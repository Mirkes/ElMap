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BEE" w:rsidRDefault="00DA77DB" w:rsidP="00DA77DB">
      <w:pPr>
        <w:pStyle w:val="Title"/>
      </w:pPr>
      <w:r>
        <w:t>Elastic maps</w:t>
      </w:r>
    </w:p>
    <w:sdt>
      <w:sdtPr>
        <w:rPr>
          <w:rFonts w:eastAsiaTheme="minorHAnsi" w:cstheme="minorBidi"/>
          <w:b w:val="0"/>
          <w:bCs w:val="0"/>
          <w:sz w:val="24"/>
          <w:szCs w:val="22"/>
          <w:lang w:val="en-GB" w:eastAsia="en-US"/>
        </w:rPr>
        <w:id w:val="-2039964419"/>
        <w:docPartObj>
          <w:docPartGallery w:val="Table of Contents"/>
          <w:docPartUnique/>
        </w:docPartObj>
      </w:sdtPr>
      <w:sdtEndPr>
        <w:rPr>
          <w:noProof/>
        </w:rPr>
      </w:sdtEndPr>
      <w:sdtContent>
        <w:p w:rsidR="00DA77DB" w:rsidRDefault="00DA77DB">
          <w:pPr>
            <w:pStyle w:val="TOCHeading"/>
          </w:pPr>
          <w:r>
            <w:t>Contents</w:t>
          </w:r>
        </w:p>
        <w:p w:rsidR="009A31F9" w:rsidRDefault="00DA77DB">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8052234" w:history="1">
            <w:r w:rsidR="009A31F9" w:rsidRPr="00162904">
              <w:rPr>
                <w:rStyle w:val="Hyperlink"/>
                <w:noProof/>
              </w:rPr>
              <w:t>1</w:t>
            </w:r>
            <w:r w:rsidR="009A31F9">
              <w:rPr>
                <w:rFonts w:asciiTheme="minorHAnsi" w:eastAsiaTheme="minorEastAsia" w:hAnsiTheme="minorHAnsi"/>
                <w:noProof/>
                <w:sz w:val="22"/>
                <w:lang w:eastAsia="en-GB"/>
              </w:rPr>
              <w:tab/>
            </w:r>
            <w:r w:rsidR="009A31F9" w:rsidRPr="00162904">
              <w:rPr>
                <w:rStyle w:val="Hyperlink"/>
                <w:noProof/>
              </w:rPr>
              <w:t>Introduction</w:t>
            </w:r>
            <w:r w:rsidR="009A31F9">
              <w:rPr>
                <w:noProof/>
                <w:webHidden/>
              </w:rPr>
              <w:tab/>
            </w:r>
            <w:r w:rsidR="009A31F9">
              <w:rPr>
                <w:noProof/>
                <w:webHidden/>
              </w:rPr>
              <w:fldChar w:fldCharType="begin"/>
            </w:r>
            <w:r w:rsidR="009A31F9">
              <w:rPr>
                <w:noProof/>
                <w:webHidden/>
              </w:rPr>
              <w:instrText xml:space="preserve"> PAGEREF _Toc518052234 \h </w:instrText>
            </w:r>
            <w:r w:rsidR="009A31F9">
              <w:rPr>
                <w:noProof/>
                <w:webHidden/>
              </w:rPr>
            </w:r>
            <w:r w:rsidR="009A31F9">
              <w:rPr>
                <w:noProof/>
                <w:webHidden/>
              </w:rPr>
              <w:fldChar w:fldCharType="separate"/>
            </w:r>
            <w:r w:rsidR="009A31F9">
              <w:rPr>
                <w:noProof/>
                <w:webHidden/>
              </w:rPr>
              <w:t>3</w:t>
            </w:r>
            <w:r w:rsidR="009A31F9">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35" w:history="1">
            <w:r w:rsidRPr="00162904">
              <w:rPr>
                <w:rStyle w:val="Hyperlink"/>
                <w:noProof/>
              </w:rPr>
              <w:t>2</w:t>
            </w:r>
            <w:r>
              <w:rPr>
                <w:rFonts w:asciiTheme="minorHAnsi" w:eastAsiaTheme="minorEastAsia" w:hAnsiTheme="minorHAnsi"/>
                <w:noProof/>
                <w:sz w:val="22"/>
                <w:lang w:eastAsia="en-GB"/>
              </w:rPr>
              <w:tab/>
            </w:r>
            <w:r w:rsidRPr="00162904">
              <w:rPr>
                <w:rStyle w:val="Hyperlink"/>
                <w:noProof/>
              </w:rPr>
              <w:t>Map geometry</w:t>
            </w:r>
            <w:r>
              <w:rPr>
                <w:noProof/>
                <w:webHidden/>
              </w:rPr>
              <w:tab/>
            </w:r>
            <w:r>
              <w:rPr>
                <w:noProof/>
                <w:webHidden/>
              </w:rPr>
              <w:fldChar w:fldCharType="begin"/>
            </w:r>
            <w:r>
              <w:rPr>
                <w:noProof/>
                <w:webHidden/>
              </w:rPr>
              <w:instrText xml:space="preserve"> PAGEREF _Toc518052235 \h </w:instrText>
            </w:r>
            <w:r>
              <w:rPr>
                <w:noProof/>
                <w:webHidden/>
              </w:rPr>
            </w:r>
            <w:r>
              <w:rPr>
                <w:noProof/>
                <w:webHidden/>
              </w:rPr>
              <w:fldChar w:fldCharType="separate"/>
            </w:r>
            <w:r>
              <w:rPr>
                <w:noProof/>
                <w:webHidden/>
              </w:rPr>
              <w:t>3</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36" w:history="1">
            <w:r w:rsidRPr="00162904">
              <w:rPr>
                <w:rStyle w:val="Hyperlink"/>
                <w:noProof/>
              </w:rPr>
              <w:t>3</w:t>
            </w:r>
            <w:r>
              <w:rPr>
                <w:rFonts w:asciiTheme="minorHAnsi" w:eastAsiaTheme="minorEastAsia" w:hAnsiTheme="minorHAnsi"/>
                <w:noProof/>
                <w:sz w:val="22"/>
                <w:lang w:eastAsia="en-GB"/>
              </w:rPr>
              <w:tab/>
            </w:r>
            <w:r w:rsidRPr="00162904">
              <w:rPr>
                <w:rStyle w:val="Hyperlink"/>
                <w:noProof/>
              </w:rPr>
              <w:t>Projection data points onto map</w:t>
            </w:r>
            <w:r>
              <w:rPr>
                <w:noProof/>
                <w:webHidden/>
              </w:rPr>
              <w:tab/>
            </w:r>
            <w:r>
              <w:rPr>
                <w:noProof/>
                <w:webHidden/>
              </w:rPr>
              <w:fldChar w:fldCharType="begin"/>
            </w:r>
            <w:r>
              <w:rPr>
                <w:noProof/>
                <w:webHidden/>
              </w:rPr>
              <w:instrText xml:space="preserve"> PAGEREF _Toc518052236 \h </w:instrText>
            </w:r>
            <w:r>
              <w:rPr>
                <w:noProof/>
                <w:webHidden/>
              </w:rPr>
            </w:r>
            <w:r>
              <w:rPr>
                <w:noProof/>
                <w:webHidden/>
              </w:rPr>
              <w:fldChar w:fldCharType="separate"/>
            </w:r>
            <w:r>
              <w:rPr>
                <w:noProof/>
                <w:webHidden/>
              </w:rPr>
              <w:t>5</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37" w:history="1">
            <w:r w:rsidRPr="00162904">
              <w:rPr>
                <w:rStyle w:val="Hyperlink"/>
                <w:noProof/>
              </w:rPr>
              <w:t>3.1</w:t>
            </w:r>
            <w:r>
              <w:rPr>
                <w:rFonts w:asciiTheme="minorHAnsi" w:eastAsiaTheme="minorEastAsia" w:hAnsiTheme="minorHAnsi"/>
                <w:noProof/>
                <w:sz w:val="22"/>
                <w:lang w:eastAsia="en-GB"/>
              </w:rPr>
              <w:tab/>
            </w:r>
            <w:r w:rsidRPr="00162904">
              <w:rPr>
                <w:rStyle w:val="Hyperlink"/>
                <w:noProof/>
              </w:rPr>
              <w:t>Projection of data points to node</w:t>
            </w:r>
            <w:r>
              <w:rPr>
                <w:noProof/>
                <w:webHidden/>
              </w:rPr>
              <w:tab/>
            </w:r>
            <w:r>
              <w:rPr>
                <w:noProof/>
                <w:webHidden/>
              </w:rPr>
              <w:fldChar w:fldCharType="begin"/>
            </w:r>
            <w:r>
              <w:rPr>
                <w:noProof/>
                <w:webHidden/>
              </w:rPr>
              <w:instrText xml:space="preserve"> PAGEREF _Toc518052237 \h </w:instrText>
            </w:r>
            <w:r>
              <w:rPr>
                <w:noProof/>
                <w:webHidden/>
              </w:rPr>
            </w:r>
            <w:r>
              <w:rPr>
                <w:noProof/>
                <w:webHidden/>
              </w:rPr>
              <w:fldChar w:fldCharType="separate"/>
            </w:r>
            <w:r>
              <w:rPr>
                <w:noProof/>
                <w:webHidden/>
              </w:rPr>
              <w:t>5</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38" w:history="1">
            <w:r w:rsidRPr="00162904">
              <w:rPr>
                <w:rStyle w:val="Hyperlink"/>
                <w:noProof/>
              </w:rPr>
              <w:t>3.2</w:t>
            </w:r>
            <w:r>
              <w:rPr>
                <w:rFonts w:asciiTheme="minorHAnsi" w:eastAsiaTheme="minorEastAsia" w:hAnsiTheme="minorHAnsi"/>
                <w:noProof/>
                <w:sz w:val="22"/>
                <w:lang w:eastAsia="en-GB"/>
              </w:rPr>
              <w:tab/>
            </w:r>
            <w:r w:rsidRPr="00162904">
              <w:rPr>
                <w:rStyle w:val="Hyperlink"/>
                <w:noProof/>
              </w:rPr>
              <w:t>Projection of data onto nearest edge</w:t>
            </w:r>
            <w:r>
              <w:rPr>
                <w:noProof/>
                <w:webHidden/>
              </w:rPr>
              <w:tab/>
            </w:r>
            <w:r>
              <w:rPr>
                <w:noProof/>
                <w:webHidden/>
              </w:rPr>
              <w:fldChar w:fldCharType="begin"/>
            </w:r>
            <w:r>
              <w:rPr>
                <w:noProof/>
                <w:webHidden/>
              </w:rPr>
              <w:instrText xml:space="preserve"> PAGEREF _Toc518052238 \h </w:instrText>
            </w:r>
            <w:r>
              <w:rPr>
                <w:noProof/>
                <w:webHidden/>
              </w:rPr>
            </w:r>
            <w:r>
              <w:rPr>
                <w:noProof/>
                <w:webHidden/>
              </w:rPr>
              <w:fldChar w:fldCharType="separate"/>
            </w:r>
            <w:r>
              <w:rPr>
                <w:noProof/>
                <w:webHidden/>
              </w:rPr>
              <w:t>6</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39" w:history="1">
            <w:r w:rsidRPr="00162904">
              <w:rPr>
                <w:rStyle w:val="Hyperlink"/>
                <w:noProof/>
              </w:rPr>
              <w:t>3.3</w:t>
            </w:r>
            <w:r>
              <w:rPr>
                <w:rFonts w:asciiTheme="minorHAnsi" w:eastAsiaTheme="minorEastAsia" w:hAnsiTheme="minorHAnsi"/>
                <w:noProof/>
                <w:sz w:val="22"/>
                <w:lang w:eastAsia="en-GB"/>
              </w:rPr>
              <w:tab/>
            </w:r>
            <w:r w:rsidRPr="00162904">
              <w:rPr>
                <w:rStyle w:val="Hyperlink"/>
                <w:noProof/>
              </w:rPr>
              <w:t>Projection of data onto nearest face</w:t>
            </w:r>
            <w:r>
              <w:rPr>
                <w:noProof/>
                <w:webHidden/>
              </w:rPr>
              <w:tab/>
            </w:r>
            <w:r>
              <w:rPr>
                <w:noProof/>
                <w:webHidden/>
              </w:rPr>
              <w:fldChar w:fldCharType="begin"/>
            </w:r>
            <w:r>
              <w:rPr>
                <w:noProof/>
                <w:webHidden/>
              </w:rPr>
              <w:instrText xml:space="preserve"> PAGEREF _Toc518052239 \h </w:instrText>
            </w:r>
            <w:r>
              <w:rPr>
                <w:noProof/>
                <w:webHidden/>
              </w:rPr>
            </w:r>
            <w:r>
              <w:rPr>
                <w:noProof/>
                <w:webHidden/>
              </w:rPr>
              <w:fldChar w:fldCharType="separate"/>
            </w:r>
            <w:r>
              <w:rPr>
                <w:noProof/>
                <w:webHidden/>
              </w:rPr>
              <w:t>7</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40" w:history="1">
            <w:r w:rsidRPr="00162904">
              <w:rPr>
                <w:rStyle w:val="Hyperlink"/>
                <w:noProof/>
              </w:rPr>
              <w:t>4</w:t>
            </w:r>
            <w:r>
              <w:rPr>
                <w:rFonts w:asciiTheme="minorHAnsi" w:eastAsiaTheme="minorEastAsia" w:hAnsiTheme="minorHAnsi"/>
                <w:noProof/>
                <w:sz w:val="22"/>
                <w:lang w:eastAsia="en-GB"/>
              </w:rPr>
              <w:tab/>
            </w:r>
            <w:r w:rsidRPr="00162904">
              <w:rPr>
                <w:rStyle w:val="Hyperlink"/>
                <w:noProof/>
              </w:rPr>
              <w:t>Fraction of variance unexplained</w:t>
            </w:r>
            <w:r>
              <w:rPr>
                <w:noProof/>
                <w:webHidden/>
              </w:rPr>
              <w:tab/>
            </w:r>
            <w:r>
              <w:rPr>
                <w:noProof/>
                <w:webHidden/>
              </w:rPr>
              <w:fldChar w:fldCharType="begin"/>
            </w:r>
            <w:r>
              <w:rPr>
                <w:noProof/>
                <w:webHidden/>
              </w:rPr>
              <w:instrText xml:space="preserve"> PAGEREF _Toc518052240 \h </w:instrText>
            </w:r>
            <w:r>
              <w:rPr>
                <w:noProof/>
                <w:webHidden/>
              </w:rPr>
            </w:r>
            <w:r>
              <w:rPr>
                <w:noProof/>
                <w:webHidden/>
              </w:rPr>
              <w:fldChar w:fldCharType="separate"/>
            </w:r>
            <w:r>
              <w:rPr>
                <w:noProof/>
                <w:webHidden/>
              </w:rPr>
              <w:t>9</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41" w:history="1">
            <w:r w:rsidRPr="00162904">
              <w:rPr>
                <w:rStyle w:val="Hyperlink"/>
                <w:noProof/>
              </w:rPr>
              <w:t>5</w:t>
            </w:r>
            <w:r>
              <w:rPr>
                <w:rFonts w:asciiTheme="minorHAnsi" w:eastAsiaTheme="minorEastAsia" w:hAnsiTheme="minorHAnsi"/>
                <w:noProof/>
                <w:sz w:val="22"/>
                <w:lang w:eastAsia="en-GB"/>
              </w:rPr>
              <w:tab/>
            </w:r>
            <w:r w:rsidRPr="00162904">
              <w:rPr>
                <w:rStyle w:val="Hyperlink"/>
                <w:noProof/>
              </w:rPr>
              <w:t>Map extrapolation</w:t>
            </w:r>
            <w:r>
              <w:rPr>
                <w:noProof/>
                <w:webHidden/>
              </w:rPr>
              <w:tab/>
            </w:r>
            <w:r>
              <w:rPr>
                <w:noProof/>
                <w:webHidden/>
              </w:rPr>
              <w:fldChar w:fldCharType="begin"/>
            </w:r>
            <w:r>
              <w:rPr>
                <w:noProof/>
                <w:webHidden/>
              </w:rPr>
              <w:instrText xml:space="preserve"> PAGEREF _Toc518052241 \h </w:instrText>
            </w:r>
            <w:r>
              <w:rPr>
                <w:noProof/>
                <w:webHidden/>
              </w:rPr>
            </w:r>
            <w:r>
              <w:rPr>
                <w:noProof/>
                <w:webHidden/>
              </w:rPr>
              <w:fldChar w:fldCharType="separate"/>
            </w:r>
            <w:r>
              <w:rPr>
                <w:noProof/>
                <w:webHidden/>
              </w:rPr>
              <w:t>10</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42" w:history="1">
            <w:r w:rsidRPr="00162904">
              <w:rPr>
                <w:rStyle w:val="Hyperlink"/>
                <w:noProof/>
              </w:rPr>
              <w:t>5.1</w:t>
            </w:r>
            <w:r>
              <w:rPr>
                <w:rFonts w:asciiTheme="minorHAnsi" w:eastAsiaTheme="minorEastAsia" w:hAnsiTheme="minorHAnsi"/>
                <w:noProof/>
                <w:sz w:val="22"/>
                <w:lang w:eastAsia="en-GB"/>
              </w:rPr>
              <w:tab/>
            </w:r>
            <w:r w:rsidRPr="00162904">
              <w:rPr>
                <w:rStyle w:val="Hyperlink"/>
                <w:noProof/>
              </w:rPr>
              <w:t>Extension for OneDMap</w:t>
            </w:r>
            <w:r>
              <w:rPr>
                <w:noProof/>
                <w:webHidden/>
              </w:rPr>
              <w:tab/>
            </w:r>
            <w:r>
              <w:rPr>
                <w:noProof/>
                <w:webHidden/>
              </w:rPr>
              <w:fldChar w:fldCharType="begin"/>
            </w:r>
            <w:r>
              <w:rPr>
                <w:noProof/>
                <w:webHidden/>
              </w:rPr>
              <w:instrText xml:space="preserve"> PAGEREF _Toc518052242 \h </w:instrText>
            </w:r>
            <w:r>
              <w:rPr>
                <w:noProof/>
                <w:webHidden/>
              </w:rPr>
            </w:r>
            <w:r>
              <w:rPr>
                <w:noProof/>
                <w:webHidden/>
              </w:rPr>
              <w:fldChar w:fldCharType="separate"/>
            </w:r>
            <w:r>
              <w:rPr>
                <w:noProof/>
                <w:webHidden/>
              </w:rPr>
              <w:t>10</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43" w:history="1">
            <w:r w:rsidRPr="00162904">
              <w:rPr>
                <w:rStyle w:val="Hyperlink"/>
                <w:noProof/>
              </w:rPr>
              <w:t>5.2</w:t>
            </w:r>
            <w:r>
              <w:rPr>
                <w:rFonts w:asciiTheme="minorHAnsi" w:eastAsiaTheme="minorEastAsia" w:hAnsiTheme="minorHAnsi"/>
                <w:noProof/>
                <w:sz w:val="22"/>
                <w:lang w:eastAsia="en-GB"/>
              </w:rPr>
              <w:tab/>
            </w:r>
            <w:r w:rsidRPr="00162904">
              <w:rPr>
                <w:rStyle w:val="Hyperlink"/>
                <w:noProof/>
              </w:rPr>
              <w:t>Extension for rect2DMap</w:t>
            </w:r>
            <w:r>
              <w:rPr>
                <w:noProof/>
                <w:webHidden/>
              </w:rPr>
              <w:tab/>
            </w:r>
            <w:r>
              <w:rPr>
                <w:noProof/>
                <w:webHidden/>
              </w:rPr>
              <w:fldChar w:fldCharType="begin"/>
            </w:r>
            <w:r>
              <w:rPr>
                <w:noProof/>
                <w:webHidden/>
              </w:rPr>
              <w:instrText xml:space="preserve"> PAGEREF _Toc518052243 \h </w:instrText>
            </w:r>
            <w:r>
              <w:rPr>
                <w:noProof/>
                <w:webHidden/>
              </w:rPr>
            </w:r>
            <w:r>
              <w:rPr>
                <w:noProof/>
                <w:webHidden/>
              </w:rPr>
              <w:fldChar w:fldCharType="separate"/>
            </w:r>
            <w:r>
              <w:rPr>
                <w:noProof/>
                <w:webHidden/>
              </w:rPr>
              <w:t>11</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44" w:history="1">
            <w:r w:rsidRPr="00162904">
              <w:rPr>
                <w:rStyle w:val="Hyperlink"/>
                <w:noProof/>
              </w:rPr>
              <w:t>5.3</w:t>
            </w:r>
            <w:r>
              <w:rPr>
                <w:rFonts w:asciiTheme="minorHAnsi" w:eastAsiaTheme="minorEastAsia" w:hAnsiTheme="minorHAnsi"/>
                <w:noProof/>
                <w:sz w:val="22"/>
                <w:lang w:eastAsia="en-GB"/>
              </w:rPr>
              <w:tab/>
            </w:r>
            <w:r w:rsidRPr="00162904">
              <w:rPr>
                <w:rStyle w:val="Hyperlink"/>
                <w:noProof/>
              </w:rPr>
              <w:t>Extension for tri2DMap</w:t>
            </w:r>
            <w:r>
              <w:rPr>
                <w:noProof/>
                <w:webHidden/>
              </w:rPr>
              <w:tab/>
            </w:r>
            <w:r>
              <w:rPr>
                <w:noProof/>
                <w:webHidden/>
              </w:rPr>
              <w:fldChar w:fldCharType="begin"/>
            </w:r>
            <w:r>
              <w:rPr>
                <w:noProof/>
                <w:webHidden/>
              </w:rPr>
              <w:instrText xml:space="preserve"> PAGEREF _Toc518052244 \h </w:instrText>
            </w:r>
            <w:r>
              <w:rPr>
                <w:noProof/>
                <w:webHidden/>
              </w:rPr>
            </w:r>
            <w:r>
              <w:rPr>
                <w:noProof/>
                <w:webHidden/>
              </w:rPr>
              <w:fldChar w:fldCharType="separate"/>
            </w:r>
            <w:r>
              <w:rPr>
                <w:noProof/>
                <w:webHidden/>
              </w:rPr>
              <w:t>13</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45" w:history="1">
            <w:r w:rsidRPr="00162904">
              <w:rPr>
                <w:rStyle w:val="Hyperlink"/>
                <w:noProof/>
              </w:rPr>
              <w:t>6</w:t>
            </w:r>
            <w:r>
              <w:rPr>
                <w:rFonts w:asciiTheme="minorHAnsi" w:eastAsiaTheme="minorEastAsia" w:hAnsiTheme="minorHAnsi"/>
                <w:noProof/>
                <w:sz w:val="22"/>
                <w:lang w:eastAsia="en-GB"/>
              </w:rPr>
              <w:tab/>
            </w:r>
            <w:r w:rsidRPr="00162904">
              <w:rPr>
                <w:rStyle w:val="Hyperlink"/>
                <w:noProof/>
              </w:rPr>
              <w:t>EM (Elastic map)</w:t>
            </w:r>
            <w:r>
              <w:rPr>
                <w:noProof/>
                <w:webHidden/>
              </w:rPr>
              <w:tab/>
            </w:r>
            <w:r>
              <w:rPr>
                <w:noProof/>
                <w:webHidden/>
              </w:rPr>
              <w:fldChar w:fldCharType="begin"/>
            </w:r>
            <w:r>
              <w:rPr>
                <w:noProof/>
                <w:webHidden/>
              </w:rPr>
              <w:instrText xml:space="preserve"> PAGEREF _Toc518052245 \h </w:instrText>
            </w:r>
            <w:r>
              <w:rPr>
                <w:noProof/>
                <w:webHidden/>
              </w:rPr>
            </w:r>
            <w:r>
              <w:rPr>
                <w:noProof/>
                <w:webHidden/>
              </w:rPr>
              <w:fldChar w:fldCharType="separate"/>
            </w:r>
            <w:r>
              <w:rPr>
                <w:noProof/>
                <w:webHidden/>
              </w:rPr>
              <w:t>14</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46" w:history="1">
            <w:r w:rsidRPr="00162904">
              <w:rPr>
                <w:rStyle w:val="Hyperlink"/>
                <w:noProof/>
              </w:rPr>
              <w:t>6.1</w:t>
            </w:r>
            <w:r>
              <w:rPr>
                <w:rFonts w:asciiTheme="minorHAnsi" w:eastAsiaTheme="minorEastAsia" w:hAnsiTheme="minorHAnsi"/>
                <w:noProof/>
                <w:sz w:val="22"/>
                <w:lang w:eastAsia="en-GB"/>
              </w:rPr>
              <w:tab/>
            </w:r>
            <w:r w:rsidRPr="00162904">
              <w:rPr>
                <w:rStyle w:val="Hyperlink"/>
                <w:noProof/>
              </w:rPr>
              <w:t>Elastic energy</w:t>
            </w:r>
            <w:r>
              <w:rPr>
                <w:noProof/>
                <w:webHidden/>
              </w:rPr>
              <w:tab/>
            </w:r>
            <w:r>
              <w:rPr>
                <w:noProof/>
                <w:webHidden/>
              </w:rPr>
              <w:fldChar w:fldCharType="begin"/>
            </w:r>
            <w:r>
              <w:rPr>
                <w:noProof/>
                <w:webHidden/>
              </w:rPr>
              <w:instrText xml:space="preserve"> PAGEREF _Toc518052246 \h </w:instrText>
            </w:r>
            <w:r>
              <w:rPr>
                <w:noProof/>
                <w:webHidden/>
              </w:rPr>
            </w:r>
            <w:r>
              <w:rPr>
                <w:noProof/>
                <w:webHidden/>
              </w:rPr>
              <w:fldChar w:fldCharType="separate"/>
            </w:r>
            <w:r>
              <w:rPr>
                <w:noProof/>
                <w:webHidden/>
              </w:rPr>
              <w:t>15</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47" w:history="1">
            <w:r w:rsidRPr="00162904">
              <w:rPr>
                <w:rStyle w:val="Hyperlink"/>
                <w:noProof/>
              </w:rPr>
              <w:t>6.2</w:t>
            </w:r>
            <w:r>
              <w:rPr>
                <w:rFonts w:asciiTheme="minorHAnsi" w:eastAsiaTheme="minorEastAsia" w:hAnsiTheme="minorHAnsi"/>
                <w:noProof/>
                <w:sz w:val="22"/>
                <w:lang w:eastAsia="en-GB"/>
              </w:rPr>
              <w:tab/>
            </w:r>
            <w:r w:rsidRPr="00162904">
              <w:rPr>
                <w:rStyle w:val="Hyperlink"/>
                <w:noProof/>
              </w:rPr>
              <w:t>Weighted version</w:t>
            </w:r>
            <w:r>
              <w:rPr>
                <w:noProof/>
                <w:webHidden/>
              </w:rPr>
              <w:tab/>
            </w:r>
            <w:r>
              <w:rPr>
                <w:noProof/>
                <w:webHidden/>
              </w:rPr>
              <w:fldChar w:fldCharType="begin"/>
            </w:r>
            <w:r>
              <w:rPr>
                <w:noProof/>
                <w:webHidden/>
              </w:rPr>
              <w:instrText xml:space="preserve"> PAGEREF _Toc518052247 \h </w:instrText>
            </w:r>
            <w:r>
              <w:rPr>
                <w:noProof/>
                <w:webHidden/>
              </w:rPr>
            </w:r>
            <w:r>
              <w:rPr>
                <w:noProof/>
                <w:webHidden/>
              </w:rPr>
              <w:fldChar w:fldCharType="separate"/>
            </w:r>
            <w:r>
              <w:rPr>
                <w:noProof/>
                <w:webHidden/>
              </w:rPr>
              <w:t>17</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48" w:history="1">
            <w:r w:rsidRPr="00162904">
              <w:rPr>
                <w:rStyle w:val="Hyperlink"/>
                <w:noProof/>
              </w:rPr>
              <w:t>6.3</w:t>
            </w:r>
            <w:r>
              <w:rPr>
                <w:rFonts w:asciiTheme="minorHAnsi" w:eastAsiaTheme="minorEastAsia" w:hAnsiTheme="minorHAnsi"/>
                <w:noProof/>
                <w:sz w:val="22"/>
                <w:lang w:eastAsia="en-GB"/>
              </w:rPr>
              <w:tab/>
            </w:r>
            <m:oMath>
              <m:r>
                <m:rPr>
                  <m:sty m:val="bi"/>
                </m:rPr>
                <w:rPr>
                  <w:rStyle w:val="Hyperlink"/>
                  <w:rFonts w:ascii="Cambria Math" w:hAnsi="Cambria Math"/>
                  <w:noProof/>
                </w:rPr>
                <m:t>λ</m:t>
              </m:r>
            </m:oMath>
            <w:r w:rsidRPr="00162904">
              <w:rPr>
                <w:rStyle w:val="Hyperlink"/>
                <w:noProof/>
              </w:rPr>
              <w:t xml:space="preserve"> and </w:t>
            </w:r>
            <m:oMath>
              <m:r>
                <m:rPr>
                  <m:sty m:val="bi"/>
                </m:rPr>
                <w:rPr>
                  <w:rStyle w:val="Hyperlink"/>
                  <w:rFonts w:ascii="Cambria Math" w:hAnsi="Cambria Math"/>
                  <w:noProof/>
                </w:rPr>
                <m:t>μ</m:t>
              </m:r>
            </m:oMath>
            <w:r w:rsidRPr="00162904">
              <w:rPr>
                <w:rStyle w:val="Hyperlink"/>
                <w:noProof/>
              </w:rPr>
              <w:t xml:space="preserve"> choice</w:t>
            </w:r>
            <w:r>
              <w:rPr>
                <w:noProof/>
                <w:webHidden/>
              </w:rPr>
              <w:tab/>
            </w:r>
            <w:r>
              <w:rPr>
                <w:noProof/>
                <w:webHidden/>
              </w:rPr>
              <w:fldChar w:fldCharType="begin"/>
            </w:r>
            <w:r>
              <w:rPr>
                <w:noProof/>
                <w:webHidden/>
              </w:rPr>
              <w:instrText xml:space="preserve"> PAGEREF _Toc518052248 \h </w:instrText>
            </w:r>
            <w:r>
              <w:rPr>
                <w:noProof/>
                <w:webHidden/>
              </w:rPr>
            </w:r>
            <w:r>
              <w:rPr>
                <w:noProof/>
                <w:webHidden/>
              </w:rPr>
              <w:fldChar w:fldCharType="separate"/>
            </w:r>
            <w:r>
              <w:rPr>
                <w:noProof/>
                <w:webHidden/>
              </w:rPr>
              <w:t>17</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49" w:history="1">
            <w:r w:rsidRPr="00162904">
              <w:rPr>
                <w:rStyle w:val="Hyperlink"/>
                <w:noProof/>
              </w:rPr>
              <w:t>6.4</w:t>
            </w:r>
            <w:r>
              <w:rPr>
                <w:rFonts w:asciiTheme="minorHAnsi" w:eastAsiaTheme="minorEastAsia" w:hAnsiTheme="minorHAnsi"/>
                <w:noProof/>
                <w:sz w:val="22"/>
                <w:lang w:eastAsia="en-GB"/>
              </w:rPr>
              <w:tab/>
            </w:r>
            <w:r w:rsidRPr="00162904">
              <w:rPr>
                <w:rStyle w:val="Hyperlink"/>
                <w:noProof/>
              </w:rPr>
              <w:t>PQSQR for data</w:t>
            </w:r>
            <w:r>
              <w:rPr>
                <w:noProof/>
                <w:webHidden/>
              </w:rPr>
              <w:tab/>
            </w:r>
            <w:r>
              <w:rPr>
                <w:noProof/>
                <w:webHidden/>
              </w:rPr>
              <w:fldChar w:fldCharType="begin"/>
            </w:r>
            <w:r>
              <w:rPr>
                <w:noProof/>
                <w:webHidden/>
              </w:rPr>
              <w:instrText xml:space="preserve"> PAGEREF _Toc518052249 \h </w:instrText>
            </w:r>
            <w:r>
              <w:rPr>
                <w:noProof/>
                <w:webHidden/>
              </w:rPr>
            </w:r>
            <w:r>
              <w:rPr>
                <w:noProof/>
                <w:webHidden/>
              </w:rPr>
              <w:fldChar w:fldCharType="separate"/>
            </w:r>
            <w:r>
              <w:rPr>
                <w:noProof/>
                <w:webHidden/>
              </w:rPr>
              <w:t>19</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50" w:history="1">
            <w:r w:rsidRPr="00162904">
              <w:rPr>
                <w:rStyle w:val="Hyperlink"/>
                <w:noProof/>
              </w:rPr>
              <w:t>6.5</w:t>
            </w:r>
            <w:r>
              <w:rPr>
                <w:rFonts w:asciiTheme="minorHAnsi" w:eastAsiaTheme="minorEastAsia" w:hAnsiTheme="minorHAnsi"/>
                <w:noProof/>
                <w:sz w:val="22"/>
                <w:lang w:eastAsia="en-GB"/>
              </w:rPr>
              <w:tab/>
            </w:r>
            <w:r w:rsidRPr="00162904">
              <w:rPr>
                <w:rStyle w:val="Hyperlink"/>
                <w:noProof/>
              </w:rPr>
              <w:t>Weighted PQSQ version</w:t>
            </w:r>
            <w:r>
              <w:rPr>
                <w:noProof/>
                <w:webHidden/>
              </w:rPr>
              <w:tab/>
            </w:r>
            <w:r>
              <w:rPr>
                <w:noProof/>
                <w:webHidden/>
              </w:rPr>
              <w:fldChar w:fldCharType="begin"/>
            </w:r>
            <w:r>
              <w:rPr>
                <w:noProof/>
                <w:webHidden/>
              </w:rPr>
              <w:instrText xml:space="preserve"> PAGEREF _Toc518052250 \h </w:instrText>
            </w:r>
            <w:r>
              <w:rPr>
                <w:noProof/>
                <w:webHidden/>
              </w:rPr>
            </w:r>
            <w:r>
              <w:rPr>
                <w:noProof/>
                <w:webHidden/>
              </w:rPr>
              <w:fldChar w:fldCharType="separate"/>
            </w:r>
            <w:r>
              <w:rPr>
                <w:noProof/>
                <w:webHidden/>
              </w:rPr>
              <w:t>20</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51" w:history="1">
            <w:r w:rsidRPr="00162904">
              <w:rPr>
                <w:rStyle w:val="Hyperlink"/>
                <w:noProof/>
              </w:rPr>
              <w:t>6.6</w:t>
            </w:r>
            <w:r>
              <w:rPr>
                <w:rFonts w:asciiTheme="minorHAnsi" w:eastAsiaTheme="minorEastAsia" w:hAnsiTheme="minorHAnsi"/>
                <w:noProof/>
                <w:sz w:val="22"/>
                <w:lang w:eastAsia="en-GB"/>
              </w:rPr>
              <w:tab/>
            </w:r>
            <w:r w:rsidRPr="00162904">
              <w:rPr>
                <w:rStyle w:val="Hyperlink"/>
                <w:noProof/>
              </w:rPr>
              <w:t>Function description</w:t>
            </w:r>
            <w:r>
              <w:rPr>
                <w:noProof/>
                <w:webHidden/>
              </w:rPr>
              <w:tab/>
            </w:r>
            <w:r>
              <w:rPr>
                <w:noProof/>
                <w:webHidden/>
              </w:rPr>
              <w:fldChar w:fldCharType="begin"/>
            </w:r>
            <w:r>
              <w:rPr>
                <w:noProof/>
                <w:webHidden/>
              </w:rPr>
              <w:instrText xml:space="preserve"> PAGEREF _Toc518052251 \h </w:instrText>
            </w:r>
            <w:r>
              <w:rPr>
                <w:noProof/>
                <w:webHidden/>
              </w:rPr>
            </w:r>
            <w:r>
              <w:rPr>
                <w:noProof/>
                <w:webHidden/>
              </w:rPr>
              <w:fldChar w:fldCharType="separate"/>
            </w:r>
            <w:r>
              <w:rPr>
                <w:noProof/>
                <w:webHidden/>
              </w:rPr>
              <w:t>20</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52" w:history="1">
            <w:r w:rsidRPr="00162904">
              <w:rPr>
                <w:rStyle w:val="Hyperlink"/>
                <w:noProof/>
              </w:rPr>
              <w:t>7</w:t>
            </w:r>
            <w:r>
              <w:rPr>
                <w:rFonts w:asciiTheme="minorHAnsi" w:eastAsiaTheme="minorEastAsia" w:hAnsiTheme="minorHAnsi"/>
                <w:noProof/>
                <w:sz w:val="22"/>
                <w:lang w:eastAsia="en-GB"/>
              </w:rPr>
              <w:tab/>
            </w:r>
            <w:r w:rsidRPr="00162904">
              <w:rPr>
                <w:rStyle w:val="Hyperlink"/>
                <w:noProof/>
              </w:rPr>
              <w:t>Data with gaps</w:t>
            </w:r>
            <w:r>
              <w:rPr>
                <w:noProof/>
                <w:webHidden/>
              </w:rPr>
              <w:tab/>
            </w:r>
            <w:r>
              <w:rPr>
                <w:noProof/>
                <w:webHidden/>
              </w:rPr>
              <w:fldChar w:fldCharType="begin"/>
            </w:r>
            <w:r>
              <w:rPr>
                <w:noProof/>
                <w:webHidden/>
              </w:rPr>
              <w:instrText xml:space="preserve"> PAGEREF _Toc518052252 \h </w:instrText>
            </w:r>
            <w:r>
              <w:rPr>
                <w:noProof/>
                <w:webHidden/>
              </w:rPr>
            </w:r>
            <w:r>
              <w:rPr>
                <w:noProof/>
                <w:webHidden/>
              </w:rPr>
              <w:fldChar w:fldCharType="separate"/>
            </w:r>
            <w:r>
              <w:rPr>
                <w:noProof/>
                <w:webHidden/>
              </w:rPr>
              <w:t>20</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53" w:history="1">
            <w:r w:rsidRPr="00162904">
              <w:rPr>
                <w:rStyle w:val="Hyperlink"/>
                <w:noProof/>
              </w:rPr>
              <w:t>7.1</w:t>
            </w:r>
            <w:r>
              <w:rPr>
                <w:rFonts w:asciiTheme="minorHAnsi" w:eastAsiaTheme="minorEastAsia" w:hAnsiTheme="minorHAnsi"/>
                <w:noProof/>
                <w:sz w:val="22"/>
                <w:lang w:eastAsia="en-GB"/>
              </w:rPr>
              <w:tab/>
            </w:r>
            <w:r w:rsidRPr="00162904">
              <w:rPr>
                <w:rStyle w:val="Hyperlink"/>
                <w:noProof/>
              </w:rPr>
              <w:t>Representation of incomplete points</w:t>
            </w:r>
            <w:r>
              <w:rPr>
                <w:noProof/>
                <w:webHidden/>
              </w:rPr>
              <w:tab/>
            </w:r>
            <w:r>
              <w:rPr>
                <w:noProof/>
                <w:webHidden/>
              </w:rPr>
              <w:fldChar w:fldCharType="begin"/>
            </w:r>
            <w:r>
              <w:rPr>
                <w:noProof/>
                <w:webHidden/>
              </w:rPr>
              <w:instrText xml:space="preserve"> PAGEREF _Toc518052253 \h </w:instrText>
            </w:r>
            <w:r>
              <w:rPr>
                <w:noProof/>
                <w:webHidden/>
              </w:rPr>
            </w:r>
            <w:r>
              <w:rPr>
                <w:noProof/>
                <w:webHidden/>
              </w:rPr>
              <w:fldChar w:fldCharType="separate"/>
            </w:r>
            <w:r>
              <w:rPr>
                <w:noProof/>
                <w:webHidden/>
              </w:rPr>
              <w:t>20</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54" w:history="1">
            <w:r w:rsidRPr="00162904">
              <w:rPr>
                <w:rStyle w:val="Hyperlink"/>
                <w:noProof/>
              </w:rPr>
              <w:t>7.2</w:t>
            </w:r>
            <w:r>
              <w:rPr>
                <w:rFonts w:asciiTheme="minorHAnsi" w:eastAsiaTheme="minorEastAsia" w:hAnsiTheme="minorHAnsi"/>
                <w:noProof/>
                <w:sz w:val="22"/>
                <w:lang w:eastAsia="en-GB"/>
              </w:rPr>
              <w:tab/>
            </w:r>
            <w:r w:rsidRPr="00162904">
              <w:rPr>
                <w:rStyle w:val="Hyperlink"/>
                <w:noProof/>
              </w:rPr>
              <w:t>Distance calculation</w:t>
            </w:r>
            <w:r>
              <w:rPr>
                <w:noProof/>
                <w:webHidden/>
              </w:rPr>
              <w:tab/>
            </w:r>
            <w:r>
              <w:rPr>
                <w:noProof/>
                <w:webHidden/>
              </w:rPr>
              <w:fldChar w:fldCharType="begin"/>
            </w:r>
            <w:r>
              <w:rPr>
                <w:noProof/>
                <w:webHidden/>
              </w:rPr>
              <w:instrText xml:space="preserve"> PAGEREF _Toc518052254 \h </w:instrText>
            </w:r>
            <w:r>
              <w:rPr>
                <w:noProof/>
                <w:webHidden/>
              </w:rPr>
            </w:r>
            <w:r>
              <w:rPr>
                <w:noProof/>
                <w:webHidden/>
              </w:rPr>
              <w:fldChar w:fldCharType="separate"/>
            </w:r>
            <w:r>
              <w:rPr>
                <w:noProof/>
                <w:webHidden/>
              </w:rPr>
              <w:t>21</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55" w:history="1">
            <w:r w:rsidRPr="00162904">
              <w:rPr>
                <w:rStyle w:val="Hyperlink"/>
                <w:noProof/>
              </w:rPr>
              <w:t>7.3</w:t>
            </w:r>
            <w:r>
              <w:rPr>
                <w:rFonts w:asciiTheme="minorHAnsi" w:eastAsiaTheme="minorEastAsia" w:hAnsiTheme="minorHAnsi"/>
                <w:noProof/>
                <w:sz w:val="22"/>
                <w:lang w:eastAsia="en-GB"/>
              </w:rPr>
              <w:tab/>
            </w:r>
            <w:r w:rsidRPr="00162904">
              <w:rPr>
                <w:rStyle w:val="Hyperlink"/>
                <w:noProof/>
              </w:rPr>
              <w:t>Learning of map for incomplete data</w:t>
            </w:r>
            <w:r>
              <w:rPr>
                <w:noProof/>
                <w:webHidden/>
              </w:rPr>
              <w:tab/>
            </w:r>
            <w:r>
              <w:rPr>
                <w:noProof/>
                <w:webHidden/>
              </w:rPr>
              <w:fldChar w:fldCharType="begin"/>
            </w:r>
            <w:r>
              <w:rPr>
                <w:noProof/>
                <w:webHidden/>
              </w:rPr>
              <w:instrText xml:space="preserve"> PAGEREF _Toc518052255 \h </w:instrText>
            </w:r>
            <w:r>
              <w:rPr>
                <w:noProof/>
                <w:webHidden/>
              </w:rPr>
            </w:r>
            <w:r>
              <w:rPr>
                <w:noProof/>
                <w:webHidden/>
              </w:rPr>
              <w:fldChar w:fldCharType="separate"/>
            </w:r>
            <w:r>
              <w:rPr>
                <w:noProof/>
                <w:webHidden/>
              </w:rPr>
              <w:t>21</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56" w:history="1">
            <w:r w:rsidRPr="00162904">
              <w:rPr>
                <w:rStyle w:val="Hyperlink"/>
                <w:noProof/>
              </w:rPr>
              <w:t>7.4</w:t>
            </w:r>
            <w:r>
              <w:rPr>
                <w:rFonts w:asciiTheme="minorHAnsi" w:eastAsiaTheme="minorEastAsia" w:hAnsiTheme="minorHAnsi"/>
                <w:noProof/>
                <w:sz w:val="22"/>
                <w:lang w:eastAsia="en-GB"/>
              </w:rPr>
              <w:tab/>
            </w:r>
            <w:r w:rsidRPr="00162904">
              <w:rPr>
                <w:rStyle w:val="Hyperlink"/>
                <w:noProof/>
              </w:rPr>
              <w:t>Projection of incomplete points into nodes</w:t>
            </w:r>
            <w:r>
              <w:rPr>
                <w:noProof/>
                <w:webHidden/>
              </w:rPr>
              <w:tab/>
            </w:r>
            <w:r>
              <w:rPr>
                <w:noProof/>
                <w:webHidden/>
              </w:rPr>
              <w:fldChar w:fldCharType="begin"/>
            </w:r>
            <w:r>
              <w:rPr>
                <w:noProof/>
                <w:webHidden/>
              </w:rPr>
              <w:instrText xml:space="preserve"> PAGEREF _Toc518052256 \h </w:instrText>
            </w:r>
            <w:r>
              <w:rPr>
                <w:noProof/>
                <w:webHidden/>
              </w:rPr>
            </w:r>
            <w:r>
              <w:rPr>
                <w:noProof/>
                <w:webHidden/>
              </w:rPr>
              <w:fldChar w:fldCharType="separate"/>
            </w:r>
            <w:r>
              <w:rPr>
                <w:noProof/>
                <w:webHidden/>
              </w:rPr>
              <w:t>21</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57" w:history="1">
            <w:r w:rsidRPr="00162904">
              <w:rPr>
                <w:rStyle w:val="Hyperlink"/>
                <w:noProof/>
              </w:rPr>
              <w:t>7.5</w:t>
            </w:r>
            <w:r>
              <w:rPr>
                <w:rFonts w:asciiTheme="minorHAnsi" w:eastAsiaTheme="minorEastAsia" w:hAnsiTheme="minorHAnsi"/>
                <w:noProof/>
                <w:sz w:val="22"/>
                <w:lang w:eastAsia="en-GB"/>
              </w:rPr>
              <w:tab/>
            </w:r>
            <w:r w:rsidRPr="00162904">
              <w:rPr>
                <w:rStyle w:val="Hyperlink"/>
                <w:noProof/>
              </w:rPr>
              <w:t>Projection of incomplete points on edges</w:t>
            </w:r>
            <w:r>
              <w:rPr>
                <w:noProof/>
                <w:webHidden/>
              </w:rPr>
              <w:tab/>
            </w:r>
            <w:r>
              <w:rPr>
                <w:noProof/>
                <w:webHidden/>
              </w:rPr>
              <w:fldChar w:fldCharType="begin"/>
            </w:r>
            <w:r>
              <w:rPr>
                <w:noProof/>
                <w:webHidden/>
              </w:rPr>
              <w:instrText xml:space="preserve"> PAGEREF _Toc518052257 \h </w:instrText>
            </w:r>
            <w:r>
              <w:rPr>
                <w:noProof/>
                <w:webHidden/>
              </w:rPr>
            </w:r>
            <w:r>
              <w:rPr>
                <w:noProof/>
                <w:webHidden/>
              </w:rPr>
              <w:fldChar w:fldCharType="separate"/>
            </w:r>
            <w:r>
              <w:rPr>
                <w:noProof/>
                <w:webHidden/>
              </w:rPr>
              <w:t>22</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58" w:history="1">
            <w:r w:rsidRPr="00162904">
              <w:rPr>
                <w:rStyle w:val="Hyperlink"/>
                <w:noProof/>
              </w:rPr>
              <w:t>7.6</w:t>
            </w:r>
            <w:r>
              <w:rPr>
                <w:rFonts w:asciiTheme="minorHAnsi" w:eastAsiaTheme="minorEastAsia" w:hAnsiTheme="minorHAnsi"/>
                <w:noProof/>
                <w:sz w:val="22"/>
                <w:lang w:eastAsia="en-GB"/>
              </w:rPr>
              <w:tab/>
            </w:r>
            <w:r w:rsidRPr="00162904">
              <w:rPr>
                <w:rStyle w:val="Hyperlink"/>
                <w:noProof/>
              </w:rPr>
              <w:t>kNN data repair</w:t>
            </w:r>
            <w:r>
              <w:rPr>
                <w:noProof/>
                <w:webHidden/>
              </w:rPr>
              <w:tab/>
            </w:r>
            <w:r>
              <w:rPr>
                <w:noProof/>
                <w:webHidden/>
              </w:rPr>
              <w:fldChar w:fldCharType="begin"/>
            </w:r>
            <w:r>
              <w:rPr>
                <w:noProof/>
                <w:webHidden/>
              </w:rPr>
              <w:instrText xml:space="preserve"> PAGEREF _Toc518052258 \h </w:instrText>
            </w:r>
            <w:r>
              <w:rPr>
                <w:noProof/>
                <w:webHidden/>
              </w:rPr>
            </w:r>
            <w:r>
              <w:rPr>
                <w:noProof/>
                <w:webHidden/>
              </w:rPr>
              <w:fldChar w:fldCharType="separate"/>
            </w:r>
            <w:r>
              <w:rPr>
                <w:noProof/>
                <w:webHidden/>
              </w:rPr>
              <w:t>22</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59" w:history="1">
            <w:r w:rsidRPr="00162904">
              <w:rPr>
                <w:rStyle w:val="Hyperlink"/>
                <w:noProof/>
              </w:rPr>
              <w:t>7.7</w:t>
            </w:r>
            <w:r>
              <w:rPr>
                <w:rFonts w:asciiTheme="minorHAnsi" w:eastAsiaTheme="minorEastAsia" w:hAnsiTheme="minorHAnsi"/>
                <w:noProof/>
                <w:sz w:val="22"/>
                <w:lang w:eastAsia="en-GB"/>
              </w:rPr>
              <w:tab/>
            </w:r>
            <w:r w:rsidRPr="00162904">
              <w:rPr>
                <w:rStyle w:val="Hyperlink"/>
                <w:noProof/>
              </w:rPr>
              <w:t>SVD with gaps</w:t>
            </w:r>
            <w:r>
              <w:rPr>
                <w:noProof/>
                <w:webHidden/>
              </w:rPr>
              <w:tab/>
            </w:r>
            <w:r>
              <w:rPr>
                <w:noProof/>
                <w:webHidden/>
              </w:rPr>
              <w:fldChar w:fldCharType="begin"/>
            </w:r>
            <w:r>
              <w:rPr>
                <w:noProof/>
                <w:webHidden/>
              </w:rPr>
              <w:instrText xml:space="preserve"> PAGEREF _Toc518052259 \h </w:instrText>
            </w:r>
            <w:r>
              <w:rPr>
                <w:noProof/>
                <w:webHidden/>
              </w:rPr>
            </w:r>
            <w:r>
              <w:rPr>
                <w:noProof/>
                <w:webHidden/>
              </w:rPr>
              <w:fldChar w:fldCharType="separate"/>
            </w:r>
            <w:r>
              <w:rPr>
                <w:noProof/>
                <w:webHidden/>
              </w:rPr>
              <w:t>23</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60" w:history="1">
            <w:r w:rsidRPr="00162904">
              <w:rPr>
                <w:rStyle w:val="Hyperlink"/>
                <w:noProof/>
              </w:rPr>
              <w:t>8</w:t>
            </w:r>
            <w:r>
              <w:rPr>
                <w:rFonts w:asciiTheme="minorHAnsi" w:eastAsiaTheme="minorEastAsia" w:hAnsiTheme="minorHAnsi"/>
                <w:noProof/>
                <w:sz w:val="22"/>
                <w:lang w:eastAsia="en-GB"/>
              </w:rPr>
              <w:tab/>
            </w:r>
            <w:r w:rsidRPr="00162904">
              <w:rPr>
                <w:rStyle w:val="Hyperlink"/>
                <w:noProof/>
              </w:rPr>
              <w:t>SOM</w:t>
            </w:r>
            <w:r>
              <w:rPr>
                <w:noProof/>
                <w:webHidden/>
              </w:rPr>
              <w:tab/>
            </w:r>
            <w:r>
              <w:rPr>
                <w:noProof/>
                <w:webHidden/>
              </w:rPr>
              <w:fldChar w:fldCharType="begin"/>
            </w:r>
            <w:r>
              <w:rPr>
                <w:noProof/>
                <w:webHidden/>
              </w:rPr>
              <w:instrText xml:space="preserve"> PAGEREF _Toc518052260 \h </w:instrText>
            </w:r>
            <w:r>
              <w:rPr>
                <w:noProof/>
                <w:webHidden/>
              </w:rPr>
            </w:r>
            <w:r>
              <w:rPr>
                <w:noProof/>
                <w:webHidden/>
              </w:rPr>
              <w:fldChar w:fldCharType="separate"/>
            </w:r>
            <w:r>
              <w:rPr>
                <w:noProof/>
                <w:webHidden/>
              </w:rPr>
              <w:t>24</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61" w:history="1">
            <w:r w:rsidRPr="00162904">
              <w:rPr>
                <w:rStyle w:val="Hyperlink"/>
                <w:noProof/>
              </w:rPr>
              <w:t>9</w:t>
            </w:r>
            <w:r>
              <w:rPr>
                <w:rFonts w:asciiTheme="minorHAnsi" w:eastAsiaTheme="minorEastAsia" w:hAnsiTheme="minorHAnsi"/>
                <w:noProof/>
                <w:sz w:val="22"/>
                <w:lang w:eastAsia="en-GB"/>
              </w:rPr>
              <w:tab/>
            </w:r>
            <w:r w:rsidRPr="00162904">
              <w:rPr>
                <w:rStyle w:val="Hyperlink"/>
                <w:noProof/>
              </w:rPr>
              <w:t>Tests</w:t>
            </w:r>
            <w:r>
              <w:rPr>
                <w:noProof/>
                <w:webHidden/>
              </w:rPr>
              <w:tab/>
            </w:r>
            <w:r>
              <w:rPr>
                <w:noProof/>
                <w:webHidden/>
              </w:rPr>
              <w:fldChar w:fldCharType="begin"/>
            </w:r>
            <w:r>
              <w:rPr>
                <w:noProof/>
                <w:webHidden/>
              </w:rPr>
              <w:instrText xml:space="preserve"> PAGEREF _Toc518052261 \h </w:instrText>
            </w:r>
            <w:r>
              <w:rPr>
                <w:noProof/>
                <w:webHidden/>
              </w:rPr>
            </w:r>
            <w:r>
              <w:rPr>
                <w:noProof/>
                <w:webHidden/>
              </w:rPr>
              <w:fldChar w:fldCharType="separate"/>
            </w:r>
            <w:r>
              <w:rPr>
                <w:noProof/>
                <w:webHidden/>
              </w:rPr>
              <w:t>24</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62" w:history="1">
            <w:r w:rsidRPr="00162904">
              <w:rPr>
                <w:rStyle w:val="Hyperlink"/>
                <w:noProof/>
              </w:rPr>
              <w:t>9.1</w:t>
            </w:r>
            <w:r>
              <w:rPr>
                <w:rFonts w:asciiTheme="minorHAnsi" w:eastAsiaTheme="minorEastAsia" w:hAnsiTheme="minorHAnsi"/>
                <w:noProof/>
                <w:sz w:val="22"/>
                <w:lang w:eastAsia="en-GB"/>
              </w:rPr>
              <w:tab/>
            </w:r>
            <w:r w:rsidRPr="00162904">
              <w:rPr>
                <w:rStyle w:val="Hyperlink"/>
                <w:noProof/>
              </w:rPr>
              <w:t>Two arcs</w:t>
            </w:r>
            <w:r>
              <w:rPr>
                <w:noProof/>
                <w:webHidden/>
              </w:rPr>
              <w:tab/>
            </w:r>
            <w:r>
              <w:rPr>
                <w:noProof/>
                <w:webHidden/>
              </w:rPr>
              <w:fldChar w:fldCharType="begin"/>
            </w:r>
            <w:r>
              <w:rPr>
                <w:noProof/>
                <w:webHidden/>
              </w:rPr>
              <w:instrText xml:space="preserve"> PAGEREF _Toc518052262 \h </w:instrText>
            </w:r>
            <w:r>
              <w:rPr>
                <w:noProof/>
                <w:webHidden/>
              </w:rPr>
            </w:r>
            <w:r>
              <w:rPr>
                <w:noProof/>
                <w:webHidden/>
              </w:rPr>
              <w:fldChar w:fldCharType="separate"/>
            </w:r>
            <w:r>
              <w:rPr>
                <w:noProof/>
                <w:webHidden/>
              </w:rPr>
              <w:t>24</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63" w:history="1">
            <w:r w:rsidRPr="00162904">
              <w:rPr>
                <w:rStyle w:val="Hyperlink"/>
                <w:noProof/>
              </w:rPr>
              <w:t>9.2</w:t>
            </w:r>
            <w:r>
              <w:rPr>
                <w:rFonts w:asciiTheme="minorHAnsi" w:eastAsiaTheme="minorEastAsia" w:hAnsiTheme="minorHAnsi"/>
                <w:noProof/>
                <w:sz w:val="22"/>
                <w:lang w:eastAsia="en-GB"/>
              </w:rPr>
              <w:tab/>
            </w:r>
            <w:r w:rsidRPr="00162904">
              <w:rPr>
                <w:rStyle w:val="Hyperlink"/>
                <w:noProof/>
              </w:rPr>
              <w:t>Two arcs with x and y shift</w:t>
            </w:r>
            <w:r>
              <w:rPr>
                <w:noProof/>
                <w:webHidden/>
              </w:rPr>
              <w:tab/>
            </w:r>
            <w:r>
              <w:rPr>
                <w:noProof/>
                <w:webHidden/>
              </w:rPr>
              <w:fldChar w:fldCharType="begin"/>
            </w:r>
            <w:r>
              <w:rPr>
                <w:noProof/>
                <w:webHidden/>
              </w:rPr>
              <w:instrText xml:space="preserve"> PAGEREF _Toc518052263 \h </w:instrText>
            </w:r>
            <w:r>
              <w:rPr>
                <w:noProof/>
                <w:webHidden/>
              </w:rPr>
            </w:r>
            <w:r>
              <w:rPr>
                <w:noProof/>
                <w:webHidden/>
              </w:rPr>
              <w:fldChar w:fldCharType="separate"/>
            </w:r>
            <w:r>
              <w:rPr>
                <w:noProof/>
                <w:webHidden/>
              </w:rPr>
              <w:t>26</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64" w:history="1">
            <w:r w:rsidRPr="00162904">
              <w:rPr>
                <w:rStyle w:val="Hyperlink"/>
                <w:noProof/>
              </w:rPr>
              <w:t>9.3</w:t>
            </w:r>
            <w:r>
              <w:rPr>
                <w:rFonts w:asciiTheme="minorHAnsi" w:eastAsiaTheme="minorEastAsia" w:hAnsiTheme="minorHAnsi"/>
                <w:noProof/>
                <w:sz w:val="22"/>
                <w:lang w:eastAsia="en-GB"/>
              </w:rPr>
              <w:tab/>
            </w:r>
            <w:r w:rsidRPr="00162904">
              <w:rPr>
                <w:rStyle w:val="Hyperlink"/>
                <w:noProof/>
              </w:rPr>
              <w:t>Fragment of sphere</w:t>
            </w:r>
            <w:r>
              <w:rPr>
                <w:noProof/>
                <w:webHidden/>
              </w:rPr>
              <w:tab/>
            </w:r>
            <w:r>
              <w:rPr>
                <w:noProof/>
                <w:webHidden/>
              </w:rPr>
              <w:fldChar w:fldCharType="begin"/>
            </w:r>
            <w:r>
              <w:rPr>
                <w:noProof/>
                <w:webHidden/>
              </w:rPr>
              <w:instrText xml:space="preserve"> PAGEREF _Toc518052264 \h </w:instrText>
            </w:r>
            <w:r>
              <w:rPr>
                <w:noProof/>
                <w:webHidden/>
              </w:rPr>
            </w:r>
            <w:r>
              <w:rPr>
                <w:noProof/>
                <w:webHidden/>
              </w:rPr>
              <w:fldChar w:fldCharType="separate"/>
            </w:r>
            <w:r>
              <w:rPr>
                <w:noProof/>
                <w:webHidden/>
              </w:rPr>
              <w:t>28</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65" w:history="1">
            <w:r w:rsidRPr="00162904">
              <w:rPr>
                <w:rStyle w:val="Hyperlink"/>
                <w:noProof/>
              </w:rPr>
              <w:t>9.4</w:t>
            </w:r>
            <w:r>
              <w:rPr>
                <w:rFonts w:asciiTheme="minorHAnsi" w:eastAsiaTheme="minorEastAsia" w:hAnsiTheme="minorHAnsi"/>
                <w:noProof/>
                <w:sz w:val="22"/>
                <w:lang w:eastAsia="en-GB"/>
              </w:rPr>
              <w:tab/>
            </w:r>
            <w:r w:rsidRPr="00162904">
              <w:rPr>
                <w:rStyle w:val="Hyperlink"/>
                <w:noProof/>
              </w:rPr>
              <w:t>Two fragments of sphere</w:t>
            </w:r>
            <w:r>
              <w:rPr>
                <w:noProof/>
                <w:webHidden/>
              </w:rPr>
              <w:tab/>
            </w:r>
            <w:r>
              <w:rPr>
                <w:noProof/>
                <w:webHidden/>
              </w:rPr>
              <w:fldChar w:fldCharType="begin"/>
            </w:r>
            <w:r>
              <w:rPr>
                <w:noProof/>
                <w:webHidden/>
              </w:rPr>
              <w:instrText xml:space="preserve"> PAGEREF _Toc518052265 \h </w:instrText>
            </w:r>
            <w:r>
              <w:rPr>
                <w:noProof/>
                <w:webHidden/>
              </w:rPr>
            </w:r>
            <w:r>
              <w:rPr>
                <w:noProof/>
                <w:webHidden/>
              </w:rPr>
              <w:fldChar w:fldCharType="separate"/>
            </w:r>
            <w:r>
              <w:rPr>
                <w:noProof/>
                <w:webHidden/>
              </w:rPr>
              <w:t>29</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66" w:history="1">
            <w:r w:rsidRPr="00162904">
              <w:rPr>
                <w:rStyle w:val="Hyperlink"/>
                <w:noProof/>
              </w:rPr>
              <w:t>10</w:t>
            </w:r>
            <w:r>
              <w:rPr>
                <w:rFonts w:asciiTheme="minorHAnsi" w:eastAsiaTheme="minorEastAsia" w:hAnsiTheme="minorHAnsi"/>
                <w:noProof/>
                <w:sz w:val="22"/>
                <w:lang w:eastAsia="en-GB"/>
              </w:rPr>
              <w:tab/>
            </w:r>
            <w:r w:rsidRPr="00162904">
              <w:rPr>
                <w:rStyle w:val="Hyperlink"/>
                <w:noProof/>
              </w:rPr>
              <w:t>Appendix A. Formulas derivation</w:t>
            </w:r>
            <w:r>
              <w:rPr>
                <w:noProof/>
                <w:webHidden/>
              </w:rPr>
              <w:tab/>
            </w:r>
            <w:r>
              <w:rPr>
                <w:noProof/>
                <w:webHidden/>
              </w:rPr>
              <w:fldChar w:fldCharType="begin"/>
            </w:r>
            <w:r>
              <w:rPr>
                <w:noProof/>
                <w:webHidden/>
              </w:rPr>
              <w:instrText xml:space="preserve"> PAGEREF _Toc518052266 \h </w:instrText>
            </w:r>
            <w:r>
              <w:rPr>
                <w:noProof/>
                <w:webHidden/>
              </w:rPr>
            </w:r>
            <w:r>
              <w:rPr>
                <w:noProof/>
                <w:webHidden/>
              </w:rPr>
              <w:fldChar w:fldCharType="separate"/>
            </w:r>
            <w:r>
              <w:rPr>
                <w:noProof/>
                <w:webHidden/>
              </w:rPr>
              <w:t>30</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67" w:history="1">
            <w:r w:rsidRPr="00162904">
              <w:rPr>
                <w:rStyle w:val="Hyperlink"/>
                <w:noProof/>
              </w:rPr>
              <w:t>11</w:t>
            </w:r>
            <w:r>
              <w:rPr>
                <w:rFonts w:asciiTheme="minorHAnsi" w:eastAsiaTheme="minorEastAsia" w:hAnsiTheme="minorHAnsi"/>
                <w:noProof/>
                <w:sz w:val="22"/>
                <w:lang w:eastAsia="en-GB"/>
              </w:rPr>
              <w:tab/>
            </w:r>
            <w:r w:rsidRPr="00162904">
              <w:rPr>
                <w:rStyle w:val="Hyperlink"/>
                <w:noProof/>
              </w:rPr>
              <w:t>Appendix B. Examples of map descriptions</w:t>
            </w:r>
            <w:r>
              <w:rPr>
                <w:noProof/>
                <w:webHidden/>
              </w:rPr>
              <w:tab/>
            </w:r>
            <w:r>
              <w:rPr>
                <w:noProof/>
                <w:webHidden/>
              </w:rPr>
              <w:fldChar w:fldCharType="begin"/>
            </w:r>
            <w:r>
              <w:rPr>
                <w:noProof/>
                <w:webHidden/>
              </w:rPr>
              <w:instrText xml:space="preserve"> PAGEREF _Toc518052267 \h </w:instrText>
            </w:r>
            <w:r>
              <w:rPr>
                <w:noProof/>
                <w:webHidden/>
              </w:rPr>
            </w:r>
            <w:r>
              <w:rPr>
                <w:noProof/>
                <w:webHidden/>
              </w:rPr>
              <w:fldChar w:fldCharType="separate"/>
            </w:r>
            <w:r>
              <w:rPr>
                <w:noProof/>
                <w:webHidden/>
              </w:rPr>
              <w:t>31</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68" w:history="1">
            <w:r w:rsidRPr="00162904">
              <w:rPr>
                <w:rStyle w:val="Hyperlink"/>
                <w:noProof/>
              </w:rPr>
              <w:t>11.1</w:t>
            </w:r>
            <w:r>
              <w:rPr>
                <w:rFonts w:asciiTheme="minorHAnsi" w:eastAsiaTheme="minorEastAsia" w:hAnsiTheme="minorHAnsi"/>
                <w:noProof/>
                <w:sz w:val="22"/>
                <w:lang w:eastAsia="en-GB"/>
              </w:rPr>
              <w:tab/>
            </w:r>
            <w:r w:rsidRPr="00162904">
              <w:rPr>
                <w:rStyle w:val="Hyperlink"/>
                <w:noProof/>
              </w:rPr>
              <w:t>OneDMap</w:t>
            </w:r>
            <w:r>
              <w:rPr>
                <w:noProof/>
                <w:webHidden/>
              </w:rPr>
              <w:tab/>
            </w:r>
            <w:r>
              <w:rPr>
                <w:noProof/>
                <w:webHidden/>
              </w:rPr>
              <w:fldChar w:fldCharType="begin"/>
            </w:r>
            <w:r>
              <w:rPr>
                <w:noProof/>
                <w:webHidden/>
              </w:rPr>
              <w:instrText xml:space="preserve"> PAGEREF _Toc518052268 \h </w:instrText>
            </w:r>
            <w:r>
              <w:rPr>
                <w:noProof/>
                <w:webHidden/>
              </w:rPr>
            </w:r>
            <w:r>
              <w:rPr>
                <w:noProof/>
                <w:webHidden/>
              </w:rPr>
              <w:fldChar w:fldCharType="separate"/>
            </w:r>
            <w:r>
              <w:rPr>
                <w:noProof/>
                <w:webHidden/>
              </w:rPr>
              <w:t>31</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69" w:history="1">
            <w:r w:rsidRPr="00162904">
              <w:rPr>
                <w:rStyle w:val="Hyperlink"/>
                <w:noProof/>
              </w:rPr>
              <w:t>11.2</w:t>
            </w:r>
            <w:r>
              <w:rPr>
                <w:rFonts w:asciiTheme="minorHAnsi" w:eastAsiaTheme="minorEastAsia" w:hAnsiTheme="minorHAnsi"/>
                <w:noProof/>
                <w:sz w:val="22"/>
                <w:lang w:eastAsia="en-GB"/>
              </w:rPr>
              <w:tab/>
            </w:r>
            <w:r w:rsidRPr="00162904">
              <w:rPr>
                <w:rStyle w:val="Hyperlink"/>
                <w:noProof/>
              </w:rPr>
              <w:t>rect2DMap</w:t>
            </w:r>
            <w:r>
              <w:rPr>
                <w:noProof/>
                <w:webHidden/>
              </w:rPr>
              <w:tab/>
            </w:r>
            <w:r>
              <w:rPr>
                <w:noProof/>
                <w:webHidden/>
              </w:rPr>
              <w:fldChar w:fldCharType="begin"/>
            </w:r>
            <w:r>
              <w:rPr>
                <w:noProof/>
                <w:webHidden/>
              </w:rPr>
              <w:instrText xml:space="preserve"> PAGEREF _Toc518052269 \h </w:instrText>
            </w:r>
            <w:r>
              <w:rPr>
                <w:noProof/>
                <w:webHidden/>
              </w:rPr>
            </w:r>
            <w:r>
              <w:rPr>
                <w:noProof/>
                <w:webHidden/>
              </w:rPr>
              <w:fldChar w:fldCharType="separate"/>
            </w:r>
            <w:r>
              <w:rPr>
                <w:noProof/>
                <w:webHidden/>
              </w:rPr>
              <w:t>32</w:t>
            </w:r>
            <w:r>
              <w:rPr>
                <w:noProof/>
                <w:webHidden/>
              </w:rPr>
              <w:fldChar w:fldCharType="end"/>
            </w:r>
          </w:hyperlink>
        </w:p>
        <w:p w:rsidR="009A31F9" w:rsidRDefault="009A31F9">
          <w:pPr>
            <w:pStyle w:val="TOC2"/>
            <w:tabs>
              <w:tab w:val="left" w:pos="880"/>
              <w:tab w:val="right" w:leader="dot" w:pos="9016"/>
            </w:tabs>
            <w:rPr>
              <w:rFonts w:asciiTheme="minorHAnsi" w:eastAsiaTheme="minorEastAsia" w:hAnsiTheme="minorHAnsi"/>
              <w:noProof/>
              <w:sz w:val="22"/>
              <w:lang w:eastAsia="en-GB"/>
            </w:rPr>
          </w:pPr>
          <w:hyperlink w:anchor="_Toc518052270" w:history="1">
            <w:r w:rsidRPr="00162904">
              <w:rPr>
                <w:rStyle w:val="Hyperlink"/>
                <w:noProof/>
              </w:rPr>
              <w:t>11.3</w:t>
            </w:r>
            <w:r>
              <w:rPr>
                <w:rFonts w:asciiTheme="minorHAnsi" w:eastAsiaTheme="minorEastAsia" w:hAnsiTheme="minorHAnsi"/>
                <w:noProof/>
                <w:sz w:val="22"/>
                <w:lang w:eastAsia="en-GB"/>
              </w:rPr>
              <w:tab/>
            </w:r>
            <w:r w:rsidRPr="00162904">
              <w:rPr>
                <w:rStyle w:val="Hyperlink"/>
                <w:noProof/>
              </w:rPr>
              <w:t>tri2DMap</w:t>
            </w:r>
            <w:r>
              <w:rPr>
                <w:noProof/>
                <w:webHidden/>
              </w:rPr>
              <w:tab/>
            </w:r>
            <w:r>
              <w:rPr>
                <w:noProof/>
                <w:webHidden/>
              </w:rPr>
              <w:fldChar w:fldCharType="begin"/>
            </w:r>
            <w:r>
              <w:rPr>
                <w:noProof/>
                <w:webHidden/>
              </w:rPr>
              <w:instrText xml:space="preserve"> PAGEREF _Toc518052270 \h </w:instrText>
            </w:r>
            <w:r>
              <w:rPr>
                <w:noProof/>
                <w:webHidden/>
              </w:rPr>
            </w:r>
            <w:r>
              <w:rPr>
                <w:noProof/>
                <w:webHidden/>
              </w:rPr>
              <w:fldChar w:fldCharType="separate"/>
            </w:r>
            <w:r>
              <w:rPr>
                <w:noProof/>
                <w:webHidden/>
              </w:rPr>
              <w:t>33</w:t>
            </w:r>
            <w:r>
              <w:rPr>
                <w:noProof/>
                <w:webHidden/>
              </w:rPr>
              <w:fldChar w:fldCharType="end"/>
            </w:r>
          </w:hyperlink>
        </w:p>
        <w:p w:rsidR="009A31F9" w:rsidRDefault="009A31F9">
          <w:pPr>
            <w:pStyle w:val="TOC1"/>
            <w:rPr>
              <w:rFonts w:asciiTheme="minorHAnsi" w:eastAsiaTheme="minorEastAsia" w:hAnsiTheme="minorHAnsi"/>
              <w:noProof/>
              <w:sz w:val="22"/>
              <w:lang w:eastAsia="en-GB"/>
            </w:rPr>
          </w:pPr>
          <w:hyperlink w:anchor="_Toc518052271" w:history="1">
            <w:r w:rsidRPr="00162904">
              <w:rPr>
                <w:rStyle w:val="Hyperlink"/>
                <w:noProof/>
              </w:rPr>
              <w:t>12</w:t>
            </w:r>
            <w:r>
              <w:rPr>
                <w:rFonts w:asciiTheme="minorHAnsi" w:eastAsiaTheme="minorEastAsia" w:hAnsiTheme="minorHAnsi"/>
                <w:noProof/>
                <w:sz w:val="22"/>
                <w:lang w:eastAsia="en-GB"/>
              </w:rPr>
              <w:tab/>
            </w:r>
            <w:r w:rsidRPr="00162904">
              <w:rPr>
                <w:rStyle w:val="Hyperlink"/>
                <w:noProof/>
              </w:rPr>
              <w:t>References</w:t>
            </w:r>
            <w:r>
              <w:rPr>
                <w:noProof/>
                <w:webHidden/>
              </w:rPr>
              <w:tab/>
            </w:r>
            <w:r>
              <w:rPr>
                <w:noProof/>
                <w:webHidden/>
              </w:rPr>
              <w:fldChar w:fldCharType="begin"/>
            </w:r>
            <w:r>
              <w:rPr>
                <w:noProof/>
                <w:webHidden/>
              </w:rPr>
              <w:instrText xml:space="preserve"> PAGEREF _Toc518052271 \h </w:instrText>
            </w:r>
            <w:r>
              <w:rPr>
                <w:noProof/>
                <w:webHidden/>
              </w:rPr>
            </w:r>
            <w:r>
              <w:rPr>
                <w:noProof/>
                <w:webHidden/>
              </w:rPr>
              <w:fldChar w:fldCharType="separate"/>
            </w:r>
            <w:r>
              <w:rPr>
                <w:noProof/>
                <w:webHidden/>
              </w:rPr>
              <w:t>35</w:t>
            </w:r>
            <w:r>
              <w:rPr>
                <w:noProof/>
                <w:webHidden/>
              </w:rPr>
              <w:fldChar w:fldCharType="end"/>
            </w:r>
          </w:hyperlink>
        </w:p>
        <w:p w:rsidR="00DA77DB" w:rsidRDefault="00DA77DB">
          <w:r>
            <w:rPr>
              <w:b/>
              <w:bCs/>
              <w:noProof/>
            </w:rPr>
            <w:fldChar w:fldCharType="end"/>
          </w:r>
          <w:r>
            <w:rPr>
              <w:noProof/>
            </w:rPr>
            <w:br w:type="page"/>
          </w:r>
        </w:p>
      </w:sdtContent>
    </w:sdt>
    <w:p w:rsidR="00DA77DB" w:rsidRDefault="00DA77DB" w:rsidP="00DA77DB">
      <w:pPr>
        <w:pStyle w:val="Heading1"/>
      </w:pPr>
      <w:bookmarkStart w:id="0" w:name="_Toc518052234"/>
      <w:r>
        <w:lastRenderedPageBreak/>
        <w:t>Introduction</w:t>
      </w:r>
      <w:bookmarkEnd w:id="0"/>
    </w:p>
    <w:p w:rsidR="00DA77DB" w:rsidRDefault="00DA77DB" w:rsidP="00DA77DB">
      <w:r>
        <w:t xml:space="preserve">Presented package </w:t>
      </w:r>
      <w:proofErr w:type="spellStart"/>
      <w:r w:rsidR="002B5F7D">
        <w:t>ElMap</w:t>
      </w:r>
      <w:proofErr w:type="spellEnd"/>
      <w:r w:rsidR="002B5F7D">
        <w:t xml:space="preserve"> </w:t>
      </w:r>
      <w:r>
        <w:t>is developed to form nonlinear manifolds by two techniques: Self-Organizing Map (SOM) and Elastic Map (EM). Main purpose is EM implementation and SOM is added as auxiliary feature.</w:t>
      </w:r>
    </w:p>
    <w:p w:rsidR="00DA77DB" w:rsidRDefault="00DA77DB" w:rsidP="00DA77DB">
      <w:r>
        <w:t>This document contains theoretical description, user guide and technical description.</w:t>
      </w:r>
    </w:p>
    <w:p w:rsidR="00DA77DB" w:rsidRPr="00161266" w:rsidRDefault="00DA77DB" w:rsidP="00161266">
      <w:pPr>
        <w:pStyle w:val="Heading1"/>
      </w:pPr>
      <w:bookmarkStart w:id="1" w:name="_Toc518052235"/>
      <w:r w:rsidRPr="00161266">
        <w:t>Map geometry</w:t>
      </w:r>
      <w:bookmarkEnd w:id="1"/>
    </w:p>
    <w:p w:rsidR="00DA77DB" w:rsidRDefault="00DA77DB" w:rsidP="00DA77DB">
      <w:r>
        <w:t>Package developed for 1D and 2D maps. It is possible to use maps with more than two dimensions but this functionality is not basic.</w:t>
      </w:r>
      <w:r w:rsidR="00AE2C4A">
        <w:t xml:space="preserve"> This class is basic class of package because EM and SOM are the techniques to fit map for data only.</w:t>
      </w:r>
    </w:p>
    <w:p w:rsidR="00DA77DB" w:rsidRDefault="00DA77DB" w:rsidP="00DA77DB">
      <w:r>
        <w:t xml:space="preserve">There is only one type of 1D maps: </w:t>
      </w:r>
      <w:r w:rsidR="00196927">
        <w:t>piecewise</w:t>
      </w:r>
      <w:r>
        <w:t xml:space="preserve"> linear (</w:t>
      </w:r>
      <w:r w:rsidR="002B5F7D">
        <w:fldChar w:fldCharType="begin"/>
      </w:r>
      <w:r w:rsidR="002B5F7D">
        <w:instrText xml:space="preserve"> REF _Ref441479754 \h </w:instrText>
      </w:r>
      <w:r w:rsidR="002B5F7D">
        <w:fldChar w:fldCharType="separate"/>
      </w:r>
      <w:r w:rsidR="009A31F9">
        <w:t xml:space="preserve">Figure </w:t>
      </w:r>
      <w:r w:rsidR="009A31F9">
        <w:rPr>
          <w:noProof/>
        </w:rPr>
        <w:t>1</w:t>
      </w:r>
      <w:r w:rsidR="002B5F7D">
        <w:fldChar w:fldCharType="end"/>
      </w:r>
      <w:r w:rsidR="002B5F7D">
        <w:t xml:space="preserve">a). It is possible to construct many different 2D maps. </w:t>
      </w:r>
      <w:proofErr w:type="spellStart"/>
      <w:r w:rsidR="002B5F7D">
        <w:t>ElMap</w:t>
      </w:r>
      <w:proofErr w:type="spellEnd"/>
      <w:r w:rsidR="002B5F7D">
        <w:t xml:space="preserve"> includes two standard 2D maps: rectangular (</w:t>
      </w:r>
      <w:r w:rsidR="002B5F7D">
        <w:fldChar w:fldCharType="begin"/>
      </w:r>
      <w:r w:rsidR="002B5F7D">
        <w:instrText xml:space="preserve"> REF _Ref441479754 \h </w:instrText>
      </w:r>
      <w:r w:rsidR="002B5F7D">
        <w:fldChar w:fldCharType="separate"/>
      </w:r>
      <w:r w:rsidR="009A31F9">
        <w:t xml:space="preserve">Figure </w:t>
      </w:r>
      <w:r w:rsidR="009A31F9">
        <w:rPr>
          <w:noProof/>
        </w:rPr>
        <w:t>1</w:t>
      </w:r>
      <w:r w:rsidR="002B5F7D">
        <w:fldChar w:fldCharType="end"/>
      </w:r>
      <w:r w:rsidR="002B5F7D">
        <w:t>b) and triangular (</w:t>
      </w:r>
      <w:r w:rsidR="002B5F7D">
        <w:fldChar w:fldCharType="begin"/>
      </w:r>
      <w:r w:rsidR="002B5F7D">
        <w:instrText xml:space="preserve"> REF _Ref441479754 \h </w:instrText>
      </w:r>
      <w:r w:rsidR="002B5F7D">
        <w:fldChar w:fldCharType="separate"/>
      </w:r>
      <w:r w:rsidR="009A31F9">
        <w:t xml:space="preserve">Figure </w:t>
      </w:r>
      <w:r w:rsidR="009A31F9">
        <w:rPr>
          <w:noProof/>
        </w:rPr>
        <w:t>1</w:t>
      </w:r>
      <w:r w:rsidR="002B5F7D">
        <w:fldChar w:fldCharType="end"/>
      </w:r>
      <w:r w:rsidR="002B5F7D">
        <w:t>c). Package also contains possibility to add use</w:t>
      </w:r>
      <w:r w:rsidR="00B160BB">
        <w:t>r</w:t>
      </w:r>
      <w:r w:rsidR="002B5F7D">
        <w:t xml:space="preserve"> implemented map with arbitrary structure.</w:t>
      </w:r>
    </w:p>
    <w:p w:rsidR="00DA77DB" w:rsidRDefault="00DA77DB" w:rsidP="002B5F7D">
      <w:pPr>
        <w:ind w:firstLine="0"/>
        <w:jc w:val="center"/>
      </w:pPr>
      <w:r>
        <w:rPr>
          <w:noProof/>
          <w:lang w:eastAsia="en-GB"/>
        </w:rPr>
        <mc:AlternateContent>
          <mc:Choice Requires="wpc">
            <w:drawing>
              <wp:inline distT="0" distB="0" distL="0" distR="0" wp14:anchorId="0A632944" wp14:editId="1932BE64">
                <wp:extent cx="5082639" cy="1264722"/>
                <wp:effectExtent l="0" t="0" r="381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7" name="Group 57"/>
                        <wpg:cNvGrpSpPr/>
                        <wpg:grpSpPr>
                          <a:xfrm>
                            <a:off x="2312820" y="106493"/>
                            <a:ext cx="1129045" cy="1128055"/>
                            <a:chOff x="2738105" y="120650"/>
                            <a:chExt cx="1129045" cy="1128055"/>
                          </a:xfrm>
                        </wpg:grpSpPr>
                        <wps:wsp>
                          <wps:cNvPr id="6" name="Straight Connector 6"/>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56" name="Group 56"/>
                        <wpg:cNvGrpSpPr/>
                        <wpg:grpSpPr>
                          <a:xfrm>
                            <a:off x="3930316" y="202446"/>
                            <a:ext cx="1070972" cy="936082"/>
                            <a:chOff x="2558716" y="1500770"/>
                            <a:chExt cx="1070972" cy="936082"/>
                          </a:xfrm>
                        </wpg:grpSpPr>
                        <wps:wsp>
                          <wps:cNvPr id="26" name="Straight Connector 26"/>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9" name="Text Box 59"/>
                        <wps:cNvSpPr txBox="1"/>
                        <wps:spPr>
                          <a:xfrm>
                            <a:off x="136565" y="795647"/>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2B5F7D">
                              <w:pPr>
                                <w:ind w:firstLine="0"/>
                              </w:pPr>
                              <w:proofErr w:type="gramStart"/>
                              <w: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Text Box 59"/>
                        <wps:cNvSpPr txBox="1"/>
                        <wps:spPr>
                          <a:xfrm>
                            <a:off x="1884109" y="845019"/>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2B5F7D">
                              <w:pPr>
                                <w:pStyle w:val="NormalWeb"/>
                                <w:spacing w:before="0" w:beforeAutospacing="0" w:after="0" w:afterAutospacing="0"/>
                                <w:jc w:val="both"/>
                              </w:pPr>
                              <w:proofErr w:type="gramStart"/>
                              <w:r>
                                <w:rPr>
                                  <w:rFonts w:eastAsia="Calibri"/>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Text Box 59"/>
                        <wps:cNvSpPr txBox="1"/>
                        <wps:spPr>
                          <a:xfrm>
                            <a:off x="3594157" y="868769"/>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2B5F7D">
                              <w:pPr>
                                <w:pStyle w:val="NormalWeb"/>
                                <w:spacing w:before="0" w:beforeAutospacing="0" w:after="0" w:afterAutospacing="0"/>
                                <w:jc w:val="both"/>
                              </w:pPr>
                              <w:proofErr w:type="gramStart"/>
                              <w:r>
                                <w:rPr>
                                  <w:rFonts w:eastAsia="Calibri"/>
                                </w:rPr>
                                <w:t>c</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2" name="Straight Connector 62"/>
                        <wps:cNvCnPr/>
                        <wps:spPr>
                          <a:xfrm>
                            <a:off x="2671896" y="474850"/>
                            <a:ext cx="0" cy="29704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3" name="Straight Connector 63"/>
                        <wps:cNvCnPr/>
                        <wps:spPr>
                          <a:xfrm rot="5400000">
                            <a:off x="2982073" y="476216"/>
                            <a:ext cx="0" cy="29654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4" name="Straight Connector 64"/>
                        <wps:cNvCnPr/>
                        <wps:spPr>
                          <a:xfrm flipH="1">
                            <a:off x="4199430" y="677695"/>
                            <a:ext cx="366632"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5" name="Straight Connector 65"/>
                        <wps:cNvCnPr/>
                        <wps:spPr>
                          <a:xfrm rot="3600000" flipH="1">
                            <a:off x="4456445" y="512526"/>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6" name="Straight Connector 66"/>
                        <wps:cNvCnPr/>
                        <wps:spPr>
                          <a:xfrm rot="7200000" flipH="1">
                            <a:off x="4557383" y="969725"/>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7" name="Straight Connector 67"/>
                        <wps:cNvCnPr/>
                        <wps:spPr>
                          <a:xfrm>
                            <a:off x="302821" y="552203"/>
                            <a:ext cx="1692233"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Oval 68"/>
                        <wps:cNvSpPr/>
                        <wps:spPr>
                          <a:xfrm>
                            <a:off x="302812" y="528355"/>
                            <a:ext cx="45734"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75721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951650"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180125"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57636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flipH="1">
                            <a:off x="772227" y="493258"/>
                            <a:ext cx="823491" cy="0"/>
                          </a:xfrm>
                          <a:prstGeom prst="line">
                            <a:avLst/>
                          </a:prstGeom>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A632944" id="Canvas 1" o:spid="_x0000_s1026" editas="canvas" style="width:400.2pt;height:99.6pt;mso-position-horizontal-relative:char;mso-position-vertical-relative:line" coordsize="50825,1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25;height:12642;visibility:visible;mso-wrap-style:square">
                  <v:fill o:detectmouseclick="t"/>
                  <v:path o:connecttype="none"/>
                </v:shape>
                <v:group id="Group 57" o:spid="_x0000_s1028" style="position:absolute;left:23128;top:1064;width:11290;height:11281" coordorigin="27381,1206" coordsize="11290,11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line id="Straight Connector 6" o:spid="_x0000_s1029" style="position:absolute;visibility:visible;mso-wrap-style:square" from="27432,1206" to="274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4fFsEAAADaAAAADwAAAGRycy9kb3ducmV2LnhtbESPT2sCMRTE7wW/Q3hCbzWrpYuuRhFR&#10;WuzJf/fH5rm7uHlZk6jptzeFQo/DzPyGmS2iacWdnG8sKxgOMhDEpdUNVwqOh83bGIQPyBpby6Tg&#10;hzws5r2XGRbaPnhH932oRIKwL1BBHUJXSOnLmgz6ge2Ik3e2zmBI0lVSO3wkuGnlKMtyabDhtFBj&#10;R6uaysv+ZhJleLoa+XmZ4Gnrvt36PY8f8arUaz8upyACxfAf/mt/aQU5/F5JN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zh8WwQAAANoAAAAPAAAAAAAAAAAAAAAA&#10;AKECAABkcnMvZG93bnJldi54bWxQSwUGAAAAAAQABAD5AAAAjwMAAAAA&#10;" strokecolor="black [3040]"/>
                  <v:line id="Straight Connector 7" o:spid="_x0000_s1030" style="position:absolute;visibility:visible;mso-wrap-style:square" from="29232,1206" to="292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6jcIAAADaAAAADwAAAGRycy9kb3ducmV2LnhtbESPQWsCMRSE70L/Q3hCbzWrRaurWSnS&#10;0lJPWr0/Ns/dZTcva5Jq/PdNoeBxmJlvmNU6mk5cyPnGsoLxKANBXFrdcKXg8P3+NAfhA7LGzjIp&#10;uJGHdfEwWGGu7ZV3dNmHSiQI+xwV1CH0uZS+rMmgH9meOHkn6wyGJF0ltcNrgptOTrJsJg02nBZq&#10;7GlTU9nuf0yijI9nIz/aBR6/3Na9Pc/iNJ6VehzG1yWIQDHcw//tT63gBf6upBsg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K6jcIAAADaAAAADwAAAAAAAAAAAAAA&#10;AAChAgAAZHJzL2Rvd25yZXYueG1sUEsFBgAAAAAEAAQA+QAAAJADAAAAAA==&#10;" strokecolor="black [3040]"/>
                  <v:line id="Straight Connector 8" o:spid="_x0000_s1031" style="position:absolute;visibility:visible;mso-wrap-style:square" from="31029,1206" to="3102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strokecolor="black [3040]"/>
                  <v:line id="Straight Connector 9" o:spid="_x0000_s1032" style="position:absolute;visibility:visible;mso-wrap-style:square" from="32553,1206" to="32553,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LZMAAAADaAAAADwAAAGRycy9kb3ducmV2LnhtbESPQWsCMRSE70L/Q3iF3jSrpaKrUUQU&#10;i5609f7YPHcXNy9rEjX+e1MoeBxm5htmOo+mETdyvrasoN/LQBAXVtdcKvj9WXdHIHxA1thYJgUP&#10;8jCfvXWmmGt75z3dDqEUCcI+RwVVCG0upS8qMuh7tiVO3sk6gyFJV0rt8J7gppGDLBtKgzWnhQpb&#10;WlZUnA9Xkyj948XIzXmMx63budXnMH7Fi1If73ExAREohlf4v/2tFYzh70q6AXL2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Ri2TAAAAA2gAAAA8AAAAAAAAAAAAAAAAA&#10;oQIAAGRycy9kb3ducmV2LnhtbFBLBQYAAAAABAAEAPkAAACOAwAAAAA=&#10;" strokecolor="black [3040]"/>
                  <v:line id="Straight Connector 10" o:spid="_x0000_s1033" style="position:absolute;visibility:visible;mso-wrap-style:square" from="34077,1206" to="34077,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SNfMIAAADbAAAADwAAAGRycy9kb3ducmV2LnhtbESPQW/CMAyF75P2HyJP2m2kgECsI6AJ&#10;DQ2xE2zcrcZrKxqnJBmEf48PSLs9y8+f35svs+vUmUJsPRsYDgpQxJW3LdcGfr7XLzNQMSFb7DyT&#10;gStFWC4eH+ZYWn/hHZ33qVYC4ViigSalvtQ6Vg05jAPfE8vu1weHScZQaxvwInDX6VFRTLXDluVD&#10;gz2tGqqO+z8nlOHh5PTn8RUP2/AVPsbTPMknY56f8vsbqEQ5/Zvv1xsr8SW9dBEBe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SNfMIAAADbAAAADwAAAAAAAAAAAAAA&#10;AAChAgAAZHJzL2Rvd25yZXYueG1sUEsFBgAAAAAEAAQA+QAAAJADAAAAAA==&#10;" strokecolor="black [3040]"/>
                  <v:line id="Straight Connector 11" o:spid="_x0000_s1034" style="position:absolute;visibility:visible;mso-wrap-style:square" from="35601,1206" to="35601,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go58MAAADbAAAADwAAAGRycy9kb3ducmV2LnhtbESPQW/CMAyF70j8h8hI3EbaoaGtkKJp&#10;Gtq0nWDjbjWmrdo4JQmQ/fsFCYmbrffe5+fVOppenMn51rKCfJaBIK6sbrlW8PuzeXgG4QOyxt4y&#10;KfgjD+tyPFphoe2Ft3TehVokCPsCFTQhDIWUvmrIoJ/ZgThpB+sMhrS6WmqHlwQ3vXzMsoU02HK6&#10;0OBAbw1V3e5kEiXfH4386F5w/+W+3ft8EZ/iUanpJL4uQQSK4W6+pT91qp/D9Zc0gC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IKOfDAAAA2wAAAA8AAAAAAAAAAAAA&#10;AAAAoQIAAGRycy9kb3ducmV2LnhtbFBLBQYAAAAABAAEAPkAAACRAwAAAAA=&#10;" strokecolor="black [3040]"/>
                  <v:line id="Straight Connector 12" o:spid="_x0000_s1035" style="position:absolute;visibility:visible;mso-wrap-style:square" from="37125,1206" to="37125,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2kMIAAADbAAAADwAAAGRycy9kb3ducmV2LnhtbESPQWsCMRCF74L/IUzBW82qKHU1ipSK&#10;Yk/d1vuwme4ubiZrEjX+e1MoeJvhvffNm+U6mlZcyfnGsoLRMANBXFrdcKXg53v7+gbCB2SNrWVS&#10;cCcP61W/t8Rc2xt/0bUIlUgQ9jkqqEPocil9WZNBP7QdcdJ+rTMY0uoqqR3eEty0cpxlM2mw4XSh&#10;xo7eaypPxcUkyuh4NnJ3muPx4D7dx2QWp/Gs1OAlbhYgAsXwNP+n9zrVH8PfL2kA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q2kMIAAADbAAAADwAAAAAAAAAAAAAA&#10;AAChAgAAZHJzL2Rvd25yZXYueG1sUEsFBgAAAAAEAAQA+QAAAJADAAAAAA==&#10;" strokecolor="black [3040]"/>
                  <v:line id="Straight Connector 13" o:spid="_x0000_s1036" style="position:absolute;visibility:visible;mso-wrap-style:square" from="38649,1206" to="3864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YTC8IAAADbAAAADwAAAGRycy9kb3ducmV2LnhtbESPQWsCMRCF74L/IUzBW81aUepqFCmK&#10;Yk/d1vuwme4ubiZrEjX+e1MoeJvhvffNm8UqmlZcyfnGsoLRMANBXFrdcKXg53v7+g7CB2SNrWVS&#10;cCcPq2W/t8Bc2xt/0bUIlUgQ9jkqqEPocil9WZNBP7QdcdJ+rTMY0uoqqR3eEty08i3LptJgw+lC&#10;jR191FSeiotJlNHxbOTuNMPjwX26zXgaJ/Gs1OAlrucgAsXwNP+n9zrVH8PfL2k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YTC8IAAADbAAAADwAAAAAAAAAAAAAA&#10;AAChAgAAZHJzL2Rvd25yZXYueG1sUEsFBgAAAAAEAAQA+QAAAJADAAAAAA==&#10;" strokecolor="black [3040]"/>
                  <v:line id="Straight Connector 15" o:spid="_x0000_s1037" style="position:absolute;flip:x;visibility:visible;mso-wrap-style:square" from="27409,1272" to="38671,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2EN8AAAADbAAAADwAAAGRycy9kb3ducmV2LnhtbERPS4vCMBC+L/gfwgje1lTBVapRRBBE&#10;UXwevA3N9IHNpDTRdv+9WVjwNh/fc2aL1pTiRbUrLCsY9CMQxInVBWcKrpf19wSE88gaS8uk4Jcc&#10;LOadrxnG2jZ8otfZZyKEsItRQe59FUvpkpwMur6tiAOX2tqgD7DOpK6xCeGmlMMo+pEGCw4NOVa0&#10;yil5nJ9GQeqe1ep+0z4db/enfbrLDtgclep12+UUhKfWf8T/7o0O80fw90s4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NhDfAAAAA2wAAAA8AAAAAAAAAAAAAAAAA&#10;oQIAAGRycy9kb3ducmV2LnhtbFBLBQYAAAAABAAEAPkAAACOAwAAAAA=&#10;" strokecolor="black [3040]"/>
                  <v:line id="Straight Connector 16" o:spid="_x0000_s1038" style="position:absolute;rotation:90;visibility:visible;mso-wrap-style:square" from="33015,-2564" to="33015,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2rEsQAAADbAAAADwAAAGRycy9kb3ducmV2LnhtbERPTWvCQBC9C/0PyxR6M5sWEmrMKqUg&#10;1INgVVq8jdkxCWZn0+zWxP56Vyh4m8f7nHw+mEacqXO1ZQXPUQyCuLC65lLBbrsYv4JwHlljY5kU&#10;XMjBfPYwyjHTtudPOm98KUIIuwwVVN63mZSuqMigi2xLHLij7Qz6ALtS6g77EG4a+RLHqTRYc2io&#10;sKX3iorT5tcosD9/i+/L8bBLkvV+4pvV8mtZJko9PQ5vUxCeBn8X/7s/dJifwu2XcIC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DasSxAAAANsAAAAPAAAAAAAAAAAA&#10;AAAAAKECAABkcnMvZG93bnJldi54bWxQSwUGAAAAAAQABAD5AAAAkgMAAAAA&#10;" strokecolor="black [3040]"/>
                  <v:line id="Straight Connector 17" o:spid="_x0000_s1039" style="position:absolute;rotation:90;visibility:visible;mso-wrap-style:square" from="33015,-767" to="33015,1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EOicQAAADbAAAADwAAAGRycy9kb3ducmV2LnhtbERPS2vCQBC+C/6HZYTe6sZCahvdiAhC&#10;PQjVSktvY3bywOxsml01+utdoeBtPr7nTGedqcWJWldZVjAaRiCIM6srLhTsvpbPbyCcR9ZYWyYF&#10;F3IwS/u9KSbannlDp60vRAhhl6CC0vsmkdJlJRl0Q9sQBy63rUEfYFtI3eI5hJtavkTRqzRYcWgo&#10;saFFSdlhezQK7N91+XPJ97s4/vx99/V69b0qYqWeBt18AsJT5x/if/eHDvPHcP8lHC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QQ6JxAAAANsAAAAPAAAAAAAAAAAA&#10;AAAAAKECAABkcnMvZG93bnJldi54bWxQSwUGAAAAAAQABAD5AAAAkgMAAAAA&#10;" strokecolor="black [3040]"/>
                  <v:line id="Straight Connector 18" o:spid="_x0000_s1040" style="position:absolute;rotation:90;visibility:visible;mso-wrap-style:square" from="33015,757" to="3301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6a+8YAAADbAAAADwAAAGRycy9kb3ducmV2LnhtbESPT2vCQBDF7wW/wzJCb3VjIUWjqxRB&#10;qAeh/sHS25gdk9DsbJpdNfrpnUOhtxnem/d+M513rlYXakPl2cBwkIAizr2tuDCw3y1fRqBCRLZY&#10;eyYDNwown/WepphZf+UNXbaxUBLCIUMDZYxNpnXIS3IYBr4hFu3kW4dR1rbQtsWrhLtavybJm3ZY&#10;sTSU2NCipPxne3YG/O99+XU7Hfdp+vk9jvV6dVgVqTHP/e59AipSF//Nf9cfVvAFVn6RAfTs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emvvGAAAA2wAAAA8AAAAAAAAA&#10;AAAAAAAAoQIAAGRycy9kb3ducmV2LnhtbFBLBQYAAAAABAAEAPkAAACUAwAAAAA=&#10;" strokecolor="black [3040]"/>
                  <v:line id="Straight Connector 19" o:spid="_x0000_s1041" style="position:absolute;rotation:90;visibility:visible;mso-wrap-style:square" from="33015,2281" to="33015,1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I/YMQAAADbAAAADwAAAGRycy9kb3ducmV2LnhtbERPS2vCQBC+F/wPywi91Y2FSE1dRYRA&#10;cyj4wtLbNDsmwexsmt0m0V/fLRS8zcf3nMVqMLXoqHWVZQXTSQSCOLe64kLB8ZA+vYBwHlljbZkU&#10;XMnBajl6WGCibc876va+ECGEXYIKSu+bREqXl2TQTWxDHLizbQ36ANtC6hb7EG5q+RxFM2mw4tBQ&#10;YkObkvLL/scosN+39ON6/jrG8fZz7uv37JQVsVKP42H9CsLT4O/if/ebDvPn8PdLOE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kj9gxAAAANsAAAAPAAAAAAAAAAAA&#10;AAAAAKECAABkcnMvZG93bnJldi54bWxQSwUGAAAAAAQABAD5AAAAkgMAAAAA&#10;" strokecolor="black [3040]"/>
                  <v:line id="Straight Connector 20" o:spid="_x0000_s1042" style="position:absolute;rotation:90;visibility:visible;mso-wrap-style:square" from="33015,3805" to="33015,1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QMIAAADbAAAADwAAAGRycy9kb3ducmV2LnhtbERPy4rCMBTdD/gP4QruNFXoMFajiCDo&#10;QhgfKO6uzbUtNje1iVr9+slCmOXhvMfTxpTiQbUrLCvo9yIQxKnVBWcK9rtF9weE88gaS8uk4EUO&#10;ppPW1xgTbZ+8ocfWZyKEsEtQQe59lUjp0pwMup6tiAN3sbVBH2CdSV3jM4SbUg6i6FsaLDg05FjR&#10;PKf0ur0bBfb2Xhxfl/M+jn9PQ1+uV4dVFivVaTezEQhPjf8Xf9xLrWAQ1ocv4QfIy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cQMIAAADbAAAADwAAAAAAAAAAAAAA&#10;AAChAgAAZHJzL2Rvd25yZXYueG1sUEsFBgAAAAAEAAQA+QAAAJADAAAAAA==&#10;" strokecolor="black [3040]"/>
                  <v:line id="Straight Connector 21" o:spid="_x0000_s1043" style="position:absolute;rotation:90;visibility:visible;mso-wrap-style:square" from="33015,5329" to="33015,1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j528UAAADbAAAADwAAAGRycy9kb3ducmV2LnhtbESPT4vCMBTE7wt+h/AEb2uqUNGuUUQQ&#10;9LDgP1z29rZ5tsXmpTZZrX56Iwgeh5n5DTOeNqYUF6pdYVlBrxuBIE6tLjhTsN8tPocgnEfWWFom&#10;BTdyMJ20PsaYaHvlDV22PhMBwi5BBbn3VSKlS3My6Lq2Ig7e0dYGfZB1JnWN1wA3pexH0UAaLDgs&#10;5FjRPKf0tP03Cuz5vvi5Hf/2cbz+Hfnye3VYZbFSnXYz+wLhqfHv8Ku91Ar6PXh+CT9AT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4j528UAAADbAAAADwAAAAAAAAAA&#10;AAAAAAChAgAAZHJzL2Rvd25yZXYueG1sUEsFBgAAAAAEAAQA+QAAAJMDAAAAAA==&#10;" strokecolor="black [3040]"/>
                  <v:line id="Straight Connector 22" o:spid="_x0000_s1044" style="position:absolute;rotation:90;visibility:visible;mso-wrap-style:square" from="33015,6853" to="33015,18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pnrMYAAADbAAAADwAAAGRycy9kb3ducmV2LnhtbESPT2vCQBTE70K/w/IKvenGQKRGN0EK&#10;Qj0I/qPF22v2mYRm36bZVaOfvlsoeBxm5jfMPO9NIy7UudqygvEoAkFcWF1zqeCwXw5fQTiPrLGx&#10;TApu5CDPngZzTLW98pYuO1+KAGGXooLK+zaV0hUVGXQj2xIH72Q7gz7IrpS6w2uAm0bGUTSRBmsO&#10;CxW29FZR8b07GwX25778vJ2+DkmyOU59s159rMpEqZfnfjED4an3j/B/+10riG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aZ6zGAAAA2wAAAA8AAAAAAAAA&#10;AAAAAAAAoQIAAGRycy9kb3ducmV2LnhtbFBLBQYAAAAABAAEAPkAAACUAwAAAAA=&#10;" strokecolor="black [3040]"/>
                </v:group>
                <v:group id="Group 56" o:spid="_x0000_s1045" style="position:absolute;left:39303;top:2024;width:10709;height:9361" coordorigin="25587,15007" coordsize="10709,9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26" o:spid="_x0000_s1046" style="position:absolute;flip:x;visibility:visible;mso-wrap-style:square" from="25587,15080" to="36295,1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Q/cIAAADbAAAADwAAAGRycy9kb3ducmV2LnhtbESPS6vCMBSE94L/IRzBnaa68Eo1igiC&#10;KF58LtwdmtMHNielibb++5sLgsthZr5h5svWlOJFtSssKxgNIxDEidUFZwqul81gCsJ5ZI2lZVLw&#10;JgfLRbczx1jbhk/0OvtMBAi7GBXk3lexlC7JyaAb2oo4eKmtDfog60zqGpsAN6UcR9FEGiw4LORY&#10;0Tqn5HF+GgWpe1br+0379Gd3OB3SffaLzVGpfq9dzUB4av03/GlvtYLxBP6/h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PQ/cIAAADbAAAADwAAAAAAAAAAAAAA&#10;AAChAgAAZHJzL2Rvd25yZXYueG1sUEsFBgAAAAAEAAQA+QAAAJADAAAAAA==&#10;" strokecolor="black [3040]"/>
                  <v:line id="Straight Connector 27" o:spid="_x0000_s1047" style="position:absolute;flip:x;visibility:visible;mso-wrap-style:square" from="26509,16677" to="35412,16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91ZsUAAADbAAAADwAAAGRycy9kb3ducmV2LnhtbESPzWrDMBCE74W8g9hAb7XcHJrgRjHF&#10;EAgtCY3bHnJbrPUPsVZGUmL37atAIcdhZr5h1vlkenEl5zvLCp6TFARxZXXHjYLvr+3TCoQPyBp7&#10;y6Tglzzkm9nDGjNtRz7StQyNiBD2GSpoQxgyKX3VkkGf2IE4erV1BkOUrpHa4RjhppeLNH2RBjuO&#10;Cy0OVLRUncuLUVD7y1CcfnSol+/7477+aA44fir1OJ/eXkEEmsI9/N/eaQWLJdy+x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91ZsUAAADbAAAADwAAAAAAAAAA&#10;AAAAAAChAgAAZHJzL2Rvd25yZXYueG1sUEsFBgAAAAAEAAQA+QAAAJMDAAAAAA==&#10;" strokecolor="black [3040]"/>
                  <v:line id="Straight Connector 28" o:spid="_x0000_s1048" style="position:absolute;flip:x;visibility:visible;mso-wrap-style:square" from="25615,18201" to="36215,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hFMEAAADbAAAADwAAAGRycy9kb3ducmV2LnhtbERPy2rCQBTdF/yH4Qru6kQXVqKjiCBI&#10;S4qxdeHukrl5YOZOyEwe/fvOQnB5OO/tfjS16Kl1lWUFi3kEgjizuuJCwe/P6X0NwnlkjbVlUvBH&#10;Dva7ydsWY20HTqm/+kKEEHYxKii9b2IpXVaSQTe3DXHgctsa9AG2hdQtDiHc1HIZRStpsOLQUGJD&#10;x5Kyx7UzCnLXNcf7Tfv84zNJk/yr+MbhotRsOh42IDyN/iV+us9awTKMDV/CD5C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IOEUwQAAANsAAAAPAAAAAAAAAAAAAAAA&#10;AKECAABkcnMvZG93bnJldi54bWxQSwUGAAAAAAQABAD5AAAAjwMAAAAA&#10;" strokecolor="black [3040]"/>
                  <v:line id="Straight Connector 29" o:spid="_x0000_s1049" style="position:absolute;flip:x;visibility:visible;mso-wrap-style:square" from="26509,19725" to="35372,19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xEj8UAAADbAAAADwAAAGRycy9kb3ducmV2LnhtbESPS2vDMBCE74H8B7GB3hK5ObSJGyWU&#10;QKG0uMROcshtsdYPaq2MJT/676tCIcdhZr5hdofJNGKgztWWFTyuIhDEudU1lwou57flBoTzyBob&#10;y6Tghxwc9vPZDmNtR05pyHwpAoRdjAoq79tYSpdXZNCtbEscvMJ2Bn2QXSl1h2OAm0auo+hJGqw5&#10;LFTY0rGi/DvrjYLC9e3xdtW+eP5I0qT4LL9wPCn1sJheX0B4mvw9/N9+1wrWW/j7En6A3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xEj8UAAADbAAAADwAAAAAAAAAA&#10;AAAAAAChAgAAZHJzL2Rvd25yZXYueG1sUEsFBgAAAAAEAAQA+QAAAJMDAAAAAA==&#10;" strokecolor="black [3040]"/>
                  <v:line id="Straight Connector 30" o:spid="_x0000_s1050" style="position:absolute;flip:x;visibility:visible;mso-wrap-style:square" from="25615,21249" to="36255,2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97z78AAADbAAAADwAAAGRycy9kb3ducmV2LnhtbERPy4rCMBTdC/5DuII7TR3BkWoUEYRB&#10;UcbXwt2luX1gc1OaaOvfm4Xg8nDe82VrSvGk2hWWFYyGEQjixOqCMwWX82YwBeE8ssbSMil4kYPl&#10;otuZY6xtw0d6nnwmQgi7GBXk3lexlC7JyaAb2oo4cKmtDfoA60zqGpsQbkr5E0UTabDg0JBjReuc&#10;kvvpYRSk7lGtb1ft09/t/rhPd9kBm3+l+r12NQPhqfVf8cf9pxWMw/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497z78AAADbAAAADwAAAAAAAAAAAAAAAACh&#10;AgAAZHJzL2Rvd25yZXYueG1sUEsFBgAAAAAEAAQA+QAAAI0DAAAAAA==&#10;" strokecolor="black [3040]"/>
                  <v:line id="Straight Connector 31" o:spid="_x0000_s1051" style="position:absolute;flip:x;visibility:visible;mso-wrap-style:square" from="26469,22773" to="35412,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PeVMUAAADbAAAADwAAAGRycy9kb3ducmV2LnhtbESPT2vCQBTE74LfYXmF3szGFqqkWaUI&#10;QmlJMVEP3h7Zlz80+zZkV5N++26h4HGYmd8w6XYynbjR4FrLCpZRDIK4tLrlWsHpuF+sQTiPrLGz&#10;TAp+yMF2M5+lmGg7ck63wtciQNglqKDxvk+kdGVDBl1ke+LgVXYw6IMcaqkHHAPcdPIpjl+kwZbD&#10;QoM97Roqv4urUVC5a7+7nLWvVh9ZnlWf9ReOB6UeH6a3VxCeJn8P/7fftYLnJfx9C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PeVMUAAADbAAAADwAAAAAAAAAA&#10;AAAAAAChAgAAZHJzL2Rvd25yZXYueG1sUEsFBgAAAAAEAAQA+QAAAJMDAAAAAA==&#10;" strokecolor="black [3040]"/>
                  <v:line id="Straight Connector 32" o:spid="_x0000_s1052" style="position:absolute;flip:x;visibility:visible;mso-wrap-style:square" from="25615,24297" to="36255,24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FAI8UAAADbAAAADwAAAGRycy9kb3ducmV2LnhtbESPS2vDMBCE74H8B7GB3hK5KTTBjRJK&#10;oFBaXGInOeS2WOsHtVbGkh/991WhkOMwM98wu8NkGjFQ52rLCh5XEQji3OqaSwWX89tyC8J5ZI2N&#10;ZVLwQw4O+/lsh7G2I6c0ZL4UAcIuRgWV920spcsrMuhWtiUOXmE7gz7IrpS6wzHATSPXUfQsDdYc&#10;Fips6VhR/p31RkHh+vZ4u2pfbD6SNCk+yy8cT0o9LKbXFxCeJn8P/7fftYKnNf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FAI8UAAADbAAAADwAAAAAAAAAA&#10;AAAAAAChAgAAZHJzL2Rvd25yZXYueG1sUEsFBgAAAAAEAAQA+QAAAJMDAAAAAA==&#10;" strokecolor="black [3040]"/>
                  <v:line id="Straight Connector 34" o:spid="_x0000_s1053" style="position:absolute;flip:x y;visibility:visible;mso-wrap-style:square" from="30950,15056" to="36295,24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skO8YAAADbAAAADwAAAGRycy9kb3ducmV2LnhtbESPzWvCQBTE7wX/h+UJXoputEUkuor4&#10;Ae2p9SMHb4/sMwlm38bdbUz/+26h0OMwM79hFqvO1KIl5yvLCsajBARxbnXFhYLzaT+cgfABWWNt&#10;mRR8k4fVsve0wFTbBx+oPYZCRAj7FBWUITSplD4vyaAf2YY4elfrDIYoXSG1w0eEm1pOkmQqDVYc&#10;F0psaFNSfjt+GQXNrHDTj/tnssu27eX9mTKXmb1Sg363noMI1IX/8F/7TSt4eYX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bJDvGAAAA2wAAAA8AAAAAAAAA&#10;AAAAAAAAoQIAAGRycy9kb3ducmV2LnhtbFBLBQYAAAAABAAEAPkAAACUAwAAAAA=&#10;" strokecolor="black [3040]"/>
                  <v:line id="Straight Connector 35" o:spid="_x0000_s1054" style="position:absolute;flip:x y;visibility:visible;mso-wrap-style:square" from="29211,15007" to="34570,2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eBoMYAAADbAAAADwAAAGRycy9kb3ducmV2LnhtbESPzWvCQBTE7wX/h+UJXoputFQkuor4&#10;Ae2p9SMHb4/sMwlm38bdbUz/+26h0OMwM79hFqvO1KIl5yvLCsajBARxbnXFhYLzaT+cgfABWWNt&#10;mRR8k4fVsve0wFTbBx+oPYZCRAj7FBWUITSplD4vyaAf2YY4elfrDIYoXSG1w0eEm1pOkmQqDVYc&#10;F0psaFNSfjt+GQXNrHDTj/tnssu27eX9mTKXmb1Sg363noMI1IX/8F/7TSt4eYX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XgaDGAAAA2wAAAA8AAAAAAAAA&#10;AAAAAAAAoQIAAGRycy9kb3ducmV2LnhtbFBLBQYAAAAABAAEAPkAAACUAwAAAAA=&#10;" strokecolor="black [3040]"/>
                  <v:line id="Straight Connector 36" o:spid="_x0000_s1055" style="position:absolute;flip:x y;visibility:visible;mso-wrap-style:square" from="27399,15121" to="32700,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Uf18UAAADbAAAADwAAAGRycy9kb3ducmV2LnhtbESPQWvCQBSE7wX/w/KEXkrdWCFI6iqi&#10;FeqpGptDb4/sMwlm36a725j++25B8DjMzDfMYjWYVvTkfGNZwXSSgCAurW64UvB52j3PQfiArLG1&#10;TAp+ycNqOXpYYKbtlY/U56ESEcI+QwV1CF0mpS9rMugntiOO3tk6gyFKV0nt8BrhppUvSZJKgw3H&#10;hRo72tRUXvIfo6CbVy79+D4kb8W2/9o/UeEKs1PqcTysX0EEGsI9fGu/awWzFP6/xB8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Uf18UAAADbAAAADwAAAAAAAAAA&#10;AAAAAAChAgAAZHJzL2Rvd25yZXYueG1sUEsFBgAAAAAEAAQA+QAAAJMDAAAAAA==&#10;" strokecolor="black [3040]"/>
                  <v:line id="Straight Connector 37" o:spid="_x0000_s1056" style="position:absolute;flip:x y;visibility:visible;mso-wrap-style:square" from="25615,15040" to="31001,2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m6TMUAAADbAAAADwAAAGRycy9kb3ducmV2LnhtbESPT2vCQBTE7wW/w/IEL0U3WlCJriL+&#10;gfbUVs3B2yP7TILZt3F3G9Nv3y0Uehxm5jfMct2ZWrTkfGVZwXiUgCDOra64UHA+HYZzED4ga6wt&#10;k4Jv8rBe9Z6WmGr74E9qj6EQEcI+RQVlCE0qpc9LMuhHtiGO3tU6gyFKV0jt8BHhppaTJJlKgxXH&#10;hRIb2paU345fRkEzL9z0/f6R7LNde3l7psxl5qDUoN9tFiACdeE//Nd+1QpeZvD7Jf4A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m6TMUAAADbAAAADwAAAAAAAAAA&#10;AAAAAAChAgAAZHJzL2Rvd25yZXYueG1sUEsFBgAAAAAEAAQA+QAAAJMDAAAAAA==&#10;" strokecolor="black [3040]"/>
                  <v:line id="Straight Connector 38" o:spid="_x0000_s1057" style="position:absolute;flip:x y;visibility:visible;mso-wrap-style:square" from="25594,18100" to="29152,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YuPsIAAADbAAAADwAAAGRycy9kb3ducmV2LnhtbERPz2vCMBS+C/4P4Qm7iKbbQKSalqET&#10;ttO0Ww/eHs2zLWteuiSr3X+/HASPH9/vbT6aTgzkfGtZweMyAUFcWd1yreDr87BYg/ABWWNnmRT8&#10;kYc8m062mGp75RMNRahFDGGfooImhD6V0lcNGfRL2xNH7mKdwRChq6V2eI3hppNPSbKSBluODQ32&#10;tGuo+i5+jYJ+XbvVx88xeS33w/l9TqUrzUGph9n4sgERaAx38c39phU8x7HxS/wBM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YuPsIAAADbAAAADwAAAAAAAAAAAAAA&#10;AAChAgAAZHJzL2Rvd25yZXYueG1sUEsFBgAAAAAEAAQA+QAAAJADAAAAAA==&#10;" strokecolor="black [3040]"/>
                  <v:line id="Straight Connector 39" o:spid="_x0000_s1058" style="position:absolute;flip:x y;visibility:visible;mso-wrap-style:square" from="25638,21226" to="27391,2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qLpcYAAADbAAAADwAAAGRycy9kb3ducmV2LnhtbESPT2vCQBTE70K/w/IKXqRuVBCbukrx&#10;D9iTbWoO3h7Z1yQ0+zburjH99t2C0OMwM79hluveNKIj52vLCibjBARxYXXNpYLT5/5pAcIHZI2N&#10;ZVLwQx7Wq4fBElNtb/xBXRZKESHsU1RQhdCmUvqiIoN+bFvi6H1ZZzBE6UqpHd4i3DRymiRzabDm&#10;uFBhS5uKiu/sahS0i9LNj5f3ZJdvu/PbiHKXm71Sw8f+9QVEoD78h+/tg1Ywe4a/L/EH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ai6XGAAAA2wAAAA8AAAAAAAAA&#10;AAAAAAAAoQIAAGRycy9kb3ducmV2LnhtbFBLBQYAAAAABAAEAPkAAACUAwAAAAA=&#10;" strokecolor="black [3040]"/>
                  <v:line id="Straight Connector 46" o:spid="_x0000_s1059" style="position:absolute;flip:y;visibility:visible;mso-wrap-style:square" from="34487,21263" to="36255,2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w1XcMAAADbAAAADwAAAGRycy9kb3ducmV2LnhtbESPS4sCMRCE7wv+h9CCtzWjiCujUUQQ&#10;RHFZXwdvzaTngZPOMInO+O83guCxqKqvqNmiNaV4UO0KywoG/QgEcWJ1wZmC82n9PQHhPLLG0jIp&#10;eJKDxbzzNcNY24YP9Dj6TAQIuxgV5N5XsZQuycmg69uKOHiprQ36IOtM6hqbADelHEbRWBosOCzk&#10;WNEqp+R2vBsFqbtXq+tF+/Rnuz/s0132i82fUr1uu5yC8NT6T/jd3mgFozG8vo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sNV3DAAAA2wAAAA8AAAAAAAAAAAAA&#10;AAAAoQIAAGRycy9kb3ducmV2LnhtbFBLBQYAAAAABAAEAPkAAACRAwAAAAA=&#10;" strokecolor="black [3040]"/>
                  <v:line id="Straight Connector 47" o:spid="_x0000_s1060" style="position:absolute;flip:y;visibility:visible;mso-wrap-style:square" from="32714,18208" to="36256,24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CQxsUAAADbAAAADwAAAGRycy9kb3ducmV2LnhtbESPT2vCQBTE74LfYXlCb2bTUmpJs0oR&#10;CmJJ0agHb4/syx+afRuya5J++25B6HGYmd8w6WYyrRiod41lBY9RDIK4sLrhSsH59LF8BeE8ssbW&#10;Min4IQeb9XyWYqLtyEcacl+JAGGXoILa+y6R0hU1GXSR7YiDV9reoA+yr6TucQxw08qnOH6RBhsO&#10;CzV2tK2p+M5vRkHpbt32etG+XO2zY1Z+Vl84HpR6WEzvbyA8Tf4/fG/vtILnFfx9CT9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CQxsUAAADbAAAADwAAAAAAAAAA&#10;AAAAAAChAgAAZHJzL2Rvd25yZXYueG1sUEsFBgAAAAAEAAQA+QAAAJMDAAAAAA==&#10;" strokecolor="black [3040]"/>
                  <v:line id="Straight Connector 48" o:spid="_x0000_s1061" style="position:absolute;flip:y;visibility:visible;mso-wrap-style:square" from="30974,15086" to="36296,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8EtL8AAADbAAAADwAAAGRycy9kb3ducmV2LnhtbERPy4rCMBTdC/5DuII7TR3EkWoUEYRB&#10;UcbXwt2luX1gc1OaaOvfm4Xg8nDe82VrSvGk2hWWFYyGEQjixOqCMwWX82YwBeE8ssbSMil4kYPl&#10;otuZY6xtw0d6nnwmQgi7GBXk3lexlC7JyaAb2oo4cKmtDfoA60zqGpsQbkr5E0UTabDg0JBjReuc&#10;kvvpYRSk7lGtb1ft09/t/rhPd9kBm3+l+r12NQPhqfVf8cf9pxWMw9j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f8EtL8AAADbAAAADwAAAAAAAAAAAAAAAACh&#10;AgAAZHJzL2Rvd25yZXYueG1sUEsFBgAAAAAEAAQA+QAAAI0DAAAAAA==&#10;" strokecolor="black [3040]"/>
                  <v:line id="Straight Connector 49" o:spid="_x0000_s1062" style="position:absolute;flip:y;visibility:visible;mso-wrap-style:square" from="29235,15082" to="34535,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OhL8UAAADbAAAADwAAAGRycy9kb3ducmV2LnhtbESPT2vCQBTE7wW/w/KE3pqNpVSbZpUi&#10;CKJE1Oqht0f25Q9m34bsmqTfvlso9DjMzG+YdDWaRvTUudqyglkUgyDOra65VHD53DwtQDiPrLGx&#10;TAq+ycFqOXlIMdF24BP1Z1+KAGGXoILK+zaR0uUVGXSRbYmDV9jOoA+yK6XucAhw08jnOH6VBmsO&#10;CxW2tK4ov53vRkHh7u3666p9Md9lp6zYlwccjko9TsePdxCeRv8f/mtvtYKXN/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OhL8UAAADbAAAADwAAAAAAAAAA&#10;AAAAAAChAgAAZHJzL2Rvd25yZXYueG1sUEsFBgAAAAAEAAQA+QAAAJMDAAAAAA==&#10;" strokecolor="black [3040]"/>
                  <v:line id="Straight Connector 50" o:spid="_x0000_s1063" style="position:absolute;flip:y;visibility:visible;mso-wrap-style:square" from="27382,15119" to="32660,24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eb78AAADbAAAADwAAAGRycy9kb3ducmV2LnhtbERPy4rCMBTdC/5DuII7TR3QkWoUEYRB&#10;UcbXwt2luX1gc1OaaOvfm4Xg8nDe82VrSvGk2hWWFYyGEQjixOqCMwWX82YwBeE8ssbSMil4kYPl&#10;otuZY6xtw0d6nnwmQgi7GBXk3lexlC7JyaAb2oo4cKmtDfoA60zqGpsQbkr5E0UTabDg0JBjReuc&#10;kvvpYRSk7lGtb1ft09/t/rhPd9kBm3+l+r12NQPhqfVf8cf9pxWMw/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lCeb78AAADbAAAADwAAAAAAAAAAAAAAAACh&#10;AgAAZHJzL2Rvd25yZXYueG1sUEsFBgAAAAAEAAQA+QAAAI0DAAAAAA==&#10;" strokecolor="black [3040]"/>
                  <v:line id="Straight Connector 51" o:spid="_x0000_s1064" style="position:absolute;flip:y;visibility:visible;mso-wrap-style:square" from="25619,15051" to="30982,24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79MUAAADbAAAADwAAAGRycy9kb3ducmV2LnhtbESPT2vCQBTE74LfYXmF3szGQqukWaUI&#10;QmlJMVEP3h7Zlz80+zZkV5N++26h4HGYmd8w6XYynbjR4FrLCpZRDIK4tLrlWsHpuF+sQTiPrLGz&#10;TAp+yMF2M5+lmGg7ck63wtciQNglqKDxvk+kdGVDBl1ke+LgVXYw6IMcaqkHHAPcdPIpjl+kwZbD&#10;QoM97Roqv4urUVC5a7+7nLWvVh9ZnlWf9ReOB6UeH6a3VxCeJn8P/7fftYLnJfx9C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w79MUAAADbAAAADwAAAAAAAAAA&#10;AAAAAAChAgAAZHJzL2Rvd25yZXYueG1sUEsFBgAAAAAEAAQA+QAAAJMDAAAAAA==&#10;" strokecolor="black [3040]"/>
                  <v:line id="Straight Connector 52" o:spid="_x0000_s1065" style="position:absolute;flip:y;visibility:visible;mso-wrap-style:square" from="25689,15034" to="29257,2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6lg8UAAADbAAAADwAAAGRycy9kb3ducmV2LnhtbESPS2vDMBCE74H8B7GB3hK5gTbBjRJK&#10;oFBaXGInOeS2WOsHtVbGkh/991WhkOMwM98wu8NkGjFQ52rLCh5XEQji3OqaSwWX89tyC8J5ZI2N&#10;ZVLwQw4O+/lsh7G2I6c0ZL4UAcIuRgWV920spcsrMuhWtiUOXmE7gz7IrpS6wzHATSPXUfQsDdYc&#10;Fips6VhR/p31RkHh+vZ4u2pfbD6SNCk+yy8cT0o9LKbXFxCeJn8P/7fftYKnNf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6lg8UAAADbAAAADwAAAAAAAAAA&#10;AAAAAAChAgAAZHJzL2Rvd25yZXYueG1sUEsFBgAAAAAEAAQA+QAAAJMDAAAAAA==&#10;" strokecolor="black [3040]"/>
                  <v:line id="Straight Connector 53" o:spid="_x0000_s1066" style="position:absolute;flip:x y;visibility:visible;mso-wrap-style:square" from="32684,15079" to="36216,2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1Z78YAAADbAAAADwAAAGRycy9kb3ducmV2LnhtbESPzWvCQBTE7wX/h+UJXoputFQkuor4&#10;Ae2p9SMHb4/sMwlm38bdbUz/+26h0OMwM79hFqvO1KIl5yvLCsajBARxbnXFhYLzaT+cgfABWWNt&#10;mRR8k4fVsve0wFTbBx+oPYZCRAj7FBWUITSplD4vyaAf2YY4elfrDIYoXSG1w0eEm1pOkmQqDVYc&#10;F0psaFNSfjt+GQXNrHDTj/tnssu27eX9mTKXmb1Sg363noMI1IX/8F/7TSt4fYH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tWe/GAAAA2wAAAA8AAAAAAAAA&#10;AAAAAAAAoQIAAGRycy9kb3ducmV2LnhtbFBLBQYAAAAABAAEAPkAAACUAwAAAAA=&#10;" strokecolor="black [3040]"/>
                  <v:line id="Straight Connector 54" o:spid="_x0000_s1067" style="position:absolute;flip:x y;visibility:visible;mso-wrap-style:square" from="34477,15079" to="36296,18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TBm8YAAADbAAAADwAAAGRycy9kb3ducmV2LnhtbESPzWvCQBTE7wX/h+UJXopulFYkuor4&#10;Ae2p9SMHb4/sMwlm38bdbUz/+26h0OMwM79hFqvO1KIl5yvLCsajBARxbnXFhYLzaT+cgfABWWNt&#10;mRR8k4fVsve0wFTbBx+oPYZCRAj7FBWUITSplD4vyaAf2YY4elfrDIYoXSG1w0eEm1pOkmQqDVYc&#10;F0psaFNSfjt+GQXNrHDTj/tnssu27eX9mTKXmb1Sg363noMI1IX/8F/7TSt4fYH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EwZvGAAAA2wAAAA8AAAAAAAAA&#10;AAAAAAAAoQIAAGRycy9kb3ducmV2LnhtbFBLBQYAAAAABAAEAPkAAACUAwAAAAA=&#10;" strokecolor="black [3040]"/>
                  <v:line id="Straight Connector 55" o:spid="_x0000_s1068" style="position:absolute;flip:y;visibility:visible;mso-wrap-style:square" from="25587,15074" to="27380,1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c998MAAADbAAAADwAAAGRycy9kb3ducmV2LnhtbESPS4sCMRCE7wv+h9CCtzWjoLuMRhFB&#10;EEVZXwdvzaTngZPOMInO+O+NIOyxqKqvqOm8NaV4UO0KywoG/QgEcWJ1wZmC82n1/QvCeWSNpWVS&#10;8CQH81nna4qxtg0f6HH0mQgQdjEqyL2vYildkpNB17cVcfBSWxv0QdaZ1DU2AW5KOYyisTRYcFjI&#10;saJlTsnteDcKUnevlteL9unPZnfYpdtsj82fUr1uu5iA8NT6//CnvdYKRiN4fwk/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nPffDAAAA2wAAAA8AAAAAAAAAAAAA&#10;AAAAoQIAAGRycy9kb3ducmV2LnhtbFBLBQYAAAAABAAEAPkAAACRAwAAAAA=&#10;" strokecolor="black [3040]"/>
                </v:group>
                <v:shapetype id="_x0000_t202" coordsize="21600,21600" o:spt="202" path="m,l,21600r21600,l21600,xe">
                  <v:stroke joinstyle="miter"/>
                  <v:path gradientshapeok="t" o:connecttype="rect"/>
                </v:shapetype>
                <v:shape id="Text Box 59" o:spid="_x0000_s1069" type="#_x0000_t202" style="position:absolute;left:1365;top:7956;width:2585;height:29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Zk8QA&#10;AADbAAAADwAAAGRycy9kb3ducmV2LnhtbESPQWvCQBSE7wX/w/IEb3Wj0pKkriKCkIMeGpVeH9nX&#10;JDT7Nu6uGv+9Wyj0OMzMN8xyPZhO3Mj51rKC2TQBQVxZ3XKt4HTcvaYgfEDW2FkmBQ/ysF6NXpaY&#10;a3vnT7qVoRYRwj5HBU0IfS6lrxoy6Ke2J47et3UGQ5SultrhPcJNJ+dJ8i4NthwXGuxp21D1U16N&#10;gsM2K9Ni/nBf2aLYlellZvfpWanJeNh8gAg0hP/wX7vQCt4y+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mZPEAAAA2wAAAA8AAAAAAAAAAAAAAAAAmAIAAGRycy9k&#10;b3ducmV2LnhtbFBLBQYAAAAABAAEAPUAAACJAwAAAAA=&#10;" fillcolor="white [3201]" stroked="f" strokeweight=".5pt">
                  <v:textbox>
                    <w:txbxContent>
                      <w:p w:rsidR="009A31F9" w:rsidRDefault="009A31F9" w:rsidP="002B5F7D">
                        <w:pPr>
                          <w:ind w:firstLine="0"/>
                        </w:pPr>
                        <w:proofErr w:type="gramStart"/>
                        <w:r>
                          <w:t>a</w:t>
                        </w:r>
                        <w:proofErr w:type="gramEnd"/>
                      </w:p>
                    </w:txbxContent>
                  </v:textbox>
                </v:shape>
                <v:shape id="Text Box 59" o:spid="_x0000_s1070" type="#_x0000_t202" style="position:absolute;left:18841;top:8450;width:2660;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6s8IA&#10;AADbAAAADwAAAGRycy9kb3ducmV2LnhtbERPz2uDMBS+D/Y/hFfYbY12UNQ1LUUoeNgOcy27Psyr&#10;Ss2LSzK1//1yGOz48f3eHRYziImc7y0rSNcJCOLG6p5bBefP03MGwgdkjYNlUnAnD4f948MOC21n&#10;/qCpDq2IIewLVNCFMBZS+qYjg35tR+LIXa0zGCJ0rdQO5xhuBrlJkq002HNs6HCksqPmVv8YBe9l&#10;XmfV5u6+8pfqVGffqX3LLko9rZbjK4hAS/gX/7krrWAb18cv8Q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HPqzwgAAANsAAAAPAAAAAAAAAAAAAAAAAJgCAABkcnMvZG93&#10;bnJldi54bWxQSwUGAAAAAAQABAD1AAAAhwMAAAAA&#10;" fillcolor="white [3201]" stroked="f" strokeweight=".5pt">
                  <v:textbox>
                    <w:txbxContent>
                      <w:p w:rsidR="009A31F9" w:rsidRDefault="009A31F9" w:rsidP="002B5F7D">
                        <w:pPr>
                          <w:pStyle w:val="NormalWeb"/>
                          <w:spacing w:before="0" w:beforeAutospacing="0" w:after="0" w:afterAutospacing="0"/>
                          <w:jc w:val="both"/>
                        </w:pPr>
                        <w:proofErr w:type="gramStart"/>
                        <w:r>
                          <w:rPr>
                            <w:rFonts w:eastAsia="Calibri"/>
                          </w:rPr>
                          <w:t>b</w:t>
                        </w:r>
                        <w:proofErr w:type="gramEnd"/>
                      </w:p>
                    </w:txbxContent>
                  </v:textbox>
                </v:shape>
                <v:shape id="Text Box 59" o:spid="_x0000_s1071" type="#_x0000_t202" style="position:absolute;left:35941;top:8687;width:2585;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fKMQA&#10;AADbAAAADwAAAGRycy9kb3ducmV2LnhtbESPQWvCQBSE70L/w/IKvekmFiSJriKCkEN7aKp4fWSf&#10;STD7Nu6uGv99t1DocZiZb5jVZjS9uJPznWUF6SwBQVxb3XGj4PC9n2YgfEDW2FsmBU/ysFm/TFZY&#10;aPvgL7pXoRERwr5ABW0IQyGlr1sy6Gd2II7e2TqDIUrXSO3wEeGml/MkWUiDHceFFgfatVRfqptR&#10;8LnLq6ycP90pfy/3VXZN7Ud2VOrtddwuQQQaw3/4r11qBYsUfr/E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XyjEAAAA2wAAAA8AAAAAAAAAAAAAAAAAmAIAAGRycy9k&#10;b3ducmV2LnhtbFBLBQYAAAAABAAEAPUAAACJAwAAAAA=&#10;" fillcolor="white [3201]" stroked="f" strokeweight=".5pt">
                  <v:textbox>
                    <w:txbxContent>
                      <w:p w:rsidR="009A31F9" w:rsidRDefault="009A31F9" w:rsidP="002B5F7D">
                        <w:pPr>
                          <w:pStyle w:val="NormalWeb"/>
                          <w:spacing w:before="0" w:beforeAutospacing="0" w:after="0" w:afterAutospacing="0"/>
                          <w:jc w:val="both"/>
                        </w:pPr>
                        <w:proofErr w:type="gramStart"/>
                        <w:r>
                          <w:rPr>
                            <w:rFonts w:eastAsia="Calibri"/>
                          </w:rPr>
                          <w:t>c</w:t>
                        </w:r>
                        <w:proofErr w:type="gramEnd"/>
                      </w:p>
                    </w:txbxContent>
                  </v:textbox>
                </v:shape>
                <v:line id="Straight Connector 62" o:spid="_x0000_s1072" style="position:absolute;visibility:visible;mso-wrap-style:square" from="26718,4748" to="26718,7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x4LMEAAADbAAAADwAAAGRycy9kb3ducmV2LnhtbESPQavCMBCE74L/IazgTVNFilSjiCI8&#10;vEhV0OPSrG2x2ZQmz9Z/bwTB4zAz3zDLdWcq8aTGlZYVTMYRCOLM6pJzBZfzfjQH4TyyxsoyKXiR&#10;g/Wq31tiom3LKT1PPhcBwi5BBYX3dSKlywoy6Ma2Jg7e3TYGfZBNLnWDbYCbSk6jKJYGSw4LBda0&#10;LSh7nP6Ngvn2sTtM0oM/Xtsq3p9vs9KkVqnhoNssQHjq/C/8bf9pBfEUPl/CD5Cr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DHgswQAAANsAAAAPAAAAAAAAAAAAAAAA&#10;AKECAABkcnMvZG93bnJldi54bWxQSwUGAAAAAAQABAD5AAAAjwMAAAAA&#10;" strokecolor="#c0504d [3205]" strokeweight="3pt">
                  <v:shadow on="t" color="black" opacity="22937f" origin=",.5" offset="0,.63889mm"/>
                </v:line>
                <v:line id="Straight Connector 63" o:spid="_x0000_s1073" style="position:absolute;rotation:90;visibility:visible;mso-wrap-style:square" from="29821,4761" to="29821,7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XWWMEAAADbAAAADwAAAGRycy9kb3ducmV2LnhtbESPQYvCMBSE7wv+h/AEb2uqgq7VKCIo&#10;ihe36v3RPNti81KaaOu/N4LgcZiZb5j5sjWleFDtCssKBv0IBHFqdcGZgvNp8/sHwnlkjaVlUvAk&#10;B8tF52eOsbYN/9Mj8ZkIEHYxKsi9r2IpXZqTQde3FXHwrrY26IOsM6lrbALclHIYRWNpsOCwkGNF&#10;65zSW3I3CkaXa3vbFnRYTfeUNH6XTdblUalet13NQHhq/Tf8ae+0gvEI3l/CD5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FdZYwQAAANsAAAAPAAAAAAAAAAAAAAAA&#10;AKECAABkcnMvZG93bnJldi54bWxQSwUGAAAAAAQABAD5AAAAjwMAAAAA&#10;" strokecolor="#c0504d [3205]" strokeweight="3pt">
                  <v:shadow on="t" color="black" opacity="22937f" origin=",.5" offset="0,.63889mm"/>
                </v:line>
                <v:line id="Straight Connector 64" o:spid="_x0000_s1074" style="position:absolute;flip:x;visibility:visible;mso-wrap-style:square" from="41994,6776" to="45660,6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i8Q8QAAADbAAAADwAAAGRycy9kb3ducmV2LnhtbESPQWvCQBSE70L/w/IKvZmNVrSkrqIB&#10;QRAKib309si+ZlOzb0N21fjv3YLgcZiZb5jlerCtuFDvG8cKJkkKgrhyuuFawfdxN/4A4QOyxtYx&#10;KbiRh/XqZbTETLsrF3QpQy0ihH2GCkwIXSalrwxZ9InriKP363qLIcq+lrrHa4TbVk7TdC4tNhwX&#10;DHaUG6pO5dkqKL+Kw2byPv077ReF3NYm/0m3uVJvr8PmE0SgITzDj/ZeK5jP4P9L/AF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2LxDxAAAANsAAAAPAAAAAAAAAAAA&#10;AAAAAKECAABkcnMvZG93bnJldi54bWxQSwUGAAAAAAQABAD5AAAAkgMAAAAA&#10;" strokecolor="#c0504d [3205]" strokeweight="3pt">
                  <v:shadow on="t" color="black" opacity="22937f" origin=",.5" offset="0,.63889mm"/>
                </v:line>
                <v:line id="Straight Connector 65" o:spid="_x0000_s1075" style="position:absolute;rotation:-60;flip:x;visibility:visible;mso-wrap-style:square" from="44564,5125" to="48236,5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azRcMAAADbAAAADwAAAGRycy9kb3ducmV2LnhtbESPQWvCQBSE74X+h+UJvdWNQqNEVxGr&#10;2KMmQnt8Zl+zodm3Ibtq/PddQfA4zMw3zHzZ20ZcqPO1YwWjYQKCuHS65krBsdi+T0H4gKyxcUwK&#10;buRhuXh9mWOm3ZUPdMlDJSKEfYYKTAhtJqUvDVn0Q9cSR+/XdRZDlF0ldYfXCLeNHCdJKi3WHBcM&#10;trQ2VP7lZ6vgMx3/bHYFbvffk3Vx2ueV4elKqbdBv5qBCNSHZ/jR/tIK0g+4f4k/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ms0XDAAAA2wAAAA8AAAAAAAAAAAAA&#10;AAAAoQIAAGRycy9kb3ducmV2LnhtbFBLBQYAAAAABAAEAPkAAACRAwAAAAA=&#10;" strokecolor="#c0504d [3205]" strokeweight="3pt">
                  <v:shadow on="t" color="black" opacity="22937f" origin=",.5" offset="0,.63889mm"/>
                </v:line>
                <v:line id="Straight Connector 66" o:spid="_x0000_s1076" style="position:absolute;rotation:-120;flip:x;visibility:visible;mso-wrap-style:square" from="45573,9697" to="49245,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rKIMMAAADbAAAADwAAAGRycy9kb3ducmV2LnhtbESPwWrDMBBE74X+g9hCbo3cBkxwo4SS&#10;YlpySmLnvlhby1RaGUuN3X59FAjkOMzMG2a1mZwVZxpC51nByzwDQdx43XGroK7K5yWIEJE1Ws+k&#10;4I8CbNaPDysstB/5QOdjbEWCcChQgYmxL6QMjSGHYe574uR9+8FhTHJopR5wTHBn5WuW5dJhx2nB&#10;YE9bQ83P8dcpCNrW+WdV7hf/FsvtftxNp4+dUrOn6f0NRKQp3sO39pdWkOdw/ZJ+gF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KyiDDAAAA2wAAAA8AAAAAAAAAAAAA&#10;AAAAoQIAAGRycy9kb3ducmV2LnhtbFBLBQYAAAAABAAEAPkAAACRAwAAAAA=&#10;" strokecolor="#c0504d [3205]" strokeweight="3pt">
                  <v:shadow on="t" color="black" opacity="22937f" origin=",.5" offset="0,.63889mm"/>
                </v:line>
                <v:line id="Straight Connector 67" o:spid="_x0000_s1077" style="position:absolute;visibility:visible;mso-wrap-style:square" from="3028,5522" to="19950,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tmdcIAAADbAAAADwAAAGRycy9kb3ducmV2LnhtbESPQWsCMRSE70L/Q3gFb5q10m27NUop&#10;ikVPbuv9sXndXdy8rEnU9N83guBxmJlvmNkimk6cyfnWsoLJOANBXFndcq3g53s1egXhA7LGzjIp&#10;+CMPi/nDYIaFthfe0bkMtUgQ9gUqaELoCyl91ZBBP7Y9cfJ+rTMYknS11A4vCW46+ZRluTTYclpo&#10;sKfPhqpDeTKJMtkfjVwf3nC/cVu3nObxOR6VGj7Gj3cQgWK4h2/tL60gf4Hrl/Q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tmdcIAAADbAAAADwAAAAAAAAAAAAAA&#10;AAChAgAAZHJzL2Rvd25yZXYueG1sUEsFBgAAAAAEAAQA+QAAAJADAAAAAA==&#10;" strokecolor="black [3040]"/>
                <v:oval id="Oval 68" o:spid="_x0000_s1078" style="position:absolute;left:3028;top:5283;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nWb8A&#10;AADbAAAADwAAAGRycy9kb3ducmV2LnhtbERPTYvCMBC9C/sfwizsTdP1oNI1ii4IZT1Z9T5txqZr&#10;MylNrPXfm4Pg8fG+l+vBNqKnzteOFXxPEhDEpdM1VwpOx914AcIHZI2NY1LwIA/r1cdoial2dz5Q&#10;n4dKxBD2KSowIbSplL40ZNFPXEscuYvrLIYIu0rqDu8x3DZymiQzabHm2GCwpV9D5TW/WQVuty/0&#10;3Byv2fk/47rIt/3fxSj19TlsfkAEGsJb/HJnWsEsjo1f4g+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aSdZvwAAANsAAAAPAAAAAAAAAAAAAAAAAJgCAABkcnMvZG93bnJl&#10;di54bWxQSwUGAAAAAAQABAD1AAAAhAMAAAAA&#10;" fillcolor="black [3200]" strokecolor="black [1600]" strokeweight="2pt"/>
                <v:oval id="Oval 69" o:spid="_x0000_s1079" style="position:absolute;left:7572;top:5305;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CwsMA&#10;AADbAAAADwAAAGRycy9kb3ducmV2LnhtbESPQWvCQBSE74L/YXmCN93Yg7VpVqkFIdhTY3t/Zl+y&#10;qdm3IbvG+O+7hYLHYWa+YbLdaFsxUO8bxwpWywQEcel0w7WCr9NhsQHhA7LG1jEpuJOH3XY6yTDV&#10;7safNBShFhHCPkUFJoQuldKXhiz6peuIo1e53mKIsq+l7vEW4baVT0mylhYbjgsGO3o3VF6Kq1Xg&#10;Dh9n/WxOl/z7J+fmXOyHY2WUms/Gt1cQgcbwCP+3c61g/QJ/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WCwsMAAADbAAAADwAAAAAAAAAAAAAAAACYAgAAZHJzL2Rv&#10;d25yZXYueG1sUEsFBgAAAAAEAAQA9QAAAIgDAAAAAA==&#10;" fillcolor="black [3200]" strokecolor="black [1600]" strokeweight="2pt"/>
                <v:oval id="Oval 70" o:spid="_x0000_s1080" style="position:absolute;left:19516;top:5324;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a9gsAA&#10;AADbAAAADwAAAGRycy9kb3ducmV2LnhtbERPPW/CMBDdK/EfrEPq1jh0IFWIQYCEFNGpSbsf8REH&#10;4nMUuyH99/VQqePT+y52s+3FRKPvHCtYJSkI4sbpjlsFn/Xp5Q2ED8gae8ek4Ic87LaLpwJz7R78&#10;QVMVWhFD2OeowIQw5FL6xpBFn7iBOHJXN1oMEY6t1CM+Yrjt5WuarqXFjmODwYGOhpp79W0VuNP7&#10;RWemvpdft5K7S3WYzlej1PNy3m9ABJrDv/jPXWoFWVwfv8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a9gsAAAADbAAAADwAAAAAAAAAAAAAAAACYAgAAZHJzL2Rvd25y&#10;ZXYueG1sUEsFBgAAAAAEAAQA9QAAAIUDAAAAAA==&#10;" fillcolor="black [3200]" strokecolor="black [1600]" strokeweight="2pt"/>
                <v:oval id="Oval 71" o:spid="_x0000_s1081" style="position:absolute;left:11801;top:5324;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YGcMA&#10;AADbAAAADwAAAGRycy9kb3ducmV2LnhtbESPwWrDMBBE74H+g9hCb7HsHprgRgltIWDaU5zkvrY2&#10;lmtrZSzVcf8+KhRyHGbmDbPZzbYXE42+dawgS1IQxLXTLTcKTsf9cg3CB2SNvWNS8EsedtuHxQZz&#10;7a58oKkMjYgQ9jkqMCEMuZS+NmTRJ24gjt7FjRZDlGMj9YjXCLe9fE7TF2mx5bhgcKAPQ3VX/lgF&#10;bv9V6ZU5dsX5u+C2Kt+nz4tR6ulxfnsFEWgO9/B/u9AKVhn8fYk/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oYGcMAAADbAAAADwAAAAAAAAAAAAAAAACYAgAAZHJzL2Rv&#10;d25yZXYueG1sUEsFBgAAAAAEAAQA9QAAAIgDAAAAAA==&#10;" fillcolor="black [3200]" strokecolor="black [1600]" strokeweight="2pt"/>
                <v:oval id="Oval 72" o:spid="_x0000_s1082" style="position:absolute;left:15763;top:5305;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iGbsEA&#10;AADbAAAADwAAAGRycy9kb3ducmV2LnhtbESPQYvCMBSE78L+h/AW9qbpelilGkUXhOKerHp/Ns+m&#10;2ryUJtbuvzeC4HGYmW+Y+bK3teio9ZVjBd+jBARx4XTFpYLDfjOcgvABWWPtmBT8k4fl4mMwx1S7&#10;O++oy0MpIoR9igpMCE0qpS8MWfQj1xBH7+xaiyHKtpS6xXuE21qOk+RHWqw4Lhhs6NdQcc1vVoHb&#10;/J30xOyv2fGScXXK1932bJT6+uxXMxCB+vAOv9qZVjAZ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Yhm7BAAAA2wAAAA8AAAAAAAAAAAAAAAAAmAIAAGRycy9kb3du&#10;cmV2LnhtbFBLBQYAAAAABAAEAPUAAACGAwAAAAA=&#10;" fillcolor="black [3200]" strokecolor="black [1600]" strokeweight="2pt"/>
                <v:line id="Straight Connector 73" o:spid="_x0000_s1083" style="position:absolute;flip:x;visibility:visible;mso-wrap-style:square" from="7722,4932" to="15957,4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iy6sMAAADbAAAADwAAAGRycy9kb3ducmV2LnhtbESPQYvCMBSE74L/ITzBm6YqrNI1ihYE&#10;YUFody/eHs3bptq8lCZq99+bBcHjMDPfMOttbxtxp87XjhXMpgkI4tLpmisFP9+HyQqED8gaG8ek&#10;4I88bDfDwRpT7R6c070IlYgQ9ikqMCG0qZS+NGTRT11LHL1f11kMUXaV1B0+Itw2cp4kH9JizXHB&#10;YEuZofJa3KyC4pR/7WaL+eV6XOZyX5nsnOwzpcajfvcJIlAf3uFX+6gVLBfw/yX+ALl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osurDAAAA2wAAAA8AAAAAAAAAAAAA&#10;AAAAoQIAAGRycy9kb3ducmV2LnhtbFBLBQYAAAAABAAEAPkAAACRAwAAAAA=&#10;" strokecolor="#c0504d [3205]" strokeweight="3pt">
                  <v:shadow on="t" color="black" opacity="22937f" origin=",.5" offset="0,.63889mm"/>
                </v:line>
                <w10:anchorlock/>
              </v:group>
            </w:pict>
          </mc:Fallback>
        </mc:AlternateContent>
      </w:r>
    </w:p>
    <w:p w:rsidR="002B5F7D" w:rsidRDefault="002B5F7D" w:rsidP="002B5F7D">
      <w:pPr>
        <w:pStyle w:val="Caption"/>
      </w:pPr>
      <w:bookmarkStart w:id="2" w:name="_Ref441479754"/>
      <w:proofErr w:type="gramStart"/>
      <w:r>
        <w:t xml:space="preserve">Figure </w:t>
      </w:r>
      <w:fldSimple w:instr=" SEQ Figure \* ARABIC ">
        <w:r w:rsidR="009A31F9">
          <w:rPr>
            <w:noProof/>
          </w:rPr>
          <w:t>1</w:t>
        </w:r>
      </w:fldSimple>
      <w:bookmarkEnd w:id="2"/>
      <w:r>
        <w:t>.</w:t>
      </w:r>
      <w:proofErr w:type="gramEnd"/>
      <w:r>
        <w:t xml:space="preserve"> Standard map geometry: a) 1D map,</w:t>
      </w:r>
      <w:proofErr w:type="gramStart"/>
      <w:r>
        <w:t xml:space="preserve"> b) rectangular 2D map</w:t>
      </w:r>
      <w:proofErr w:type="gramEnd"/>
      <w:r>
        <w:t xml:space="preserve"> and c) triangular 2D map.</w:t>
      </w:r>
      <w:r w:rsidR="004A57CD">
        <w:t xml:space="preserve"> </w:t>
      </w:r>
      <w:proofErr w:type="gramStart"/>
      <w:r w:rsidR="004A57CD">
        <w:t>Red segments corresponds</w:t>
      </w:r>
      <w:proofErr w:type="gramEnd"/>
      <w:r w:rsidR="004A57CD">
        <w:t xml:space="preserve"> to example of ribs.</w:t>
      </w:r>
    </w:p>
    <w:p w:rsidR="006F0F8D" w:rsidRDefault="006F0F8D" w:rsidP="002B5F7D">
      <w:pPr>
        <w:spacing w:before="240"/>
      </w:pPr>
      <w:r>
        <w:t>There are three standard descendants</w:t>
      </w:r>
      <w:r w:rsidRPr="006F0F8D">
        <w:t xml:space="preserve"> </w:t>
      </w:r>
      <w:r>
        <w:t xml:space="preserve">of </w:t>
      </w:r>
      <w:proofErr w:type="spellStart"/>
      <w:r w:rsidRPr="00557155">
        <w:rPr>
          <w:b/>
          <w:i/>
        </w:rPr>
        <w:t>MapGeometry</w:t>
      </w:r>
      <w:proofErr w:type="spellEnd"/>
      <w:r>
        <w:t xml:space="preserve"> class: </w:t>
      </w:r>
    </w:p>
    <w:p w:rsidR="006F0F8D" w:rsidRDefault="006F0F8D" w:rsidP="006F0F8D">
      <w:pPr>
        <w:pStyle w:val="ListParagraph"/>
        <w:numPr>
          <w:ilvl w:val="0"/>
          <w:numId w:val="32"/>
        </w:numPr>
      </w:pPr>
      <w:proofErr w:type="spellStart"/>
      <w:r>
        <w:t>OneDMap</w:t>
      </w:r>
      <w:proofErr w:type="spellEnd"/>
      <w:r>
        <w:t xml:space="preserve"> is one dimensional map (</w:t>
      </w:r>
      <w:r>
        <w:fldChar w:fldCharType="begin"/>
      </w:r>
      <w:r>
        <w:instrText xml:space="preserve"> REF _Ref441479754 \h </w:instrText>
      </w:r>
      <w:r>
        <w:fldChar w:fldCharType="separate"/>
      </w:r>
      <w:r w:rsidR="009A31F9">
        <w:t xml:space="preserve">Figure </w:t>
      </w:r>
      <w:r w:rsidR="009A31F9">
        <w:rPr>
          <w:noProof/>
        </w:rPr>
        <w:t>1</w:t>
      </w:r>
      <w:r>
        <w:fldChar w:fldCharType="end"/>
      </w:r>
      <w:r>
        <w:t>a);</w:t>
      </w:r>
    </w:p>
    <w:p w:rsidR="006F0F8D" w:rsidRDefault="006F0F8D" w:rsidP="006F0F8D">
      <w:pPr>
        <w:pStyle w:val="ListParagraph"/>
        <w:numPr>
          <w:ilvl w:val="0"/>
          <w:numId w:val="32"/>
        </w:numPr>
      </w:pPr>
      <w:r>
        <w:t>rect2DMap is two dimensional map with rectangular grid (</w:t>
      </w:r>
      <w:r>
        <w:fldChar w:fldCharType="begin"/>
      </w:r>
      <w:r>
        <w:instrText xml:space="preserve"> REF _Ref441479754 \h </w:instrText>
      </w:r>
      <w:r>
        <w:fldChar w:fldCharType="separate"/>
      </w:r>
      <w:r w:rsidR="009A31F9">
        <w:t xml:space="preserve">Figure </w:t>
      </w:r>
      <w:r w:rsidR="009A31F9">
        <w:rPr>
          <w:noProof/>
        </w:rPr>
        <w:t>1</w:t>
      </w:r>
      <w:r>
        <w:fldChar w:fldCharType="end"/>
      </w:r>
      <w:r>
        <w:t>b);</w:t>
      </w:r>
    </w:p>
    <w:p w:rsidR="006F0F8D" w:rsidRDefault="006F0F8D" w:rsidP="006F0F8D">
      <w:pPr>
        <w:pStyle w:val="ListParagraph"/>
        <w:numPr>
          <w:ilvl w:val="0"/>
          <w:numId w:val="32"/>
        </w:numPr>
      </w:pPr>
      <w:proofErr w:type="gramStart"/>
      <w:r>
        <w:t>tri2DMap</w:t>
      </w:r>
      <w:proofErr w:type="gramEnd"/>
      <w:r>
        <w:t xml:space="preserve"> is two dimensional map with triangular grid (</w:t>
      </w:r>
      <w:r>
        <w:fldChar w:fldCharType="begin"/>
      </w:r>
      <w:r>
        <w:instrText xml:space="preserve"> REF _Ref441479754 \h </w:instrText>
      </w:r>
      <w:r>
        <w:fldChar w:fldCharType="separate"/>
      </w:r>
      <w:r w:rsidR="009A31F9">
        <w:t xml:space="preserve">Figure </w:t>
      </w:r>
      <w:r w:rsidR="009A31F9">
        <w:rPr>
          <w:noProof/>
        </w:rPr>
        <w:t>1</w:t>
      </w:r>
      <w:r>
        <w:fldChar w:fldCharType="end"/>
      </w:r>
      <w:r>
        <w:t>c).</w:t>
      </w:r>
    </w:p>
    <w:p w:rsidR="002B5F7D" w:rsidRDefault="002B5F7D" w:rsidP="006F0F8D">
      <w:r>
        <w:t>Each map must be descend</w:t>
      </w:r>
      <w:r w:rsidR="007F694B">
        <w:t xml:space="preserve">ant of </w:t>
      </w:r>
      <w:proofErr w:type="spellStart"/>
      <w:r w:rsidR="007F694B" w:rsidRPr="00557155">
        <w:rPr>
          <w:b/>
          <w:i/>
        </w:rPr>
        <w:t>MapGeometry</w:t>
      </w:r>
      <w:proofErr w:type="spellEnd"/>
      <w:r w:rsidR="007F694B">
        <w:t xml:space="preserve"> </w:t>
      </w:r>
      <w:r w:rsidR="00557155">
        <w:t>class</w:t>
      </w:r>
      <w:r w:rsidR="007F694B">
        <w:t xml:space="preserve"> and mu</w:t>
      </w:r>
      <w:r>
        <w:t>st include following property</w:t>
      </w:r>
      <w:r w:rsidR="009D4D76">
        <w:t>:</w:t>
      </w:r>
    </w:p>
    <w:p w:rsidR="00754457" w:rsidRDefault="00754457" w:rsidP="00754457">
      <w:r w:rsidRPr="00CB69BB">
        <w:rPr>
          <w:b/>
          <w:i/>
        </w:rPr>
        <w:t>Dimension</w:t>
      </w:r>
      <w:r>
        <w:t xml:space="preserve"> is nu</w:t>
      </w:r>
      <w:r w:rsidR="00CB69BB">
        <w:t>mber of internal coordinates.</w:t>
      </w:r>
    </w:p>
    <w:p w:rsidR="00FE748D" w:rsidRDefault="00FE748D" w:rsidP="00FE748D">
      <w:pPr>
        <w:rPr>
          <w:rFonts w:eastAsiaTheme="minorEastAsia"/>
        </w:rPr>
      </w:pPr>
      <w:r w:rsidRPr="00FE748D">
        <w:rPr>
          <w:b/>
          <w:i/>
        </w:rPr>
        <w:t>Internal coordinates</w:t>
      </w:r>
      <w:r>
        <w:t xml:space="preserve"> is the set of coordinates for each node in the map defined coordinates. For example, for 1D map there is only one coordinate for each node: left</w:t>
      </w:r>
      <w:r w:rsidR="008B021F">
        <w:t>mo</w:t>
      </w:r>
      <w:r>
        <w:t xml:space="preserve">st node has coordinate </w:t>
      </w:r>
      <w:r w:rsidR="007C0EE1">
        <w:t>one</w:t>
      </w:r>
      <w:r>
        <w:t xml:space="preserve">, the next node has coordinate </w:t>
      </w:r>
      <w:r w:rsidR="007C0EE1">
        <w:t>two</w:t>
      </w:r>
      <w:r>
        <w:t xml:space="preserve"> and so on. For rectangular 2D map left bottom node has coordinates </w:t>
      </w:r>
      <m:oMath>
        <m:r>
          <w:rPr>
            <w:rFonts w:ascii="Cambria Math" w:hAnsi="Cambria Math"/>
          </w:rPr>
          <m:t>(1,1)</m:t>
        </m:r>
      </m:oMath>
      <w:r>
        <w:rPr>
          <w:rFonts w:eastAsiaTheme="minorEastAsia"/>
        </w:rPr>
        <w:t xml:space="preserve">, the next node in the bottom line has coordinates </w:t>
      </w:r>
      <m:oMath>
        <m:r>
          <w:rPr>
            <w:rFonts w:ascii="Cambria Math" w:eastAsiaTheme="minorEastAsia" w:hAnsi="Cambria Math"/>
          </w:rPr>
          <m:t>(2,1)</m:t>
        </m:r>
      </m:oMath>
      <w:r>
        <w:rPr>
          <w:rFonts w:eastAsiaTheme="minorEastAsia"/>
        </w:rPr>
        <w:t xml:space="preserve">, the node in the </w:t>
      </w:r>
      <w:r w:rsidR="008B021F">
        <w:rPr>
          <w:rFonts w:eastAsiaTheme="minorEastAsia"/>
        </w:rPr>
        <w:t>leftmost</w:t>
      </w:r>
      <w:r>
        <w:rPr>
          <w:rFonts w:eastAsiaTheme="minorEastAsia"/>
        </w:rPr>
        <w:t xml:space="preserve"> column and in the first line above bottom one has coordinates </w:t>
      </w:r>
      <m:oMath>
        <m:r>
          <w:rPr>
            <w:rFonts w:ascii="Cambria Math" w:eastAsiaTheme="minorEastAsia" w:hAnsi="Cambria Math"/>
          </w:rPr>
          <m:t>(1,2)</m:t>
        </m:r>
      </m:oMath>
      <w:r>
        <w:rPr>
          <w:rFonts w:eastAsiaTheme="minorEastAsia"/>
        </w:rPr>
        <w:t xml:space="preserve">, the node in the intersection of </w:t>
      </w:r>
      <m:oMath>
        <m:r>
          <w:rPr>
            <w:rFonts w:ascii="Cambria Math" w:eastAsiaTheme="minorEastAsia" w:hAnsi="Cambria Math"/>
          </w:rPr>
          <m:t>i</m:t>
        </m:r>
      </m:oMath>
      <w:r>
        <w:rPr>
          <w:rFonts w:eastAsiaTheme="minorEastAsia"/>
        </w:rPr>
        <w:t xml:space="preserve">th row from the bottom and </w:t>
      </w:r>
      <m:oMath>
        <m:r>
          <w:rPr>
            <w:rFonts w:ascii="Cambria Math" w:eastAsiaTheme="minorEastAsia" w:hAnsi="Cambria Math"/>
          </w:rPr>
          <m:t>j</m:t>
        </m:r>
      </m:oMath>
      <w:r>
        <w:rPr>
          <w:rFonts w:eastAsiaTheme="minorEastAsia"/>
        </w:rPr>
        <w:t xml:space="preserve">th column from the left has coordinates </w:t>
      </w:r>
      <m:oMath>
        <m:r>
          <w:rPr>
            <w:rFonts w:ascii="Cambria Math" w:eastAsiaTheme="minorEastAsia" w:hAnsi="Cambria Math"/>
          </w:rPr>
          <m:t>(i,j)</m:t>
        </m:r>
      </m:oMath>
      <w:r>
        <w:rPr>
          <w:rFonts w:eastAsiaTheme="minorEastAsia"/>
        </w:rPr>
        <w:t xml:space="preserve">. For triangular 2D map the nodes in the bottom row have </w:t>
      </w:r>
      <w:proofErr w:type="gramStart"/>
      <w:r>
        <w:rPr>
          <w:rFonts w:eastAsiaTheme="minorEastAsia"/>
        </w:rPr>
        <w:t xml:space="preserve">coordinates </w:t>
      </w:r>
      <w:proofErr w:type="gramEnd"/>
      <m:oMath>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oMath>
      <w:r>
        <w:rPr>
          <w:rFonts w:eastAsiaTheme="minorEastAsia"/>
        </w:rPr>
        <w:t xml:space="preserve">; nodes in the line above the top have coordinates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 xml:space="preserve">; nodes in the next rows have coordinates </w:t>
      </w:r>
      <m:oMath>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w:t>
      </w:r>
    </w:p>
    <w:p w:rsidR="00FE748D" w:rsidRDefault="00FE748D" w:rsidP="00FE748D">
      <w:pPr>
        <w:rPr>
          <w:rFonts w:eastAsiaTheme="minorEastAsia"/>
        </w:rPr>
      </w:pPr>
      <w:r w:rsidRPr="00FE748D">
        <w:rPr>
          <w:rFonts w:eastAsiaTheme="minorEastAsia"/>
          <w:b/>
          <w:i/>
        </w:rPr>
        <w:t>Mapped coordinates</w:t>
      </w:r>
      <w:r>
        <w:rPr>
          <w:rFonts w:eastAsiaTheme="minorEastAsia"/>
        </w:rPr>
        <w:t xml:space="preserve"> is the set of coordinates of nodes in the data space. These coordinates are initially defined by initializing procedure and then adjusted by the map fitting. Procedure of map fitting is external with respect to the map and can be provided by SOM or EM fitting process.</w:t>
      </w:r>
    </w:p>
    <w:p w:rsidR="00FE748D" w:rsidRDefault="00FE748D" w:rsidP="00FE748D">
      <w:r w:rsidRPr="00FE748D">
        <w:rPr>
          <w:rFonts w:eastAsiaTheme="minorEastAsia"/>
          <w:b/>
          <w:i/>
        </w:rPr>
        <w:lastRenderedPageBreak/>
        <w:t>Links</w:t>
      </w:r>
      <w:r>
        <w:rPr>
          <w:rFonts w:eastAsiaTheme="minorEastAsia"/>
        </w:rPr>
        <w:t xml:space="preserve"> is the set of map edges and completely defined by the map geometry. Each edge is the fragment of straight line which connect the nearest nodes in the </w:t>
      </w:r>
      <w:r>
        <w:fldChar w:fldCharType="begin"/>
      </w:r>
      <w:r>
        <w:instrText xml:space="preserve"> REF _Ref441479754 \h </w:instrText>
      </w:r>
      <w:r>
        <w:fldChar w:fldCharType="separate"/>
      </w:r>
      <w:r w:rsidR="009A31F9">
        <w:t xml:space="preserve">Figure </w:t>
      </w:r>
      <w:r w:rsidR="009A31F9">
        <w:rPr>
          <w:noProof/>
        </w:rPr>
        <w:t>1</w:t>
      </w:r>
      <w:r>
        <w:fldChar w:fldCharType="end"/>
      </w:r>
      <w:r>
        <w:t>: 4 edges in the subfigure a, 112 edges in the subfigure b and 111 edges in the subfigure c.</w:t>
      </w:r>
    </w:p>
    <w:p w:rsidR="00FE748D" w:rsidRDefault="00FE748D" w:rsidP="00FE748D">
      <w:proofErr w:type="gramStart"/>
      <w:r w:rsidRPr="004A57CD">
        <w:rPr>
          <w:b/>
          <w:i/>
        </w:rPr>
        <w:t>Ribs</w:t>
      </w:r>
      <w:r>
        <w:t xml:space="preserve"> is</w:t>
      </w:r>
      <w:proofErr w:type="gramEnd"/>
      <w:r>
        <w:t xml:space="preserve"> set of </w:t>
      </w:r>
      <w:r w:rsidR="004A57CD">
        <w:t xml:space="preserve">three adjacent nodes which are belonged to one straight line in the internal coordinates. For one dimension map rib is set of two adjacent edges. For rectangular two dimension map </w:t>
      </w:r>
      <w:r w:rsidR="00CB69BB">
        <w:t xml:space="preserve">it is pair of horizontal adjacent edges or vertical adjacent edges. For triangular two dimension map there are three directions of ribs. Examples of ribs are presented in </w:t>
      </w:r>
      <w:r w:rsidR="00CB69BB">
        <w:fldChar w:fldCharType="begin"/>
      </w:r>
      <w:r w:rsidR="00CB69BB">
        <w:instrText xml:space="preserve"> REF _Ref441479754 \h </w:instrText>
      </w:r>
      <w:r w:rsidR="00CB69BB">
        <w:fldChar w:fldCharType="separate"/>
      </w:r>
      <w:r w:rsidR="009A31F9">
        <w:t xml:space="preserve">Figure </w:t>
      </w:r>
      <w:r w:rsidR="009A31F9">
        <w:rPr>
          <w:noProof/>
        </w:rPr>
        <w:t>1</w:t>
      </w:r>
      <w:r w:rsidR="00CB69BB">
        <w:fldChar w:fldCharType="end"/>
      </w:r>
      <w:r w:rsidR="00CB69BB">
        <w:t xml:space="preserve"> by red segments.</w:t>
      </w:r>
    </w:p>
    <w:p w:rsidR="00AC651C" w:rsidRDefault="00AC651C" w:rsidP="00FE748D">
      <w:proofErr w:type="spellStart"/>
      <w:r w:rsidRPr="00AC651C">
        <w:rPr>
          <w:b/>
          <w:i/>
        </w:rPr>
        <w:t>Disp</w:t>
      </w:r>
      <w:proofErr w:type="spellEnd"/>
      <w:r>
        <w:t xml:space="preserve"> is </w:t>
      </w:r>
      <w:r w:rsidRPr="00AC651C">
        <w:t>dispersion measure for PQSQ approach</w:t>
      </w:r>
      <w:r>
        <w:t xml:space="preserve">. To calculate </w:t>
      </w:r>
      <w:proofErr w:type="spellStart"/>
      <w:r>
        <w:t>disp</w:t>
      </w:r>
      <w:proofErr w:type="spellEnd"/>
      <w:r>
        <w:t xml:space="preserve"> we have to calculate distance from each data point to the nearest initial node and then take maximum of these distances.</w:t>
      </w:r>
    </w:p>
    <w:p w:rsidR="00AC651C" w:rsidRDefault="00AC651C" w:rsidP="00AC651C">
      <w:proofErr w:type="spellStart"/>
      <w:r w:rsidRPr="00AC651C">
        <w:rPr>
          <w:b/>
          <w:i/>
        </w:rPr>
        <w:t>Preproc</w:t>
      </w:r>
      <w:proofErr w:type="spellEnd"/>
      <w:r>
        <w:t xml:space="preserve"> is true if data were preprocessed.</w:t>
      </w:r>
    </w:p>
    <w:p w:rsidR="003150ED" w:rsidRDefault="003150ED" w:rsidP="00AC651C">
      <w:pPr>
        <w:rPr>
          <w:szCs w:val="24"/>
        </w:rPr>
      </w:pPr>
      <w:r w:rsidRPr="003150ED">
        <w:rPr>
          <w:b/>
          <w:i/>
        </w:rPr>
        <w:t>Means</w:t>
      </w:r>
      <w:r>
        <w:t xml:space="preserve"> is </w:t>
      </w:r>
      <w:r w:rsidRPr="003150ED">
        <w:t xml:space="preserve">empty if </w:t>
      </w:r>
      <w:proofErr w:type="spellStart"/>
      <w:r w:rsidRPr="003150ED">
        <w:rPr>
          <w:b/>
          <w:i/>
        </w:rPr>
        <w:t>preproc</w:t>
      </w:r>
      <w:proofErr w:type="spellEnd"/>
      <w:r w:rsidRPr="003150ED">
        <w:t xml:space="preserve"> is false and mean of data otherwise.</w:t>
      </w:r>
    </w:p>
    <w:p w:rsidR="00AC651C" w:rsidRDefault="00AC651C" w:rsidP="00FE748D">
      <w:proofErr w:type="gramStart"/>
      <w:r w:rsidRPr="00AC651C">
        <w:rPr>
          <w:b/>
          <w:i/>
        </w:rPr>
        <w:t>PCs</w:t>
      </w:r>
      <w:r>
        <w:t xml:space="preserve"> is</w:t>
      </w:r>
      <w:proofErr w:type="gramEnd"/>
      <w:r>
        <w:t xml:space="preserve"> </w:t>
      </w:r>
      <w:r w:rsidRPr="00AC651C">
        <w:t xml:space="preserve">empty if </w:t>
      </w:r>
      <w:proofErr w:type="spellStart"/>
      <w:r w:rsidRPr="003150ED">
        <w:rPr>
          <w:b/>
          <w:i/>
        </w:rPr>
        <w:t>preproc</w:t>
      </w:r>
      <w:proofErr w:type="spellEnd"/>
      <w:r w:rsidRPr="00AC651C">
        <w:t xml:space="preserve"> is false and set of PCs otherwise.</w:t>
      </w:r>
    </w:p>
    <w:p w:rsidR="00CB69BB" w:rsidRDefault="00CB69BB" w:rsidP="008B021F">
      <w:pPr>
        <w:spacing w:before="240"/>
      </w:pPr>
      <w:r>
        <w:t>Each map must provide following methods.</w:t>
      </w:r>
    </w:p>
    <w:p w:rsidR="00CB69BB" w:rsidRDefault="00CB69BB" w:rsidP="00FE748D">
      <w:r w:rsidRPr="00CB69BB">
        <w:rPr>
          <w:b/>
          <w:i/>
        </w:rPr>
        <w:t>Constructor</w:t>
      </w:r>
      <w:r>
        <w:t xml:space="preserve"> is method to create map. Constructor creates arrays of nodes, </w:t>
      </w:r>
      <w:proofErr w:type="gramStart"/>
      <w:r>
        <w:t>edges</w:t>
      </w:r>
      <w:proofErr w:type="gramEnd"/>
      <w:r>
        <w:t xml:space="preserve"> and ribs and defines internal coordinates of nodes. Name of constructor is map dependent. Constructor’s input arguments are map dependent too.</w:t>
      </w:r>
    </w:p>
    <w:p w:rsidR="00CB69BB" w:rsidRDefault="00CB69BB" w:rsidP="00FE748D">
      <w:proofErr w:type="spellStart"/>
      <w:r w:rsidRPr="00CB69BB">
        <w:rPr>
          <w:b/>
          <w:i/>
        </w:rPr>
        <w:t>Init</w:t>
      </w:r>
      <w:proofErr w:type="spellEnd"/>
      <w:r>
        <w:t xml:space="preserve"> is the method of map </w:t>
      </w:r>
      <w:r w:rsidR="00AE2C4A" w:rsidRPr="00AE2C4A">
        <w:t>initialization</w:t>
      </w:r>
      <w:r>
        <w:t xml:space="preserve">. </w:t>
      </w:r>
      <w:proofErr w:type="gramStart"/>
      <w:r w:rsidR="00E677D4">
        <w:t>This method perform</w:t>
      </w:r>
      <w:proofErr w:type="gramEnd"/>
      <w:r w:rsidR="00E677D4">
        <w:t xml:space="preserve"> required data preprocessing (see methods “</w:t>
      </w:r>
      <w:proofErr w:type="spellStart"/>
      <w:r w:rsidR="00E677D4" w:rsidRPr="00E677D4">
        <w:t>preprocessDataInit</w:t>
      </w:r>
      <w:proofErr w:type="spellEnd"/>
      <w:r w:rsidR="00E677D4">
        <w:t>” and “</w:t>
      </w:r>
      <w:proofErr w:type="spellStart"/>
      <w:r w:rsidR="00E677D4" w:rsidRPr="00E677D4">
        <w:t>preprocessDataInit</w:t>
      </w:r>
      <w:proofErr w:type="spellEnd"/>
      <w:r w:rsidR="00E677D4" w:rsidRPr="00E677D4">
        <w:t>”</w:t>
      </w:r>
      <w:r w:rsidR="00E677D4">
        <w:t xml:space="preserve">). </w:t>
      </w:r>
      <w:r>
        <w:t xml:space="preserve">This method defines an initial mapped coordinates. In accordance of results of paper [1] three methods have to be implemented by each map: random initialization, random </w:t>
      </w:r>
      <w:proofErr w:type="gramStart"/>
      <w:r>
        <w:t>selection</w:t>
      </w:r>
      <w:proofErr w:type="gramEnd"/>
      <w:r>
        <w:t xml:space="preserve"> and principal component initialization. Input argument</w:t>
      </w:r>
      <w:r w:rsidR="00DC3A52">
        <w:t>s</w:t>
      </w:r>
      <w:r>
        <w:t xml:space="preserve"> of this method </w:t>
      </w:r>
      <w:r w:rsidR="00DC3A52">
        <w:t>are</w:t>
      </w:r>
      <w:r>
        <w:t xml:space="preserve"> set of data points</w:t>
      </w:r>
      <w:r w:rsidR="00DC3A52">
        <w:t xml:space="preserve"> and type of initialization</w:t>
      </w:r>
      <w:r>
        <w:t>.</w:t>
      </w:r>
      <w:r w:rsidR="00557155">
        <w:t xml:space="preserve"> Default version of this method is implemented in the </w:t>
      </w:r>
      <w:proofErr w:type="spellStart"/>
      <w:r w:rsidR="00557155" w:rsidRPr="00557155">
        <w:rPr>
          <w:b/>
          <w:i/>
        </w:rPr>
        <w:t>MapGeometry</w:t>
      </w:r>
      <w:proofErr w:type="spellEnd"/>
      <w:r w:rsidR="00557155">
        <w:t xml:space="preserve"> class</w:t>
      </w:r>
      <w:r w:rsidR="00E677D4">
        <w:t>.</w:t>
      </w:r>
    </w:p>
    <w:p w:rsidR="00CB69BB" w:rsidRDefault="00CB69BB" w:rsidP="00FE748D">
      <w:pPr>
        <w:rPr>
          <w:rFonts w:eastAsiaTheme="minorEastAsia"/>
        </w:rPr>
      </w:pPr>
      <w:r w:rsidRPr="00CB69BB">
        <w:rPr>
          <w:b/>
          <w:i/>
        </w:rPr>
        <w:t>Project</w:t>
      </w:r>
      <w:r>
        <w:t xml:space="preserve"> is the method to calculate projection of data point (points) into map. There are </w:t>
      </w:r>
      <m:oMath>
        <m:r>
          <w:rPr>
            <w:rFonts w:ascii="Cambria Math" w:hAnsi="Cambria Math"/>
          </w:rPr>
          <m:t>d+1</m:t>
        </m:r>
      </m:oMath>
      <w:r>
        <w:rPr>
          <w:rFonts w:eastAsiaTheme="minorEastAsia"/>
        </w:rPr>
        <w:t xml:space="preserve"> types of projection for </w:t>
      </w:r>
      <m:oMath>
        <m:r>
          <w:rPr>
            <w:rFonts w:ascii="Cambria Math" w:eastAsiaTheme="minorEastAsia" w:hAnsi="Cambria Math"/>
          </w:rPr>
          <m:t>d</m:t>
        </m:r>
      </m:oMath>
      <w:r>
        <w:rPr>
          <w:rFonts w:eastAsiaTheme="minorEastAsia"/>
        </w:rPr>
        <w:t xml:space="preserve"> dimensional map: 0 means projection into nearest node</w:t>
      </w:r>
      <w:r w:rsidR="00BA3F23">
        <w:rPr>
          <w:rFonts w:eastAsiaTheme="minorEastAsia"/>
        </w:rPr>
        <w:t xml:space="preserve"> of map</w:t>
      </w:r>
      <w:r>
        <w:rPr>
          <w:rFonts w:eastAsiaTheme="minorEastAsia"/>
        </w:rPr>
        <w:t xml:space="preserve">, 1 means projection </w:t>
      </w:r>
      <w:r w:rsidR="00BA3F23">
        <w:rPr>
          <w:rFonts w:eastAsiaTheme="minorEastAsia"/>
        </w:rPr>
        <w:t>onto nearest edge of map, 2 means projection onto nearest face of map. Projection can be calculated in the internal or mapped coordinates. There are three input arguments for this method: set of point to project, type of projection (integer number) and coordinates space for projection: ‘internal’ or ‘mapped’.</w:t>
      </w:r>
      <w:r w:rsidR="00557155">
        <w:rPr>
          <w:rFonts w:eastAsiaTheme="minorEastAsia"/>
        </w:rPr>
        <w:t xml:space="preserve"> </w:t>
      </w:r>
      <w:proofErr w:type="spellStart"/>
      <w:r w:rsidR="00557155" w:rsidRPr="00557155">
        <w:rPr>
          <w:b/>
          <w:i/>
        </w:rPr>
        <w:t>MapGeometry</w:t>
      </w:r>
      <w:proofErr w:type="spellEnd"/>
      <w:r w:rsidR="00557155">
        <w:t xml:space="preserve"> class implements this method for the types 0, </w:t>
      </w:r>
      <w:proofErr w:type="gramStart"/>
      <w:r w:rsidR="00557155">
        <w:t>1</w:t>
      </w:r>
      <w:proofErr w:type="gramEnd"/>
      <w:r w:rsidR="00557155">
        <w:t xml:space="preserve"> and 2. </w:t>
      </w:r>
    </w:p>
    <w:p w:rsidR="00BA3F23" w:rsidRDefault="00114AAE" w:rsidP="00FE748D">
      <w:pPr>
        <w:rPr>
          <w:rFonts w:eastAsiaTheme="minorEastAsia"/>
        </w:rPr>
      </w:pPr>
      <w:proofErr w:type="gramStart"/>
      <w:r>
        <w:rPr>
          <w:rFonts w:eastAsiaTheme="minorEastAsia"/>
          <w:b/>
          <w:i/>
          <w:highlight w:val="yellow"/>
        </w:rPr>
        <w:t>d</w:t>
      </w:r>
      <w:r w:rsidR="00BA3F23" w:rsidRPr="00AC651C">
        <w:rPr>
          <w:rFonts w:eastAsiaTheme="minorEastAsia"/>
          <w:b/>
          <w:i/>
          <w:highlight w:val="yellow"/>
        </w:rPr>
        <w:t>istance</w:t>
      </w:r>
      <w:proofErr w:type="gramEnd"/>
      <w:r w:rsidR="00BA3F23" w:rsidRPr="00AC651C">
        <w:rPr>
          <w:rFonts w:eastAsiaTheme="minorEastAsia"/>
          <w:highlight w:val="yellow"/>
        </w:rPr>
        <w:t xml:space="preserve"> is method to calculate distances between two nodes in the internal coordinates. This method is useful for SOM fitting procedure.</w:t>
      </w:r>
      <w:r w:rsidR="00AC651C" w:rsidRPr="00AC651C">
        <w:rPr>
          <w:rFonts w:eastAsiaTheme="minorEastAsia"/>
          <w:highlight w:val="yellow"/>
        </w:rPr>
        <w:t xml:space="preserve"> </w:t>
      </w:r>
      <w:proofErr w:type="gramStart"/>
      <w:r w:rsidR="00AC651C" w:rsidRPr="00AC651C">
        <w:rPr>
          <w:rFonts w:eastAsiaTheme="minorEastAsia"/>
          <w:highlight w:val="yellow"/>
        </w:rPr>
        <w:t>Is not implemented yet.</w:t>
      </w:r>
      <w:proofErr w:type="gramEnd"/>
    </w:p>
    <w:p w:rsidR="00696C32" w:rsidRDefault="00696C32" w:rsidP="00FE748D">
      <w:pPr>
        <w:rPr>
          <w:rFonts w:eastAsiaTheme="minorEastAsia"/>
        </w:rPr>
      </w:pPr>
      <w:proofErr w:type="spellStart"/>
      <w:proofErr w:type="gramStart"/>
      <w:r w:rsidRPr="00696C32">
        <w:rPr>
          <w:rFonts w:eastAsiaTheme="minorEastAsia"/>
          <w:b/>
          <w:i/>
        </w:rPr>
        <w:t>getFaces</w:t>
      </w:r>
      <w:proofErr w:type="spellEnd"/>
      <w:proofErr w:type="gramEnd"/>
      <w:r>
        <w:rPr>
          <w:rFonts w:eastAsiaTheme="minorEastAsia"/>
        </w:rPr>
        <w:t xml:space="preserve"> is optional method. It must be implemented by </w:t>
      </w:r>
      <w:proofErr w:type="spellStart"/>
      <w:r w:rsidRPr="00BA5F7E">
        <w:rPr>
          <w:rFonts w:eastAsiaTheme="minorEastAsia"/>
          <w:b/>
          <w:i/>
        </w:rPr>
        <w:t>MapGeometry</w:t>
      </w:r>
      <w:proofErr w:type="spellEnd"/>
      <w:r>
        <w:rPr>
          <w:rFonts w:eastAsiaTheme="minorEastAsia"/>
        </w:rPr>
        <w:t xml:space="preserve"> descendant for projection onto faces.</w:t>
      </w:r>
      <w:r w:rsidR="006F0F8D">
        <w:rPr>
          <w:rFonts w:eastAsiaTheme="minorEastAsia"/>
        </w:rPr>
        <w:t xml:space="preserve"> Each face is the set of three nodes. This method cannot be implemented for </w:t>
      </w:r>
      <w:r w:rsidR="00AE2C4A">
        <w:rPr>
          <w:rFonts w:eastAsiaTheme="minorEastAsia"/>
        </w:rPr>
        <w:t>one dimensional map.</w:t>
      </w:r>
    </w:p>
    <w:p w:rsidR="00114AAE" w:rsidRDefault="00114AAE" w:rsidP="00114AAE">
      <w:proofErr w:type="spellStart"/>
      <w:proofErr w:type="gramStart"/>
      <w:r>
        <w:rPr>
          <w:b/>
          <w:i/>
        </w:rPr>
        <w:t>e</w:t>
      </w:r>
      <w:r w:rsidRPr="00114AAE">
        <w:rPr>
          <w:b/>
          <w:i/>
        </w:rPr>
        <w:t>xtend</w:t>
      </w:r>
      <w:r>
        <w:rPr>
          <w:b/>
          <w:i/>
        </w:rPr>
        <w:t>Prim</w:t>
      </w:r>
      <w:proofErr w:type="spellEnd"/>
      <w:proofErr w:type="gramEnd"/>
      <w:r>
        <w:t xml:space="preserve"> is primitive method to extrapolate map to reduce border effect. This method is used by </w:t>
      </w:r>
      <w:r w:rsidRPr="00114AAE">
        <w:rPr>
          <w:b/>
          <w:i/>
        </w:rPr>
        <w:t>extend</w:t>
      </w:r>
      <w:r>
        <w:t xml:space="preserve"> method of </w:t>
      </w:r>
      <w:proofErr w:type="spellStart"/>
      <w:r w:rsidRPr="00114AAE">
        <w:rPr>
          <w:b/>
          <w:i/>
        </w:rPr>
        <w:t>MapGeometry</w:t>
      </w:r>
      <w:proofErr w:type="spellEnd"/>
      <w:r>
        <w:t xml:space="preserve"> class</w:t>
      </w:r>
      <w:r w:rsidR="00841BF7">
        <w:t>.</w:t>
      </w:r>
    </w:p>
    <w:p w:rsidR="00841BF7" w:rsidRDefault="00841BF7" w:rsidP="00841BF7">
      <w:pPr>
        <w:rPr>
          <w:szCs w:val="24"/>
        </w:rPr>
      </w:pPr>
      <w:proofErr w:type="spellStart"/>
      <w:proofErr w:type="gramStart"/>
      <w:r w:rsidRPr="00841BF7">
        <w:rPr>
          <w:b/>
          <w:i/>
        </w:rPr>
        <w:t>getBorder</w:t>
      </w:r>
      <w:proofErr w:type="spellEnd"/>
      <w:proofErr w:type="gramEnd"/>
      <w:r>
        <w:t xml:space="preserve"> is method to form list of border nodes.</w:t>
      </w:r>
    </w:p>
    <w:p w:rsidR="00557155" w:rsidRDefault="00557155" w:rsidP="00114AAE">
      <w:pPr>
        <w:spacing w:before="240"/>
        <w:rPr>
          <w:rFonts w:eastAsiaTheme="minorEastAsia"/>
        </w:rPr>
      </w:pPr>
      <w:r>
        <w:rPr>
          <w:rFonts w:eastAsiaTheme="minorEastAsia"/>
        </w:rPr>
        <w:t xml:space="preserve">Following methods is provided by the </w:t>
      </w:r>
      <w:proofErr w:type="spellStart"/>
      <w:r w:rsidR="00DD4996" w:rsidRPr="00114AAE">
        <w:rPr>
          <w:b/>
          <w:i/>
        </w:rPr>
        <w:t>MapGeometry</w:t>
      </w:r>
      <w:proofErr w:type="spellEnd"/>
      <w:r w:rsidR="00DD4996">
        <w:t xml:space="preserve"> class:</w:t>
      </w:r>
    </w:p>
    <w:p w:rsidR="00C607DB" w:rsidRDefault="00C607DB" w:rsidP="00FE748D">
      <w:pPr>
        <w:rPr>
          <w:rFonts w:eastAsiaTheme="minorEastAsia"/>
        </w:rPr>
      </w:pPr>
      <w:proofErr w:type="spellStart"/>
      <w:proofErr w:type="gramStart"/>
      <w:r w:rsidRPr="00C607DB">
        <w:rPr>
          <w:rFonts w:eastAsiaTheme="minorEastAsia"/>
          <w:b/>
          <w:i/>
        </w:rPr>
        <w:t>getDimension</w:t>
      </w:r>
      <w:proofErr w:type="spellEnd"/>
      <w:proofErr w:type="gramEnd"/>
      <w:r>
        <w:rPr>
          <w:rFonts w:eastAsiaTheme="minorEastAsia"/>
        </w:rPr>
        <w:t xml:space="preserve"> is method to get map dimension.</w:t>
      </w:r>
    </w:p>
    <w:p w:rsidR="00C607DB" w:rsidRDefault="00C607DB" w:rsidP="00FE748D">
      <w:pPr>
        <w:rPr>
          <w:rFonts w:eastAsiaTheme="minorEastAsia"/>
        </w:rPr>
      </w:pPr>
      <w:proofErr w:type="spellStart"/>
      <w:proofErr w:type="gramStart"/>
      <w:r w:rsidRPr="00C607DB">
        <w:rPr>
          <w:rFonts w:eastAsiaTheme="minorEastAsia"/>
          <w:b/>
          <w:i/>
        </w:rPr>
        <w:t>getInternalCoordinates</w:t>
      </w:r>
      <w:proofErr w:type="spellEnd"/>
      <w:proofErr w:type="gramEnd"/>
      <w:r>
        <w:rPr>
          <w:rFonts w:eastAsiaTheme="minorEastAsia"/>
        </w:rPr>
        <w:t xml:space="preserve"> is method to access the internal coordinates of map.</w:t>
      </w:r>
    </w:p>
    <w:p w:rsidR="00C607DB" w:rsidRDefault="00C607DB" w:rsidP="00C607DB">
      <w:pPr>
        <w:rPr>
          <w:rFonts w:eastAsiaTheme="minorEastAsia"/>
        </w:rPr>
      </w:pPr>
      <w:proofErr w:type="spellStart"/>
      <w:proofErr w:type="gramStart"/>
      <w:r w:rsidRPr="00C607DB">
        <w:rPr>
          <w:rFonts w:eastAsiaTheme="minorEastAsia"/>
          <w:b/>
          <w:i/>
        </w:rPr>
        <w:t>getMappedCoordinates</w:t>
      </w:r>
      <w:proofErr w:type="spellEnd"/>
      <w:proofErr w:type="gramEnd"/>
      <w:r>
        <w:rPr>
          <w:rFonts w:eastAsiaTheme="minorEastAsia"/>
        </w:rPr>
        <w:t xml:space="preserve"> is method to access the mapped coordinates of map.</w:t>
      </w:r>
    </w:p>
    <w:p w:rsidR="00C607DB" w:rsidRDefault="00C607DB" w:rsidP="00C607DB">
      <w:pPr>
        <w:rPr>
          <w:rFonts w:eastAsiaTheme="minorEastAsia"/>
        </w:rPr>
      </w:pPr>
      <w:proofErr w:type="spellStart"/>
      <w:proofErr w:type="gramStart"/>
      <w:r w:rsidRPr="00C607DB">
        <w:rPr>
          <w:rFonts w:eastAsiaTheme="minorEastAsia"/>
          <w:b/>
          <w:i/>
        </w:rPr>
        <w:t>getLinks</w:t>
      </w:r>
      <w:proofErr w:type="spellEnd"/>
      <w:proofErr w:type="gramEnd"/>
      <w:r>
        <w:rPr>
          <w:rFonts w:eastAsiaTheme="minorEastAsia"/>
        </w:rPr>
        <w:t xml:space="preserve"> is method to access edges of map.</w:t>
      </w:r>
    </w:p>
    <w:p w:rsidR="00C607DB" w:rsidRDefault="00C607DB" w:rsidP="00C607DB">
      <w:pPr>
        <w:rPr>
          <w:rFonts w:eastAsiaTheme="minorEastAsia"/>
        </w:rPr>
      </w:pPr>
      <w:proofErr w:type="spellStart"/>
      <w:proofErr w:type="gramStart"/>
      <w:r w:rsidRPr="00C607DB">
        <w:rPr>
          <w:rFonts w:eastAsiaTheme="minorEastAsia"/>
          <w:b/>
          <w:i/>
        </w:rPr>
        <w:t>getRibs</w:t>
      </w:r>
      <w:proofErr w:type="spellEnd"/>
      <w:proofErr w:type="gramEnd"/>
      <w:r>
        <w:rPr>
          <w:rFonts w:eastAsiaTheme="minorEastAsia"/>
        </w:rPr>
        <w:t xml:space="preserve"> is method to access ribs of map.</w:t>
      </w:r>
    </w:p>
    <w:p w:rsidR="00114AAE" w:rsidRDefault="00114AAE" w:rsidP="00114AAE">
      <w:proofErr w:type="spellStart"/>
      <w:proofErr w:type="gramStart"/>
      <w:r w:rsidRPr="00E677D4">
        <w:rPr>
          <w:b/>
          <w:i/>
        </w:rPr>
        <w:t>preprocessDataInit</w:t>
      </w:r>
      <w:proofErr w:type="spellEnd"/>
      <w:proofErr w:type="gramEnd"/>
      <w:r>
        <w:t xml:space="preserve"> is the method to preprocess data. User can specify number of the first principal components to use. Otherwise, if number of data points is less than dimension </w:t>
      </w:r>
      <w:r>
        <w:lastRenderedPageBreak/>
        <w:t xml:space="preserve">of data space, then the first </w:t>
      </w:r>
      <w:proofErr w:type="gramStart"/>
      <w:r>
        <w:t>number of points minus one principal components are</w:t>
      </w:r>
      <w:proofErr w:type="gramEnd"/>
      <w:r>
        <w:t xml:space="preserve"> used to preprocess data. Principal components are calculated ones in this method. </w:t>
      </w:r>
    </w:p>
    <w:p w:rsidR="00114AAE" w:rsidRPr="00E677D4" w:rsidRDefault="00114AAE" w:rsidP="00114AAE">
      <w:proofErr w:type="spellStart"/>
      <w:proofErr w:type="gramStart"/>
      <w:r w:rsidRPr="00E677D4">
        <w:rPr>
          <w:b/>
          <w:i/>
        </w:rPr>
        <w:t>preprocessData</w:t>
      </w:r>
      <w:proofErr w:type="spellEnd"/>
      <w:proofErr w:type="gramEnd"/>
      <w:r>
        <w:rPr>
          <w:b/>
          <w:i/>
        </w:rPr>
        <w:t xml:space="preserve"> </w:t>
      </w:r>
      <w:r>
        <w:t xml:space="preserve">is preprocess data if </w:t>
      </w:r>
      <w:proofErr w:type="spellStart"/>
      <w:r w:rsidRPr="00114AAE">
        <w:rPr>
          <w:b/>
          <w:i/>
        </w:rPr>
        <w:t>preprocessDataInit</w:t>
      </w:r>
      <w:proofErr w:type="spellEnd"/>
      <w:r>
        <w:t xml:space="preserve"> method created nonempty preprocessing. </w:t>
      </w:r>
    </w:p>
    <w:p w:rsidR="00AC651C" w:rsidRDefault="00AC651C" w:rsidP="00C607DB">
      <w:pPr>
        <w:rPr>
          <w:rFonts w:eastAsiaTheme="minorEastAsia"/>
        </w:rPr>
      </w:pPr>
      <w:proofErr w:type="spellStart"/>
      <w:proofErr w:type="gramStart"/>
      <w:r w:rsidRPr="00114AAE">
        <w:rPr>
          <w:rFonts w:eastAsiaTheme="minorEastAsia"/>
          <w:b/>
          <w:i/>
        </w:rPr>
        <w:t>getDisp</w:t>
      </w:r>
      <w:proofErr w:type="spellEnd"/>
      <w:proofErr w:type="gramEnd"/>
      <w:r>
        <w:rPr>
          <w:rFonts w:eastAsiaTheme="minorEastAsia"/>
        </w:rPr>
        <w:t xml:space="preserve"> is method to access </w:t>
      </w:r>
      <w:proofErr w:type="spellStart"/>
      <w:r>
        <w:rPr>
          <w:rFonts w:eastAsiaTheme="minorEastAsia"/>
        </w:rPr>
        <w:t>disp</w:t>
      </w:r>
      <w:proofErr w:type="spellEnd"/>
      <w:r>
        <w:rPr>
          <w:rFonts w:eastAsiaTheme="minorEastAsia"/>
        </w:rPr>
        <w:t xml:space="preserve"> field of map.</w:t>
      </w:r>
    </w:p>
    <w:p w:rsidR="00557155" w:rsidRDefault="00557155" w:rsidP="00C607DB">
      <w:pPr>
        <w:rPr>
          <w:rFonts w:eastAsiaTheme="minorEastAsia"/>
        </w:rPr>
      </w:pPr>
      <w:proofErr w:type="gramStart"/>
      <w:r w:rsidRPr="00557155">
        <w:rPr>
          <w:rFonts w:eastAsiaTheme="minorEastAsia"/>
          <w:b/>
          <w:i/>
        </w:rPr>
        <w:t>associate</w:t>
      </w:r>
      <w:proofErr w:type="gramEnd"/>
      <w:r>
        <w:rPr>
          <w:rFonts w:eastAsiaTheme="minorEastAsia"/>
        </w:rPr>
        <w:t xml:space="preserve"> is method to find nearest node for each data point.</w:t>
      </w:r>
      <w:r w:rsidR="00875805">
        <w:rPr>
          <w:rFonts w:eastAsiaTheme="minorEastAsia"/>
        </w:rPr>
        <w:t xml:space="preserve"> This method returns the number of nearest node and squared distance to it.</w:t>
      </w:r>
    </w:p>
    <w:p w:rsidR="00690A00" w:rsidRDefault="00690A00" w:rsidP="00C607DB">
      <w:pPr>
        <w:rPr>
          <w:rFonts w:eastAsiaTheme="minorEastAsia"/>
        </w:rPr>
      </w:pPr>
      <w:proofErr w:type="spellStart"/>
      <w:proofErr w:type="gramStart"/>
      <w:r w:rsidRPr="00690A00">
        <w:rPr>
          <w:rFonts w:eastAsiaTheme="minorEastAsia"/>
          <w:b/>
          <w:i/>
        </w:rPr>
        <w:t>borderCases</w:t>
      </w:r>
      <w:proofErr w:type="spellEnd"/>
      <w:proofErr w:type="gramEnd"/>
      <w:r>
        <w:rPr>
          <w:rFonts w:eastAsiaTheme="minorEastAsia"/>
        </w:rPr>
        <w:t xml:space="preserve"> is method to calculate fraction of data points which are projected into border nodes (see “</w:t>
      </w:r>
      <w:r>
        <w:rPr>
          <w:rFonts w:eastAsiaTheme="minorEastAsia"/>
        </w:rPr>
        <w:fldChar w:fldCharType="begin"/>
      </w:r>
      <w:r>
        <w:rPr>
          <w:rFonts w:eastAsiaTheme="minorEastAsia"/>
        </w:rPr>
        <w:instrText xml:space="preserve"> REF _Ref517109000 \h </w:instrText>
      </w:r>
      <w:r>
        <w:rPr>
          <w:rFonts w:eastAsiaTheme="minorEastAsia"/>
        </w:rPr>
      </w:r>
      <w:r>
        <w:rPr>
          <w:rFonts w:eastAsiaTheme="minorEastAsia"/>
        </w:rPr>
        <w:fldChar w:fldCharType="separate"/>
      </w:r>
      <w:r w:rsidR="009A31F9">
        <w:t>Map extrapolation</w:t>
      </w:r>
      <w:r>
        <w:rPr>
          <w:rFonts w:eastAsiaTheme="minorEastAsia"/>
        </w:rPr>
        <w:fldChar w:fldCharType="end"/>
      </w:r>
      <w:r>
        <w:rPr>
          <w:rFonts w:eastAsiaTheme="minorEastAsia"/>
        </w:rPr>
        <w:t>”).</w:t>
      </w:r>
    </w:p>
    <w:p w:rsidR="00114AAE" w:rsidRDefault="00114AAE" w:rsidP="00C607DB">
      <w:pPr>
        <w:rPr>
          <w:rFonts w:eastAsiaTheme="minorEastAsia"/>
        </w:rPr>
      </w:pPr>
      <w:proofErr w:type="gramStart"/>
      <w:r w:rsidRPr="00114AAE">
        <w:rPr>
          <w:rFonts w:eastAsiaTheme="minorEastAsia"/>
          <w:b/>
          <w:i/>
        </w:rPr>
        <w:t>extend</w:t>
      </w:r>
      <w:proofErr w:type="gramEnd"/>
      <w:r>
        <w:rPr>
          <w:rFonts w:eastAsiaTheme="minorEastAsia"/>
        </w:rPr>
        <w:t xml:space="preserve"> is method to extrapolate maps without training. This method used </w:t>
      </w:r>
      <w:proofErr w:type="spellStart"/>
      <w:r w:rsidRPr="00114AAE">
        <w:rPr>
          <w:rFonts w:eastAsiaTheme="minorEastAsia"/>
          <w:b/>
          <w:i/>
        </w:rPr>
        <w:t>extendPrim</w:t>
      </w:r>
      <w:proofErr w:type="spellEnd"/>
      <w:r>
        <w:rPr>
          <w:rFonts w:eastAsiaTheme="minorEastAsia"/>
        </w:rPr>
        <w:t xml:space="preserve"> method of </w:t>
      </w:r>
      <w:r>
        <w:t>descendant.</w:t>
      </w:r>
    </w:p>
    <w:p w:rsidR="00BB725C" w:rsidRDefault="00BB725C" w:rsidP="00C607DB">
      <w:pPr>
        <w:rPr>
          <w:rFonts w:eastAsiaTheme="minorEastAsia"/>
        </w:rPr>
      </w:pPr>
      <w:r w:rsidRPr="00BB725C">
        <w:rPr>
          <w:rFonts w:eastAsiaTheme="minorEastAsia"/>
          <w:b/>
          <w:i/>
        </w:rPr>
        <w:t>FVU</w:t>
      </w:r>
      <w:r>
        <w:rPr>
          <w:rFonts w:eastAsiaTheme="minorEastAsia"/>
        </w:rPr>
        <w:t xml:space="preserve"> is method to calculate </w:t>
      </w:r>
      <w:r>
        <w:rPr>
          <w:rFonts w:eastAsiaTheme="minorEastAsia"/>
        </w:rPr>
        <w:fldChar w:fldCharType="begin"/>
      </w:r>
      <w:r>
        <w:rPr>
          <w:rFonts w:eastAsiaTheme="minorEastAsia"/>
        </w:rPr>
        <w:instrText xml:space="preserve"> REF _Ref442269338 \h </w:instrText>
      </w:r>
      <w:r>
        <w:rPr>
          <w:rFonts w:eastAsiaTheme="minorEastAsia"/>
        </w:rPr>
      </w:r>
      <w:r>
        <w:rPr>
          <w:rFonts w:eastAsiaTheme="minorEastAsia"/>
        </w:rPr>
        <w:fldChar w:fldCharType="separate"/>
      </w:r>
      <w:r w:rsidR="009A31F9">
        <w:t>Fraction of variance unexplained</w:t>
      </w:r>
      <w:r>
        <w:rPr>
          <w:rFonts w:eastAsiaTheme="minorEastAsia"/>
        </w:rPr>
        <w:fldChar w:fldCharType="end"/>
      </w:r>
      <w:r>
        <w:rPr>
          <w:rFonts w:eastAsiaTheme="minorEastAsia"/>
        </w:rPr>
        <w:t>.</w:t>
      </w:r>
    </w:p>
    <w:p w:rsidR="00DD4996" w:rsidRDefault="00DD4996" w:rsidP="00DD4996">
      <w:pPr>
        <w:rPr>
          <w:szCs w:val="24"/>
        </w:rPr>
      </w:pPr>
      <w:proofErr w:type="spellStart"/>
      <w:proofErr w:type="gramStart"/>
      <w:r w:rsidRPr="00DD4996">
        <w:rPr>
          <w:b/>
          <w:i/>
        </w:rPr>
        <w:t>putMapped</w:t>
      </w:r>
      <w:proofErr w:type="spellEnd"/>
      <w:proofErr w:type="gramEnd"/>
      <w:r>
        <w:t xml:space="preserve"> is method to put fitted mapped coordinates to the map.</w:t>
      </w:r>
    </w:p>
    <w:p w:rsidR="005F4076" w:rsidRDefault="005F4076" w:rsidP="00161266">
      <w:pPr>
        <w:pStyle w:val="Heading1"/>
        <w:rPr>
          <w:rFonts w:eastAsiaTheme="minorEastAsia"/>
        </w:rPr>
      </w:pPr>
      <w:bookmarkStart w:id="3" w:name="_Ref442257661"/>
      <w:bookmarkStart w:id="4" w:name="_Toc518052236"/>
      <w:r>
        <w:rPr>
          <w:rFonts w:eastAsiaTheme="minorEastAsia"/>
        </w:rPr>
        <w:t xml:space="preserve">Projection data points </w:t>
      </w:r>
      <w:r w:rsidR="00161266">
        <w:rPr>
          <w:rFonts w:eastAsiaTheme="minorEastAsia"/>
        </w:rPr>
        <w:t>on</w:t>
      </w:r>
      <w:r>
        <w:rPr>
          <w:rFonts w:eastAsiaTheme="minorEastAsia"/>
        </w:rPr>
        <w:t>to map</w:t>
      </w:r>
      <w:bookmarkEnd w:id="3"/>
      <w:bookmarkEnd w:id="4"/>
    </w:p>
    <w:p w:rsidR="00161266" w:rsidRPr="00161266" w:rsidRDefault="00161266" w:rsidP="00161266">
      <w:r>
        <w:t>For each map we can consider several types of projections: projection into nearest node, projection onto nearest edge or face. In th</w:t>
      </w:r>
      <w:r w:rsidR="0094485F">
        <w:t>is section all formulas which are</w:t>
      </w:r>
      <w:r>
        <w:t xml:space="preserve"> necessary for projection calculation are derived.</w:t>
      </w:r>
    </w:p>
    <w:p w:rsidR="00DC3A52" w:rsidRDefault="00DC3A52" w:rsidP="00DC3A52">
      <w:pPr>
        <w:pStyle w:val="Heading2"/>
      </w:pPr>
      <w:bookmarkStart w:id="5" w:name="_Toc518052237"/>
      <w:r>
        <w:t xml:space="preserve">Projection </w:t>
      </w:r>
      <w:r w:rsidR="000C00BE">
        <w:t xml:space="preserve">of </w:t>
      </w:r>
      <w:r>
        <w:t>data points to node</w:t>
      </w:r>
      <w:bookmarkEnd w:id="5"/>
    </w:p>
    <w:p w:rsidR="00BE3ED8" w:rsidRDefault="00DC3A52" w:rsidP="00BE3ED8">
      <w:r>
        <w:t>It is the simplest type of projection. Method calculate</w:t>
      </w:r>
      <w:r w:rsidR="000C00BE">
        <w:t>s</w:t>
      </w:r>
      <w:r>
        <w:t xml:space="preserve"> distances from each data points to each map node and select</w:t>
      </w:r>
      <w:r w:rsidR="00BE3ED8">
        <w:t>s</w:t>
      </w:r>
      <w:r>
        <w:t xml:space="preserve"> the node with least distance for each data point.</w:t>
      </w:r>
      <w:r w:rsidR="00BE3ED8">
        <w:t xml:space="preserve"> </w:t>
      </w:r>
      <w:r w:rsidR="00875805">
        <w:t>Example</w:t>
      </w:r>
      <w:r w:rsidR="001E6D79">
        <w:t>s</w:t>
      </w:r>
      <w:r w:rsidR="00875805">
        <w:t xml:space="preserve"> of visualization of this type of projection </w:t>
      </w:r>
      <w:r w:rsidR="001E6D79">
        <w:t>are</w:t>
      </w:r>
      <w:r w:rsidR="00875805">
        <w:t xml:space="preserve"> presented in </w:t>
      </w:r>
      <w:r w:rsidR="00875805">
        <w:fldChar w:fldCharType="begin"/>
      </w:r>
      <w:r w:rsidR="00875805">
        <w:instrText xml:space="preserve"> REF _Ref441743611 \h </w:instrText>
      </w:r>
      <w:r w:rsidR="00875805">
        <w:fldChar w:fldCharType="separate"/>
      </w:r>
      <w:r w:rsidR="009A31F9">
        <w:t xml:space="preserve">Figure </w:t>
      </w:r>
      <w:r w:rsidR="009A31F9">
        <w:rPr>
          <w:noProof/>
        </w:rPr>
        <w:t>2</w:t>
      </w:r>
      <w:r w:rsidR="00875805">
        <w:fldChar w:fldCharType="end"/>
      </w:r>
      <w:r w:rsidR="00875805">
        <w:t xml:space="preserve">. </w:t>
      </w:r>
      <w:r w:rsidR="00BE3ED8">
        <w:t>Number of points which are projected to the same node is presented as size of circle.</w:t>
      </w:r>
      <w:r w:rsidR="00875805">
        <w:t xml:space="preserve"> </w:t>
      </w:r>
    </w:p>
    <w:p w:rsidR="00BE3ED8" w:rsidRDefault="00BE3ED8" w:rsidP="00557155">
      <w:pPr>
        <w:keepNext/>
        <w:spacing w:before="240"/>
        <w:ind w:firstLine="0"/>
        <w:jc w:val="center"/>
      </w:pPr>
      <w:r>
        <w:rPr>
          <w:noProof/>
          <w:lang w:eastAsia="en-GB"/>
        </w:rPr>
        <w:drawing>
          <wp:inline distT="0" distB="0" distL="0" distR="0" wp14:anchorId="3D363F01" wp14:editId="651BE466">
            <wp:extent cx="1645200" cy="14616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7A16117D" wp14:editId="3BA9F2F4">
            <wp:extent cx="1645200" cy="146160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1DA4EF0" wp14:editId="2F130DED">
            <wp:extent cx="1645200" cy="1461600"/>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5200" cy="1461600"/>
                    </a:xfrm>
                    <a:prstGeom prst="rect">
                      <a:avLst/>
                    </a:prstGeom>
                  </pic:spPr>
                </pic:pic>
              </a:graphicData>
            </a:graphic>
          </wp:inline>
        </w:drawing>
      </w:r>
    </w:p>
    <w:p w:rsidR="00BE3ED8" w:rsidRDefault="00BE3ED8" w:rsidP="00557155">
      <w:pPr>
        <w:keepNext/>
        <w:ind w:firstLine="0"/>
        <w:jc w:val="center"/>
      </w:pPr>
      <w:r>
        <w:rPr>
          <w:noProof/>
          <w:lang w:eastAsia="en-GB"/>
        </w:rPr>
        <w:drawing>
          <wp:inline distT="0" distB="0" distL="0" distR="0" wp14:anchorId="090A148C" wp14:editId="62C2E200">
            <wp:extent cx="1645200" cy="14616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6964FB1B" wp14:editId="6202243B">
            <wp:extent cx="1645200" cy="1461600"/>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734DB15" wp14:editId="11C55A79">
            <wp:extent cx="1645200" cy="146160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45200" cy="1461600"/>
                    </a:xfrm>
                    <a:prstGeom prst="rect">
                      <a:avLst/>
                    </a:prstGeom>
                  </pic:spPr>
                </pic:pic>
              </a:graphicData>
            </a:graphic>
          </wp:inline>
        </w:drawing>
      </w:r>
    </w:p>
    <w:p w:rsidR="00BE3ED8" w:rsidRDefault="00BE3ED8" w:rsidP="00BE3ED8">
      <w:pPr>
        <w:pStyle w:val="Caption"/>
      </w:pPr>
      <w:bookmarkStart w:id="6" w:name="_Ref441743611"/>
      <w:proofErr w:type="gramStart"/>
      <w:r>
        <w:t xml:space="preserve">Figure </w:t>
      </w:r>
      <w:fldSimple w:instr=" SEQ Figure \* ARABIC ">
        <w:r w:rsidR="009A31F9">
          <w:rPr>
            <w:noProof/>
          </w:rPr>
          <w:t>2</w:t>
        </w:r>
      </w:fldSimple>
      <w:bookmarkEnd w:id="6"/>
      <w:r>
        <w:t>.</w:t>
      </w:r>
      <w:proofErr w:type="gramEnd"/>
      <w:r>
        <w:t xml:space="preserve"> Examples of data </w:t>
      </w:r>
      <w:proofErr w:type="gramStart"/>
      <w:r>
        <w:t>points</w:t>
      </w:r>
      <w:proofErr w:type="gramEnd"/>
      <w:r>
        <w:t xml:space="preserve">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0C00BE" w:rsidRDefault="000C00BE" w:rsidP="000C00BE">
      <w:pPr>
        <w:pStyle w:val="Heading2"/>
      </w:pPr>
      <w:bookmarkStart w:id="7" w:name="_Ref517882204"/>
      <w:bookmarkStart w:id="8" w:name="_Toc518052238"/>
      <w:r>
        <w:lastRenderedPageBreak/>
        <w:t>Projection of data onto nearest edge</w:t>
      </w:r>
      <w:bookmarkEnd w:id="7"/>
      <w:bookmarkEnd w:id="8"/>
    </w:p>
    <w:p w:rsidR="00E71E99" w:rsidRDefault="000C00BE" w:rsidP="000C00BE">
      <w:pPr>
        <w:rPr>
          <w:rFonts w:eastAsiaTheme="minorEastAsia"/>
        </w:rPr>
      </w:pPr>
      <w:r>
        <w:rPr>
          <w:noProof/>
          <w:lang w:eastAsia="en-GB"/>
        </w:rPr>
        <mc:AlternateContent>
          <mc:Choice Requires="wpc">
            <w:drawing>
              <wp:anchor distT="0" distB="0" distL="114300" distR="114300" simplePos="0" relativeHeight="251635200" behindDoc="0" locked="0" layoutInCell="1" allowOverlap="1" wp14:anchorId="5B2C7D04" wp14:editId="54C4F0F9">
                <wp:simplePos x="0" y="0"/>
                <wp:positionH relativeFrom="column">
                  <wp:align>right</wp:align>
                </wp:positionH>
                <wp:positionV relativeFrom="paragraph">
                  <wp:posOffset>0</wp:posOffset>
                </wp:positionV>
                <wp:extent cx="1602000" cy="1015200"/>
                <wp:effectExtent l="0" t="0" r="0" b="0"/>
                <wp:wrapSquare wrapText="bothSides"/>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Oval 75"/>
                        <wps:cNvSpPr/>
                        <wps:spPr>
                          <a:xfrm>
                            <a:off x="854636" y="179294"/>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02177" y="2914"/>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1500281" y="1395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Straight Connector 78"/>
                        <wps:cNvCnPr>
                          <a:stCxn id="76" idx="6"/>
                          <a:endCxn id="77" idx="2"/>
                        </wps:cNvCnPr>
                        <wps:spPr>
                          <a:xfrm>
                            <a:off x="147262" y="25457"/>
                            <a:ext cx="1353019" cy="11044"/>
                          </a:xfrm>
                          <a:prstGeom prst="line">
                            <a:avLst/>
                          </a:prstGeom>
                        </wps:spPr>
                        <wps:style>
                          <a:lnRef idx="1">
                            <a:schemeClr val="dk1"/>
                          </a:lnRef>
                          <a:fillRef idx="0">
                            <a:schemeClr val="dk1"/>
                          </a:fillRef>
                          <a:effectRef idx="0">
                            <a:schemeClr val="dk1"/>
                          </a:effectRef>
                          <a:fontRef idx="minor">
                            <a:schemeClr val="tx1"/>
                          </a:fontRef>
                        </wps:style>
                        <wps:bodyPr/>
                      </wps:wsp>
                      <wps:wsp>
                        <wps:cNvPr id="79" name="Oval 79"/>
                        <wps:cNvSpPr/>
                        <wps:spPr>
                          <a:xfrm>
                            <a:off x="44751" y="570549"/>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636681" y="38722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842090" y="678775"/>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Straight Connector 82"/>
                        <wps:cNvCnPr>
                          <a:stCxn id="76" idx="4"/>
                          <a:endCxn id="79" idx="0"/>
                        </wps:cNvCnPr>
                        <wps:spPr>
                          <a:xfrm flipH="1">
                            <a:off x="67294" y="47999"/>
                            <a:ext cx="57426" cy="52255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a:stCxn id="79" idx="6"/>
                          <a:endCxn id="80" idx="2"/>
                        </wps:cNvCnPr>
                        <wps:spPr>
                          <a:xfrm flipV="1">
                            <a:off x="89836" y="409771"/>
                            <a:ext cx="546845" cy="183321"/>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Connector 84"/>
                        <wps:cNvCnPr>
                          <a:stCxn id="80" idx="5"/>
                          <a:endCxn id="81" idx="1"/>
                        </wps:cNvCnPr>
                        <wps:spPr>
                          <a:xfrm>
                            <a:off x="675163" y="425710"/>
                            <a:ext cx="173530" cy="25966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a:stCxn id="75" idx="0"/>
                        </wps:cNvCnPr>
                        <wps:spPr>
                          <a:xfrm flipV="1">
                            <a:off x="877496" y="37158"/>
                            <a:ext cx="5463" cy="1421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a:stCxn id="75" idx="3"/>
                          <a:endCxn id="80" idx="7"/>
                        </wps:cNvCnPr>
                        <wps:spPr>
                          <a:xfrm flipH="1">
                            <a:off x="675163" y="218318"/>
                            <a:ext cx="186168" cy="1755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465724" y="757494"/>
                            <a:ext cx="644525" cy="245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0C00BE">
                              <w:pPr>
                                <w:pStyle w:val="Caption"/>
                              </w:pPr>
                              <w:bookmarkStart w:id="9" w:name="_Ref441591474"/>
                              <w:r>
                                <w:t xml:space="preserve">Figure </w:t>
                              </w:r>
                              <w:fldSimple w:instr=" SEQ Figure \* ARABIC ">
                                <w:r>
                                  <w:rPr>
                                    <w:noProof/>
                                  </w:rPr>
                                  <w:t>3</w:t>
                                </w:r>
                              </w:fldSimple>
                              <w:bookmarkEnd w:id="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B2C7D04" id="Canvas 74" o:spid="_x0000_s1084" editas="canvas" style="position:absolute;left:0;text-align:left;margin-left:74.95pt;margin-top:0;width:126.15pt;height:79.95pt;z-index:251635200;mso-position-horizontal:right;mso-position-horizontal-relative:text;mso-position-vertical-relative:text" coordsize="16014,1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">
                <v:shape id="_x0000_s1085" type="#_x0000_t75" style="position:absolute;width:16014;height:10147;visibility:visible;mso-wrap-style:square">
                  <v:fill o:detectmouseclick="t"/>
                  <v:path o:connecttype="none"/>
                </v:shape>
                <v:oval id="Oval 75" o:spid="_x0000_s1086" style="position:absolute;left:8546;top:1792;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L8YA&#10;AADbAAAADwAAAGRycy9kb3ducmV2LnhtbESPT2vCQBTE74V+h+UVeim6UTBKdBUVLII9tP5Be3tk&#10;X5Ng9m3MbjX207tCweMwM79hRpPGlOJMtSssK+i0IxDEqdUFZwq2m0VrAMJ5ZI2lZVJwJQeT8fPT&#10;CBNtL/xF57XPRICwS1BB7n2VSOnSnAy6tq2Ig/dja4M+yDqTusZLgJtSdqMolgYLDgs5VjTPKT2u&#10;f42C73gx4/hz9cYflUtnu3f8O+xPSr2+NNMhCE+Nf4T/20utoN+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L8YAAADbAAAADwAAAAAAAAAAAAAAAACYAgAAZHJz&#10;L2Rvd25yZXYueG1sUEsFBgAAAAAEAAQA9QAAAIsDAAAAAA==&#10;" fillcolor="#4f81bd [3204]" strokecolor="#243f60 [1604]" strokeweight="2pt"/>
                <v:oval id="Oval 76" o:spid="_x0000_s1087" style="position:absolute;left:1021;top:29;width:451;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AbcEA&#10;AADbAAAADwAAAGRycy9kb3ducmV2LnhtbESPQYvCMBSE78L+h/AW9qbpelCpRtEFoeyerHp/Ns+m&#10;2ryUJtbuvzeC4HGYmW+Yxaq3teio9ZVjBd+jBARx4XTFpYLDfjucgfABWWPtmBT8k4fV8mOwwFS7&#10;O++oy0MpIoR9igpMCE0qpS8MWfQj1xBH7+xaiyHKtpS6xXuE21qOk2QiLVYcFww29GOouOY3q8Bt&#10;/056avbX7HjJuDrlm+73bJT6+uzXcxCB+vAOv9qZVjCdwPNL/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jgG3BAAAA2wAAAA8AAAAAAAAAAAAAAAAAmAIAAGRycy9kb3du&#10;cmV2LnhtbFBLBQYAAAAABAAEAPUAAACGAwAAAAA=&#10;" fillcolor="black [3200]" strokecolor="black [1600]" strokeweight="2pt"/>
                <v:oval id="Oval 77" o:spid="_x0000_s1088" style="position:absolute;left:15002;top:139;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8l9sIA&#10;AADbAAAADwAAAGRycy9kb3ducmV2LnhtbESPQWvCQBSE74L/YXlCb7ppD41EV7EFIdhTo96f2Wc2&#10;mn0bsmtM/31XEDwOM/MNs1wPthE9db52rOB9loAgLp2uuVJw2G+ncxA+IGtsHJOCP/KwXo1HS8y0&#10;u/Mv9UWoRISwz1CBCaHNpPSlIYt+5lri6J1dZzFE2VVSd3iPcNvIjyT5lBZrjgsGW/o2VF6Lm1Xg&#10;tj8nnZr9NT9ecq5PxVe/Oxul3ibDZgEi0BBe4Wc71wrSFB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LyX2wgAAANsAAAAPAAAAAAAAAAAAAAAAAJgCAABkcnMvZG93&#10;bnJldi54bWxQSwUGAAAAAAQABAD1AAAAhwMAAAAA&#10;" fillcolor="black [3200]" strokecolor="black [1600]" strokeweight="2pt"/>
                <v:line id="Straight Connector 78" o:spid="_x0000_s1089" style="position:absolute;visibility:visible;mso-wrap-style:square" from="1472,254" to="1500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1k2sMAAADbAAAADwAAAGRycy9kb3ducmV2LnhtbESPwU4CMRCG7yS+QzMm3qSLRpCVQgzB&#10;aOQEwn2yHXc3bKdLW6G8PXMw4Tj55/9mvtkiu06dKMTWs4HRsABFXHnbcm1g9/Px+AoqJmSLnWcy&#10;cKEIi/ndYIal9Wfe0GmbaiUQjiUaaFLqS61j1ZDDOPQ9sWS/PjhMMoZa24BngbtOPxXFWDtsWS40&#10;2NOyoeqw/XNCGe2PTn8eprj/Duuweh7nl3w05uE+v7+BSpTTbfm//WUNTORZcREP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tZNrDAAAA2wAAAA8AAAAAAAAAAAAA&#10;AAAAoQIAAGRycy9kb3ducmV2LnhtbFBLBQYAAAAABAAEAPkAAACRAwAAAAA=&#10;" strokecolor="black [3040]"/>
                <v:oval id="Oval 79" o:spid="_x0000_s1090" style="position:absolute;left:447;top:5705;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UH8MA&#10;AADbAAAADwAAAGRycy9kb3ducmV2LnhtbESPQWvCQBSE74L/YXmCN93Yg9o0q9SCEOypsb0/sy/Z&#10;1OzbkF1j+u+7hYLHYWa+YbL9aFsxUO8bxwpWywQEcel0w7WCz/NxsQXhA7LG1jEp+CEP+910kmGq&#10;3Z0/aChCLSKEfYoKTAhdKqUvDVn0S9cRR69yvcUQZV9L3eM9wm0rn5JkLS02HBcMdvRmqLwWN6vA&#10;Hd8vemPO1/zrO+fmUhyGU2WUms/G1xcQgcbwCP+3c61g8wx/X+IP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wUH8MAAADbAAAADwAAAAAAAAAAAAAAAACYAgAAZHJzL2Rv&#10;d25yZXYueG1sUEsFBgAAAAAEAAQA9QAAAIgDAAAAAA==&#10;" fillcolor="black [3200]" strokecolor="black [1600]" strokeweight="2pt"/>
                <v:oval id="Oval 80" o:spid="_x0000_s1091" style="position:absolute;left:6366;top:3872;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PNpcAA&#10;AADbAAAADwAAAGRycy9kb3ducmV2LnhtbERPPW/CMBDdK/EfrEPq1jh0oFGIQYCEFNGpSbsf8REH&#10;4nMUuyH99/VQqePT+y52s+3FRKPvHCtYJSkI4sbpjlsFn/XpJQPhA7LG3jEp+CEPu+3iqcBcuwd/&#10;0FSFVsQQ9jkqMCEMuZS+MWTRJ24gjtzVjRZDhGMr9YiPGG57+Zqma2mx49hgcKCjoeZefVsF7vR+&#10;0W+mvpdft5K7S3WYzlej1PNy3m9ABJrDv/jPXWoFWVwfv8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PNpcAAAADbAAAADwAAAAAAAAAAAAAAAACYAgAAZHJzL2Rvd25y&#10;ZXYueG1sUEsFBgAAAAAEAAQA9QAAAIUDAAAAAA==&#10;" fillcolor="black [3200]" strokecolor="black [1600]" strokeweight="2pt"/>
                <v:oval id="Oval 81" o:spid="_x0000_s1092" style="position:absolute;left:8420;top:6787;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9oPsMA&#10;AADbAAAADwAAAGRycy9kb3ducmV2LnhtbESPwWrDMBBE74H+g9hCb7HsHtrgRgltIWDaU5zkvrY2&#10;lmtrZSzVcf8+KgRyHGbmDbPezrYXE42+dawgS1IQxLXTLTcKjofdcgXCB2SNvWNS8EcetpuHxRpz&#10;7S68p6kMjYgQ9jkqMCEMuZS+NmTRJ24gjt7ZjRZDlGMj9YiXCLe9fE7TF2mx5bhgcKBPQ3VX/loF&#10;bvdd6Vdz6IrTT8FtVX5MX2ej1NPj/P4GItAc7uFbu9AKVhn8f4k/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9oPsMAAADbAAAADwAAAAAAAAAAAAAAAACYAgAAZHJzL2Rv&#10;d25yZXYueG1sUEsFBgAAAAAEAAQA9QAAAIgDAAAAAA==&#10;" fillcolor="black [3200]" strokecolor="black [1600]" strokeweight="2pt"/>
                <v:line id="Straight Connector 82" o:spid="_x0000_s1093" style="position:absolute;flip:x;visibility:visible;mso-wrap-style:square" from="672,479" to="1247,5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6JxMIAAADbAAAADwAAAGRycy9kb3ducmV2LnhtbESPS6vCMBSE9xf8D+EI7q6pLrxSjSKC&#10;IIoXnwt3h+b0gc1JaaKt/94IgsthZr5hpvPWlOJBtSssKxj0IxDEidUFZwrOp9XvGITzyBpLy6Tg&#10;SQ7ms87PFGNtGz7Q4+gzESDsYlSQe1/FUrokJ4Oubyvi4KW2NuiDrDOpa2wC3JRyGEUjabDgsJBj&#10;RcucktvxbhSk7l4trxft07/N7rBLt9k/Nnulet12MQHhqfXf8Ke91grGQ3h/CT9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66JxMIAAADbAAAADwAAAAAAAAAAAAAA&#10;AAChAgAAZHJzL2Rvd25yZXYueG1sUEsFBgAAAAAEAAQA+QAAAJADAAAAAA==&#10;" strokecolor="black [3040]"/>
                <v:line id="Straight Connector 83" o:spid="_x0000_s1094" style="position:absolute;flip:y;visibility:visible;mso-wrap-style:square" from="898,4097" to="6366,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sX8UAAADbAAAADwAAAGRycy9kb3ducmV2LnhtbESPT2vCQBTE7wW/w/IEb81GC1aiqxRB&#10;kEqkSduDt0f25Q/Nvg3Z1cRv7xYKPQ4z8xtmsxtNK27Uu8aygnkUgyAurG64UvD1eXhegXAeWWNr&#10;mRTcycFuO3naYKLtwBndcl+JAGGXoILa+y6R0hU1GXSR7YiDV9reoA+yr6TucQhw08pFHC+lwYbD&#10;Qo0d7WsqfvKrUVC6a7e/fGtfvr6nWVqeqjMOH0rNpuPbGoSn0f+H/9pHrWD1Ar9fwg+Q2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sX8UAAADbAAAADwAAAAAAAAAA&#10;AAAAAAChAgAAZHJzL2Rvd25yZXYueG1sUEsFBgAAAAAEAAQA+QAAAJMDAAAAAA==&#10;" strokecolor="black [3040]"/>
                <v:line id="Straight Connector 84" o:spid="_x0000_s1095" style="position:absolute;visibility:visible;mso-wrap-style:square" from="6751,4257" to="8486,6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Ue+MMAAADbAAAADwAAAGRycy9kb3ducmV2LnhtbESPQWsCMRSE7wX/Q3iCt5pVW7HbjSKl&#10;0lJPavf+2LzuLm5e1iRq/PemUOhxmJlvmGIVTScu5HxrWcFknIEgrqxuuVbwfdg8LkD4gKyxs0wK&#10;buRhtRw8FJhre+UdXfahFgnCPkcFTQh9LqWvGjLox7YnTt6PdQZDkq6W2uE1wU0np1k2lwZbTgsN&#10;9vTWUHXcn02iTMqTkR/HFyy/3Na9z+bxOZ6UGg3j+hVEoBj+w3/tT61g8QS/X9IP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1HvjDAAAA2wAAAA8AAAAAAAAAAAAA&#10;AAAAoQIAAGRycy9kb3ducmV2LnhtbFBLBQYAAAAABAAEAPkAAACRAwAAAAA=&#10;" strokecolor="black [3040]"/>
                <v:line id="Straight Connector 85" o:spid="_x0000_s1096" style="position:absolute;flip:y;visibility:visible;mso-wrap-style:square" from="8774,371" to="8829,1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T54cUAAADbAAAADwAAAGRycy9kb3ducmV2LnhtbESPT2vCQBTE7wW/w/KE3urGalWiq0hB&#10;Giz4/+DxkX0mwezbmF1N2k/fLRR6HGbmN8xs0ZpSPKh2hWUF/V4Egji1uuBMwem4epmAcB5ZY2mZ&#10;FHyRg8W88zTDWNuG9/Q4+EwECLsYFeTeV7GULs3JoOvZijh4F1sb9EHWmdQ1NgFuSvkaRSNpsOCw&#10;kGNF7zml18PdKEgSXq+/ebU993e3Dz8oPjfDZqzUc7ddTkF4av1/+K+daAWTN/j9En6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T54cUAAADbAAAADwAAAAAAAAAA&#10;AAAAAAChAgAAZHJzL2Rvd25yZXYueG1sUEsFBgAAAAAEAAQA+QAAAJMDAAAAAA==&#10;" strokecolor="#4579b8 [3044]"/>
                <v:line id="Straight Connector 86" o:spid="_x0000_s1097" style="position:absolute;flip:x;visibility:visible;mso-wrap-style:square" from="6751,2183" to="8613,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ZnlsYAAADbAAAADwAAAGRycy9kb3ducmV2LnhtbESPT2vCQBTE7wW/w/KE3urGVqxEN0EK&#10;YrBQ65+Dx0f2mQSzb2N2NWk/fbdQ6HGYmd8wi7Q3tbhT6yrLCsajCARxbnXFhYLjYfU0A+E8ssba&#10;Min4IgdpMnhYYKxtxzu6730hAoRdjApK75tYSpeXZNCNbEMcvLNtDfog20LqFrsAN7V8jqKpNFhx&#10;WCixobeS8sv+ZhRkGW8237zansaf17V/qd4/Jt2rUo/DfjkH4an3/+G/dqYVzKbw+yX8AJn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WZ5bGAAAA2wAAAA8AAAAAAAAA&#10;AAAAAAAAoQIAAGRycy9kb3ducmV2LnhtbFBLBQYAAAAABAAEAPkAAACUAwAAAAA=&#10;" strokecolor="#4579b8 [3044]"/>
                <v:shape id="Text Box 87" o:spid="_x0000_s1098" type="#_x0000_t202" style="position:absolute;left:4657;top:7574;width:6445;height:24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EPcQA&#10;AADbAAAADwAAAGRycy9kb3ducmV2LnhtbESPQWvCQBSE74X+h+UVems2KtQ1dZUiCDm0B2NLr4/s&#10;Mwlm36a7q8Z/3y0IHoeZ+YZZrkfbizP50DnWMMlyEMS1Mx03Gr722xcFIkRkg71j0nClAOvV48MS&#10;C+MuvKNzFRuRIBwK1NDGOBRShroliyFzA3HyDs5bjEn6RhqPlwS3vZzm+au02HFaaHGgTUv1sTpZ&#10;DZ+bRaXK6dX/LGbltlK/E/ehvrV+fhrf30BEGuM9fGuXRoOaw/+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5hD3EAAAA2wAAAA8AAAAAAAAAAAAAAAAAmAIAAGRycy9k&#10;b3ducmV2LnhtbFBLBQYAAAAABAAEAPUAAACJAwAAAAA=&#10;" fillcolor="white [3201]" stroked="f" strokeweight=".5pt">
                  <v:textbox>
                    <w:txbxContent>
                      <w:p w:rsidR="009A31F9" w:rsidRDefault="009A31F9" w:rsidP="000C00BE">
                        <w:pPr>
                          <w:pStyle w:val="Caption"/>
                        </w:pPr>
                        <w:bookmarkStart w:id="10" w:name="_Ref441591474"/>
                        <w:r>
                          <w:t xml:space="preserve">Figure </w:t>
                        </w:r>
                        <w:fldSimple w:instr=" SEQ Figure \* ARABIC ">
                          <w:r>
                            <w:rPr>
                              <w:noProof/>
                            </w:rPr>
                            <w:t>3</w:t>
                          </w:r>
                        </w:fldSimple>
                        <w:bookmarkEnd w:id="10"/>
                      </w:p>
                    </w:txbxContent>
                  </v:textbox>
                </v:shape>
                <w10:wrap type="square"/>
              </v:group>
            </w:pict>
          </mc:Fallback>
        </mc:AlternateContent>
      </w:r>
      <w:r>
        <w:t>It is important to stres</w:t>
      </w:r>
      <w:r w:rsidR="007C36E8">
        <w:t>s that globally nearest edge sometimes</w:t>
      </w:r>
      <w:r>
        <w:t xml:space="preserve"> do</w:t>
      </w:r>
      <w:r w:rsidR="007C36E8">
        <w:t>es</w:t>
      </w:r>
      <w:r>
        <w:t xml:space="preserve"> not contain nearest node (see </w:t>
      </w:r>
      <w:r>
        <w:fldChar w:fldCharType="begin"/>
      </w:r>
      <w:r>
        <w:instrText xml:space="preserve"> REF _Ref441591474 \h </w:instrText>
      </w:r>
      <w:r>
        <w:fldChar w:fldCharType="separate"/>
      </w:r>
      <w:r w:rsidR="009A31F9">
        <w:t xml:space="preserve">Figure </w:t>
      </w:r>
      <w:r w:rsidR="009A31F9">
        <w:rPr>
          <w:noProof/>
        </w:rPr>
        <w:t>3</w:t>
      </w:r>
      <w:r>
        <w:fldChar w:fldCharType="end"/>
      </w:r>
      <w:r>
        <w:t>). It is rare case</w:t>
      </w:r>
      <w:r w:rsidR="007C36E8">
        <w:t>.</w:t>
      </w:r>
      <w:r>
        <w:t xml:space="preserve"> </w:t>
      </w:r>
      <w:r w:rsidR="007C36E8">
        <w:t xml:space="preserve">We consider the projection of point to globally nearest edge. </w:t>
      </w:r>
      <w:r w:rsidR="00E71E99">
        <w:rPr>
          <w:rFonts w:eastAsiaTheme="minorEastAsia"/>
        </w:rPr>
        <w:t xml:space="preserve">Let us consider data point </w:t>
      </w:r>
      <m:oMath>
        <m:r>
          <w:rPr>
            <w:rFonts w:ascii="Cambria Math" w:eastAsiaTheme="minorEastAsia" w:hAnsi="Cambria Math"/>
          </w:rPr>
          <m:t>d</m:t>
        </m:r>
      </m:oMath>
      <w:r w:rsidR="007C36E8">
        <w:rPr>
          <w:rFonts w:eastAsiaTheme="minorEastAsia"/>
        </w:rPr>
        <w:t xml:space="preserve"> and edge defined by two </w:t>
      </w:r>
      <w:proofErr w:type="gramStart"/>
      <w:r w:rsidR="007C36E8">
        <w:rPr>
          <w:rFonts w:eastAsiaTheme="minorEastAsia"/>
        </w:rPr>
        <w:t xml:space="preserve">nodes </w:t>
      </w:r>
      <w:proofErr w:type="gramEnd"/>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71E99">
        <w:rPr>
          <w:rFonts w:eastAsiaTheme="minorEastAsia"/>
        </w:rPr>
        <w:t>.</w:t>
      </w:r>
      <w:r w:rsidR="00E71E99">
        <w:t xml:space="preserve"> </w:t>
      </w:r>
      <w:r w:rsidR="007C36E8">
        <w:t xml:space="preserve">Mapped coordinates of these nodes we </w:t>
      </w:r>
      <w:proofErr w:type="gramStart"/>
      <w:r w:rsidR="007C36E8">
        <w:t xml:space="preserve">denote </w:t>
      </w:r>
      <w:proofErr w:type="gramEnd"/>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7C36E8">
        <w:rPr>
          <w:rFonts w:eastAsiaTheme="minorEastAsia"/>
        </w:rPr>
        <w:t xml:space="preserve">. See </w:t>
      </w:r>
      <w:r w:rsidR="0098034D">
        <w:rPr>
          <w:rFonts w:eastAsiaTheme="minorEastAsia"/>
        </w:rPr>
        <w:fldChar w:fldCharType="begin"/>
      </w:r>
      <w:r w:rsidR="0098034D">
        <w:rPr>
          <w:rFonts w:eastAsiaTheme="minorEastAsia"/>
        </w:rPr>
        <w:instrText xml:space="preserve"> REF _Ref441738666 \h </w:instrText>
      </w:r>
      <w:r w:rsidR="0098034D">
        <w:rPr>
          <w:rFonts w:eastAsiaTheme="minorEastAsia"/>
        </w:rPr>
      </w:r>
      <w:r w:rsidR="0098034D">
        <w:rPr>
          <w:rFonts w:eastAsiaTheme="minorEastAsia"/>
        </w:rPr>
        <w:fldChar w:fldCharType="separate"/>
      </w:r>
      <w:r w:rsidR="009A31F9">
        <w:t xml:space="preserve">Figure </w:t>
      </w:r>
      <w:r w:rsidR="009A31F9">
        <w:rPr>
          <w:noProof/>
        </w:rPr>
        <w:t>4</w:t>
      </w:r>
      <w:r w:rsidR="0098034D">
        <w:rPr>
          <w:rFonts w:eastAsiaTheme="minorEastAsia"/>
        </w:rPr>
        <w:fldChar w:fldCharType="end"/>
      </w:r>
      <w:r w:rsidR="0098034D">
        <w:rPr>
          <w:rFonts w:eastAsiaTheme="minorEastAsia"/>
        </w:rPr>
        <w:t xml:space="preserve"> </w:t>
      </w:r>
      <w:r w:rsidR="007C36E8">
        <w:rPr>
          <w:rFonts w:eastAsiaTheme="minorEastAsia"/>
        </w:rPr>
        <w:t>for calculation illustration.</w:t>
      </w:r>
    </w:p>
    <w:p w:rsidR="00283B53" w:rsidRDefault="00283B53" w:rsidP="00283B53">
      <w:r>
        <w:t xml:space="preserve">Projection to line which contain the edge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can be written as convex combination of the nodes which define this edge: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9D4D76">
        <w:tc>
          <w:tcPr>
            <w:tcW w:w="4732" w:type="pct"/>
          </w:tcPr>
          <w:p w:rsidR="00283B53" w:rsidRDefault="00DA0BE0" w:rsidP="004E383B">
            <w:pPr>
              <w:ind w:firstLine="0"/>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1" w:name="_Ref44182650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w:t>
            </w:r>
            <w:r>
              <w:rPr>
                <w:rFonts w:eastAsiaTheme="minorEastAsia"/>
              </w:rPr>
              <w:fldChar w:fldCharType="end"/>
            </w:r>
            <w:r>
              <w:rPr>
                <w:rFonts w:eastAsiaTheme="minorEastAsia"/>
              </w:rPr>
              <w:t>)</w:t>
            </w:r>
            <w:bookmarkEnd w:id="11"/>
          </w:p>
        </w:tc>
      </w:tr>
    </w:tbl>
    <w:p w:rsidR="00283B53" w:rsidRDefault="009D4D76" w:rsidP="00283B53">
      <w:pPr>
        <w:ind w:firstLine="0"/>
        <w:rPr>
          <w:rFonts w:eastAsiaTheme="minorEastAsia"/>
        </w:rPr>
      </w:pPr>
      <w:r>
        <w:rPr>
          <w:noProof/>
          <w:lang w:eastAsia="en-GB"/>
        </w:rPr>
        <mc:AlternateContent>
          <mc:Choice Requires="wpc">
            <w:drawing>
              <wp:anchor distT="0" distB="0" distL="114300" distR="114300" simplePos="0" relativeHeight="251647488" behindDoc="0" locked="0" layoutInCell="1" allowOverlap="1" wp14:anchorId="225D573A" wp14:editId="71E80C95">
                <wp:simplePos x="0" y="0"/>
                <wp:positionH relativeFrom="column">
                  <wp:align>right</wp:align>
                </wp:positionH>
                <wp:positionV relativeFrom="paragraph">
                  <wp:posOffset>36195</wp:posOffset>
                </wp:positionV>
                <wp:extent cx="1479600" cy="2581200"/>
                <wp:effectExtent l="0" t="0" r="6350" b="0"/>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 name="Group 23"/>
                        <wpg:cNvGrpSpPr/>
                        <wpg:grpSpPr>
                          <a:xfrm>
                            <a:off x="195134" y="11946"/>
                            <a:ext cx="1015081" cy="716406"/>
                            <a:chOff x="1458244" y="-6"/>
                            <a:chExt cx="1139970" cy="715311"/>
                          </a:xfrm>
                        </wpg:grpSpPr>
                        <wps:wsp>
                          <wps:cNvPr id="3" name="Straight Connector 3"/>
                          <wps:cNvCnPr/>
                          <wps:spPr>
                            <a:xfrm>
                              <a:off x="1612563" y="187957"/>
                              <a:ext cx="770550" cy="202863"/>
                            </a:xfrm>
                            <a:prstGeom prst="line">
                              <a:avLst/>
                            </a:prstGeom>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a:off x="1610126" y="186690"/>
                              <a:ext cx="159231" cy="396342"/>
                            </a:xfrm>
                            <a:prstGeom prst="line">
                              <a:avLst/>
                            </a:prstGeom>
                          </wps:spPr>
                          <wps:style>
                            <a:lnRef idx="1">
                              <a:schemeClr val="dk1"/>
                            </a:lnRef>
                            <a:fillRef idx="0">
                              <a:schemeClr val="dk1"/>
                            </a:fillRef>
                            <a:effectRef idx="0">
                              <a:schemeClr val="dk1"/>
                            </a:effectRef>
                            <a:fontRef idx="minor">
                              <a:schemeClr val="tx1"/>
                            </a:fontRef>
                          </wps:style>
                          <wps:bodyPr/>
                        </wps:wsp>
                        <wps:wsp>
                          <wps:cNvPr id="5" name="Straight Connector 5"/>
                          <wps:cNvCnPr/>
                          <wps:spPr>
                            <a:xfrm flipV="1">
                              <a:off x="1768227" y="255272"/>
                              <a:ext cx="111036" cy="333373"/>
                            </a:xfrm>
                            <a:prstGeom prst="line">
                              <a:avLst/>
                            </a:prstGeom>
                          </wps:spPr>
                          <wps:style>
                            <a:lnRef idx="1">
                              <a:schemeClr val="dk1"/>
                            </a:lnRef>
                            <a:fillRef idx="0">
                              <a:schemeClr val="dk1"/>
                            </a:fillRef>
                            <a:effectRef idx="0">
                              <a:schemeClr val="dk1"/>
                            </a:effectRef>
                            <a:fontRef idx="minor">
                              <a:schemeClr val="tx1"/>
                            </a:fontRef>
                          </wps:style>
                          <wps:bodyPr/>
                        </wps:wsp>
                        <wps:wsp>
                          <wps:cNvPr id="14" name="Text Box 14"/>
                          <wps:cNvSpPr txBox="1"/>
                          <wps:spPr>
                            <a:xfrm>
                              <a:off x="1458244" y="-6"/>
                              <a:ext cx="171150"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97" name="Text Box 14"/>
                          <wps:cNvSpPr txBox="1"/>
                          <wps:spPr>
                            <a:xfrm>
                              <a:off x="2422785" y="225607"/>
                              <a:ext cx="175429"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8" name="Text Box 14"/>
                          <wps:cNvSpPr txBox="1"/>
                          <wps:spPr>
                            <a:xfrm>
                              <a:off x="1815423" y="530520"/>
                              <a:ext cx="112164"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 Box 14"/>
                          <wps:cNvSpPr txBox="1"/>
                          <wps:spPr>
                            <a:xfrm>
                              <a:off x="1931628" y="69510"/>
                              <a:ext cx="162888"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100" name="Text Box 14"/>
                        <wps:cNvSpPr txBox="1"/>
                        <wps:spPr>
                          <a:xfrm>
                            <a:off x="390477" y="2386693"/>
                            <a:ext cx="542925"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Pr="00E71E99" w:rsidRDefault="009A31F9" w:rsidP="00E71E99">
                              <w:pPr>
                                <w:pStyle w:val="Caption"/>
                              </w:pPr>
                              <w:bookmarkStart w:id="12" w:name="_Ref441738666"/>
                              <w:r>
                                <w:t xml:space="preserve">Figure </w:t>
                              </w:r>
                              <w:fldSimple w:instr=" SEQ Figure \* ARABIC ">
                                <w:r>
                                  <w:rPr>
                                    <w:noProof/>
                                  </w:rPr>
                                  <w:t>4</w:t>
                                </w:r>
                              </w:fldSimple>
                              <w:bookmarkEnd w:id="12"/>
                            </w:p>
                          </w:txbxContent>
                        </wps:txbx>
                        <wps:bodyPr rot="0" spcFirstLastPara="0" vert="horz" wrap="square" lIns="0" tIns="0" rIns="0" bIns="0" numCol="1" spcCol="0" rtlCol="0" fromWordArt="0" anchor="t" anchorCtr="0" forceAA="0" compatLnSpc="1">
                          <a:prstTxWarp prst="textNoShape">
                            <a:avLst/>
                          </a:prstTxWarp>
                          <a:spAutoFit/>
                        </wps:bodyPr>
                      </wps:wsp>
                      <wpg:wgp>
                        <wpg:cNvPr id="24" name="Group 24"/>
                        <wpg:cNvGrpSpPr/>
                        <wpg:grpSpPr>
                          <a:xfrm>
                            <a:off x="73291" y="799465"/>
                            <a:ext cx="1364377" cy="651600"/>
                            <a:chOff x="1251006" y="761844"/>
                            <a:chExt cx="1364288" cy="649646"/>
                          </a:xfrm>
                        </wpg:grpSpPr>
                        <wps:wsp>
                          <wps:cNvPr id="101" name="Straight Connector 101"/>
                          <wps:cNvCnPr/>
                          <wps:spPr>
                            <a:xfrm>
                              <a:off x="1649057" y="1012783"/>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H="1">
                              <a:off x="1368713" y="1012148"/>
                              <a:ext cx="282924" cy="312288"/>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V="1">
                              <a:off x="1369570" y="972152"/>
                              <a:ext cx="117778" cy="354688"/>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Text Box 14"/>
                          <wps:cNvSpPr txBox="1"/>
                          <wps:spPr>
                            <a:xfrm>
                              <a:off x="1648729" y="815463"/>
                              <a:ext cx="15239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 Box 14"/>
                          <wps:cNvSpPr txBox="1"/>
                          <wps:spPr>
                            <a:xfrm>
                              <a:off x="2459094" y="1050647"/>
                              <a:ext cx="15620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6" name="Text Box 14"/>
                          <wps:cNvSpPr txBox="1"/>
                          <wps:spPr>
                            <a:xfrm>
                              <a:off x="1251006" y="1226705"/>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7" name="Text Box 14"/>
                          <wps:cNvSpPr txBox="1"/>
                          <wps:spPr>
                            <a:xfrm>
                              <a:off x="1440362" y="761844"/>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8" name="Straight Connector 108"/>
                          <wps:cNvCnPr/>
                          <wps:spPr>
                            <a:xfrm>
                              <a:off x="1328945" y="925951"/>
                              <a:ext cx="320103" cy="8418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g:wgp>
                        <wpg:cNvPr id="25" name="Group 25"/>
                        <wpg:cNvGrpSpPr/>
                        <wpg:grpSpPr>
                          <a:xfrm>
                            <a:off x="183766" y="1523758"/>
                            <a:ext cx="1141252" cy="828000"/>
                            <a:chOff x="1422557" y="1523759"/>
                            <a:chExt cx="1139710" cy="826637"/>
                          </a:xfrm>
                        </wpg:grpSpPr>
                        <wps:wsp>
                          <wps:cNvPr id="113" name="Text Box 14"/>
                          <wps:cNvSpPr txBox="1"/>
                          <wps:spPr>
                            <a:xfrm>
                              <a:off x="2334135" y="2165611"/>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9" name="Straight Connector 109"/>
                          <wps:cNvCnPr/>
                          <wps:spPr>
                            <a:xfrm>
                              <a:off x="1422609" y="1720609"/>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1425150" y="1719974"/>
                              <a:ext cx="884914" cy="611265"/>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2305941" y="1982203"/>
                              <a:ext cx="117475" cy="354330"/>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Text Box 14"/>
                          <wps:cNvSpPr txBox="1"/>
                          <wps:spPr>
                            <a:xfrm>
                              <a:off x="1422557" y="1523759"/>
                              <a:ext cx="152194"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4" name="Text Box 14"/>
                          <wps:cNvSpPr txBox="1"/>
                          <wps:spPr>
                            <a:xfrm>
                              <a:off x="2417487" y="1791268"/>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5" name="Straight Connector 115"/>
                          <wps:cNvCnPr/>
                          <wps:spPr>
                            <a:xfrm>
                              <a:off x="2201774" y="1926857"/>
                              <a:ext cx="320040" cy="8382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6" name="Text Box 14"/>
                          <wps:cNvSpPr txBox="1"/>
                          <wps:spPr>
                            <a:xfrm>
                              <a:off x="2152655" y="1704642"/>
                              <a:ext cx="155999"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33" name="Text Box 33"/>
                        <wps:cNvSpPr txBox="1"/>
                        <wps:spPr>
                          <a:xfrm>
                            <a:off x="29881" y="370461"/>
                            <a:ext cx="30797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 Box 33"/>
                        <wps:cNvSpPr txBox="1"/>
                        <wps:spPr>
                          <a:xfrm>
                            <a:off x="496736" y="1189766"/>
                            <a:ext cx="31623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8" name="Text Box 33"/>
                        <wps:cNvSpPr txBox="1"/>
                        <wps:spPr>
                          <a:xfrm>
                            <a:off x="60469" y="1966538"/>
                            <a:ext cx="307975"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98034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25D573A" id="Canvas 2" o:spid="_x0000_s1099" editas="canvas" style="position:absolute;left:0;text-align:left;margin-left:65.3pt;margin-top:2.85pt;width:116.5pt;height:203.25pt;z-index:251647488;mso-position-horizontal:right;mso-position-horizontal-relative:text;mso-position-vertical-relative:text;mso-width-relative:margin;mso-height-relative:margin" coordsize="14795,2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">
                <v:shape id="_x0000_s1100" type="#_x0000_t75" style="position:absolute;width:14795;height:25806;visibility:visible;mso-wrap-style:square">
                  <v:fill o:detectmouseclick="t"/>
                  <v:path o:connecttype="none"/>
                </v:shape>
                <v:group id="Group 23" o:spid="_x0000_s1101" style="position:absolute;left:1951;top:119;width:10151;height:7164" coordorigin="14582" coordsize="11399,7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line id="Straight Connector 3" o:spid="_x0000_s1102" style="position:absolute;visibility:visible;mso-wrap-style:square" from="16125,1879" to="23831,3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8jsEAAADaAAAADwAAAGRycy9kb3ducmV2LnhtbESPQWsCMRSE74L/IbyCt5q1otTVKFIU&#10;xZ66rffH5nV3cfOyJlHjvzeFgsdhZr5hFqtoWnEl5xvLCkbDDARxaXXDlYKf7+3rOwgfkDW2lknB&#10;nTyslv3eAnNtb/xF1yJUIkHY56igDqHLpfRlTQb90HbEyfu1zmBI0lVSO7wluGnlW5ZNpcGG00KN&#10;HX3UVJ6Ki0mU0fFs5O40w+PBfbrNeBon8azU4CWu5yACxfAM/7f3WsEY/q6kGy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ubyOwQAAANoAAAAPAAAAAAAAAAAAAAAA&#10;AKECAABkcnMvZG93bnJldi54bWxQSwUGAAAAAAQABAD5AAAAjwMAAAAA&#10;" strokecolor="black [3040]"/>
                  <v:line id="Straight Connector 4" o:spid="_x0000_s1103" style="position:absolute;visibility:visible;mso-wrap-style:square" from="16101,1866" to="17693,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k+sEAAADaAAAADwAAAGRycy9kb3ducmV2LnhtbESPT2sCMRTE74LfITyht5rVtqKrUUSU&#10;lnry3/2xee4ubl7WJGr67ZtCweMwM79hZotoGnEn52vLCgb9DARxYXXNpYLjYfM6BuEDssbGMin4&#10;IQ+Lebczw1zbB+/ovg+lSBD2OSqoQmhzKX1RkUHfty1x8s7WGQxJulJqh48EN40cZtlIGqw5LVTY&#10;0qqi4rK/mUQZnK5Gfl4mePp2W7d+G8WPeFXqpReXUxCBYniG/9tfWsE7/F1JN0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UCT6wQAAANoAAAAPAAAAAAAAAAAAAAAA&#10;AKECAABkcnMvZG93bnJldi54bWxQSwUGAAAAAAQABAD5AAAAjwMAAAAA&#10;" strokecolor="black [3040]"/>
                  <v:line id="Straight Connector 5" o:spid="_x0000_s1104" style="position:absolute;flip:y;visibility:visible;mso-wrap-style:square" from="17682,2552" to="18792,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1LHcIAAADaAAAADwAAAGRycy9kb3ducmV2LnhtbESPS4sCMRCE7wv+h9CCtzWj4CqjUUQQ&#10;RFF8Hrw1k54HTjrDJDqz/94sLHgsquorarZoTSleVLvCsoJBPwJBnFhdcKbgell/T0A4j6yxtEwK&#10;fsnBYt75mmGsbcMnep19JgKEXYwKcu+rWEqX5GTQ9W1FHLzU1gZ9kHUmdY1NgJtSDqPoRxosOCzk&#10;WNEqp+RxfhoFqXtWq/tN+3S83Z/26S47YHNUqtdtl1MQnlr/Cf+3N1rBCP6uhBsg5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1LHcIAAADaAAAADwAAAAAAAAAAAAAA&#10;AAChAgAAZHJzL2Rvd25yZXYueG1sUEsFBgAAAAAEAAQA+QAAAJADAAAAAA==&#10;" strokecolor="black [3040]"/>
                  <v:shape id="Text Box 14" o:spid="_x0000_s1105" type="#_x0000_t202" style="position:absolute;left:14582;width:1711;height:1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Trr8A&#10;AADbAAAADwAAAGRycy9kb3ducmV2LnhtbERPTWvDMAy9D/ofjAa9rc5GGCOtW0qgMHpLst1FrNqh&#10;sRxiN03+fV0Y7KbH+9TuMLteTDSGzrOC900Ggrj1umOj4Kc5vX2BCBFZY++ZFCwU4LBfveyw0P7O&#10;FU11NCKFcChQgY1xKKQMrSWHYeMH4sRd/OgwJjgaqUe8p3DXy48s+5QOO04NFgcqLbXX+uYUnFw5&#10;GD3NeRmrpfk15/pytKVS69f5uAURaY7/4j/3t07zc3j+kg6Q+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fVOuvwAAANsAAAAPAAAAAAAAAAAAAAAAAJgCAABkcnMvZG93bnJl&#10;di54bWxQSwUGAAAAAAQABAD1AAAAhAMAAAAA&#10;" fillcolor="white [3201]" stroked="f" strokeweight=".5pt">
                    <v:textbox style="mso-fit-shape-to-text:t" inset="0,0,0,0">
                      <w:txbxContent>
                        <w:p w:rsidR="009A31F9" w:rsidRDefault="009A31F9"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v:textbox>
                  </v:shape>
                  <v:shape id="Text Box 14" o:spid="_x0000_s1106" type="#_x0000_t202" style="position:absolute;left:24227;top:2256;width:1755;height:1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Og8AA&#10;AADbAAAADwAAAGRycy9kb3ducmV2LnhtbESPQYvCMBSE74L/ITzBm6bKortdo0hBWPZmde+P5pkU&#10;m5fSxFr/vVkQPA4z8w2z2Q2uET11ofasYDHPQBBXXtdsFJxPh9kniBCRNTaeScGDAuy249EGc+3v&#10;fKS+jEYkCIccFdgY21zKUFlyGOa+JU7exXcOY5KdkbrDe4K7Ri6zbCUd1pwWLLZUWKqu5c0pOLii&#10;NbofPop4fJz+zG952dtCqelk2H+DiDTEd/jV/tEKvtbw/yX9A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HzOg8AAAADbAAAADwAAAAAAAAAAAAAAAACYAgAAZHJzL2Rvd25y&#10;ZXYueG1sUEsFBgAAAAAEAAQA9QAAAIUDAAAAAA==&#10;" fillcolor="white [3201]" stroked="f" strokeweight=".5pt">
                    <v:textbox style="mso-fit-shape-to-text:t" inset="0,0,0,0">
                      <w:txbxContent>
                        <w:p w:rsidR="009A31F9" w:rsidRDefault="009A31F9"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07" type="#_x0000_t202" style="position:absolute;left:18154;top:5305;width:1121;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a8b0A&#10;AADbAAAADwAAAGRycy9kb3ducmV2LnhtbERPTYvCMBC9C/6HMII3TV0WcbtNRQrCsjer3odmTIrN&#10;pDTZWv/95iB4fLzvYj+5Tow0hNazgs06A0HceN2yUXA5H1c7ECEia+w8k4InBdiX81mBufYPPtFY&#10;RyNSCIccFdgY+1zK0FhyGNa+J07czQ8OY4KDkXrARwp3nfzIsq102HJqsNhTZam5139OwdFVvdHj&#10;9FnF0/N8Nb/17WArpZaL6fANItIU3+KX+0cr+Epj05f0A2T5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eNa8b0AAADbAAAADwAAAAAAAAAAAAAAAACYAgAAZHJzL2Rvd25yZXYu&#10;eG1sUEsFBgAAAAAEAAQA9QAAAIIDAAAAAA==&#10;" fillcolor="white [3201]" stroked="f" strokeweight=".5pt">
                    <v:textbox style="mso-fit-shape-to-text:t" inset="0,0,0,0">
                      <w:txbxContent>
                        <w:p w:rsidR="009A31F9" w:rsidRDefault="009A31F9"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08" type="#_x0000_t202" style="position:absolute;left:19316;top:695;width:1629;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r8A&#10;AADbAAAADwAAAGRycy9kb3ducmV2LnhtbESPQYvCMBSE74L/ITxhb5oqy7JWo0hBEG/W9f5onkmx&#10;eSlNrPXfG0HY4zAz3zDr7eAa0VMXas8K5rMMBHHldc1Gwd95P/0FESKyxsYzKXhSgO1mPFpjrv2D&#10;T9SX0YgE4ZCjAhtjm0sZKksOw8y3xMm7+s5hTLIzUnf4SHDXyEWW/UiHNacFiy0VlqpbeXcK9q5o&#10;je6H7yKenueLOZbXnS2U+poMuxWISEP8D3/aB61guYT3l/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r/9qvwAAANsAAAAPAAAAAAAAAAAAAAAAAJgCAABkcnMvZG93bnJl&#10;di54bWxQSwUGAAAAAAQABAD1AAAAhAMAAAAA&#10;" fillcolor="white [3201]" stroked="f" strokeweight=".5pt">
                    <v:textbox style="mso-fit-shape-to-text:t" inset="0,0,0,0">
                      <w:txbxContent>
                        <w:p w:rsidR="009A31F9" w:rsidRDefault="009A31F9"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group>
                <v:shape id="Text Box 14" o:spid="_x0000_s1109" type="#_x0000_t202" style="position:absolute;left:3904;top:23866;width:543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FF8IA&#10;AADcAAAADwAAAGRycy9kb3ducmV2LnhtbESPQWsCMRCF74L/IYzgTRNbKGVrlGVFkOKl2h8wbMbN&#10;4maybKJu/33nIHib4b1575v1dgydutOQ2sgWVksDiriOruXGwu95v/gElTKywy4yWfijBNvNdLLG&#10;wsUH/9D9lBslIZwKtOBz7gutU+0pYFrGnli0SxwCZlmHRrsBHxIeOv1mzIcO2LI0eOyp8lRfT7dg&#10;4epjVUWzS+fD92VHesVleXy3dj4byy9Qmcb8Mj+vD07wjeDLMzKB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AUXwgAAANwAAAAPAAAAAAAAAAAAAAAAAJgCAABkcnMvZG93&#10;bnJldi54bWxQSwUGAAAAAAQABAD1AAAAhwMAAAAA&#10;" fillcolor="white [3201]" stroked="f" strokeweight=".5pt">
                  <v:textbox style="mso-fit-shape-to-text:t" inset="0,0,0,0">
                    <w:txbxContent>
                      <w:p w:rsidR="009A31F9" w:rsidRPr="00E71E99" w:rsidRDefault="009A31F9" w:rsidP="00E71E99">
                        <w:pPr>
                          <w:pStyle w:val="Caption"/>
                        </w:pPr>
                        <w:bookmarkStart w:id="13" w:name="_Ref441738666"/>
                        <w:r>
                          <w:t xml:space="preserve">Figure </w:t>
                        </w:r>
                        <w:fldSimple w:instr=" SEQ Figure \* ARABIC ">
                          <w:r>
                            <w:rPr>
                              <w:noProof/>
                            </w:rPr>
                            <w:t>4</w:t>
                          </w:r>
                        </w:fldSimple>
                        <w:bookmarkEnd w:id="13"/>
                      </w:p>
                    </w:txbxContent>
                  </v:textbox>
                </v:shape>
                <v:group id="Group 24" o:spid="_x0000_s1110" style="position:absolute;left:732;top:7994;width:13644;height:6516" coordorigin="12510,7618" coordsize="13642,6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line id="Straight Connector 101" o:spid="_x0000_s1111" style="position:absolute;visibility:visible;mso-wrap-style:square" from="16490,10127" to="24193,12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rmV8QAAADcAAAADwAAAGRycy9kb3ducmV2LnhtbESPQW/CMAyF70j8h8hI3EbaoaGtkKJp&#10;Gtq0nWDjbjWmrdo4JQmQ/fsFCYmbrffe5+fVOppenMn51rKCfJaBIK6sbrlW8PuzeXgG4QOyxt4y&#10;KfgjD+tyPFphoe2Ft3TehVokCPsCFTQhDIWUvmrIoJ/ZgThpB+sMhrS6WmqHlwQ3vXzMsoU02HK6&#10;0OBAbw1V3e5kEiXfH4386F5w/+W+3ft8EZ/iUanpJL4uQQSK4W6+pT91qp/lcH0mTS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2uZXxAAAANwAAAAPAAAAAAAAAAAA&#10;AAAAAKECAABkcnMvZG93bnJldi54bWxQSwUGAAAAAAQABAD5AAAAkgMAAAAA&#10;" strokecolor="black [3040]"/>
                  <v:line id="Straight Connector 102" o:spid="_x0000_s1112" style="position:absolute;flip:x;visibility:visible;mso-wrap-style:square" from="13687,10121" to="16516,1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itsMAAADcAAAADwAAAGRycy9kb3ducmV2LnhtbERPS2vCQBC+F/oflhF6azZ60JK6BgkU&#10;SiVSY3vobchOHpidDdk1Sf+9KxR6m4/vOdt0Np0YaXCtZQXLKAZBXFrdcq3g6/z2/ALCeWSNnWVS&#10;8EsO0t3jwxYTbSc+0Vj4WoQQdgkqaLzvEyld2ZBBF9meOHCVHQz6AIda6gGnEG46uYrjtTTYcmho&#10;sKesofJSXI2Cyl377Odb+2rzkZ/y6lAfcfpU6mkx719BeJr9v/jP/a7D/HgF92fCBXJ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KorbDAAAA3AAAAA8AAAAAAAAAAAAA&#10;AAAAoQIAAGRycy9kb3ducmV2LnhtbFBLBQYAAAAABAAEAPkAAACRAwAAAAA=&#10;" strokecolor="black [3040]"/>
                  <v:line id="Straight Connector 103" o:spid="_x0000_s1113" style="position:absolute;flip:y;visibility:visible;mso-wrap-style:square" from="13695,9721" to="14873,13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YHLcMAAADcAAAADwAAAGRycy9kb3ducmV2LnhtbERPS2vCQBC+C/0Pywi9mY0VaolZpQiF&#10;Yolo2h68DdnJg2ZnQ3ZN0n/vFgre5uN7TrqbTCsG6l1jWcEyikEQF1Y3XCn4+nxbvIBwHllja5kU&#10;/JKD3fZhlmKi7chnGnJfiRDCLkEFtfddIqUrajLoItsRB660vUEfYF9J3eMYwk0rn+L4WRpsODTU&#10;2NG+puInvxoFpbt2+8u39uX6kJ2z8qM64nhS6nE+vW5AeJr8XfzvftdhfryCv2fCBXJ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GBy3DAAAA3AAAAA8AAAAAAAAAAAAA&#10;AAAAoQIAAGRycy9kb3ducmV2LnhtbFBLBQYAAAAABAAEAPkAAACRAwAAAAA=&#10;" strokecolor="black [3040]"/>
                  <v:shape id="Text Box 14" o:spid="_x0000_s1114" type="#_x0000_t202" style="position:absolute;left:16487;top:8154;width:1524;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FYb0A&#10;AADcAAAADwAAAGRycy9kb3ducmV2LnhtbERPTYvCMBC9C/6HMAveNF0RkWoUKQjizar3oRmTYjMp&#10;Taz13xthYW/zeJ+z2Q2uET11ofas4HeWgSCuvK7ZKLheDtMViBCRNTaeScGbAuy249EGc+1ffKa+&#10;jEakEA45KrAxtrmUobLkMMx8S5y4u+8cxgQ7I3WHrxTuGjnPsqV0WHNqsNhSYal6lE+n4OCK1uh+&#10;WBTx/L7czKm8722h1ORn2K9BRBriv/jPfdRpfraA7zPpArn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B9FYb0AAADcAAAADwAAAAAAAAAAAAAAAACYAgAAZHJzL2Rvd25yZXYu&#10;eG1sUEsFBgAAAAAEAAQA9QAAAIIDAAAAAA==&#10;" fillcolor="white [3201]" stroked="f" strokeweight=".5pt">
                    <v:textbox style="mso-fit-shape-to-text:t" inset="0,0,0,0">
                      <w:txbxContent>
                        <w:p w:rsidR="009A31F9" w:rsidRDefault="009A31F9"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15" type="#_x0000_t202" style="position:absolute;left:24590;top:10506;width:1562;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sAA&#10;AADcAAAADwAAAGRycy9kb3ducmV2LnhtbERPTWvDMAy9D/YfjAq7rU7LOkZWt4RAoOyWZLuLWLXD&#10;YjnEXpr++7lQ6E2P96n9cXGDmGkKvWcFm3UGgrjzumej4LutXj9AhIiscfBMCq4U4Hh4ftpjrv2F&#10;a5qbaEQK4ZCjAhvjmEsZOksOw9qPxIk7+8lhTHAyUk94SeFukNsse5cOe04NFkcqLXW/zZ9TULly&#10;NHpe3spYX9sf89WcC1sq9bJaik8QkZb4EN/dJ53mZzu4PZMukI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Pg+sAAAADcAAAADwAAAAAAAAAAAAAAAACYAgAAZHJzL2Rvd25y&#10;ZXYueG1sUEsFBgAAAAAEAAQA9QAAAIUDAAAAAA==&#10;" fillcolor="white [3201]" stroked="f" strokeweight=".5pt">
                    <v:textbox style="mso-fit-shape-to-text:t" inset="0,0,0,0">
                      <w:txbxContent>
                        <w:p w:rsidR="009A31F9" w:rsidRDefault="009A31F9"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16" type="#_x0000_t202" style="position:absolute;left:12510;top:12267;width:997;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F+jb8A&#10;AADcAAAADwAAAGRycy9kb3ducmV2LnhtbERPTWvDMAy9D/ofjAa9rc5GCSWrW0qgMHpLst5FrNph&#10;sRxiN03+fT0Y7KbH+9T+OLteTDSGzrOC900Ggrj1umOj4Ls5v+1AhIissfdMChYKcDysXvZYaP/g&#10;iqY6GpFCOBSowMY4FFKG1pLDsPEDceJufnQYExyN1CM+Urjr5UeW5dJhx6nB4kClpfanvjsFZ1cO&#10;Rk/ztozV0lzNpb6dbKnU+nU+fYKINMd/8Z/7S6f5WQ6/z6QL5OE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gX6NvwAAANwAAAAPAAAAAAAAAAAAAAAAAJgCAABkcnMvZG93bnJl&#10;di54bWxQSwUGAAAAAAQABAD1AAAAhAMAAAAA&#10;" fillcolor="white [3201]" stroked="f" strokeweight=".5pt">
                    <v:textbox style="mso-fit-shape-to-text:t" inset="0,0,0,0">
                      <w:txbxContent>
                        <w:p w:rsidR="009A31F9" w:rsidRDefault="009A31F9"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17" type="#_x0000_t202" style="position:absolute;left:14403;top:7618;width:1448;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bFsAA&#10;AADcAAAADwAAAGRycy9kb3ducmV2LnhtbERPTWvDMAy9D/YfjAq7rU7L6EZWt4RAoOyWZLuLWLXD&#10;YjnEXpr++7lQ6E2P96n9cXGDmGkKvWcFm3UGgrjzumej4LutXj9AhIiscfBMCq4U4Hh4ftpjrv2F&#10;a5qbaEQK4ZCjAhvjmEsZOksOw9qPxIk7+8lhTHAyUk94SeFukNss20mHPacGiyOVlrrf5s8pqFw5&#10;Gj0vb2Wsr+2P+WrOhS2VelktxSeISEt8iO/uk07zs3e4PZMukI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3bFsAAAADcAAAADwAAAAAAAAAAAAAAAACYAgAAZHJzL2Rvd25y&#10;ZXYueG1sUEsFBgAAAAAEAAQA9QAAAIUDAAAAAA==&#10;" fillcolor="white [3201]" stroked="f" strokeweight=".5pt">
                    <v:textbox style="mso-fit-shape-to-text:t" inset="0,0,0,0">
                      <w:txbxContent>
                        <w:p w:rsidR="009A31F9" w:rsidRDefault="009A31F9"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08" o:spid="_x0000_s1118" style="position:absolute;visibility:visible;mso-wrap-style:square" from="13289,9259" to="16490,10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gudsMAAADcAAAADwAAAGRycy9kb3ducmV2LnhtbESPT2sCMRDF74V+hzCFXoomShHdGkWE&#10;oj365+JtSMbdpZvJsom6+umdQ6G3Gd6b934zX/ahUVfqUh3ZwmhoQBG76GsuLRwP34MpqJSRPTaR&#10;ycKdEiwXry9zLHy88Y6u+1wqCeFUoIUq57bQOrmKAqZhbIlFO8cuYJa1K7Xv8CbhodFjYyY6YM3S&#10;UGFL64rc7/4SLJxIfx42H9v7g2dj06J3+LNx1r6/9asvUJn6/G/+u956wTdCK8/IBHr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YLnbDAAAA3AAAAA8AAAAAAAAAAAAA&#10;AAAAoQIAAGRycy9kb3ducmV2LnhtbFBLBQYAAAAABAAEAPkAAACRAwAAAAA=&#10;" strokecolor="black [3040]">
                    <v:stroke dashstyle="dash"/>
                  </v:line>
                </v:group>
                <v:group id="Group 25" o:spid="_x0000_s1119" style="position:absolute;left:1837;top:15237;width:11413;height:8280" coordorigin="14225,15237" coordsize="11397,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4" o:spid="_x0000_s1120" type="#_x0000_t202" style="position:absolute;left:23341;top:21656;width:997;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LyL8A&#10;AADcAAAADwAAAGRycy9kb3ducmV2LnhtbERPTYvCMBC9L/gfwgjetqmryNI1ihSExZtV70MzJsVm&#10;UppY6783Cwve5vE+Z70dXSsG6kPjWcE8y0EQ1143bBScT/vPbxAhImtsPZOCJwXYbiYfayy0f/CR&#10;hioakUI4FKjAxtgVUobaksOQ+Y44cVffO4wJ9kbqHh8p3LXyK89X0mHDqcFiR6Wl+lbdnYK9Kzuj&#10;h3FZxuPzdDGH6rqzpVKz6bj7ARFpjG/xv/tXp/nzBfw9ky6Qm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L0vIvwAAANwAAAAPAAAAAAAAAAAAAAAAAJgCAABkcnMvZG93bnJl&#10;di54bWxQSwUGAAAAAAQABAD1AAAAhAMAAAAA&#10;" fillcolor="white [3201]" stroked="f" strokeweight=".5pt">
                    <v:textbox style="mso-fit-shape-to-text:t" inset="0,0,0,0">
                      <w:txbxContent>
                        <w:p w:rsidR="009A31F9" w:rsidRDefault="009A31F9"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line id="Straight Connector 109" o:spid="_x0000_s1121" style="position:absolute;visibility:visible;mso-wrap-style:square" from="14226,17206" to="21928,1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zqUcIAAADcAAAADwAAAGRycy9kb3ducmV2LnhtbESPQWsCMRCF70L/Q5hCb5rVUtHVKCKK&#10;RU/aeh824+7iZrImUeO/N4WCtxnee9+8mc6jacSNnK8tK+j3MhDEhdU1lwp+f9bdEQgfkDU2lknB&#10;gzzMZ2+dKeba3nlPt0MoRYKwz1FBFUKbS+mLigz6nm2Jk3ayzmBIqyuldnhPcNPIQZYNpcGa04UK&#10;W1pWVJwPV5Mo/ePFyM15jMet27nV5zB+xYtSH+9xMQERKIaX+T/9rVP9bAx/z6QJ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zqUcIAAADcAAAADwAAAAAAAAAAAAAA&#10;AAChAgAAZHJzL2Rvd25yZXYueG1sUEsFBgAAAAAEAAQA+QAAAJADAAAAAA==&#10;" strokecolor="black [3040]"/>
                  <v:line id="Straight Connector 110" o:spid="_x0000_s1122" style="position:absolute;visibility:visible;mso-wrap-style:square" from="14251,17199" to="23100,2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VEcMAAADcAAAADwAAAGRycy9kb3ducmV2LnhtbESPQW/CMAyF75P2HyJP4jbSMg2NQkAT&#10;2gRip7FxtxqvrWickmQQ/v18QNrtWX7+/N5ilV2vzhRi59lAOS5AEdfedtwY+P56f3wBFROyxd4z&#10;GbhShNXy/m6BlfUX/qTzPjVKIBwrNNCmNFRax7olh3HsB2LZ/fjgMMkYGm0DXgTuej0piql22LF8&#10;aHGgdUv1cf/rhFIeTk5vjjM87MJHeHua5ud8Mmb0kF/noBLl9G++XW+txC8lvpQRBXr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P1RHDAAAA3AAAAA8AAAAAAAAAAAAA&#10;AAAAoQIAAGRycy9kb3ducmV2LnhtbFBLBQYAAAAABAAEAPkAAACRAwAAAAA=&#10;" strokecolor="black [3040]"/>
                  <v:line id="Straight Connector 111" o:spid="_x0000_s1123" style="position:absolute;flip:y;visibility:visible;mso-wrap-style:square" from="23059,19822" to="24234,23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GqHMMAAADcAAAADwAAAGRycy9kb3ducmV2LnhtbERPyWrDMBC9F/IPYgK51bJzSItrJZRA&#10;ICS4NNuht8EaL9QaGUuxnb+vCoXe5vHWyTaTacVAvWssK0iiGARxYXXDlYLrZff8CsJ5ZI2tZVLw&#10;IAeb9ewpw1TbkU80nH0lQgi7FBXU3neplK6oyaCLbEccuNL2Bn2AfSV1j2MIN61cxvFKGmw4NNTY&#10;0bam4vt8NwpKd++2Xzfty5dDfsrLY/WB46dSi/n0/gbC0+T/xX/uvQ7zkwR+nw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BqhzDAAAA3AAAAA8AAAAAAAAAAAAA&#10;AAAAoQIAAGRycy9kb3ducmV2LnhtbFBLBQYAAAAABAAEAPkAAACRAwAAAAA=&#10;" strokecolor="black [3040]"/>
                  <v:shape id="Text Box 14" o:spid="_x0000_s1124" type="#_x0000_t202" style="position:absolute;left:14225;top:15237;width:1522;height:1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uU70A&#10;AADcAAAADwAAAGRycy9kb3ducmV2LnhtbERPTYvCMBC9L/gfwgje1lQRkWoUKQjL3qx6H5oxKTaT&#10;0sRa/70RBG/zeJ+z2Q2uET11ofasYDbNQBBXXtdsFJxPh98ViBCRNTaeScGTAuy2o58N5to/+Eh9&#10;GY1IIRxyVGBjbHMpQ2XJYZj6ljhxV985jAl2RuoOHyncNXKeZUvpsObUYLGlwlJ1K+9OwcEVrdH9&#10;sCji8Xm6mP/yureFUpPxsF+DiDTEr/jj/tNp/mwO72fSBX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WPuU70AAADcAAAADwAAAAAAAAAAAAAAAACYAgAAZHJzL2Rvd25yZXYu&#10;eG1sUEsFBgAAAAAEAAQA9QAAAIIDAAAAAA==&#10;" fillcolor="white [3201]" stroked="f" strokeweight=".5pt">
                    <v:textbox style="mso-fit-shape-to-text:t" inset="0,0,0,0">
                      <w:txbxContent>
                        <w:p w:rsidR="009A31F9" w:rsidRDefault="009A31F9"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25" type="#_x0000_t202" style="position:absolute;left:24174;top:17912;width:1448;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TvL0A&#10;AADcAAAADwAAAGRycy9kb3ducmV2LnhtbERPTYvCMBC9L/gfwgje1tRFRKpRpCAs3qx6H5oxKTaT&#10;0sRa/70RBG/zeJ+z3g6uET11ofasYDbNQBBXXtdsFJxP+98liBCRNTaeScGTAmw3o5815to/+Eh9&#10;GY1IIRxyVGBjbHMpQ2XJYZj6ljhxV985jAl2RuoOHyncNfIvyxbSYc2pwWJLhaXqVt6dgr0rWqP7&#10;YV7E4/N0MYfyurOFUpPxsFuBiDTEr/jj/tdp/mwO72fSBXLz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cbTvL0AAADcAAAADwAAAAAAAAAAAAAAAACYAgAAZHJzL2Rvd25yZXYu&#10;eG1sUEsFBgAAAAAEAAQA9QAAAIIDAAAAAA==&#10;" fillcolor="white [3201]" stroked="f" strokeweight=".5pt">
                    <v:textbox style="mso-fit-shape-to-text:t" inset="0,0,0,0">
                      <w:txbxContent>
                        <w:p w:rsidR="009A31F9" w:rsidRDefault="009A31F9"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15" o:spid="_x0000_s1126" style="position:absolute;visibility:visible;mso-wrap-style:square" from="22017,19268" to="25218,20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AXNcIAAADcAAAADwAAAGRycy9kb3ducmV2LnhtbERPTWvCQBC9C/6HZYReRDdKFZu6CaVQ&#10;Yo8mXrwNu9MkNDsbsltN+uu7hUJv83ifc8xH24kbDb51rGCzTkAQa2darhVcqrfVAYQPyAY7x6Rg&#10;Ig95Np8dMTXuzme6laEWMYR9igqaEPpUSq8bsujXrieO3IcbLIYIh1qaAe8x3HZymyR7abHl2NBg&#10;T68N6c/yyyq4knysiuVp+uanbdKj0fheaKUeFuPLM4hAY/gX/7lPJs7f7OD3mXiB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8AXNcIAAADcAAAADwAAAAAAAAAAAAAA&#10;AAChAgAAZHJzL2Rvd25yZXYueG1sUEsFBgAAAAAEAAQA+QAAAJADAAAAAA==&#10;" strokecolor="black [3040]">
                    <v:stroke dashstyle="dash"/>
                  </v:line>
                  <v:shape id="Text Box 14" o:spid="_x0000_s1127" type="#_x0000_t202" style="position:absolute;left:21526;top:17046;width:1560;height:1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oUL0A&#10;AADcAAAADwAAAGRycy9kb3ducmV2LnhtbERPTYvCMBC9C/6HMII3TRURqUaRgiDerOt9aMak2ExK&#10;E2v992ZhYW/zeJ+zOwyuET11ofasYDHPQBBXXtdsFPzcTrMNiBCRNTaeScGHAhz249EOc+3ffKW+&#10;jEakEA45KrAxtrmUobLkMMx9S5y4h+8cxgQ7I3WH7xTuGrnMsrV0WHNqsNhSYal6li+n4OSK1uh+&#10;WBXx+rndzaV8HG2h1HQyHLcgIg3xX/znPus0f7GG32fSB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ljoUL0AAADcAAAADwAAAAAAAAAAAAAAAACYAgAAZHJzL2Rvd25yZXYu&#10;eG1sUEsFBgAAAAAEAAQA9QAAAIIDAAAAAA==&#10;" fillcolor="white [3201]" stroked="f" strokeweight=".5pt">
                    <v:textbox style="mso-fit-shape-to-text:t" inset="0,0,0,0">
                      <w:txbxContent>
                        <w:p w:rsidR="009A31F9" w:rsidRDefault="009A31F9"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group>
                <v:shape id="Text Box 33" o:spid="_x0000_s1128" type="#_x0000_t202" style="position:absolute;left:298;top:3704;width:3080;height:275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L2cMA&#10;AADbAAAADwAAAGRycy9kb3ducmV2LnhtbESPQWvCQBSE74X+h+UVeqsbDUiMriKCkEN7MCpeH9ln&#10;Esy+jburxn/fLRQ8DjPzDbNYDaYTd3K+taxgPEpAEFdWt1wrOOy3XxkIH5A1dpZJwZM8rJbvbwvM&#10;tX3wju5lqEWEsM9RQRNCn0vpq4YM+pHtiaN3ts5giNLVUjt8RLjp5CRJptJgy3GhwZ42DVWX8mYU&#10;/GxmZVZMnu40S4ttmV3H9js7KvX5MaznIAIN4RX+bxdaQZrC35f4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1L2cMAAADbAAAADwAAAAAAAAAAAAAAAACYAgAAZHJzL2Rv&#10;d25yZXYueG1sUEsFBgAAAAAEAAQA9QAAAIgDAAAAAA==&#10;" fillcolor="white [3201]" stroked="f" strokeweight=".5pt">
                  <v:textbox>
                    <w:txbxContent>
                      <w:p w:rsidR="009A31F9" w:rsidRDefault="009A31F9" w:rsidP="0098034D">
                        <w:pPr>
                          <w:ind w:firstLine="0"/>
                        </w:pPr>
                        <w:r>
                          <w:t>a)</w:t>
                        </w:r>
                      </w:p>
                    </w:txbxContent>
                  </v:textbox>
                </v:shape>
                <v:shape id="Text Box 33" o:spid="_x0000_s1129" type="#_x0000_t202" style="position:absolute;left:4967;top:11897;width:3162;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mQ8MA&#10;AADcAAAADwAAAGRycy9kb3ducmV2LnhtbERPTWvCQBC9F/wPywje6iYKbUxdRQQhBz00Kr0O2WkS&#10;mp2Nu6vGf+8WCr3N433Ocj2YTtzI+daygnSagCCurG65VnA67l4zED4ga+wsk4IHeVivRi9LzLW9&#10;8yfdylCLGMI+RwVNCH0upa8aMuintieO3Ld1BkOErpba4T2Gm07OkuRNGmw5NjTY07ah6qe8GgWH&#10;7aLMitnDfS3mxa7MLqndZ2elJuNh8wEi0BD+xX/uQsf56T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ImQ8MAAADcAAAADwAAAAAAAAAAAAAAAACYAgAAZHJzL2Rv&#10;d25yZXYueG1sUEsFBgAAAAAEAAQA9QAAAIgDAAAAAA==&#10;" fillcolor="white [3201]" stroked="f" strokeweight=".5pt">
                  <v:textbox>
                    <w:txbxContent>
                      <w:p w:rsidR="009A31F9" w:rsidRDefault="009A31F9" w:rsidP="0098034D">
                        <w:pPr>
                          <w:pStyle w:val="NormalWeb"/>
                          <w:spacing w:before="0" w:beforeAutospacing="0" w:after="0" w:afterAutospacing="0"/>
                          <w:jc w:val="both"/>
                        </w:pPr>
                        <w:r>
                          <w:rPr>
                            <w:rFonts w:eastAsia="Calibri"/>
                          </w:rPr>
                          <w:t>b)</w:t>
                        </w:r>
                      </w:p>
                    </w:txbxContent>
                  </v:textbox>
                </v:shape>
                <v:shape id="Text Box 33" o:spid="_x0000_s1130" type="#_x0000_t202" style="position:absolute;left:604;top:19665;width:3080;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yMcUA&#10;AADcAAAADwAAAGRycy9kb3ducmV2LnhtbESPQWvDMAyF74P9B6PBbquTDkaa1S2lUMhhOyxr6VXE&#10;WhIay6nttum/nw6D3STe03ufluvJDepKIfaeDeSzDBRx423PrYH99+6lABUTssXBMxm4U4T16vFh&#10;iaX1N/6ia51aJSEcSzTQpTSWWsemI4dx5kdi0X58cJhkDa22AW8S7gY9z7I37bBnaehwpG1Hzam+&#10;OAOf20VdVPN7OC5eq11dnHP/URyMeX6aNu+gEk3p3/x3XVnBz4V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bIxxQAAANwAAAAPAAAAAAAAAAAAAAAAAJgCAABkcnMv&#10;ZG93bnJldi54bWxQSwUGAAAAAAQABAD1AAAAigMAAAAA&#10;" fillcolor="white [3201]" stroked="f" strokeweight=".5pt">
                  <v:textbox>
                    <w:txbxContent>
                      <w:p w:rsidR="009A31F9" w:rsidRDefault="009A31F9" w:rsidP="0098034D">
                        <w:pPr>
                          <w:pStyle w:val="NormalWeb"/>
                          <w:spacing w:before="0" w:beforeAutospacing="0" w:after="0" w:afterAutospacing="0"/>
                          <w:jc w:val="both"/>
                        </w:pPr>
                        <w:r>
                          <w:rPr>
                            <w:rFonts w:eastAsia="Calibri"/>
                          </w:rPr>
                          <w:t>c)</w:t>
                        </w:r>
                      </w:p>
                    </w:txbxContent>
                  </v:textbox>
                </v:shape>
                <w10:wrap type="square"/>
              </v:group>
            </w:pict>
          </mc:Fallback>
        </mc:AlternateContent>
      </w:r>
      <w:r w:rsidR="00283B53">
        <w:rPr>
          <w:rFonts w:eastAsiaTheme="minorEastAsia"/>
        </w:rPr>
        <w:t xml:space="preserve">Interior of the edge is defined by </w:t>
      </w:r>
      <w:proofErr w:type="gramStart"/>
      <w:r w:rsidR="00283B53">
        <w:rPr>
          <w:rFonts w:eastAsiaTheme="minorEastAsia"/>
        </w:rPr>
        <w:t xml:space="preserve">inequality </w:t>
      </w:r>
      <w:proofErr w:type="gramEnd"/>
      <m:oMath>
        <m:r>
          <w:rPr>
            <w:rFonts w:ascii="Cambria Math" w:eastAsiaTheme="minorEastAsia" w:hAnsi="Cambria Math"/>
          </w:rPr>
          <m:t>0≤a≤1</m:t>
        </m:r>
      </m:oMath>
      <w:r w:rsidR="00283B53">
        <w:rPr>
          <w:rFonts w:eastAsiaTheme="minorEastAsia"/>
        </w:rPr>
        <w:t xml:space="preserve">. Let us find projection of arbitrary </w:t>
      </w:r>
      <w:proofErr w:type="gramStart"/>
      <w:r w:rsidR="00283B53">
        <w:rPr>
          <w:rFonts w:eastAsiaTheme="minorEastAsia"/>
        </w:rPr>
        <w:t xml:space="preserve">point </w:t>
      </w:r>
      <w:proofErr w:type="gramEnd"/>
      <m:oMath>
        <m:r>
          <w:rPr>
            <w:rFonts w:ascii="Cambria Math" w:eastAsiaTheme="minorEastAsia" w:hAnsi="Cambria Math"/>
          </w:rPr>
          <m:t>d</m:t>
        </m:r>
      </m:oMath>
      <w:r w:rsidR="00283B53">
        <w:rPr>
          <w:rFonts w:eastAsiaTheme="minorEastAsia"/>
        </w:rPr>
        <w:t>:</w:t>
      </w:r>
    </w:p>
    <w:p w:rsidR="00283B53" w:rsidRPr="00E30BA9" w:rsidRDefault="00283B53" w:rsidP="00283B53">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p w:rsidR="00283B53" w:rsidRDefault="00283B53" w:rsidP="00283B53">
      <w:pPr>
        <w:ind w:firstLine="0"/>
        <w:rPr>
          <w:rFonts w:eastAsiaTheme="minorEastAsia"/>
        </w:rPr>
      </w:pPr>
      <w:r>
        <w:rPr>
          <w:rFonts w:eastAsiaTheme="minorEastAsia"/>
        </w:rPr>
        <w:t xml:space="preserve">In the projection point this distance is minimal. To find parameter </w:t>
      </w:r>
      <m:oMath>
        <m:r>
          <w:rPr>
            <w:rFonts w:ascii="Cambria Math" w:eastAsiaTheme="minorEastAsia" w:hAnsi="Cambria Math"/>
          </w:rPr>
          <m:t>a</m:t>
        </m:r>
      </m:oMath>
      <w:r>
        <w:rPr>
          <w:rFonts w:eastAsiaTheme="minorEastAsia"/>
        </w:rPr>
        <w:t xml:space="preserve"> we have to differentiate squared distance with respect to </w:t>
      </w:r>
      <m:oMath>
        <m:r>
          <w:rPr>
            <w:rFonts w:ascii="Cambria Math" w:eastAsiaTheme="minorEastAsia" w:hAnsi="Cambria Math"/>
          </w:rPr>
          <m:t>a</m:t>
        </m:r>
      </m:oMath>
      <w:r>
        <w:rPr>
          <w:rFonts w:eastAsiaTheme="minorEastAsia"/>
        </w:rPr>
        <w:t xml:space="preserve"> and equal derivative to zero:</w:t>
      </w:r>
    </w:p>
    <w:p w:rsidR="00283B53" w:rsidRPr="00E30BA9" w:rsidRDefault="00DA0BE0" w:rsidP="00283B53">
      <w:pPr>
        <w:ind w:firstLine="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∂a</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283B53" w:rsidRPr="00E30BA9" w:rsidRDefault="00DA0BE0" w:rsidP="00283B53">
      <w:pPr>
        <w:ind w:firstLine="0"/>
        <w:rPr>
          <w:rFonts w:eastAsiaTheme="minorEastAsia"/>
        </w:rPr>
      </w:pPr>
      <m:oMathPara>
        <m:oMath>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=a</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283B53" w:rsidRDefault="00283B53" w:rsidP="004E383B">
            <w:pPr>
              <w:ind w:firstLine="0"/>
              <w:jc w:val="right"/>
              <w:rPr>
                <w:rFonts w:eastAsiaTheme="minorEastAsia"/>
              </w:rPr>
            </w:pPr>
            <w:bookmarkStart w:id="14" w:name="_Ref4418262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w:t>
            </w:r>
            <w:r>
              <w:rPr>
                <w:rFonts w:eastAsiaTheme="minorEastAsia"/>
              </w:rPr>
              <w:fldChar w:fldCharType="end"/>
            </w:r>
            <w:r>
              <w:rPr>
                <w:rFonts w:eastAsiaTheme="minorEastAsia"/>
              </w:rPr>
              <w:t>)</w:t>
            </w:r>
            <w:bookmarkEnd w:id="14"/>
          </w:p>
        </w:tc>
      </w:tr>
    </w:tbl>
    <w:p w:rsidR="00283B53" w:rsidRDefault="00283B53" w:rsidP="00283B53">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m:t>
        </m:r>
      </m:oMath>
      <w:r>
        <w:rPr>
          <w:rFonts w:eastAsiaTheme="minorEastAsia"/>
        </w:rPr>
        <w:t xml:space="preserve"> is the scalar or dot product of two vectors.</w:t>
      </w:r>
    </w:p>
    <w:p w:rsidR="00283B53" w:rsidRDefault="00283B53" w:rsidP="00283B53">
      <w:r>
        <w:t xml:space="preserve">We are interested in the internal points only. Case where </w:t>
      </w:r>
      <m:oMath>
        <m:r>
          <w:rPr>
            <w:rFonts w:ascii="Cambria Math" w:hAnsi="Cambria Math"/>
          </w:rPr>
          <m:t>a&lt;0</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9A31F9">
        <w:t xml:space="preserve">Figure </w:t>
      </w:r>
      <w:r w:rsidR="009A31F9">
        <w:rPr>
          <w:noProof/>
        </w:rPr>
        <w:t>4</w:t>
      </w:r>
      <w:r>
        <w:rPr>
          <w:rFonts w:eastAsiaTheme="minorEastAsia"/>
        </w:rPr>
        <w:fldChar w:fldCharType="end"/>
      </w:r>
      <w:r>
        <w:rPr>
          <w:rFonts w:eastAsiaTheme="minorEastAsia"/>
        </w:rPr>
        <w:t xml:space="preserve">b and </w:t>
      </w:r>
      <w:r>
        <w:t xml:space="preserve">case where </w:t>
      </w:r>
      <m:oMath>
        <m:r>
          <w:rPr>
            <w:rFonts w:ascii="Cambria Math" w:hAnsi="Cambria Math"/>
          </w:rPr>
          <m:t>a&gt;1</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9A31F9">
        <w:t xml:space="preserve">Figure </w:t>
      </w:r>
      <w:r w:rsidR="009A31F9">
        <w:rPr>
          <w:noProof/>
        </w:rPr>
        <w:t>4</w:t>
      </w:r>
      <w:r>
        <w:rPr>
          <w:rFonts w:eastAsiaTheme="minorEastAsia"/>
        </w:rPr>
        <w:fldChar w:fldCharType="end"/>
      </w:r>
      <w:r>
        <w:rPr>
          <w:rFonts w:eastAsiaTheme="minorEastAsia"/>
        </w:rPr>
        <w:t>c</w:t>
      </w:r>
      <w:r>
        <w:t>. It means that we have to adjust calculated parameter: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DA0BE0" w:rsidP="004E383B">
            <w:pPr>
              <w:ind w:firstLine="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m:rPr>
                    <m:sty m:val="p"/>
                  </m:rPr>
                  <w:rPr>
                    <w:rFonts w:ascii="Cambria Math" w:hAnsi="Cambria Math"/>
                  </w:rPr>
                  <m:t>max⁡</m:t>
                </m:r>
                <m:r>
                  <w:rPr>
                    <w:rFonts w:ascii="Cambria Math" w:hAnsi="Cambria Math"/>
                  </w:rPr>
                  <m:t>(0,</m:t>
                </m:r>
                <m:func>
                  <m:funcPr>
                    <m:ctrlPr>
                      <w:rPr>
                        <w:rFonts w:ascii="Cambria Math" w:hAnsi="Cambria Math"/>
                        <w:i/>
                      </w:rPr>
                    </m:ctrlPr>
                  </m:funcPr>
                  <m:fName>
                    <m:r>
                      <m:rPr>
                        <m:sty m:val="p"/>
                      </m:rPr>
                      <w:rPr>
                        <w:rFonts w:ascii="Cambria Math" w:hAnsi="Cambria Math"/>
                      </w:rPr>
                      <m:t>min</m:t>
                    </m:r>
                  </m:fName>
                  <m:e>
                    <m:r>
                      <w:rPr>
                        <w:rFonts w:ascii="Cambria Math" w:hAnsi="Cambria Math"/>
                      </w:rPr>
                      <m:t>(1,a)).</m:t>
                    </m:r>
                  </m:e>
                </m:func>
              </m:oMath>
            </m:oMathPara>
          </w:p>
        </w:tc>
        <w:tc>
          <w:tcPr>
            <w:tcW w:w="268" w:type="pct"/>
            <w:vAlign w:val="center"/>
          </w:tcPr>
          <w:p w:rsidR="00283B53" w:rsidRDefault="00283B53" w:rsidP="004E383B">
            <w:pPr>
              <w:ind w:firstLine="0"/>
              <w:jc w:val="right"/>
              <w:rPr>
                <w:rFonts w:eastAsiaTheme="minorEastAsia"/>
              </w:rPr>
            </w:pPr>
            <w:bookmarkStart w:id="15" w:name="_Ref441826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w:t>
            </w:r>
            <w:r>
              <w:rPr>
                <w:rFonts w:eastAsiaTheme="minorEastAsia"/>
              </w:rPr>
              <w:fldChar w:fldCharType="end"/>
            </w:r>
            <w:r>
              <w:rPr>
                <w:rFonts w:eastAsiaTheme="minorEastAsia"/>
              </w:rPr>
              <w:t>)</w:t>
            </w:r>
            <w:bookmarkEnd w:id="15"/>
          </w:p>
        </w:tc>
      </w:tr>
    </w:tbl>
    <w:p w:rsidR="00283B53" w:rsidRDefault="00283B53" w:rsidP="00283B53">
      <w:r>
        <w:t>To calculate distance we can use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2</m:t>
                        </m:r>
                      </m:sup>
                    </m:sSubSup>
                    <m:r>
                      <w:rPr>
                        <w:rFonts w:ascii="Cambria Math" w:hAnsi="Cambria Math"/>
                      </w:rPr>
                      <m:t>-2a</m:t>
                    </m:r>
                    <m:sSub>
                      <m:sSubPr>
                        <m:ctrlPr>
                          <w:rPr>
                            <w:rFonts w:ascii="Cambria Math" w:hAnsi="Cambria Math"/>
                            <w:i/>
                          </w:rPr>
                        </m:ctrlPr>
                      </m:sSubPr>
                      <m:e>
                        <m:r>
                          <w:rPr>
                            <w:rFonts w:ascii="Cambria Math" w:hAnsi="Cambria Math"/>
                          </w:rPr>
                          <m:t>a</m:t>
                        </m:r>
                      </m:e>
                      <m:sub>
                        <m:r>
                          <w:rPr>
                            <w:rFonts w:ascii="Cambria Math" w:hAnsi="Cambria Math"/>
                          </w:rPr>
                          <m:t>n</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6" w:name="_Ref4418263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w:t>
            </w:r>
            <w:r>
              <w:rPr>
                <w:rFonts w:eastAsiaTheme="minorEastAsia"/>
              </w:rPr>
              <w:fldChar w:fldCharType="end"/>
            </w:r>
            <w:r>
              <w:rPr>
                <w:rFonts w:eastAsiaTheme="minorEastAsia"/>
              </w:rPr>
              <w:t>)</w:t>
            </w:r>
            <w:bookmarkEnd w:id="16"/>
          </w:p>
        </w:tc>
      </w:tr>
    </w:tbl>
    <w:p w:rsidR="00283B53" w:rsidRDefault="00283B53" w:rsidP="000C00BE">
      <w:pPr>
        <w:rPr>
          <w:rFonts w:eastAsiaTheme="minorEastAsia"/>
        </w:rPr>
      </w:pPr>
      <w:r>
        <w:rPr>
          <w:rFonts w:eastAsiaTheme="minorEastAsia"/>
        </w:rPr>
        <w:t>The general algorithm is:</w:t>
      </w:r>
    </w:p>
    <w:p w:rsidR="00283B53" w:rsidRDefault="00283B53" w:rsidP="00283B53">
      <w:pPr>
        <w:pStyle w:val="ListParagraph"/>
        <w:numPr>
          <w:ilvl w:val="0"/>
          <w:numId w:val="31"/>
        </w:numPr>
        <w:rPr>
          <w:rFonts w:eastAsiaTheme="minorEastAsia"/>
        </w:rPr>
      </w:pPr>
      <w:r>
        <w:rPr>
          <w:rFonts w:eastAsiaTheme="minorEastAsia"/>
        </w:rPr>
        <w:t xml:space="preserve">Calculate parameters of projections by formula </w:t>
      </w:r>
      <w:r>
        <w:rPr>
          <w:rFonts w:eastAsiaTheme="minorEastAsia"/>
        </w:rPr>
        <w:fldChar w:fldCharType="begin"/>
      </w:r>
      <w:r>
        <w:rPr>
          <w:rFonts w:eastAsiaTheme="minorEastAsia"/>
        </w:rPr>
        <w:instrText xml:space="preserve"> REF _Ref441826266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2</w:t>
      </w:r>
      <w:r w:rsidR="009A31F9">
        <w:rPr>
          <w:rFonts w:eastAsiaTheme="minorEastAsia"/>
        </w:rPr>
        <w:t>)</w:t>
      </w:r>
      <w:r>
        <w:rPr>
          <w:rFonts w:eastAsiaTheme="minorEastAsia"/>
        </w:rPr>
        <w:fldChar w:fldCharType="end"/>
      </w:r>
      <w:r>
        <w:rPr>
          <w:rFonts w:eastAsiaTheme="minorEastAsia"/>
        </w:rPr>
        <w:t>.</w:t>
      </w:r>
    </w:p>
    <w:p w:rsidR="00283B53" w:rsidRDefault="00283B53" w:rsidP="00283B53">
      <w:pPr>
        <w:pStyle w:val="ListParagraph"/>
        <w:numPr>
          <w:ilvl w:val="0"/>
          <w:numId w:val="31"/>
        </w:numPr>
        <w:rPr>
          <w:rFonts w:eastAsiaTheme="minorEastAsia"/>
        </w:rPr>
      </w:pPr>
      <w:r>
        <w:rPr>
          <w:rFonts w:eastAsiaTheme="minorEastAsia"/>
        </w:rPr>
        <w:t xml:space="preserve">Calculate adjusted parameter by formula </w:t>
      </w:r>
      <w:r>
        <w:rPr>
          <w:rFonts w:eastAsiaTheme="minorEastAsia"/>
        </w:rPr>
        <w:fldChar w:fldCharType="begin"/>
      </w:r>
      <w:r>
        <w:rPr>
          <w:rFonts w:eastAsiaTheme="minorEastAsia"/>
        </w:rPr>
        <w:instrText xml:space="preserve"> REF _Ref441826294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3</w:t>
      </w:r>
      <w:r w:rsidR="009A31F9">
        <w:rPr>
          <w:rFonts w:eastAsiaTheme="minorEastAsia"/>
        </w:rPr>
        <w:t>)</w:t>
      </w:r>
      <w:r>
        <w:rPr>
          <w:rFonts w:eastAsiaTheme="minorEastAsia"/>
        </w:rPr>
        <w:fldChar w:fldCharType="end"/>
      </w:r>
    </w:p>
    <w:p w:rsidR="00283B53" w:rsidRPr="00283B53" w:rsidRDefault="00283B53" w:rsidP="00283B53">
      <w:pPr>
        <w:pStyle w:val="ListParagraph"/>
        <w:numPr>
          <w:ilvl w:val="0"/>
          <w:numId w:val="31"/>
        </w:numPr>
        <w:rPr>
          <w:rFonts w:eastAsiaTheme="minorEastAsia"/>
        </w:rPr>
      </w:pPr>
      <w:r>
        <w:rPr>
          <w:rFonts w:eastAsiaTheme="minorEastAsia"/>
        </w:rPr>
        <w:t xml:space="preserve">Calculate distances by formula </w:t>
      </w:r>
      <w:r>
        <w:rPr>
          <w:rFonts w:eastAsiaTheme="minorEastAsia"/>
        </w:rPr>
        <w:fldChar w:fldCharType="begin"/>
      </w:r>
      <w:r>
        <w:rPr>
          <w:rFonts w:eastAsiaTheme="minorEastAsia"/>
        </w:rPr>
        <w:instrText xml:space="preserve"> REF _Ref441826363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4</w:t>
      </w:r>
      <w:r w:rsidR="009A31F9">
        <w:rPr>
          <w:rFonts w:eastAsiaTheme="minorEastAsia"/>
        </w:rPr>
        <w:t>)</w:t>
      </w:r>
      <w:r>
        <w:rPr>
          <w:rFonts w:eastAsiaTheme="minorEastAsia"/>
        </w:rPr>
        <w:fldChar w:fldCharType="end"/>
      </w:r>
      <w:r>
        <w:rPr>
          <w:rFonts w:eastAsiaTheme="minorEastAsia"/>
        </w:rPr>
        <w:t xml:space="preserve">. Select the nearest edge and calculate coordinates of projection onto nearest edge by formula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1</w:t>
      </w:r>
      <w:r w:rsidR="009A31F9">
        <w:rPr>
          <w:rFonts w:eastAsiaTheme="minorEastAsia"/>
        </w:rPr>
        <w:t>)</w:t>
      </w:r>
      <w:r>
        <w:rPr>
          <w:rFonts w:eastAsiaTheme="minorEastAsia"/>
        </w:rPr>
        <w:fldChar w:fldCharType="end"/>
      </w:r>
      <w:r>
        <w:rPr>
          <w:rFonts w:eastAsiaTheme="minorEastAsia"/>
        </w:rPr>
        <w:t>.</w:t>
      </w:r>
    </w:p>
    <w:p w:rsidR="001E6D79" w:rsidRDefault="001E6D79" w:rsidP="009D4D76">
      <w:pPr>
        <w:keepNext/>
        <w:ind w:firstLine="0"/>
        <w:jc w:val="center"/>
      </w:pPr>
      <w:r>
        <w:rPr>
          <w:noProof/>
          <w:lang w:eastAsia="en-GB"/>
        </w:rPr>
        <w:lastRenderedPageBreak/>
        <w:drawing>
          <wp:inline distT="0" distB="0" distL="0" distR="0" wp14:anchorId="6E379907" wp14:editId="65F686C5">
            <wp:extent cx="1537200" cy="136440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3D9D1CB1" wp14:editId="4F628612">
            <wp:extent cx="1537200" cy="13644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11BE3D3A" wp14:editId="4A3FA7FF">
            <wp:extent cx="1537200" cy="136440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37200" cy="1364400"/>
                    </a:xfrm>
                    <a:prstGeom prst="rect">
                      <a:avLst/>
                    </a:prstGeom>
                  </pic:spPr>
                </pic:pic>
              </a:graphicData>
            </a:graphic>
          </wp:inline>
        </w:drawing>
      </w:r>
    </w:p>
    <w:p w:rsidR="001E6D79" w:rsidRDefault="0075774F" w:rsidP="001E6D79">
      <w:pPr>
        <w:keepNext/>
        <w:ind w:firstLine="0"/>
        <w:jc w:val="center"/>
      </w:pPr>
      <w:r>
        <w:rPr>
          <w:noProof/>
          <w:lang w:eastAsia="en-GB"/>
        </w:rPr>
        <w:drawing>
          <wp:inline distT="0" distB="0" distL="0" distR="0" wp14:anchorId="071CB7E2" wp14:editId="73C70F32">
            <wp:extent cx="1537200" cy="13644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369EF6E9" wp14:editId="0B732B54">
            <wp:extent cx="1537200" cy="1364400"/>
            <wp:effectExtent l="0" t="0" r="635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5C51F175" wp14:editId="4EA8FB55">
            <wp:extent cx="1537200" cy="1364400"/>
            <wp:effectExtent l="0" t="0" r="635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37200" cy="1364400"/>
                    </a:xfrm>
                    <a:prstGeom prst="rect">
                      <a:avLst/>
                    </a:prstGeom>
                  </pic:spPr>
                </pic:pic>
              </a:graphicData>
            </a:graphic>
          </wp:inline>
        </w:drawing>
      </w:r>
    </w:p>
    <w:p w:rsidR="001E6D79" w:rsidRDefault="001E6D79" w:rsidP="001E6D79">
      <w:pPr>
        <w:pStyle w:val="Caption"/>
      </w:pPr>
      <w:bookmarkStart w:id="17" w:name="_Ref441745545"/>
      <w:proofErr w:type="gramStart"/>
      <w:r>
        <w:t xml:space="preserve">Figure </w:t>
      </w:r>
      <w:fldSimple w:instr=" SEQ Figure \* ARABIC ">
        <w:r w:rsidR="009A31F9">
          <w:rPr>
            <w:noProof/>
          </w:rPr>
          <w:t>5</w:t>
        </w:r>
      </w:fldSimple>
      <w:bookmarkEnd w:id="17"/>
      <w:r>
        <w:t>.</w:t>
      </w:r>
      <w:proofErr w:type="gramEnd"/>
      <w:r>
        <w:t xml:space="preserve"> Examples of data point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75774F" w:rsidRDefault="0075774F" w:rsidP="0075774F">
      <w:pPr>
        <w:pStyle w:val="Heading2"/>
      </w:pPr>
      <w:bookmarkStart w:id="18" w:name="_Toc518052239"/>
      <w:r>
        <w:t>Projection of data onto nearest face</w:t>
      </w:r>
      <w:bookmarkEnd w:id="18"/>
    </w:p>
    <w:p w:rsidR="00BA5F7E" w:rsidRDefault="00FF5427" w:rsidP="00CE011C">
      <w:r>
        <w:rPr>
          <w:noProof/>
          <w:lang w:eastAsia="en-GB"/>
        </w:rPr>
        <mc:AlternateContent>
          <mc:Choice Requires="wpc">
            <w:drawing>
              <wp:anchor distT="0" distB="0" distL="114300" distR="114300" simplePos="0" relativeHeight="251657728" behindDoc="0" locked="0" layoutInCell="1" allowOverlap="1" wp14:anchorId="43BEBFF3" wp14:editId="07D69F7A">
                <wp:simplePos x="0" y="0"/>
                <wp:positionH relativeFrom="column">
                  <wp:align>right</wp:align>
                </wp:positionH>
                <wp:positionV relativeFrom="paragraph">
                  <wp:posOffset>0</wp:posOffset>
                </wp:positionV>
                <wp:extent cx="1216800" cy="1497600"/>
                <wp:effectExtent l="0" t="0" r="2540" b="7620"/>
                <wp:wrapSquare wrapText="bothSides"/>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 name="Straight Connector 145"/>
                        <wps:cNvCnPr/>
                        <wps:spPr>
                          <a:xfrm flipH="1">
                            <a:off x="45055" y="37798"/>
                            <a:ext cx="4583"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Straight Connector 153"/>
                        <wps:cNvCnPr/>
                        <wps:spPr>
                          <a:xfrm flipH="1">
                            <a:off x="45055" y="37798"/>
                            <a:ext cx="1142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44509" y="37798"/>
                            <a:ext cx="1143000"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273109" y="37798"/>
                            <a:ext cx="91440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4508" y="259210"/>
                            <a:ext cx="1143001" cy="718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44509" y="259210"/>
                            <a:ext cx="913854" cy="921588"/>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501709" y="37252"/>
                            <a:ext cx="685800" cy="6863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44509" y="488013"/>
                            <a:ext cx="685254" cy="692785"/>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730309" y="30813"/>
                            <a:ext cx="457200" cy="464185"/>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958909" y="37798"/>
                            <a:ext cx="22805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44509" y="723598"/>
                            <a:ext cx="457747"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49638" y="951652"/>
                            <a:ext cx="223471" cy="229146"/>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Text Box 174"/>
                        <wps:cNvSpPr txBox="1"/>
                        <wps:spPr>
                          <a:xfrm>
                            <a:off x="308692" y="1199829"/>
                            <a:ext cx="644525" cy="27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F81824">
                              <w:pPr>
                                <w:pStyle w:val="Caption"/>
                              </w:pPr>
                              <w:bookmarkStart w:id="19" w:name="_Ref442176028"/>
                              <w:r>
                                <w:t xml:space="preserve">Figure </w:t>
                              </w:r>
                              <w:fldSimple w:instr=" SEQ Figure \* ARABIC ">
                                <w:r>
                                  <w:rPr>
                                    <w:noProof/>
                                  </w:rPr>
                                  <w:t>6</w:t>
                                </w:r>
                              </w:fldSimple>
                              <w:bookmarkEnd w:id="1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8" name="Straight Connector 388"/>
                        <wps:cNvCnPr/>
                        <wps:spPr>
                          <a:xfrm flipH="1">
                            <a:off x="2686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flipH="1">
                            <a:off x="4972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flipH="1">
                            <a:off x="730309"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flipH="1">
                            <a:off x="9544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H="1">
                            <a:off x="11830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8" name="Straight Connector 398"/>
                        <wps:cNvCnPr/>
                        <wps:spPr>
                          <a:xfrm>
                            <a:off x="44509" y="488013"/>
                            <a:ext cx="1143001" cy="6985"/>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a:off x="44509" y="7166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44509" y="9452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a:off x="44509" y="11738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3BEBFF3" id="Canvas 143" o:spid="_x0000_s1131" editas="canvas" style="position:absolute;left:0;text-align:left;margin-left:44.6pt;margin-top:0;width:95.8pt;height:117.9pt;z-index:251657728;mso-position-horizontal:right;mso-position-horizontal-relative:text;mso-position-vertical-relative:text;mso-width-relative:margin;mso-height-relative:margin" coordsize="12166,1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">
                <v:shape id="_x0000_s1132" type="#_x0000_t75" style="position:absolute;width:12166;height:14973;visibility:visible;mso-wrap-style:square">
                  <v:fill o:detectmouseclick="t"/>
                  <v:path o:connecttype="none"/>
                </v:shape>
                <v:line id="Straight Connector 145" o:spid="_x0000_s1133" style="position:absolute;flip:x;visibility:visible;mso-wrap-style:square" from="450,377" to="496,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mDAsIAAADcAAAADwAAAGRycy9kb3ducmV2LnhtbERPS4vCMBC+C/6HMII3TRXdlWoUERaW&#10;XVzW18Hb0Ewf2ExKE23990YQvM3H95zFqjWluFHtCssKRsMIBHFidcGZguPhazAD4TyyxtIyKbiT&#10;g9Wy21lgrG3DO7rtfSZCCLsYFeTeV7GULsnJoBvaijhwqa0N+gDrTOoamxBuSjmOog9psODQkGNF&#10;m5ySy/5qFKTuWm3OJ+3Tz5/tbpv+Zn/Y/CvV77XrOQhPrX+LX+5vHeZPpvB8Jlw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YmDAsIAAADcAAAADwAAAAAAAAAAAAAA&#10;AAChAgAAZHJzL2Rvd25yZXYueG1sUEsFBgAAAAAEAAQA+QAAAJADAAAAAA==&#10;" strokecolor="black [3040]"/>
                <v:line id="Straight Connector 153" o:spid="_x0000_s1134" style="position:absolute;flip:x;visibility:visible;mso-wrap-style:square" from="450,377" to="118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UoMMIAAADcAAAADwAAAGRycy9kb3ducmV2LnhtbERPS4vCMBC+C/6HMII3TVXclWoUERaW&#10;XVzW18Hb0Ewf2ExKE23990YQvM3H95zFqjWluFHtCssKRsMIBHFidcGZguPhazAD4TyyxtIyKbiT&#10;g9Wy21lgrG3DO7rtfSZCCLsYFeTeV7GULsnJoBvaijhwqa0N+gDrTOoamxBuSjmOog9psODQkGNF&#10;m5ySy/5qFKTuWm3OJ+3Tz5/tbpv+Zn/Y/CvV77XrOQhPrX+LX+5vHeZPJ/B8Jlw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UoMMIAAADcAAAADwAAAAAAAAAAAAAA&#10;AAChAgAAZHJzL2Rvd25yZXYueG1sUEsFBgAAAAAEAAQA+QAAAJADAAAAAA==&#10;" strokecolor="black [3040]"/>
                <v:line id="Straight Connector 161" o:spid="_x0000_s1135" style="position:absolute;visibility:visible;mso-wrap-style:square" from="445,377" to="11875,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D98MAAADcAAAADwAAAGRycy9kb3ducmV2LnhtbESPT2sCMRDF7wW/Qxiht5rdli66GkWk&#10;0mJP/rsPm3F3cTNZk6jptzeFQm8zvPd+82a2iKYTN3K+tawgH2UgiCurW64VHPbrlzEIH5A1dpZJ&#10;wQ95WMwHTzMstb3zlm67UIsEYV+igiaEvpTSVw0Z9CPbEyftZJ3BkFZXS+3wnuCmk69ZVkiDLacL&#10;Dfa0aqg6764mUfLjxcjP8wSPG/ftPt6K+B4vSj0P43IKIlAM/+a/9JdO9Yscfp9JE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FA/fDAAAA3AAAAA8AAAAAAAAAAAAA&#10;AAAAoQIAAGRycy9kb3ducmV2LnhtbFBLBQYAAAAABAAEAPkAAACRAwAAAAA=&#10;" strokecolor="black [3040]"/>
                <v:line id="Straight Connector 162" o:spid="_x0000_s1136" style="position:absolute;visibility:visible;mso-wrap-style:square" from="2731,377" to="11875,9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edgMQAAADcAAAADwAAAGRycy9kb3ducmV2LnhtbESPzWrDMBCE74W8g9hCb4mclJrWjRxC&#10;SGhJTs3PfbG2trG1ciQlUd8+KhR622Vmvp2dL6LpxZWcby0rmE4yEMSV1S3XCo6HzfgVhA/IGnvL&#10;pOCHPCzK0cMcC21v/EXXfahFgrAvUEETwlBI6auGDPqJHYiT9m2dwZBWV0vt8JbgppezLMulwZbT&#10;hQYHWjVUdfuLSZTp6WzkR/eGp63bufVzHl/iWamnx7h8BxEohn/zX/pTp/r5D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152AxAAAANwAAAAPAAAAAAAAAAAA&#10;AAAAAKECAABkcnMvZG93bnJldi54bWxQSwUGAAAAAAQABAD5AAAAkgMAAAAA&#10;" strokecolor="black [3040]"/>
                <v:line id="Straight Connector 164" o:spid="_x0000_s1137" style="position:absolute;visibility:visible;mso-wrap-style:square" from="445,2592" to="11875,2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gb8MAAADcAAAADwAAAGRycy9kb3ducmV2LnhtbESPQWsCMRCF70L/Q5hCb5q11aWuRili&#10;UeypVu/DZtxd3EzWJNX03zeC4G2G9943b2aLaFpxIecbywqGgwwEcWl1w5WC/c9n/x2ED8gaW8uk&#10;4I88LOZPvRkW2l75my67UIkEYV+ggjqErpDSlzUZ9APbESftaJ3BkFZXSe3wmuCmla9ZlkuDDacL&#10;NXa0rKk87X5NogwPZyPXpwketu7Lrd7yOI5npV6e48cURKAYHuZ7eqNT/XwEt2fSBH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yoG/DAAAA3AAAAA8AAAAAAAAAAAAA&#10;AAAAoQIAAGRycy9kb3ducmV2LnhtbFBLBQYAAAAABAAEAPkAAACRAwAAAAA=&#10;" strokecolor="black [3040]"/>
                <v:line id="Straight Connector 166" o:spid="_x0000_s1138" style="position:absolute;visibility:visible;mso-wrap-style:square" from="445,2592" to="9583,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ybg8QAAADcAAAADwAAAGRycy9kb3ducmV2LnhtbESPQW/CMAyF70j8h8hIu0EK06qtkKJp&#10;YtoEJ9i4W41pqzZOSTLI/j2ZNImbrffe5+fVOppeXMj51rKC+SwDQVxZ3XKt4PvrffoMwgdkjb1l&#10;UvBLHtbleLTCQtsr7+lyCLVIEPYFKmhCGAopfdWQQT+zA3HSTtYZDGl1tdQOrwluernIslwabDld&#10;aHCgt4aq7vBjEmV+PBv50b3gcet2bvOYx6d4VuphEl+XIALFcDf/pz91qp/n8PdMmk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7JuDxAAAANwAAAAPAAAAAAAAAAAA&#10;AAAAAKECAABkcnMvZG93bnJldi54bWxQSwUGAAAAAAQABAD5AAAAkgMAAAAA&#10;" strokecolor="black [3040]"/>
                <v:line id="Straight Connector 167" o:spid="_x0000_s1139" style="position:absolute;visibility:visible;mso-wrap-style:square" from="5017,372" to="11875,7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A+GMQAAADcAAAADwAAAGRycy9kb3ducmV2LnhtbESPQW/CMAyF70j7D5EncYOUoXVbR0DT&#10;BGKCE924W43XVjROSQJk/35BQuJm6733+Xm2iKYTZ3K+taxgMs5AEFdWt1wr+PlejV5B+ICssbNM&#10;Cv7Iw2L+MJhhoe2Fd3QuQy0ShH2BCpoQ+kJKXzVk0I9tT5y0X+sMhrS6WmqHlwQ3nXzKslwabDld&#10;aLCnz4aqQ3kyiTLZH41cH95wv3Fbt5zm8TkelRo+xo93EIFiuJtv6S+d6ucvcH0mT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D4YxAAAANwAAAAPAAAAAAAAAAAA&#10;AAAAAKECAABkcnMvZG93bnJldi54bWxQSwUGAAAAAAQABAD5AAAAkgMAAAAA&#10;" strokecolor="black [3040]"/>
                <v:line id="Straight Connector 168" o:spid="_x0000_s1140" style="position:absolute;visibility:visible;mso-wrap-style:square" from="445,4880" to="7297,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qasMAAADcAAAADwAAAGRycy9kb3ducmV2LnhtbESPQW/CMAyF75P2HyJP2m2kMFGNQkAT&#10;2jTETmPjbjVeW9E4Jckg/Ht8QNrtWX7+/N5ilV2vThRi59nAeFSAIq697bgx8PP9/vQCKiZki71n&#10;MnChCKvl/d0CK+vP/EWnXWqUQDhWaKBNaai0jnVLDuPID8Sy+/XBYZIxNNoGPAvc9XpSFKV22LF8&#10;aHGgdUv1YffnhDLeH53+OMxwvw2f4e25zNN8NObxIb/OQSXK6d98u95YiV9KWikjCv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qmrDAAAA3AAAAA8AAAAAAAAAAAAA&#10;AAAAoQIAAGRycy9kb3ducmV2LnhtbFBLBQYAAAAABAAEAPkAAACRAwAAAAA=&#10;" strokecolor="black [3040]"/>
                <v:line id="Straight Connector 169" o:spid="_x0000_s1141" style="position:absolute;visibility:visible;mso-wrap-style:square" from="7303,308" to="11875,4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MP8cMAAADcAAAADwAAAGRycy9kb3ducmV2LnhtbESPQWsCMRCF70L/Q5iCN82quOjWKKVY&#10;lHrS1vuwme4ubiZrkmr8940geJvhvffNm8UqmlZcyPnGsoLRMANBXFrdcKXg5/tzMAPhA7LG1jIp&#10;uJGH1fKlt8BC2yvv6XIIlUgQ9gUqqEPoCil9WZNBP7QdcdJ+rTMY0uoqqR1eE9y0cpxluTTYcLpQ&#10;Y0cfNZWnw59JlNHxbOTmNMfjl9u59SSP03hWqv8a399ABIrhaX6ktzrVz+dwfyZ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9zD/HDAAAA3AAAAA8AAAAAAAAAAAAA&#10;AAAAoQIAAGRycy9kb3ducmV2LnhtbFBLBQYAAAAABAAEAPkAAACRAwAAAAA=&#10;" strokecolor="black [3040]"/>
                <v:line id="Straight Connector 170" o:spid="_x0000_s1142" style="position:absolute;visibility:visible;mso-wrap-style:square" from="9589,377" to="11869,2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wscMAAADcAAAADwAAAGRycy9kb3ducmV2LnhtbESPQU8CMRCF7yT+h2ZMvEkXjSArhRiC&#10;0cgJhPtkO+5u2E6XtkL598zBhNubzJtv3pstsuvUiUJsPRsYDQtQxJW3LdcGdj8fj6+gYkK22Hkm&#10;AxeKsJjfDWZYWn/mDZ22qVYC4ViigSalvtQ6Vg05jEPfE8vu1weHScZQaxvwLHDX6aeiGGuHLcuH&#10;BntaNlQdtn9OKKP90enPwxT332EdVs/j/JKPxjzc5/c3UIlyupn/r7+sxJ9IfCkjCv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QMLHDAAAA3AAAAA8AAAAAAAAAAAAA&#10;AAAAoQIAAGRycy9kb3ducmV2LnhtbFBLBQYAAAAABAAEAPkAAACRAwAAAAA=&#10;" strokecolor="black [3040]"/>
                <v:line id="Straight Connector 171" o:spid="_x0000_s1143" style="position:absolute;visibility:visible;mso-wrap-style:square" from="445,7235" to="5022,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VKsMAAADcAAAADwAAAGRycy9kb3ducmV2LnhtbESPQWsCMRCF70L/Q5iCt5pdRdtujVJE&#10;sehJW+/DZrq7uJmsSdT47xuh4G2G9943b6bzaFpxIecbywryQQaCuLS64UrBz/fq5Q2ED8gaW8uk&#10;4EYe5rOn3hQLba+8o8s+VCJB2BeooA6hK6T0ZU0G/cB2xEn7tc5gSKurpHZ4TXDTymGWTaTBhtOF&#10;Gjta1FQe92eTKPnhZOT6+I6Hjdu65WgSx/GkVP85fn6ACBTDw/yf/tKp/msO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lSrDAAAA3AAAAA8AAAAAAAAAAAAA&#10;AAAAoQIAAGRycy9kb3ducmV2LnhtbFBLBQYAAAAABAAEAPkAAACRAwAAAAA=&#10;" strokecolor="black [3040]"/>
                <v:line id="Straight Connector 173" o:spid="_x0000_s1144" style="position:absolute;visibility:visible;mso-wrap-style:square" from="496,9516" to="2731,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KuxsQAAADcAAAADwAAAGRycy9kb3ducmV2LnhtbESPQW/CMAyF70j7D5EncRspQ8DWkaIJ&#10;MQ2NE2zcrcZrqzZOSQKEf08mTeJm6733+XmxjKYTZ3K+saxgPMpAEJdWN1wp+Pn+eHoB4QOyxs4y&#10;KbiSh2XxMFhgru2Fd3Teh0okCPscFdQh9LmUvqzJoB/Znjhpv9YZDGl1ldQOLwluOvmcZTNpsOF0&#10;ocaeVjWV7f5kEmV8OBr52b7i4ctt3Xoyi9N4VGr4GN/fQASK4W7+T290qj+fwN8zaQJ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q7GxAAAANwAAAAPAAAAAAAAAAAA&#10;AAAAAKECAABkcnMvZG93bnJldi54bWxQSwUGAAAAAAQABAD5AAAAkgMAAAAA&#10;" strokecolor="black [3040]"/>
                <v:shape id="Text Box 174" o:spid="_x0000_s1145" type="#_x0000_t202" style="position:absolute;left:3086;top:11998;width:6446;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9dlMMA&#10;AADcAAAADwAAAGRycy9kb3ducmV2LnhtbERPTWvCQBC9F/wPywje6kYtNUZXKYKQQz00VbwO2TEJ&#10;Zmfj7lbjv3cLhd7m8T5ntelNK27kfGNZwWScgCAurW64UnD43r2mIHxA1thaJgUP8rBZD15WmGl7&#10;5y+6FaESMYR9hgrqELpMSl/WZNCPbUccubN1BkOErpLa4T2Gm1ZOk+RdGmw4NtTY0bam8lL8GAX7&#10;7aJI8+nDnRazfFek14n9TI9KjYb9xxJEoD78i//cuY7z52/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9dlMMAAADcAAAADwAAAAAAAAAAAAAAAACYAgAAZHJzL2Rv&#10;d25yZXYueG1sUEsFBgAAAAAEAAQA9QAAAIgDAAAAAA==&#10;" fillcolor="white [3201]" stroked="f" strokeweight=".5pt">
                  <v:textbox>
                    <w:txbxContent>
                      <w:p w:rsidR="009A31F9" w:rsidRDefault="009A31F9" w:rsidP="00F81824">
                        <w:pPr>
                          <w:pStyle w:val="Caption"/>
                        </w:pPr>
                        <w:bookmarkStart w:id="20" w:name="_Ref442176028"/>
                        <w:r>
                          <w:t xml:space="preserve">Figure </w:t>
                        </w:r>
                        <w:fldSimple w:instr=" SEQ Figure \* ARABIC ">
                          <w:r>
                            <w:rPr>
                              <w:noProof/>
                            </w:rPr>
                            <w:t>6</w:t>
                          </w:r>
                        </w:fldSimple>
                        <w:bookmarkEnd w:id="20"/>
                      </w:p>
                    </w:txbxContent>
                  </v:textbox>
                </v:shape>
                <v:line id="Straight Connector 388" o:spid="_x0000_s1146" style="position:absolute;flip:x;visibility:visible;mso-wrap-style:square" from="2686,377" to="2731,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X458EAAADcAAAADwAAAGRycy9kb3ducmV2LnhtbERPy4rCMBTdC/5DuMLsNHUElWosUhAG&#10;BwefC3eX5vaBzU1poq1/P1kMzPJw3uukN7V4UesqywqmkwgEcWZ1xYWC62U3XoJwHlljbZkUvMlB&#10;shkO1hhr2/GJXmdfiBDCLkYFpfdNLKXLSjLoJrYhDlxuW4M+wLaQusUuhJtafkbRXBqsODSU2FBa&#10;UvY4P42C3D2b9H7TPl/sD6dD/l38YHdU6mPUb1cgPPX+X/zn/tIKZsuwNpwJR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9fjnwQAAANwAAAAPAAAAAAAAAAAAAAAA&#10;AKECAABkcnMvZG93bnJldi54bWxQSwUGAAAAAAQABAD5AAAAjwMAAAAA&#10;" strokecolor="black [3040]"/>
                <v:line id="Straight Connector 389" o:spid="_x0000_s1147" style="position:absolute;flip:x;visibility:visible;mso-wrap-style:square" from="4972,377" to="5017,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dfMUAAADcAAAADwAAAGRycy9kb3ducmV2LnhtbESPS4sCMRCE74L/IbTgTTOu4LqjUURY&#10;EEXxsXvYWzPpeeCkM0yiM/57Iyx4LKrqK2q+bE0p7lS7wrKC0TACQZxYXXCm4OfyPZiCcB5ZY2mZ&#10;FDzIwXLR7cwx1rbhE93PPhMBwi5GBbn3VSylS3Iy6Ia2Ig5eamuDPsg6k7rGJsBNKT+iaCINFhwW&#10;cqxonVNyPd+MgtTdqvXfr/bp53Z/2qe77IDNUal+r13NQHhq/Tv8395oBePpF7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ldfMUAAADcAAAADwAAAAAAAAAA&#10;AAAAAAChAgAAZHJzL2Rvd25yZXYueG1sUEsFBgAAAAAEAAQA+QAAAJMDAAAAAA==&#10;" strokecolor="black [3040]"/>
                <v:line id="Straight Connector 390" o:spid="_x0000_s1148" style="position:absolute;flip:x;visibility:visible;mso-wrap-style:square" from="7303,377" to="7347,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iPMMAAADcAAAADwAAAGRycy9kb3ducmV2LnhtbERPy2rCQBTdC/7DcAvumkkttDZ1FBGE&#10;YrGYWBfuLpmbB83cCZnJo3/fWRRcHs57vZ1MIwbqXG1ZwVMUgyDOra65VPB9OTyuQDiPrLGxTAp+&#10;ycF2M5+tMdF25JSGzJcihLBLUEHlfZtI6fKKDLrItsSBK2xn0AfYlVJ3OIZw08hlHL9IgzWHhgpb&#10;2leU/2S9UVC4vt3frtoXr8dTeio+yy8cz0otHqbdOwhPk7+L/90fWsHzW5gfzo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aYjzDAAAA3AAAAA8AAAAAAAAAAAAA&#10;AAAAoQIAAGRycy9kb3ducmV2LnhtbFBLBQYAAAAABAAEAPkAAACRAwAAAAA=&#10;" strokecolor="black [3040]"/>
                <v:line id="Straight Connector 391" o:spid="_x0000_s1149" style="position:absolute;flip:x;visibility:visible;mso-wrap-style:square" from="9544,377" to="9589,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Hp8YAAADcAAAADwAAAGRycy9kb3ducmV2LnhtbESPS2vDMBCE74X8B7GB3Go5CbSpYyWE&#10;QCC0pOTRHnpbrPWDWCtjyY/++6pQ6HGYmW+YdDuaWvTUusqygnkUgyDOrK64UPBxOzyuQDiPrLG2&#10;TAq+ycF2M3lIMdF24Av1V1+IAGGXoILS+yaR0mUlGXSRbYiDl9vWoA+yLaRucQhwU8tFHD9JgxWH&#10;hRIb2peU3a+dUZC7rtl/fWqfP7+eLqf8rXjH4azUbDru1iA8jf4//Nc+agXLlzn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Wx6fGAAAA3AAAAA8AAAAAAAAA&#10;AAAAAAAAoQIAAGRycy9kb3ducmV2LnhtbFBLBQYAAAAABAAEAPkAAACUAwAAAAA=&#10;" strokecolor="black [3040]"/>
                <v:line id="Straight Connector 392" o:spid="_x0000_s1150" style="position:absolute;flip:x;visibility:visible;mso-wrap-style:square" from="11830,377" to="11875,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Z0MQAAADcAAAADwAAAGRycy9kb3ducmV2LnhtbESPS4sCMRCE7wv+h9CCtzWjwqqjUUQQ&#10;ZBfF58FbM+l54KQzTKIz+++NsLDHoqq+oubL1pTiSbUrLCsY9CMQxInVBWcKLufN5wSE88gaS8uk&#10;4JccLBedjznG2jZ8pOfJZyJA2MWoIPe+iqV0SU4GXd9WxMFLbW3QB1lnUtfYBLgp5TCKvqTBgsNC&#10;jhWtc0rup4dRkLpHtb5dtU/H37vjLv3J9tgclOp129UMhKfW/4f/2lutYDQd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xFnQxAAAANwAAAAPAAAAAAAAAAAA&#10;AAAAAKECAABkcnMvZG93bnJldi54bWxQSwUGAAAAAAQABAD5AAAAkgMAAAAA&#10;" strokecolor="black [3040]"/>
                <v:line id="Straight Connector 398" o:spid="_x0000_s1151" style="position:absolute;visibility:visible;mso-wrap-style:square" from="445,4880" to="11875,4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399" o:spid="_x0000_s1152" style="position:absolute;visibility:visible;mso-wrap-style:square" from="445,7166" to="11875,7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RN8MAAADcAAAADwAAAGRycy9kb3ducmV2LnhtbESPT2sCMRTE74LfITyht5pVqbirUURa&#10;WuzJf/fH5rm7uHlZk1TTb28KBY/DzPyGWayiacWNnG8sKxgNMxDEpdUNVwqOh4/XGQgfkDW2lknB&#10;L3lYLfu9BRba3nlHt32oRIKwL1BBHUJXSOnLmgz6oe2Ik3e2zmBI0lVSO7wnuGnlOMum0mDDaaHG&#10;jjY1lZf9j0mU0elq5Oclx9PWfbv3yTS+xatSL4O4noMIFMMz/N/+0gomeQ5/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iETfDAAAA3AAAAA8AAAAAAAAAAAAA&#10;AAAAoQIAAGRycy9kb3ducmV2LnhtbFBLBQYAAAAABAAEAPkAAACRAwAAAAA=&#10;" strokecolor="black [3040]"/>
                <v:line id="Straight Connector 400" o:spid="_x0000_s1153" style="position:absolute;visibility:visible;mso-wrap-style:square" from="445,9452" to="11875,9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gSMQAAADcAAAADwAAAGRycy9kb3ducmV2LnhtbESPTW/CMAyG75P2HyIj7TZS9oGgENA0&#10;DYHGaQzuVmPaisYpSQbZv8eHSTtar9/HfubL7Dp1oRBbzwZGwwIUceVty7WB/ffqcQIqJmSLnWcy&#10;8EsRlov7uzmW1l/5iy67VCuBcCzRQJNSX2odq4YcxqHviSU7+uAwyRhqbQNeBe46/VQUY+2wZbnQ&#10;YE/vDVWn3Y8Tyuhwdnp9muLhM2zDx/M4v+azMQ+D/DYDlSin/+W/9sYaeCnkfZ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BIxAAAANwAAAAPAAAAAAAAAAAA&#10;AAAAAKECAABkcnMvZG93bnJldi54bWxQSwUGAAAAAAQABAD5AAAAkgMAAAAA&#10;" strokecolor="black [3040]"/>
                <v:line id="Straight Connector 401" o:spid="_x0000_s1154" style="position:absolute;visibility:visible;mso-wrap-style:square" from="445,11738" to="11875,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RF08MAAADcAAAADwAAAGRycy9kb3ducmV2LnhtbESPQWsCMRSE7wX/Q3iCt5pdbRe7NYqU&#10;Sks9qfX+2LzuLm5e1iRq/PemUOhxmJlvmPkymk5cyPnWsoJ8nIEgrqxuuVbwvV8/zkD4gKyxs0wK&#10;buRhuRg8zLHU9spbuuxCLRKEfYkKmhD6UkpfNWTQj21PnLwf6wyGJF0ttcNrgptOTrKskAZbTgsN&#10;9vTWUHXcnU2i5IeTkR/HFzx8uY17nxbxOZ6UGg3j6hVEoBj+w3/tT63gKcv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0RdPDAAAA3AAAAA8AAAAAAAAAAAAA&#10;AAAAoQIAAGRycy9kb3ducmV2LnhtbFBLBQYAAAAABAAEAPkAAACRAwAAAAA=&#10;" strokecolor="black [3040]"/>
                <w10:wrap type="square"/>
              </v:group>
            </w:pict>
          </mc:Fallback>
        </mc:AlternateContent>
      </w:r>
      <w:r w:rsidR="00BA5F7E">
        <w:t xml:space="preserve">Projection onto nearest face is not defined for all map geometries. To use this option used map geometry must implement method </w:t>
      </w:r>
      <w:proofErr w:type="spellStart"/>
      <w:r w:rsidR="00BA5F7E">
        <w:t>getFaces</w:t>
      </w:r>
      <w:proofErr w:type="spellEnd"/>
      <w:r w:rsidR="00BA5F7E">
        <w:t xml:space="preserve">. Two of three standard map geometries are implemented it. For tri2DMap each triangle is a face. For rect2DMap faces are presented in the </w:t>
      </w:r>
      <w:r w:rsidR="00F81824">
        <w:fldChar w:fldCharType="begin"/>
      </w:r>
      <w:r w:rsidR="00F81824">
        <w:instrText xml:space="preserve"> REF _Ref442176028 \h </w:instrText>
      </w:r>
      <w:r w:rsidR="00F81824">
        <w:fldChar w:fldCharType="separate"/>
      </w:r>
      <w:r w:rsidR="009A31F9">
        <w:t xml:space="preserve">Figure </w:t>
      </w:r>
      <w:r w:rsidR="009A31F9">
        <w:rPr>
          <w:noProof/>
        </w:rPr>
        <w:t>6</w:t>
      </w:r>
      <w:r w:rsidR="00F81824">
        <w:fldChar w:fldCharType="end"/>
      </w:r>
      <w:r w:rsidR="00F81824">
        <w:t>.</w:t>
      </w:r>
    </w:p>
    <w:p w:rsidR="00CE011C" w:rsidRDefault="00CE011C" w:rsidP="00CE011C">
      <w:pPr>
        <w:rPr>
          <w:rFonts w:eastAsiaTheme="minorEastAsia"/>
        </w:rPr>
      </w:pPr>
      <w:r>
        <w:t xml:space="preserve">Let us implement </w:t>
      </w:r>
      <w:r w:rsidRPr="003D22B8">
        <w:t>barycentric</w:t>
      </w:r>
      <w:r>
        <w:t xml:space="preserve"> coordinates. We need to find the point </w:t>
      </w:r>
      <m:oMath>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in the triangle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Pr>
          <w:rFonts w:eastAsiaTheme="minorEastAsia"/>
        </w:rPr>
        <w:t xml:space="preserve"> which is nearest to the </w:t>
      </w:r>
      <w:proofErr w:type="gramStart"/>
      <w:r>
        <w:rPr>
          <w:rFonts w:eastAsiaTheme="minorEastAsia"/>
        </w:rPr>
        <w:t xml:space="preserve">point </w:t>
      </w:r>
      <w:proofErr w:type="gramEnd"/>
      <m:oMath>
        <m:r>
          <w:rPr>
            <w:rFonts w:ascii="Cambria Math" w:eastAsiaTheme="minorEastAsia" w:hAnsi="Cambria Math"/>
          </w:rPr>
          <m:t>d</m:t>
        </m:r>
      </m:oMath>
      <w:r>
        <w:rPr>
          <w:rFonts w:eastAsiaTheme="minorEastAsia"/>
        </w:rPr>
        <w:t xml:space="preserve">. </w:t>
      </w:r>
      <w:r w:rsidRPr="003D22B8">
        <w:t>Barycentric</w:t>
      </w:r>
      <w:r>
        <w:t xml:space="preserve"> coordinates of point </w:t>
      </w:r>
      <m:oMath>
        <m:r>
          <w:rPr>
            <w:rFonts w:ascii="Cambria Math" w:hAnsi="Cambria Math"/>
          </w:rPr>
          <m:t>d'</m:t>
        </m:r>
      </m:oMath>
      <w:r>
        <w:rPr>
          <w:rFonts w:eastAsiaTheme="minorEastAsia"/>
        </w:rPr>
        <w:t xml:space="preserve"> </w:t>
      </w:r>
      <w:proofErr w:type="gramStart"/>
      <w:r>
        <w:rPr>
          <w:rFonts w:eastAsiaTheme="minorEastAsia"/>
        </w:rPr>
        <w:t xml:space="preserve">are </w:t>
      </w:r>
      <w:proofErr w:type="gramEnd"/>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w:t>
      </w:r>
    </w:p>
    <w:p w:rsidR="00CE011C" w:rsidRPr="003D22B8" w:rsidRDefault="00DA0BE0" w:rsidP="00CE011C">
      <w:pP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rsidR="00CE011C" w:rsidRDefault="00CE011C" w:rsidP="00CE011C">
      <w:pPr>
        <w:rPr>
          <w:rFonts w:eastAsiaTheme="minorEastAsia"/>
        </w:rPr>
      </w:pPr>
      <w:r>
        <w:rPr>
          <w:rFonts w:eastAsiaTheme="minorEastAsia"/>
        </w:rPr>
        <w:t>For barycentric coordinates there is restriction</w:t>
      </w:r>
    </w:p>
    <w:p w:rsidR="00CE011C" w:rsidRPr="003D22B8" w:rsidRDefault="00DA0BE0" w:rsidP="00CE011C">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m:oMathPara>
    </w:p>
    <w:p w:rsidR="00CE011C" w:rsidRDefault="00CE011C" w:rsidP="00CE011C">
      <w:pPr>
        <w:rPr>
          <w:rFonts w:eastAsiaTheme="minorEastAsia"/>
        </w:rPr>
      </w:pPr>
      <w:r>
        <w:rPr>
          <w:rFonts w:eastAsiaTheme="minorEastAsia"/>
        </w:rPr>
        <w:t xml:space="preserve">Squared distance between points </w:t>
      </w:r>
      <m:oMath>
        <m:r>
          <w:rPr>
            <w:rFonts w:ascii="Cambria Math" w:eastAsiaTheme="minorEastAsia" w:hAnsi="Cambria Math"/>
          </w:rPr>
          <m:t>d</m:t>
        </m:r>
      </m:oMath>
      <w:r>
        <w:rPr>
          <w:rFonts w:eastAsiaTheme="minorEastAsia"/>
        </w:rPr>
        <w:t xml:space="preserve"> and </w:t>
      </w:r>
      <m:oMath>
        <m:r>
          <w:rPr>
            <w:rFonts w:ascii="Cambria Math" w:eastAsiaTheme="minorEastAsia" w:hAnsi="Cambria Math"/>
          </w:rPr>
          <m:t>d'</m:t>
        </m:r>
      </m:oMath>
      <w:r>
        <w:rPr>
          <w:rFonts w:eastAsiaTheme="minorEastAsia"/>
        </w:rPr>
        <w:t xml:space="preserve"> is:</w:t>
      </w:r>
    </w:p>
    <w:p w:rsidR="00CE011C" w:rsidRPr="003D22B8" w:rsidRDefault="00CE011C" w:rsidP="00CE011C">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 xml:space="preserve">. </m:t>
          </m:r>
        </m:oMath>
      </m:oMathPara>
    </w:p>
    <w:p w:rsidR="003D22B8" w:rsidRDefault="003D22B8" w:rsidP="00824F6A">
      <w:pPr>
        <w:rPr>
          <w:rFonts w:eastAsiaTheme="minorEastAsia"/>
        </w:rPr>
      </w:pPr>
      <w:r>
        <w:rPr>
          <w:rFonts w:eastAsiaTheme="minorEastAsia"/>
        </w:rPr>
        <w:t xml:space="preserve">To find the required values of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 xml:space="preserve"> we need to find the minimum of distance. To do it differentiate distance with respect to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w:t>
      </w:r>
    </w:p>
    <w:p w:rsidR="003D22B8" w:rsidRDefault="00DA0BE0" w:rsidP="00824F6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3D22B8" w:rsidRDefault="00DA0BE0" w:rsidP="003D22B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r>
            <w:rPr>
              <w:rFonts w:ascii="Cambria Math" w:hAnsi="Cambria Math"/>
            </w:rPr>
            <m:t>=0</m:t>
          </m:r>
        </m:oMath>
      </m:oMathPara>
    </w:p>
    <w:p w:rsidR="003D22B8" w:rsidRDefault="003D22B8" w:rsidP="00824F6A">
      <w:pPr>
        <w:rPr>
          <w:rFonts w:eastAsiaTheme="minorEastAsia"/>
        </w:rPr>
      </w:pPr>
      <w:r>
        <w:rPr>
          <w:rFonts w:eastAsiaTheme="minorEastAsia"/>
        </w:rPr>
        <w:lastRenderedPageBreak/>
        <w:t>We can rewrite these equations as</w:t>
      </w:r>
    </w:p>
    <w:p w:rsidR="003D22B8" w:rsidRDefault="00DA0BE0" w:rsidP="00824F6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sup>
                  <m:r>
                    <w:rPr>
                      <w:rFonts w:ascii="Cambria Math" w:hAnsi="Cambria Math"/>
                    </w:rPr>
                    <m:t>2</m:t>
                  </m:r>
                </m:sup>
              </m:sSup>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oMath>
      </m:oMathPara>
    </w:p>
    <w:p w:rsidR="003D22B8" w:rsidRDefault="00DA0BE0"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oMath>
      </m:oMathPara>
    </w:p>
    <w:p w:rsidR="003D22B8" w:rsidRDefault="003D22B8" w:rsidP="00824F6A">
      <w:r>
        <w:t>By using the dot product we can rewrite the last equations as</w:t>
      </w:r>
    </w:p>
    <w:p w:rsidR="003D22B8" w:rsidRDefault="00DA0BE0"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m:oMathPara>
    </w:p>
    <w:p w:rsidR="003D22B8" w:rsidRPr="002C7622" w:rsidRDefault="00DA0BE0"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m:oMathPara>
    </w:p>
    <w:p w:rsidR="002C7622" w:rsidRDefault="00CE011C" w:rsidP="003D22B8">
      <w:pPr>
        <w:rPr>
          <w:rFonts w:eastAsiaTheme="minorEastAsia"/>
        </w:rPr>
      </w:pPr>
      <w:r>
        <w:rPr>
          <w:rFonts w:eastAsiaTheme="minorEastAsia"/>
        </w:rPr>
        <w:t xml:space="preserve">We apply </w:t>
      </w:r>
      <w:r w:rsidR="002C7622">
        <w:rPr>
          <w:rFonts w:eastAsiaTheme="minorEastAsia"/>
        </w:rPr>
        <w:t>Cramer formula to solve this system of linear equations:</w:t>
      </w:r>
    </w:p>
    <w:p w:rsidR="002C7622" w:rsidRPr="002C7622" w:rsidRDefault="00DA0BE0"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DA0BE0"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CE011C" w:rsidP="003D22B8">
      <w:pPr>
        <w:rPr>
          <w:rFonts w:eastAsiaTheme="minorEastAsia"/>
        </w:rPr>
      </w:pPr>
      <w:r>
        <w:rPr>
          <w:rFonts w:eastAsiaTheme="minorEastAsia"/>
        </w:rPr>
        <w:t>B</w:t>
      </w:r>
      <w:r w:rsidR="00283B53">
        <w:rPr>
          <w:rFonts w:eastAsiaTheme="minorEastAsia"/>
        </w:rPr>
        <w:t>arycentric coordinates system allows us to recognise cases when projection point is located out of face but cannot help us to improve this situation.</w:t>
      </w:r>
      <w:r w:rsidR="003C1DB2">
        <w:rPr>
          <w:rFonts w:eastAsiaTheme="minorEastAsia"/>
        </w:rPr>
        <w:t xml:space="preserve"> It means that we have to calculate projection onto face plane and onto each edge by usage the formula </w:t>
      </w:r>
      <w:r w:rsidR="003C1DB2">
        <w:rPr>
          <w:rFonts w:eastAsiaTheme="minorEastAsia"/>
        </w:rPr>
        <w:fldChar w:fldCharType="begin"/>
      </w:r>
      <w:r w:rsidR="003C1DB2">
        <w:rPr>
          <w:rFonts w:eastAsiaTheme="minorEastAsia"/>
        </w:rPr>
        <w:instrText xml:space="preserve"> REF _Ref441826266 \h </w:instrText>
      </w:r>
      <w:r w:rsidR="003C1DB2">
        <w:rPr>
          <w:rFonts w:eastAsiaTheme="minorEastAsia"/>
        </w:rPr>
      </w:r>
      <w:r w:rsidR="003C1DB2">
        <w:rPr>
          <w:rFonts w:eastAsiaTheme="minorEastAsia"/>
        </w:rPr>
        <w:fldChar w:fldCharType="separate"/>
      </w:r>
      <w:r w:rsidR="009A31F9">
        <w:rPr>
          <w:rFonts w:eastAsiaTheme="minorEastAsia"/>
        </w:rPr>
        <w:t>(</w:t>
      </w:r>
      <w:r w:rsidR="009A31F9">
        <w:rPr>
          <w:rFonts w:eastAsiaTheme="minorEastAsia"/>
          <w:noProof/>
        </w:rPr>
        <w:t>2</w:t>
      </w:r>
      <w:r w:rsidR="009A31F9">
        <w:rPr>
          <w:rFonts w:eastAsiaTheme="minorEastAsia"/>
        </w:rPr>
        <w:t>)</w:t>
      </w:r>
      <w:r w:rsidR="003C1DB2">
        <w:rPr>
          <w:rFonts w:eastAsiaTheme="minorEastAsia"/>
        </w:rPr>
        <w:fldChar w:fldCharType="end"/>
      </w:r>
      <w:r w:rsidR="003C1DB2">
        <w:rPr>
          <w:rFonts w:eastAsiaTheme="minorEastAsia"/>
        </w:rPr>
        <w:t xml:space="preserve"> for each edge. Let us denote </w:t>
      </w:r>
    </w:p>
    <w:p w:rsidR="003C1DB2" w:rsidRPr="00FC7135" w:rsidRDefault="00DA0BE0"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m:oMathPara>
    </w:p>
    <w:p w:rsidR="00FC7135" w:rsidRDefault="00FC7135" w:rsidP="003D22B8">
      <w:pPr>
        <w:rPr>
          <w:rFonts w:eastAsiaTheme="minorEastAsia"/>
        </w:rPr>
      </w:pPr>
      <w:r>
        <w:rPr>
          <w:rFonts w:eastAsiaTheme="minorEastAsia"/>
        </w:rPr>
        <w:t>In this case we can write the coefficients for projections for each edge as</w:t>
      </w:r>
    </w:p>
    <w:tbl>
      <w:tblPr>
        <w:tblStyle w:val="TableGrid"/>
        <w:tblW w:w="5000" w:type="pct"/>
        <w:tblLook w:val="04A0" w:firstRow="1" w:lastRow="0" w:firstColumn="1" w:lastColumn="0" w:noHBand="0" w:noVBand="1"/>
      </w:tblPr>
      <w:tblGrid>
        <w:gridCol w:w="8746"/>
        <w:gridCol w:w="496"/>
      </w:tblGrid>
      <w:tr w:rsidR="00FC7135" w:rsidTr="00FC7135">
        <w:tc>
          <w:tcPr>
            <w:tcW w:w="4732" w:type="pct"/>
            <w:tcBorders>
              <w:top w:val="nil"/>
              <w:left w:val="nil"/>
              <w:bottom w:val="nil"/>
              <w:right w:val="nil"/>
            </w:tcBorders>
          </w:tcPr>
          <w:p w:rsidR="00FC7135" w:rsidRPr="00FC7135" w:rsidRDefault="00DA0BE0"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bookmarkStart w:id="21" w:name="_Ref44216729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5</w:t>
            </w:r>
            <w:r>
              <w:rPr>
                <w:rFonts w:eastAsiaTheme="minorEastAsia"/>
              </w:rPr>
              <w:fldChar w:fldCharType="end"/>
            </w:r>
            <w:r>
              <w:rPr>
                <w:rFonts w:eastAsiaTheme="minorEastAsia"/>
              </w:rPr>
              <w:t>)</w:t>
            </w:r>
            <w:bookmarkEnd w:id="21"/>
          </w:p>
        </w:tc>
      </w:tr>
      <w:tr w:rsidR="00FC7135" w:rsidTr="00FC7135">
        <w:tc>
          <w:tcPr>
            <w:tcW w:w="4732" w:type="pct"/>
            <w:tcBorders>
              <w:top w:val="nil"/>
              <w:left w:val="nil"/>
              <w:bottom w:val="nil"/>
              <w:right w:val="nil"/>
            </w:tcBorders>
          </w:tcPr>
          <w:p w:rsidR="00FC7135" w:rsidRPr="00FC7135" w:rsidRDefault="00DA0BE0"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6</w:t>
            </w:r>
            <w:r>
              <w:rPr>
                <w:rFonts w:eastAsiaTheme="minorEastAsia"/>
              </w:rPr>
              <w:fldChar w:fldCharType="end"/>
            </w:r>
            <w:r>
              <w:rPr>
                <w:rFonts w:eastAsiaTheme="minorEastAsia"/>
              </w:rPr>
              <w:t>)</w:t>
            </w:r>
          </w:p>
        </w:tc>
      </w:tr>
      <w:tr w:rsidR="00FC7135" w:rsidTr="00C4405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732" w:type="pct"/>
          </w:tcPr>
          <w:p w:rsidR="00FC7135" w:rsidRPr="00FC7135" w:rsidRDefault="00DA0BE0" w:rsidP="004D1C2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10</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FC7135" w:rsidRDefault="00FC7135"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7</w:t>
            </w:r>
            <w:r>
              <w:rPr>
                <w:rFonts w:eastAsiaTheme="minorEastAsia"/>
              </w:rPr>
              <w:fldChar w:fldCharType="end"/>
            </w:r>
            <w:r>
              <w:rPr>
                <w:rFonts w:eastAsiaTheme="minorEastAsia"/>
              </w:rPr>
              <w:t>)</w:t>
            </w:r>
          </w:p>
        </w:tc>
      </w:tr>
    </w:tbl>
    <w:p w:rsidR="00FC7135" w:rsidRDefault="004D1C2A" w:rsidP="003D22B8">
      <w:pPr>
        <w:rPr>
          <w:rFonts w:eastAsiaTheme="minorEastAsia"/>
        </w:rPr>
      </w:pPr>
      <w:r>
        <w:rPr>
          <w:rFonts w:eastAsiaTheme="minorEastAsia"/>
        </w:rPr>
        <w:t>Coefficients of projection onto face can be rewritten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C26D56" w:rsidTr="00C4405B">
        <w:tc>
          <w:tcPr>
            <w:tcW w:w="4732" w:type="pct"/>
          </w:tcPr>
          <w:p w:rsidR="00C26D56" w:rsidRPr="00FC7135" w:rsidRDefault="00DA0BE0"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8</w:t>
            </w:r>
            <w:r>
              <w:rPr>
                <w:rFonts w:eastAsiaTheme="minorEastAsia"/>
              </w:rPr>
              <w:fldChar w:fldCharType="end"/>
            </w:r>
            <w:r>
              <w:rPr>
                <w:rFonts w:eastAsiaTheme="minorEastAsia"/>
              </w:rPr>
              <w:t>)</w:t>
            </w:r>
          </w:p>
        </w:tc>
      </w:tr>
      <w:tr w:rsidR="00C26D56" w:rsidTr="00C4405B">
        <w:tc>
          <w:tcPr>
            <w:tcW w:w="4732" w:type="pct"/>
          </w:tcPr>
          <w:p w:rsidR="00C26D56" w:rsidRPr="00FC7135" w:rsidRDefault="00DA0BE0"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bookmarkStart w:id="22" w:name="_Ref442167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9</w:t>
            </w:r>
            <w:r>
              <w:rPr>
                <w:rFonts w:eastAsiaTheme="minorEastAsia"/>
              </w:rPr>
              <w:fldChar w:fldCharType="end"/>
            </w:r>
            <w:r>
              <w:rPr>
                <w:rFonts w:eastAsiaTheme="minorEastAsia"/>
              </w:rPr>
              <w:t>)</w:t>
            </w:r>
            <w:bookmarkEnd w:id="22"/>
          </w:p>
        </w:tc>
      </w:tr>
    </w:tbl>
    <w:p w:rsidR="00C26D56" w:rsidRDefault="00C26D56" w:rsidP="003D22B8">
      <w:pPr>
        <w:rPr>
          <w:rFonts w:eastAsiaTheme="minorEastAsia"/>
        </w:rPr>
      </w:pPr>
      <w:r>
        <w:rPr>
          <w:rFonts w:eastAsiaTheme="minorEastAsia"/>
        </w:rPr>
        <w:t xml:space="preserve">After calculation the values </w:t>
      </w:r>
      <w:r>
        <w:rPr>
          <w:rFonts w:eastAsiaTheme="minorEastAsia"/>
        </w:rPr>
        <w:fldChar w:fldCharType="begin"/>
      </w:r>
      <w:r>
        <w:rPr>
          <w:rFonts w:eastAsiaTheme="minorEastAsia"/>
        </w:rPr>
        <w:instrText xml:space="preserve"> REF _Ref442167292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5</w:t>
      </w:r>
      <w:r w:rsidR="009A31F9">
        <w:rPr>
          <w:rFonts w:eastAsiaTheme="minorEastAsia"/>
        </w:rPr>
        <w:t>)</w:t>
      </w:r>
      <w:r>
        <w:rPr>
          <w:rFonts w:eastAsiaTheme="minorEastAsia"/>
        </w:rPr>
        <w:fldChar w:fldCharType="end"/>
      </w:r>
      <w:r>
        <w:rPr>
          <w:rFonts w:eastAsiaTheme="minorEastAsia"/>
        </w:rPr>
        <w:t xml:space="preserve"> – </w:t>
      </w:r>
      <w:r>
        <w:rPr>
          <w:rFonts w:eastAsiaTheme="minorEastAsia"/>
        </w:rPr>
        <w:fldChar w:fldCharType="begin"/>
      </w:r>
      <w:r>
        <w:rPr>
          <w:rFonts w:eastAsiaTheme="minorEastAsia"/>
        </w:rPr>
        <w:instrText xml:space="preserve"> REF _Ref442167294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9</w:t>
      </w:r>
      <w:r w:rsidR="009A31F9">
        <w:rPr>
          <w:rFonts w:eastAsiaTheme="minorEastAsia"/>
        </w:rPr>
        <w:t>)</w:t>
      </w:r>
      <w:r>
        <w:rPr>
          <w:rFonts w:eastAsiaTheme="minorEastAsia"/>
        </w:rPr>
        <w:fldChar w:fldCharType="end"/>
      </w:r>
      <w:r>
        <w:rPr>
          <w:rFonts w:eastAsiaTheme="minorEastAsia"/>
        </w:rPr>
        <w:t xml:space="preserve"> we calculate normalized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26D56" w:rsidTr="00C4405B">
        <w:tc>
          <w:tcPr>
            <w:tcW w:w="4732" w:type="pct"/>
          </w:tcPr>
          <w:p w:rsidR="00C26D56" w:rsidRPr="00FC7135" w:rsidRDefault="00DA0BE0" w:rsidP="00C4405B">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ij</m:t>
                    </m:r>
                  </m:sub>
                  <m:sup>
                    <m:r>
                      <w:rPr>
                        <w:rFonts w:ascii="Cambria Math" w:eastAsiaTheme="minorEastAsia" w:hAnsi="Cambria Math"/>
                      </w:rPr>
                      <m:t>n</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&lt;0</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ctrlPr>
                            <w:rPr>
                              <w:rFonts w:ascii="Cambria Math" w:eastAsia="Cambria Math" w:hAnsi="Cambria Math" w:cs="Cambria Math"/>
                              <w:i/>
                            </w:rPr>
                          </m:ctrlPr>
                        </m:e>
                        <m:e>
                          <m:r>
                            <m:rPr>
                              <m:nor/>
                            </m:rPr>
                            <w:rPr>
                              <w:rFonts w:ascii="Cambria Math" w:eastAsia="Cambria Math" w:hAnsi="Cambria Math" w:cs="Cambria Math"/>
                            </w:rPr>
                            <m:t>if 0&lt;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&lt;1</m:t>
                          </m:r>
                        </m:e>
                      </m:mr>
                      <m:mr>
                        <m:e>
                          <m:r>
                            <w:rPr>
                              <w:rFonts w:ascii="Cambria Math" w:eastAsiaTheme="minorEastAsia" w:hAnsi="Cambria Math"/>
                            </w:rPr>
                            <m:t>1</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&gt;1</m:t>
                          </m:r>
                        </m:e>
                      </m:mr>
                    </m:m>
                  </m:e>
                </m:d>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10</w:t>
            </w:r>
            <w:r>
              <w:rPr>
                <w:rFonts w:eastAsiaTheme="minorEastAsia"/>
              </w:rPr>
              <w:fldChar w:fldCharType="end"/>
            </w:r>
            <w:r>
              <w:rPr>
                <w:rFonts w:eastAsiaTheme="minorEastAsia"/>
              </w:rPr>
              <w:t>)</w:t>
            </w:r>
          </w:p>
        </w:tc>
      </w:tr>
    </w:tbl>
    <w:p w:rsidR="00C26D56" w:rsidRDefault="00C26D56" w:rsidP="00C26D56">
      <w:pPr>
        <w:ind w:firstLine="0"/>
        <w:rPr>
          <w:rFonts w:eastAsiaTheme="minorEastAsia"/>
        </w:rPr>
      </w:pPr>
      <w:proofErr w:type="gramStart"/>
      <w:r>
        <w:rPr>
          <w:rFonts w:eastAsiaTheme="minorEastAsia"/>
        </w:rP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DA0BE0" w:rsidP="00C4405B">
            <w:pPr>
              <w:ind w:firstLine="0"/>
              <w:rPr>
                <w:rFonts w:eastAsiaTheme="minorEastAsia"/>
              </w:rPr>
            </w:pPr>
            <m:oMathPara>
              <m:oMathParaPr>
                <m:jc m:val="center"/>
              </m:oMathParaP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n</m:t>
                        </m:r>
                      </m:sup>
                    </m:sSubSup>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e>
                      </m:mr>
                      <m:m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21</m:t>
                              </m:r>
                            </m:sub>
                            <m:sup>
                              <m:r>
                                <w:rPr>
                                  <w:rFonts w:ascii="Cambria Math" w:eastAsiaTheme="minorEastAsia" w:hAnsi="Cambria Math"/>
                                </w:rPr>
                                <m:t>n</m:t>
                              </m:r>
                            </m:sup>
                          </m:sSubSup>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&lt;0</m:t>
                          </m:r>
                        </m:e>
                      </m:mr>
                      <m:m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,0)</m:t>
                          </m:r>
                          <m:ctrlPr>
                            <w:rPr>
                              <w:rFonts w:ascii="Cambria Math" w:eastAsia="Cambria Math" w:hAnsi="Cambria Math" w:cs="Cambria Math"/>
                              <w:i/>
                            </w:rPr>
                          </m:ctrlP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ctrlPr>
                            <w:rPr>
                              <w:rFonts w:ascii="Cambria Math" w:eastAsia="Cambria Math" w:hAnsi="Cambria Math" w:cs="Cambria Math"/>
                              <w:i/>
                            </w:rPr>
                          </m:ctrlPr>
                        </m:e>
                      </m:mr>
                      <m:mr>
                        <m:e>
                          <m:d>
                            <m:dPr>
                              <m:ctrlPr>
                                <w:rPr>
                                  <w:rFonts w:ascii="Cambria Math" w:eastAsia="Cambria Math" w:hAnsi="Cambria Math" w:cs="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e>
                          </m:d>
                        </m:e>
                        <m:e>
                          <m:r>
                            <m:rPr>
                              <m:nor/>
                            </m:rPr>
                            <w:rPr>
                              <w:rFonts w:ascii="Cambria Math" w:eastAsiaTheme="minorEastAsia" w:hAnsi="Cambria Math"/>
                            </w:rPr>
                            <m:t xml:space="preserve">if </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e>
                      </m:mr>
                    </m:m>
                  </m:e>
                </m:d>
                <m:r>
                  <w:rPr>
                    <w:rFonts w:ascii="Cambria Math" w:eastAsiaTheme="minorEastAsia" w:hAnsi="Cambria Math"/>
                  </w:rPr>
                  <m:t>.</m:t>
                </m:r>
              </m:oMath>
            </m:oMathPara>
          </w:p>
        </w:tc>
        <w:tc>
          <w:tcPr>
            <w:tcW w:w="333" w:type="pct"/>
            <w:vAlign w:val="center"/>
          </w:tcPr>
          <w:p w:rsidR="00C4405B" w:rsidRDefault="00C4405B"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11</w:t>
            </w:r>
            <w:r>
              <w:rPr>
                <w:rFonts w:eastAsiaTheme="minorEastAsia"/>
              </w:rPr>
              <w:fldChar w:fldCharType="end"/>
            </w:r>
            <w:r>
              <w:rPr>
                <w:rFonts w:eastAsiaTheme="minorEastAsia"/>
              </w:rPr>
              <w:t>)</w:t>
            </w:r>
          </w:p>
        </w:tc>
      </w:tr>
    </w:tbl>
    <w:p w:rsidR="004D1C2A" w:rsidRDefault="004D1C2A" w:rsidP="003D22B8">
      <w:pPr>
        <w:rPr>
          <w:rFonts w:eastAsiaTheme="minorEastAsia"/>
        </w:rPr>
      </w:pPr>
      <w:r>
        <w:rPr>
          <w:rFonts w:eastAsiaTheme="minorEastAsia"/>
        </w:rPr>
        <w:t xml:space="preserve">Now </w:t>
      </w:r>
      <w:r w:rsidR="00BA5F7E">
        <w:rPr>
          <w:rFonts w:eastAsiaTheme="minorEastAsia"/>
        </w:rPr>
        <w:t>we can</w:t>
      </w:r>
      <w:r>
        <w:rPr>
          <w:rFonts w:eastAsiaTheme="minorEastAsia"/>
        </w:rPr>
        <w:t xml:space="preserve"> calculate the distance: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C4405B" w:rsidP="00C4405B">
            <w:pPr>
              <w:ind w:firstLine="0"/>
              <w:rPr>
                <w:rFonts w:eastAsiaTheme="minorEastAsia"/>
              </w:rPr>
            </w:pPr>
            <m:oMathPara>
              <m:oMathParaPr>
                <m:jc m:val="center"/>
              </m:oMathParaPr>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oMath>
            </m:oMathPara>
          </w:p>
        </w:tc>
        <w:tc>
          <w:tcPr>
            <w:tcW w:w="333" w:type="pct"/>
            <w:vAlign w:val="center"/>
          </w:tcPr>
          <w:p w:rsidR="00C4405B" w:rsidRDefault="00C4405B" w:rsidP="00C4405B">
            <w:pPr>
              <w:ind w:firstLine="0"/>
              <w:jc w:val="right"/>
              <w:rPr>
                <w:rFonts w:eastAsiaTheme="minorEastAsia"/>
              </w:rPr>
            </w:pPr>
            <w:bookmarkStart w:id="23" w:name="_Ref442275851"/>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12</w:t>
            </w:r>
            <w:r>
              <w:rPr>
                <w:rFonts w:eastAsiaTheme="minorEastAsia"/>
              </w:rPr>
              <w:fldChar w:fldCharType="end"/>
            </w:r>
            <w:r>
              <w:rPr>
                <w:rFonts w:eastAsiaTheme="minorEastAsia"/>
              </w:rPr>
              <w:t>)</w:t>
            </w:r>
            <w:bookmarkEnd w:id="23"/>
          </w:p>
        </w:tc>
      </w:tr>
    </w:tbl>
    <w:p w:rsidR="00577AF1" w:rsidRDefault="001E3387" w:rsidP="003D22B8">
      <w:pPr>
        <w:rPr>
          <w:rFonts w:eastAsiaTheme="minorEastAsia"/>
        </w:rPr>
      </w:pPr>
      <w:r>
        <w:rPr>
          <w:rFonts w:eastAsiaTheme="minorEastAsia"/>
        </w:rPr>
        <w:t xml:space="preserve">Examples of data </w:t>
      </w:r>
      <w:proofErr w:type="gramStart"/>
      <w:r>
        <w:rPr>
          <w:rFonts w:eastAsiaTheme="minorEastAsia"/>
        </w:rPr>
        <w:t>points</w:t>
      </w:r>
      <w:proofErr w:type="gramEnd"/>
      <w:r>
        <w:rPr>
          <w:rFonts w:eastAsiaTheme="minorEastAsia"/>
        </w:rPr>
        <w:t xml:space="preserve"> projection onto nearest face are presented in </w:t>
      </w:r>
      <w:r>
        <w:rPr>
          <w:rFonts w:eastAsiaTheme="minorEastAsia"/>
        </w:rPr>
        <w:fldChar w:fldCharType="begin"/>
      </w:r>
      <w:r>
        <w:rPr>
          <w:rFonts w:eastAsiaTheme="minorEastAsia"/>
        </w:rPr>
        <w:instrText xml:space="preserve"> REF _Ref442186359 \h </w:instrText>
      </w:r>
      <w:r>
        <w:rPr>
          <w:rFonts w:eastAsiaTheme="minorEastAsia"/>
        </w:rPr>
      </w:r>
      <w:r>
        <w:rPr>
          <w:rFonts w:eastAsiaTheme="minorEastAsia"/>
        </w:rPr>
        <w:fldChar w:fldCharType="separate"/>
      </w:r>
      <w:r w:rsidR="009A31F9">
        <w:t xml:space="preserve">Figure </w:t>
      </w:r>
      <w:r w:rsidR="009A31F9">
        <w:rPr>
          <w:noProof/>
        </w:rPr>
        <w:t>7</w:t>
      </w:r>
      <w:r>
        <w:rPr>
          <w:rFonts w:eastAsiaTheme="minorEastAsia"/>
        </w:rPr>
        <w:fldChar w:fldCharType="end"/>
      </w:r>
      <w:r>
        <w:rPr>
          <w:rFonts w:eastAsiaTheme="minorEastAsia"/>
        </w:rPr>
        <w:t>.</w:t>
      </w:r>
    </w:p>
    <w:p w:rsidR="001E3387" w:rsidRDefault="00424A0F" w:rsidP="00F27BD0">
      <w:pPr>
        <w:keepNext/>
        <w:spacing w:before="240"/>
        <w:ind w:firstLine="0"/>
        <w:jc w:val="center"/>
        <w:rPr>
          <w:rFonts w:eastAsiaTheme="minorEastAsia"/>
        </w:rPr>
      </w:pPr>
      <w:r>
        <w:rPr>
          <w:noProof/>
          <w:lang w:eastAsia="en-GB"/>
        </w:rPr>
        <w:lastRenderedPageBreak/>
        <w:drawing>
          <wp:inline distT="0" distB="0" distL="0" distR="0" wp14:anchorId="406630F3" wp14:editId="2B70AB20">
            <wp:extent cx="1645200" cy="1461600"/>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1C61C418" wp14:editId="6DAC7B8C">
            <wp:extent cx="1645200" cy="14616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45200" cy="1461600"/>
                    </a:xfrm>
                    <a:prstGeom prst="rect">
                      <a:avLst/>
                    </a:prstGeom>
                  </pic:spPr>
                </pic:pic>
              </a:graphicData>
            </a:graphic>
          </wp:inline>
        </w:drawing>
      </w:r>
    </w:p>
    <w:p w:rsidR="001E3387" w:rsidRDefault="00424A0F" w:rsidP="001E3387">
      <w:pPr>
        <w:keepNext/>
        <w:ind w:firstLine="0"/>
        <w:jc w:val="center"/>
        <w:rPr>
          <w:rFonts w:eastAsiaTheme="minorEastAsia"/>
        </w:rPr>
      </w:pPr>
      <w:r>
        <w:rPr>
          <w:noProof/>
          <w:lang w:eastAsia="en-GB"/>
        </w:rPr>
        <w:drawing>
          <wp:inline distT="0" distB="0" distL="0" distR="0" wp14:anchorId="0D0C97DC" wp14:editId="372A78E9">
            <wp:extent cx="1645200" cy="1461600"/>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736D6001" wp14:editId="4608ECA4">
            <wp:extent cx="1645200" cy="1461600"/>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5200" cy="1461600"/>
                    </a:xfrm>
                    <a:prstGeom prst="rect">
                      <a:avLst/>
                    </a:prstGeom>
                  </pic:spPr>
                </pic:pic>
              </a:graphicData>
            </a:graphic>
          </wp:inline>
        </w:drawing>
      </w:r>
    </w:p>
    <w:p w:rsidR="001E3387" w:rsidRDefault="001E3387" w:rsidP="001E3387">
      <w:pPr>
        <w:pStyle w:val="Caption"/>
      </w:pPr>
      <w:bookmarkStart w:id="24" w:name="_Ref442186359"/>
      <w:proofErr w:type="gramStart"/>
      <w:r>
        <w:t xml:space="preserve">Figure </w:t>
      </w:r>
      <w:fldSimple w:instr=" SEQ Figure \* ARABIC ">
        <w:r w:rsidR="009A31F9">
          <w:rPr>
            <w:noProof/>
          </w:rPr>
          <w:t>7</w:t>
        </w:r>
      </w:fldSimple>
      <w:bookmarkEnd w:id="24"/>
      <w:r>
        <w:t>.</w:t>
      </w:r>
      <w:proofErr w:type="gramEnd"/>
      <w:r>
        <w:t xml:space="preserve"> Examples of data </w:t>
      </w:r>
      <w:proofErr w:type="gramStart"/>
      <w:r>
        <w:t>points</w:t>
      </w:r>
      <w:proofErr w:type="gramEnd"/>
      <w:r>
        <w:t xml:space="preserve"> projection to the nearest face: top row contains graphs in the original space and bottom row contains corresponding graphs in the internal coordinates; left column presents the rectangular 2D map and right column presents the triangular 2D map.</w:t>
      </w:r>
    </w:p>
    <w:p w:rsidR="009A2043" w:rsidRDefault="009A2043" w:rsidP="00DA77DB">
      <w:pPr>
        <w:pStyle w:val="Heading1"/>
      </w:pPr>
      <w:bookmarkStart w:id="25" w:name="_Ref442269338"/>
      <w:bookmarkStart w:id="26" w:name="_Toc518052240"/>
      <w:r>
        <w:t>Fraction of variance unexplained</w:t>
      </w:r>
      <w:bookmarkEnd w:id="25"/>
      <w:bookmarkEnd w:id="26"/>
    </w:p>
    <w:p w:rsidR="005F4076" w:rsidRDefault="009A2043" w:rsidP="009A2043">
      <w:pPr>
        <w:rPr>
          <w:rFonts w:eastAsiaTheme="minorEastAsia"/>
        </w:rPr>
      </w:pPr>
      <w:r>
        <w:t xml:space="preserve">Fraction of Variance Unexplained (FVU) [2] is usually considered as measure of goodness of fit for specified statistical model. The less FVU means the better model. In this package FVU is unexplained variance divided by ‘zero model’ variance. This measure is closely related with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[2]. </w:t>
      </w:r>
      <w:r w:rsidR="00ED263C">
        <w:rPr>
          <w:rFonts w:eastAsiaTheme="minorEastAsia"/>
        </w:rPr>
        <w:t xml:space="preserve">This measure usually applied to models with one dependent variable. In our case we consider multidimensional data and variance is not a </w:t>
      </w:r>
      <w:r w:rsidR="005F4076">
        <w:rPr>
          <w:rFonts w:eastAsiaTheme="minorEastAsia"/>
        </w:rPr>
        <w:t>scalar</w:t>
      </w:r>
      <w:r w:rsidR="00ED263C">
        <w:rPr>
          <w:rFonts w:eastAsiaTheme="minorEastAsia"/>
        </w:rPr>
        <w:t xml:space="preserve"> value. </w:t>
      </w:r>
      <w:r w:rsidR="005F4076">
        <w:rPr>
          <w:rFonts w:eastAsiaTheme="minorEastAsia"/>
        </w:rPr>
        <w:t xml:space="preserve">For such cases the sum of variances is widely used [3, 4]. Let us consider the </w:t>
      </w:r>
      <m:oMath>
        <m:r>
          <w:rPr>
            <w:rFonts w:ascii="Cambria Math" w:eastAsiaTheme="minorEastAsia" w:hAnsi="Cambria Math"/>
          </w:rPr>
          <m:t>n</m:t>
        </m:r>
      </m:oMath>
      <w:r w:rsidR="005F4076">
        <w:rPr>
          <w:rFonts w:eastAsiaTheme="minorEastAsia"/>
        </w:rPr>
        <w:t xml:space="preserve"> dimensional data space. If we consider each coordinate as random variable then for </w:t>
      </w:r>
      <m:oMath>
        <m:r>
          <w:rPr>
            <w:rFonts w:ascii="Cambria Math" w:eastAsiaTheme="minorEastAsia" w:hAnsi="Cambria Math"/>
          </w:rPr>
          <m:t>i</m:t>
        </m:r>
      </m:oMath>
      <w:proofErr w:type="gramStart"/>
      <w:r w:rsidR="005F4076">
        <w:rPr>
          <w:rFonts w:eastAsiaTheme="minorEastAsia"/>
        </w:rPr>
        <w:t>th</w:t>
      </w:r>
      <w:proofErr w:type="gramEnd"/>
      <w:r w:rsidR="005F4076">
        <w:rPr>
          <w:rFonts w:eastAsiaTheme="minorEastAsia"/>
        </w:rPr>
        <w:t xml:space="preserve"> coordinate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DA0BE0"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13</w:t>
            </w:r>
            <w:r>
              <w:rPr>
                <w:rFonts w:eastAsiaTheme="minorEastAsia"/>
              </w:rPr>
              <w:fldChar w:fldCharType="end"/>
            </w:r>
            <w:r>
              <w:rPr>
                <w:rFonts w:eastAsiaTheme="minorEastAsia"/>
              </w:rPr>
              <w:t>)</w:t>
            </w:r>
          </w:p>
        </w:tc>
      </w:tr>
    </w:tbl>
    <w:p w:rsidR="005F4076" w:rsidRDefault="005F4076" w:rsidP="005F4076">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N</m:t>
        </m:r>
      </m:oMath>
      <w:r>
        <w:rPr>
          <w:rFonts w:eastAsiaTheme="minorEastAsia"/>
        </w:rPr>
        <w:t xml:space="preserve"> is number of data points. The full variance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DA0BE0"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bookmarkStart w:id="27" w:name="_Ref44225684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14</w:t>
            </w:r>
            <w:r>
              <w:rPr>
                <w:rFonts w:eastAsiaTheme="minorEastAsia"/>
              </w:rPr>
              <w:fldChar w:fldCharType="end"/>
            </w:r>
            <w:r>
              <w:rPr>
                <w:rFonts w:eastAsiaTheme="minorEastAsia"/>
              </w:rPr>
              <w:t>)</w:t>
            </w:r>
            <w:bookmarkEnd w:id="27"/>
          </w:p>
        </w:tc>
      </w:tr>
    </w:tbl>
    <w:p w:rsidR="005F4076" w:rsidRDefault="005F4076" w:rsidP="009A2043">
      <w:r>
        <w:t xml:space="preserve">We can see that </w:t>
      </w:r>
      <w:r>
        <w:fldChar w:fldCharType="begin"/>
      </w:r>
      <w:r>
        <w:instrText xml:space="preserve"> REF _Ref442256846 \h </w:instrText>
      </w:r>
      <w:r>
        <w:fldChar w:fldCharType="separate"/>
      </w:r>
      <w:r w:rsidR="009A31F9">
        <w:rPr>
          <w:rFonts w:eastAsiaTheme="minorEastAsia"/>
        </w:rPr>
        <w:t>(</w:t>
      </w:r>
      <w:r w:rsidR="009A31F9">
        <w:rPr>
          <w:rFonts w:eastAsiaTheme="minorEastAsia"/>
          <w:noProof/>
        </w:rPr>
        <w:t>14</w:t>
      </w:r>
      <w:r w:rsidR="009A31F9">
        <w:rPr>
          <w:rFonts w:eastAsiaTheme="minorEastAsia"/>
        </w:rPr>
        <w:t>)</w:t>
      </w:r>
      <w:r>
        <w:fldChar w:fldCharType="end"/>
      </w:r>
      <w:r>
        <w:t xml:space="preserve"> defines variance as average squared distance between data points and mean point which is considered as zero model. We generalize </w:t>
      </w:r>
      <w:r>
        <w:fldChar w:fldCharType="begin"/>
      </w:r>
      <w:r>
        <w:instrText xml:space="preserve"> REF _Ref442256846 \h </w:instrText>
      </w:r>
      <w:r>
        <w:fldChar w:fldCharType="separate"/>
      </w:r>
      <w:r w:rsidR="009A31F9">
        <w:rPr>
          <w:rFonts w:eastAsiaTheme="minorEastAsia"/>
        </w:rPr>
        <w:t>(</w:t>
      </w:r>
      <w:r w:rsidR="009A31F9">
        <w:rPr>
          <w:rFonts w:eastAsiaTheme="minorEastAsia"/>
          <w:noProof/>
        </w:rPr>
        <w:t>14</w:t>
      </w:r>
      <w:r w:rsidR="009A31F9">
        <w:rPr>
          <w:rFonts w:eastAsiaTheme="minorEastAsia"/>
        </w:rPr>
        <w:t>)</w:t>
      </w:r>
      <w:r>
        <w:fldChar w:fldCharType="end"/>
      </w:r>
      <w:r>
        <w:t xml:space="preserve"> for arbitrary model </w:t>
      </w:r>
      <m:oMath>
        <m:r>
          <w:rPr>
            <w:rFonts w:ascii="Cambria Math" w:hAnsi="Cambria Math"/>
          </w:rPr>
          <m:t>m</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2043" w:rsidTr="007136AE">
        <w:tc>
          <w:tcPr>
            <w:tcW w:w="4667" w:type="pct"/>
          </w:tcPr>
          <w:p w:rsidR="009A2043" w:rsidRPr="00FC7135" w:rsidRDefault="00DA0BE0"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9A2043" w:rsidRDefault="009A2043"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15</w:t>
            </w:r>
            <w:r>
              <w:rPr>
                <w:rFonts w:eastAsiaTheme="minorEastAsia"/>
              </w:rPr>
              <w:fldChar w:fldCharType="end"/>
            </w:r>
            <w:r>
              <w:rPr>
                <w:rFonts w:eastAsiaTheme="minorEastAsia"/>
              </w:rPr>
              <w:t>)</w:t>
            </w:r>
          </w:p>
        </w:tc>
      </w:tr>
    </w:tbl>
    <w:p w:rsidR="009A2043" w:rsidRDefault="005F4076" w:rsidP="005F4076">
      <w:pPr>
        <w:ind w:firstLine="0"/>
        <w:rPr>
          <w:rFonts w:eastAsiaTheme="minorEastAsia"/>
        </w:rPr>
      </w:pPr>
      <w:proofErr w:type="gramStart"/>
      <w:r>
        <w:t>where</w:t>
      </w:r>
      <w:proofErr w:type="gramEnd"/>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m</m:t>
            </m:r>
          </m:sup>
        </m:sSubSup>
      </m:oMath>
      <w:r>
        <w:rPr>
          <w:rFonts w:eastAsiaTheme="minorEastAsia"/>
        </w:rPr>
        <w:t xml:space="preserve"> is the approximation of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Pr>
          <w:rFonts w:eastAsiaTheme="minorEastAsia"/>
        </w:rPr>
        <w:t xml:space="preserve"> by the model </w:t>
      </w:r>
      <m:oMath>
        <m:r>
          <w:rPr>
            <w:rFonts w:ascii="Cambria Math" w:eastAsiaTheme="minorEastAsia" w:hAnsi="Cambria Math"/>
          </w:rPr>
          <m:t>m</m:t>
        </m:r>
      </m:oMath>
      <w:r>
        <w:rPr>
          <w:rFonts w:eastAsiaTheme="minorEastAsia"/>
        </w:rPr>
        <w:t>. FVU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5F4076" w:rsidP="005F4076">
            <w:pPr>
              <w:ind w:firstLine="0"/>
              <w:rPr>
                <w:rFonts w:eastAsiaTheme="minorEastAsia"/>
              </w:rPr>
            </w:pPr>
            <m:oMathPara>
              <m:oMathParaPr>
                <m:jc m:val="center"/>
              </m:oMathParaPr>
              <m:oMath>
                <m:r>
                  <m:rPr>
                    <m:nor/>
                  </m:rPr>
                  <w:rPr>
                    <w:rFonts w:ascii="Cambria Math" w:eastAsiaTheme="minorEastAsia" w:hAnsi="Cambria Math"/>
                  </w:rPr>
                  <w:lastRenderedPageBreak/>
                  <m:t>FV</m:t>
                </m:r>
                <m:sSub>
                  <m:sSubPr>
                    <m:ctrlPr>
                      <w:rPr>
                        <w:rFonts w:ascii="Cambria Math" w:eastAsiaTheme="minorEastAsia" w:hAnsi="Cambria Math"/>
                        <w:i/>
                      </w:rPr>
                    </m:ctrlPr>
                  </m:sSubPr>
                  <m:e>
                    <m:r>
                      <m:rPr>
                        <m:nor/>
                      </m:rPr>
                      <w:rPr>
                        <w:rFonts w:ascii="Cambria Math" w:eastAsiaTheme="minorEastAsia" w:hAnsi="Cambria Math"/>
                      </w:rPr>
                      <m:t>U</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den>
                </m:f>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16</w:t>
            </w:r>
            <w:r>
              <w:rPr>
                <w:rFonts w:eastAsiaTheme="minorEastAsia"/>
              </w:rPr>
              <w:fldChar w:fldCharType="end"/>
            </w:r>
            <w:r>
              <w:rPr>
                <w:rFonts w:eastAsiaTheme="minorEastAsia"/>
              </w:rPr>
              <w:t>)</w:t>
            </w:r>
          </w:p>
        </w:tc>
      </w:tr>
    </w:tbl>
    <w:p w:rsidR="005F4076" w:rsidRDefault="005F4076" w:rsidP="005F4076">
      <w:r>
        <w:t>There are several values of FVU can be considered for EM and SOM: this value is depends from the type of used projection (see “</w:t>
      </w:r>
      <w:r w:rsidR="00161266">
        <w:fldChar w:fldCharType="begin"/>
      </w:r>
      <w:r w:rsidR="00161266">
        <w:instrText xml:space="preserve"> REF _Ref442257661 \h </w:instrText>
      </w:r>
      <w:r w:rsidR="00161266">
        <w:fldChar w:fldCharType="separate"/>
      </w:r>
      <w:r w:rsidR="009A31F9">
        <w:rPr>
          <w:rFonts w:eastAsiaTheme="minorEastAsia"/>
        </w:rPr>
        <w:t>Projection data points onto map</w:t>
      </w:r>
      <w:r w:rsidR="00161266">
        <w:fldChar w:fldCharType="end"/>
      </w:r>
      <w:r>
        <w:t>”)</w:t>
      </w:r>
      <w:r w:rsidR="00161266">
        <w:t>. It is preferable to consider projection onto face for two dimensional maps and onto edges for one dimensional map. However, possibility to project onto face is optional and part of map geometries does not provide it. As a result we consider projection onto edges as default method for FVU calculation.</w:t>
      </w:r>
    </w:p>
    <w:p w:rsidR="00CD149D" w:rsidRDefault="00CD149D" w:rsidP="005F4076">
      <w:r>
        <w:t>Important notion: it is necessary to stress that FVU is not the function which is minimized during the map fitness for EM and SOM.</w:t>
      </w:r>
    </w:p>
    <w:p w:rsidR="00F27BD0" w:rsidRDefault="00F27BD0" w:rsidP="00F27BD0">
      <w:pPr>
        <w:pStyle w:val="Heading1"/>
      </w:pPr>
      <w:bookmarkStart w:id="28" w:name="_Ref517109000"/>
      <w:bookmarkStart w:id="29" w:name="_Toc518052241"/>
      <w:r>
        <w:t>Map extrapolation</w:t>
      </w:r>
      <w:bookmarkEnd w:id="28"/>
      <w:bookmarkEnd w:id="29"/>
    </w:p>
    <w:p w:rsidR="00F27BD0" w:rsidRDefault="00F27BD0" w:rsidP="00F27BD0">
      <w:r>
        <w:t>Most mapping techniques, includes SOM and Elastic maps, have many border points (see, for example,</w:t>
      </w:r>
      <w:r w:rsidR="00EF1CF6">
        <w:t xml:space="preserve"> </w:t>
      </w:r>
      <w:r w:rsidR="00EF1CF6">
        <w:fldChar w:fldCharType="begin"/>
      </w:r>
      <w:r w:rsidR="00EF1CF6">
        <w:instrText xml:space="preserve"> REF _Ref516673779 \h </w:instrText>
      </w:r>
      <w:r w:rsidR="00EF1CF6">
        <w:fldChar w:fldCharType="separate"/>
      </w:r>
      <w:r w:rsidR="009A31F9">
        <w:t xml:space="preserve">Figure </w:t>
      </w:r>
      <w:r w:rsidR="009A31F9">
        <w:rPr>
          <w:noProof/>
        </w:rPr>
        <w:t>21</w:t>
      </w:r>
      <w:r w:rsidR="00EF1CF6">
        <w:fldChar w:fldCharType="end"/>
      </w:r>
      <w:r w:rsidR="00EF1CF6">
        <w:t xml:space="preserve"> and </w:t>
      </w:r>
      <w:r w:rsidR="00EF1CF6">
        <w:fldChar w:fldCharType="begin"/>
      </w:r>
      <w:r w:rsidR="00EF1CF6">
        <w:instrText xml:space="preserve"> REF _Ref517100341 \h </w:instrText>
      </w:r>
      <w:r w:rsidR="00EF1CF6">
        <w:fldChar w:fldCharType="separate"/>
      </w:r>
      <w:r w:rsidR="009A31F9">
        <w:t xml:space="preserve">Figure </w:t>
      </w:r>
      <w:r w:rsidR="009A31F9">
        <w:rPr>
          <w:noProof/>
        </w:rPr>
        <w:t>22</w:t>
      </w:r>
      <w:r w:rsidR="00EF1CF6">
        <w:fldChar w:fldCharType="end"/>
      </w:r>
      <w:r w:rsidR="00EF1CF6">
        <w:t xml:space="preserve">). This effect is result of map fitting procedures. The simplest way to resolve this problem is to add one or more map fragments outside the map. Examples of one layer extension for standard mars are presented in </w:t>
      </w:r>
      <w:r w:rsidR="00114AAE">
        <w:fldChar w:fldCharType="begin"/>
      </w:r>
      <w:r w:rsidR="00114AAE">
        <w:instrText xml:space="preserve"> REF _Ref517102111 \h </w:instrText>
      </w:r>
      <w:r w:rsidR="00114AAE">
        <w:fldChar w:fldCharType="separate"/>
      </w:r>
      <w:r w:rsidR="009A31F9">
        <w:t xml:space="preserve">Figure </w:t>
      </w:r>
      <w:r w:rsidR="009A31F9">
        <w:rPr>
          <w:noProof/>
        </w:rPr>
        <w:t>8</w:t>
      </w:r>
      <w:r w:rsidR="00114AAE">
        <w:fldChar w:fldCharType="end"/>
      </w:r>
      <w:r w:rsidR="00114AAE">
        <w:t>.</w:t>
      </w:r>
    </w:p>
    <w:p w:rsidR="00EF1CF6" w:rsidRDefault="00EF1CF6" w:rsidP="00863E0A">
      <w:pPr>
        <w:spacing w:before="240"/>
        <w:ind w:firstLine="0"/>
        <w:jc w:val="center"/>
      </w:pPr>
      <w:r>
        <w:rPr>
          <w:noProof/>
          <w:lang w:eastAsia="en-GB"/>
        </w:rPr>
        <mc:AlternateContent>
          <mc:Choice Requires="wpc">
            <w:drawing>
              <wp:inline distT="0" distB="0" distL="0" distR="0" wp14:anchorId="461D79E0" wp14:editId="73D95546">
                <wp:extent cx="4904105" cy="1186934"/>
                <wp:effectExtent l="0" t="0" r="29845" b="70485"/>
                <wp:docPr id="490" name="Canvas 4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1" name="Straight Connector 491"/>
                        <wps:cNvCnPr>
                          <a:stCxn id="488" idx="2"/>
                        </wps:cNvCnPr>
                        <wps:spPr>
                          <a:xfrm>
                            <a:off x="1439772" y="475521"/>
                            <a:ext cx="418082" cy="4480"/>
                          </a:xfrm>
                          <a:prstGeom prst="line">
                            <a:avLst/>
                          </a:prstGeom>
                        </wps:spPr>
                        <wps:style>
                          <a:lnRef idx="2">
                            <a:schemeClr val="accent2"/>
                          </a:lnRef>
                          <a:fillRef idx="0">
                            <a:schemeClr val="accent2"/>
                          </a:fillRef>
                          <a:effectRef idx="1">
                            <a:schemeClr val="accent2"/>
                          </a:effectRef>
                          <a:fontRef idx="minor">
                            <a:schemeClr val="tx1"/>
                          </a:fontRef>
                        </wps:style>
                        <wps:bodyPr/>
                      </wps:wsp>
                      <wpg:wgp>
                        <wpg:cNvPr id="263" name="Group 263"/>
                        <wpg:cNvGrpSpPr/>
                        <wpg:grpSpPr>
                          <a:xfrm>
                            <a:off x="2176258" y="29142"/>
                            <a:ext cx="1129045" cy="1128055"/>
                            <a:chOff x="2738105" y="120650"/>
                            <a:chExt cx="1129045" cy="1128055"/>
                          </a:xfrm>
                        </wpg:grpSpPr>
                        <wps:wsp>
                          <wps:cNvPr id="270" name="Straight Connector 270"/>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Straight Connector 278"/>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Straight Connector 298"/>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Straight Connector 359"/>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4" name="Group 384"/>
                        <wpg:cNvGrpSpPr/>
                        <wpg:grpSpPr>
                          <a:xfrm>
                            <a:off x="3793754" y="125095"/>
                            <a:ext cx="1070972" cy="936082"/>
                            <a:chOff x="2558716" y="1500770"/>
                            <a:chExt cx="1070972" cy="936082"/>
                          </a:xfrm>
                        </wpg:grpSpPr>
                        <wps:wsp>
                          <wps:cNvPr id="385" name="Straight Connector 385"/>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Connector 403"/>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Straight Connector 406"/>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Straight Connector 408"/>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409" name="Straight Connector 409"/>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Straight Connector 452"/>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Straight Connector 453"/>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Straight Connector 454"/>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473" name="Straight Connector 473"/>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Connector 474"/>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475" name="Text Box 475"/>
                        <wps:cNvSpPr txBox="1"/>
                        <wps:spPr>
                          <a:xfrm>
                            <a:off x="3" y="718296"/>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F1CF6">
                              <w:pPr>
                                <w:ind w:firstLine="0"/>
                              </w:pPr>
                              <w:proofErr w:type="gramStart"/>
                              <w: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6" name="Text Box 59"/>
                        <wps:cNvSpPr txBox="1"/>
                        <wps:spPr>
                          <a:xfrm>
                            <a:off x="1747547" y="767668"/>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F1CF6">
                              <w:pPr>
                                <w:pStyle w:val="NormalWeb"/>
                                <w:spacing w:before="0" w:beforeAutospacing="0" w:after="0" w:afterAutospacing="0"/>
                                <w:jc w:val="both"/>
                              </w:pPr>
                              <w:proofErr w:type="gramStart"/>
                              <w:r>
                                <w:rPr>
                                  <w:rFonts w:eastAsia="Calibri"/>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7" name="Text Box 59"/>
                        <wps:cNvSpPr txBox="1"/>
                        <wps:spPr>
                          <a:xfrm>
                            <a:off x="3457595" y="791418"/>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F1CF6">
                              <w:pPr>
                                <w:pStyle w:val="NormalWeb"/>
                                <w:spacing w:before="0" w:beforeAutospacing="0" w:after="0" w:afterAutospacing="0"/>
                                <w:jc w:val="both"/>
                              </w:pPr>
                              <w:proofErr w:type="gramStart"/>
                              <w:r>
                                <w:rPr>
                                  <w:rFonts w:eastAsia="Calibri"/>
                                </w:rPr>
                                <w:t>c</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3" name="Straight Connector 483"/>
                        <wps:cNvCnPr>
                          <a:endCxn id="485" idx="6"/>
                        </wps:cNvCnPr>
                        <wps:spPr>
                          <a:xfrm>
                            <a:off x="166253" y="474661"/>
                            <a:ext cx="500104" cy="8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84" name="Oval 484"/>
                        <wps:cNvSpPr/>
                        <wps:spPr>
                          <a:xfrm>
                            <a:off x="166250" y="451004"/>
                            <a:ext cx="45734" cy="4571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62065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Oval 486"/>
                        <wps:cNvSpPr/>
                        <wps:spPr>
                          <a:xfrm>
                            <a:off x="1815088" y="455074"/>
                            <a:ext cx="45720" cy="45085"/>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7" name="Oval 487"/>
                        <wps:cNvSpPr/>
                        <wps:spPr>
                          <a:xfrm>
                            <a:off x="1043563" y="455074"/>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143980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Connector 492"/>
                        <wps:cNvCnPr>
                          <a:endCxn id="488" idx="2"/>
                        </wps:cNvCnPr>
                        <wps:spPr>
                          <a:xfrm>
                            <a:off x="666337" y="475445"/>
                            <a:ext cx="773435" cy="76"/>
                          </a:xfrm>
                          <a:prstGeom prst="line">
                            <a:avLst/>
                          </a:prstGeom>
                        </wps:spPr>
                        <wps:style>
                          <a:lnRef idx="1">
                            <a:schemeClr val="dk1"/>
                          </a:lnRef>
                          <a:fillRef idx="0">
                            <a:schemeClr val="dk1"/>
                          </a:fillRef>
                          <a:effectRef idx="0">
                            <a:schemeClr val="dk1"/>
                          </a:effectRef>
                          <a:fontRef idx="minor">
                            <a:schemeClr val="tx1"/>
                          </a:fontRef>
                        </wps:style>
                        <wps:bodyPr/>
                      </wps:wsp>
                      <wps:wsp>
                        <wps:cNvPr id="493" name="Straight Connector 493"/>
                        <wps:cNvCnPr/>
                        <wps:spPr>
                          <a:xfrm>
                            <a:off x="2176351" y="215431"/>
                            <a:ext cx="18495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4" name="Straight Connector 494"/>
                        <wps:cNvCnPr/>
                        <wps:spPr>
                          <a:xfrm>
                            <a:off x="2179300" y="395197"/>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5" name="Straight Connector 495"/>
                        <wps:cNvCnPr/>
                        <wps:spPr>
                          <a:xfrm>
                            <a:off x="2181357" y="547545"/>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6" name="Straight Connector 496"/>
                        <wps:cNvCnPr/>
                        <wps:spPr>
                          <a:xfrm>
                            <a:off x="2176523" y="699434"/>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7" name="Straight Connector 497"/>
                        <wps:cNvCnPr/>
                        <wps:spPr>
                          <a:xfrm>
                            <a:off x="2179304" y="85223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8" name="Straight Connector 498"/>
                        <wps:cNvCnPr/>
                        <wps:spPr>
                          <a:xfrm>
                            <a:off x="2181361" y="100902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9" name="Straight Connector 499"/>
                        <wps:cNvCnPr/>
                        <wps:spPr>
                          <a:xfrm>
                            <a:off x="3150594" y="215453"/>
                            <a:ext cx="15238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0" name="Straight Connector 500"/>
                        <wps:cNvCnPr/>
                        <wps:spPr>
                          <a:xfrm>
                            <a:off x="3153542" y="394749"/>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1" name="Straight Connector 501"/>
                        <wps:cNvCnPr/>
                        <wps:spPr>
                          <a:xfrm>
                            <a:off x="3150598" y="547492"/>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2" name="Straight Connector 502"/>
                        <wps:cNvCnPr/>
                        <wps:spPr>
                          <a:xfrm>
                            <a:off x="3153546" y="1011334"/>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3" name="Straight Connector 503"/>
                        <wps:cNvCnPr/>
                        <wps:spPr>
                          <a:xfrm>
                            <a:off x="3150598" y="85208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4" name="Straight Connector 504"/>
                        <wps:cNvCnPr/>
                        <wps:spPr>
                          <a:xfrm>
                            <a:off x="3153550" y="70496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7" name="Straight Connector 507"/>
                        <wps:cNvCnPr/>
                        <wps:spPr>
                          <a:xfrm>
                            <a:off x="2173501" y="35794"/>
                            <a:ext cx="7807" cy="1119397"/>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8" name="Straight Connector 508"/>
                        <wps:cNvCnPr/>
                        <wps:spPr>
                          <a:xfrm>
                            <a:off x="3295192" y="29167"/>
                            <a:ext cx="7620" cy="111887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9" name="Straight Connector 509"/>
                        <wps:cNvCnPr/>
                        <wps:spPr>
                          <a:xfrm rot="16200000">
                            <a:off x="2273756" y="128386"/>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0" name="Straight Connector 510"/>
                        <wps:cNvCnPr/>
                        <wps:spPr>
                          <a:xfrm rot="16200000">
                            <a:off x="2446279" y="128766"/>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1" name="Straight Connector 511"/>
                        <wps:cNvCnPr/>
                        <wps:spPr>
                          <a:xfrm rot="16200000">
                            <a:off x="3061522" y="125345"/>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2" name="Straight Connector 512"/>
                        <wps:cNvCnPr/>
                        <wps:spPr>
                          <a:xfrm rot="16200000">
                            <a:off x="2906233" y="128130"/>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3" name="Straight Connector 513"/>
                        <wps:cNvCnPr/>
                        <wps:spPr>
                          <a:xfrm rot="16200000">
                            <a:off x="2753777"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4" name="Straight Connector 514"/>
                        <wps:cNvCnPr/>
                        <wps:spPr>
                          <a:xfrm rot="16200000">
                            <a:off x="2601380"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5" name="Straight Connector 515"/>
                        <wps:cNvCnPr/>
                        <wps:spPr>
                          <a:xfrm flipV="1">
                            <a:off x="3150518" y="1008195"/>
                            <a:ext cx="0" cy="15410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6" name="Straight Connector 516"/>
                        <wps:cNvCnPr/>
                        <wps:spPr>
                          <a:xfrm flipV="1">
                            <a:off x="2361030" y="99443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7" name="Straight Connector 517"/>
                        <wps:cNvCnPr/>
                        <wps:spPr>
                          <a:xfrm flipV="1">
                            <a:off x="2541074" y="100201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8" name="Straight Connector 518"/>
                        <wps:cNvCnPr/>
                        <wps:spPr>
                          <a:xfrm flipV="1">
                            <a:off x="2690413" y="999672"/>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9" name="Straight Connector 519"/>
                        <wps:cNvCnPr/>
                        <wps:spPr>
                          <a:xfrm flipV="1">
                            <a:off x="2845862" y="100219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20" name="Straight Connector 520"/>
                        <wps:cNvCnPr/>
                        <wps:spPr>
                          <a:xfrm flipV="1">
                            <a:off x="2998315" y="100486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6" name="Straight Connector 536"/>
                        <wps:cNvCnPr/>
                        <wps:spPr>
                          <a:xfrm flipH="1">
                            <a:off x="4413653" y="12502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7" name="Straight Connector 537"/>
                        <wps:cNvCnPr/>
                        <wps:spPr>
                          <a:xfrm flipH="1">
                            <a:off x="4597165" y="13823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8" name="Straight Connector 538"/>
                        <wps:cNvCnPr/>
                        <wps:spPr>
                          <a:xfrm flipH="1">
                            <a:off x="3973038" y="89776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9" name="Straight Connector 539"/>
                        <wps:cNvCnPr/>
                        <wps:spPr>
                          <a:xfrm flipH="1">
                            <a:off x="4150276" y="8901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0" name="Straight Connector 540"/>
                        <wps:cNvCnPr/>
                        <wps:spPr>
                          <a:xfrm flipH="1">
                            <a:off x="4330099" y="89602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1" name="Straight Connector 541"/>
                        <wps:cNvCnPr/>
                        <wps:spPr>
                          <a:xfrm flipH="1">
                            <a:off x="4506436" y="89636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2" name="Straight Connector 542"/>
                        <wps:cNvCnPr/>
                        <wps:spPr>
                          <a:xfrm flipH="1">
                            <a:off x="4690810" y="8950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3" name="Straight Connector 543"/>
                        <wps:cNvCnPr/>
                        <wps:spPr>
                          <a:xfrm flipH="1">
                            <a:off x="3883540" y="14160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4" name="Straight Connector 544"/>
                        <wps:cNvCnPr/>
                        <wps:spPr>
                          <a:xfrm flipH="1">
                            <a:off x="4065714" y="13969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5" name="Straight Connector 545"/>
                        <wps:cNvCnPr/>
                        <wps:spPr>
                          <a:xfrm flipH="1">
                            <a:off x="4243740" y="13981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6" name="Straight Connector 546"/>
                        <wps:cNvCnPr/>
                        <wps:spPr>
                          <a:xfrm>
                            <a:off x="3890838"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7" name="Straight Connector 547"/>
                        <wps:cNvCnPr/>
                        <wps:spPr>
                          <a:xfrm>
                            <a:off x="4058196"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8" name="Straight Connector 548"/>
                        <wps:cNvCnPr/>
                        <wps:spPr>
                          <a:xfrm>
                            <a:off x="4238002" y="895052"/>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9" name="Straight Connector 549"/>
                        <wps:cNvCnPr/>
                        <wps:spPr>
                          <a:xfrm>
                            <a:off x="4409626" y="88979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0" name="Straight Connector 550"/>
                        <wps:cNvCnPr/>
                        <wps:spPr>
                          <a:xfrm>
                            <a:off x="4595423" y="89743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1" name="Straight Connector 551"/>
                        <wps:cNvCnPr/>
                        <wps:spPr>
                          <a:xfrm>
                            <a:off x="4160764"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2" name="Straight Connector 552"/>
                        <wps:cNvCnPr/>
                        <wps:spPr>
                          <a:xfrm>
                            <a:off x="4338045"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3" name="Straight Connector 553"/>
                        <wps:cNvCnPr/>
                        <wps:spPr>
                          <a:xfrm>
                            <a:off x="4501088"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4" name="Straight Connector 554"/>
                        <wps:cNvCnPr/>
                        <wps:spPr>
                          <a:xfrm>
                            <a:off x="4686889" y="12988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5" name="Straight Connector 555"/>
                        <wps:cNvCnPr/>
                        <wps:spPr>
                          <a:xfrm>
                            <a:off x="3974978" y="14362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6" name="Straight Connector 556"/>
                        <wps:cNvCnPr/>
                        <wps:spPr>
                          <a:xfrm>
                            <a:off x="3782720" y="442436"/>
                            <a:ext cx="192186" cy="238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7" name="Straight Connector 557"/>
                        <wps:cNvCnPr/>
                        <wps:spPr>
                          <a:xfrm>
                            <a:off x="3796921" y="745541"/>
                            <a:ext cx="185912" cy="4854"/>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9" name="Straight Connector 559"/>
                        <wps:cNvCnPr/>
                        <wps:spPr>
                          <a:xfrm>
                            <a:off x="4692018" y="750430"/>
                            <a:ext cx="1762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5" name="Straight Connector 505"/>
                        <wps:cNvCnPr/>
                        <wps:spPr>
                          <a:xfrm>
                            <a:off x="2161599" y="35872"/>
                            <a:ext cx="1143649"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6" name="Straight Connector 506"/>
                        <wps:cNvCnPr/>
                        <wps:spPr>
                          <a:xfrm>
                            <a:off x="2173591" y="1155617"/>
                            <a:ext cx="1143000"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2" name="Straight Connector 522"/>
                        <wps:cNvCnPr/>
                        <wps:spPr>
                          <a:xfrm>
                            <a:off x="3803939" y="1046404"/>
                            <a:ext cx="1062355" cy="381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3" name="Straight Connector 523"/>
                        <wps:cNvCnPr/>
                        <wps:spPr>
                          <a:xfrm>
                            <a:off x="3793514" y="136330"/>
                            <a:ext cx="92404" cy="15557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9" name="Straight Connector 529"/>
                        <wps:cNvCnPr/>
                        <wps:spPr>
                          <a:xfrm flipH="1">
                            <a:off x="3789840" y="287785"/>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4" name="Straight Connector 524"/>
                        <wps:cNvCnPr/>
                        <wps:spPr>
                          <a:xfrm>
                            <a:off x="3796991" y="445001"/>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5" name="Straight Connector 535"/>
                        <wps:cNvCnPr/>
                        <wps:spPr>
                          <a:xfrm flipH="1">
                            <a:off x="3789841" y="5898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5" name="Straight Connector 525"/>
                        <wps:cNvCnPr/>
                        <wps:spPr>
                          <a:xfrm>
                            <a:off x="3794445" y="735436"/>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1" name="Straight Connector 531"/>
                        <wps:cNvCnPr/>
                        <wps:spPr>
                          <a:xfrm flipH="1">
                            <a:off x="3798835" y="898709"/>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6" name="Straight Connector 526"/>
                        <wps:cNvCnPr/>
                        <wps:spPr>
                          <a:xfrm>
                            <a:off x="4776307" y="89504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4" name="Straight Connector 534"/>
                        <wps:cNvCnPr/>
                        <wps:spPr>
                          <a:xfrm flipH="1">
                            <a:off x="4776923" y="746858"/>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7" name="Straight Connector 527"/>
                        <wps:cNvCnPr/>
                        <wps:spPr>
                          <a:xfrm>
                            <a:off x="4776310" y="59979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58" name="Straight Connector 558"/>
                        <wps:cNvCnPr/>
                        <wps:spPr>
                          <a:xfrm flipV="1">
                            <a:off x="4686795" y="442633"/>
                            <a:ext cx="173766" cy="818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3" name="Straight Connector 533"/>
                        <wps:cNvCnPr/>
                        <wps:spPr>
                          <a:xfrm flipH="1">
                            <a:off x="4776920" y="434313"/>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8" name="Straight Connector 528"/>
                        <wps:cNvCnPr/>
                        <wps:spPr>
                          <a:xfrm>
                            <a:off x="4772303" y="292553"/>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1" name="Straight Connector 521"/>
                        <wps:cNvCnPr/>
                        <wps:spPr>
                          <a:xfrm>
                            <a:off x="3793668" y="132302"/>
                            <a:ext cx="1062777" cy="410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2" name="Straight Connector 532"/>
                        <wps:cNvCnPr/>
                        <wps:spPr>
                          <a:xfrm flipH="1">
                            <a:off x="4774826" y="1326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1D79E0" id="Canvas 490" o:spid="_x0000_s1155" editas="canvas" style="width:386.15pt;height:93.45pt;mso-position-horizontal-relative:char;mso-position-vertical-relative:line" coordsize="49041,1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">
                <v:shape id="_x0000_s1156" type="#_x0000_t75" style="position:absolute;width:49041;height:11868;visibility:visible;mso-wrap-style:square">
                  <v:fill o:detectmouseclick="t"/>
                  <v:path o:connecttype="none"/>
                </v:shape>
                <v:line id="Straight Connector 491" o:spid="_x0000_s1157" style="position:absolute;visibility:visible;mso-wrap-style:square" from="14397,4755" to="18578,4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0jMUAAADcAAAADwAAAGRycy9kb3ducmV2LnhtbESP0WrCQBRE3wv+w3ILfZG6MUjUmI1I&#10;g9CXVtR+wCV7TUKzd0N2m6R/3y0IPg4zc4bJ9pNpxUC9aywrWC4iEMSl1Q1XCr6ux9cNCOeRNbaW&#10;ScEvOdjns6cMU21HPtNw8ZUIEHYpKqi971IpXVmTQbewHXHwbrY36IPsK6l7HAPctDKOokQabDgs&#10;1NjRW03l9+XHKEg+b/HmI1mdunVh10Xl56U9zpV6eZ4OOxCeJv8I39vvWsFqu4T/M+EIy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0jMUAAADcAAAADwAAAAAAAAAA&#10;AAAAAAChAgAAZHJzL2Rvd25yZXYueG1sUEsFBgAAAAAEAAQA+QAAAJMDAAAAAA==&#10;" strokecolor="#c0504d [3205]" strokeweight="2pt">
                  <v:shadow on="t" color="black" opacity="24903f" origin=",.5" offset="0,.55556mm"/>
                </v:line>
                <v:group id="Group 263" o:spid="_x0000_s1158" style="position:absolute;left:21762;top:291;width:11291;height:11280" coordorigin="27381,1206" coordsize="11290,11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line id="Straight Connector 270" o:spid="_x0000_s1159" style="position:absolute;visibility:visible;mso-wrap-style:square" from="27432,1206" to="274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VRzcMAAADcAAAADwAAAGRycy9kb3ducmV2LnhtbESPwU4CMRCG7ya+QzMk3qQLRoSFQgzB&#10;SPQkwn2yHXY3bKdLW6G+vXMg8Tj55/9mvsUqu05dKMTWs4HRsABFXHnbcm1g//32OAUVE7LFzjMZ&#10;+KUIq+X93QJL66/8RZddqpVAOJZooEmpL7WOVUMO49D3xJIdfXCYZAy1tgGvAnedHhfFRDtsWS40&#10;2NO6oeq0+3FCGR3OTr+fZnj4CJ9h8zTJz/lszMMgv85BJcrpf/nW3loD4xd5X2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1Uc3DAAAA3AAAAA8AAAAAAAAAAAAA&#10;AAAAoQIAAGRycy9kb3ducmV2LnhtbFBLBQYAAAAABAAEAPkAAACRAwAAAAA=&#10;" strokecolor="black [3040]"/>
                  <v:line id="Straight Connector 278" o:spid="_x0000_s1160" style="position:absolute;visibility:visible;mso-wrap-style:square" from="29232,1206" to="292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line id="Straight Connector 279" o:spid="_x0000_s1161" style="position:absolute;visibility:visible;mso-wrap-style:square" from="31029,1206" to="3102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4UMMAAADcAAAADwAAAGRycy9kb3ducmV2LnhtbESPQWsCMRSE70L/Q3iF3jSrpVbXjVJK&#10;S4uetHp/bJ67y25e1iTV9N83guBxmJlvmGIVTSfO5HxjWcF4lIEgLq1uuFKw//kczkD4gKyxs0wK&#10;/sjDavkwKDDX9sJbOu9CJRKEfY4K6hD6XEpf1mTQj2xPnLyjdQZDkq6S2uElwU0nJ1k2lQYbTgs1&#10;9vReU9nufk2ijA8nI7/aOR7WbuM+nqfxJZ6UenqMbwsQgWK4h2/tb61g8jqH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P+FDDAAAA3AAAAA8AAAAAAAAAAAAA&#10;AAAAoQIAAGRycy9kb3ducmV2LnhtbFBLBQYAAAAABAAEAPkAAACRAwAAAAA=&#10;" strokecolor="black [3040]"/>
                  <v:line id="Straight Connector 298" o:spid="_x0000_s1162" style="position:absolute;visibility:visible;mso-wrap-style:square" from="32553,1206" to="32553,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7McMAAADcAAAADwAAAGRycy9kb3ducmV2LnhtbESPTW/CMAyG75P4D5GRdhspTENQCGia&#10;Nm1iJ77uVmPaisYpSQbZv58PSDtar9/Hfpbr7Dp1pRBbzwbGowIUceVty7WBw/7jaQYqJmSLnWcy&#10;8EsR1qvBwxJL62+8pesu1UogHEs00KTUl1rHqiGHceR7YslOPjhMMoZa24A3gbtOT4piqh22LBca&#10;7Omtoeq8+3FCGR8vTn+e53jchO/w/jzNL/lizOMwvy5AJcrpf/ne/rIGJn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PuzHDAAAA3AAAAA8AAAAAAAAAAAAA&#10;AAAAoQIAAGRycy9kb3ducmV2LnhtbFBLBQYAAAAABAAEAPkAAACRAwAAAAA=&#10;" strokecolor="black [3040]"/>
                  <v:line id="Straight Connector 359" o:spid="_x0000_s1163" style="position:absolute;visibility:visible;mso-wrap-style:square" from="34077,1206" to="34077,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urrcMAAADcAAAADwAAAGRycy9kb3ducmV2LnhtbESPQWsCMRSE7wX/Q3hCb5pVUXQ1K6VY&#10;WvSkrffH5rm77OZlTVJN/70pFHocZuYbZrONphM3cr6xrGAyzkAQl1Y3XCn4+nwbLUH4gKyxs0wK&#10;fsjDthg8bTDX9s5Hup1CJRKEfY4K6hD6XEpf1mTQj21PnLyLdQZDkq6S2uE9wU0np1m2kAYbTgs1&#10;9vRaU9mevk2iTM5XI9/bFZ737uB2s0Wcx6tSz8P4sgYRKIb/8F/7QyuYzVfweyYd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bq63DAAAA3AAAAA8AAAAAAAAAAAAA&#10;AAAAoQIAAGRycy9kb3ducmV2LnhtbFBLBQYAAAAABAAEAPkAAACRAwAAAAA=&#10;" strokecolor="black [3040]"/>
                  <v:line id="Straight Connector 360" o:spid="_x0000_s1164" style="position:absolute;visibility:visible;mso-wrap-style:square" from="35601,1206" to="35601,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3IjcQAAADcAAAADwAAAGRycy9kb3ducmV2LnhtbESPwU7DMAyG75N4h8hI3LZ0TFRQlk0I&#10;gZjYaYXdrca01RqnS8KWvT0+IO1o/f4/+1uusxvUiULsPRuYzwpQxI23PbcGvr/ep4+gYkK2OHgm&#10;AxeKsF7dTJZYWX/mHZ3q1CqBcKzQQJfSWGkdm44cxpkfiSX78cFhkjG02gY8C9wN+r4oSu2wZ7nQ&#10;4UivHTWH+tcJZb4/Ov1xeML9Z9iGt0WZH/LRmLvb/PIMKlFO1+X/9sYaWJTyvsiICO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jciNxAAAANwAAAAPAAAAAAAAAAAA&#10;AAAAAKECAABkcnMvZG93bnJldi54bWxQSwUGAAAAAAQABAD5AAAAkgMAAAAA&#10;" strokecolor="black [3040]"/>
                  <v:line id="Straight Connector 361" o:spid="_x0000_s1165" style="position:absolute;visibility:visible;mso-wrap-style:square" from="37125,1206" to="37125,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tFsMAAADcAAAADwAAAGRycy9kb3ducmV2LnhtbESPQWsCMRSE74L/IbyCN81upYuuRpFS&#10;aaknt/X+2LzuLm5e1iTV9N83hYLHYWa+YdbbaHpxJec7ywryWQaCuLa640bB58d+ugDhA7LG3jIp&#10;+CEP2814tMZS2xsf6VqFRiQI+xIVtCEMpZS+bsmgn9mBOHlf1hkMSbpGaoe3BDe9fMyyQhrsOC20&#10;ONBzS/W5+jaJkp8uRr6el3h6dwf3Mi/iU7woNXmIuxWIQDHcw//tN61gXuTwdyYdAb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BbRbDAAAA3AAAAA8AAAAAAAAAAAAA&#10;AAAAoQIAAGRycy9kb3ducmV2LnhtbFBLBQYAAAAABAAEAPkAAACRAwAAAAA=&#10;" strokecolor="black [3040]"/>
                  <v:line id="Straight Connector 371" o:spid="_x0000_s1166" style="position:absolute;visibility:visible;mso-wrap-style:square" from="38649,1206" to="3864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j7y8MAAADcAAAADwAAAGRycy9kb3ducmV2LnhtbESPQWsCMRSE7wX/Q3hCb5rdilq3Riml&#10;pVJPbvX+2LzuLm5e1iTV+O9NQehxmJlvmOU6mk6cyfnWsoJ8nIEgrqxuuVaw//4YPYPwAVljZ5kU&#10;XMnDejV4WGKh7YV3dC5DLRKEfYEKmhD6QkpfNWTQj21PnLwf6wyGJF0ttcNLgptOPmXZTBpsOS00&#10;2NNbQ9Wx/DWJkh9ORn4eF3j4clv3PpnFaTwp9TiMry8gAsXwH763N1rBZJ7D35l0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Y+8vDAAAA3AAAAA8AAAAAAAAAAAAA&#10;AAAAoQIAAGRycy9kb3ducmV2LnhtbFBLBQYAAAAABAAEAPkAAACRAwAAAAA=&#10;" strokecolor="black [3040]"/>
                  <v:line id="Straight Connector 372" o:spid="_x0000_s1167" style="position:absolute;flip:x;visibility:visible;mso-wrap-style:square" from="27409,1272" to="38671,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KsQAAADcAAAADwAAAGRycy9kb3ducmV2LnhtbESPS4sCMRCE74L/IbTgTTMqqMwaRQRh&#10;WVF87B721kx6HjjpDJPojP/eCILHoqq+ohar1pTiTrUrLCsYDSMQxInVBWcKfi/bwRyE88gaS8uk&#10;4EEOVstuZ4Gxtg2f6H72mQgQdjEqyL2vYildkpNBN7QVcfBSWxv0QdaZ1DU2AW5KOY6iqTRYcFjI&#10;saJNTsn1fDMKUnerNv9/2qezn/1pn+6yAzZHpfq9dv0FwlPrP+F3+1srmMzG8Do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yL8qxAAAANwAAAAPAAAAAAAAAAAA&#10;AAAAAKECAABkcnMvZG93bnJldi54bWxQSwUGAAAAAAQABAD5AAAAkgMAAAAA&#10;" strokecolor="black [3040]"/>
                  <v:line id="Straight Connector 373" o:spid="_x0000_s1168" style="position:absolute;rotation:90;visibility:visible;mso-wrap-style:square" from="33015,-2564" to="33015,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SoccAAADcAAAADwAAAGRycy9kb3ducmV2LnhtbESPW2vCQBSE3wX/w3KEvummSrykriKC&#10;UB8K3lD6dpo9JsHs2TS71dhf3y0IPg4z8w0znTemFFeqXWFZwWsvAkGcWl1wpuCwX3XHIJxH1lha&#10;JgV3cjCftVtTTLS98ZauO5+JAGGXoILc+yqR0qU5GXQ9WxEH72xrgz7IOpO6xluAm1L2o2goDRYc&#10;FnKsaJlTetn9GAX2+3d1up+/DnG8+Zz48mN9XGexUi+dZvEGwlPjn+FH+10rGIwG8H8mHA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T5KhxwAAANwAAAAPAAAAAAAA&#10;AAAAAAAAAKECAABkcnMvZG93bnJldi54bWxQSwUGAAAAAAQABAD5AAAAlQMAAAAA&#10;" strokecolor="black [3040]"/>
                  <v:line id="Straight Connector 374" o:spid="_x0000_s1169" style="position:absolute;rotation:90;visibility:visible;mso-wrap-style:square" from="33015,-767" to="33015,1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K1ccAAADcAAAADwAAAGRycy9kb3ducmV2LnhtbESPQWvCQBSE74L/YXmF3symtak1ukop&#10;CHoQrBWLt2f2mQSzb9PsqtFf3y0IPQ4z8w0znramEmdqXGlZwVMUgyDOrC45V7D5mvXeQDiPrLGy&#10;TAqu5GA66XbGmGp74U86r30uAoRdigoK7+tUSpcVZNBFtiYO3sE2Bn2QTS51g5cAN5V8juNXabDk&#10;sFBgTR8FZcf1ySiwP7fZ9/Ww3yTJajf01XKxXeSJUo8P7fsIhKfW/4fv7blW0B+8wN+ZcATk5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pgrVxwAAANwAAAAPAAAAAAAA&#10;AAAAAAAAAKECAABkcnMvZG93bnJldi54bWxQSwUGAAAAAAQABAD5AAAAlQMAAAAA&#10;" strokecolor="black [3040]"/>
                  <v:line id="Straight Connector 375" o:spid="_x0000_s1170" style="position:absolute;rotation:90;visibility:visible;mso-wrap-style:square" from="33015,757" to="3301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qvTsYAAADcAAAADwAAAGRycy9kb3ducmV2LnhtbESPQWvCQBSE74L/YXlCb7qxJVqjqxRB&#10;qAfBWmnx9sw+k2D2bcyuGv31XaHgcZiZb5jJrDGluFDtCssK+r0IBHFqdcGZgu33ovsOwnlkjaVl&#10;UnAjB7NpuzXBRNsrf9Fl4zMRIOwSVJB7XyVSujQng65nK+LgHWxt0AdZZ1LXeA1wU8rXKBpIgwWH&#10;hRwrmueUHjdno8Ce7ovf22G/jeP1buTL1fJnmcVKvXSajzEIT41/hv/bn1rB2zCGx5lw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qr07GAAAA3AAAAA8AAAAAAAAA&#10;AAAAAAAAoQIAAGRycy9kb3ducmV2LnhtbFBLBQYAAAAABAAEAPkAAACUAwAAAAA=&#10;" strokecolor="black [3040]"/>
                  <v:line id="Straight Connector 376" o:spid="_x0000_s1171" style="position:absolute;rotation:90;visibility:visible;mso-wrap-style:square" from="33015,2281" to="33015,1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gxOccAAADcAAAADwAAAGRycy9kb3ducmV2LnhtbESPW2vCQBSE3wv+h+UIfasbW+IluooU&#10;hPpQ8Ibi2zF7TILZs2l2q9Ff3y0IPg4z8w0znjamFBeqXWFZQbcTgSBOrS44U7DdzN8GIJxH1lha&#10;JgU3cjCdtF7GmGh75RVd1j4TAcIuQQW591UipUtzMug6tiIO3snWBn2QdSZ1jdcAN6V8j6KeNFhw&#10;WMixos+c0vP61yiwP/f5/nY6buN4eRj68nuxW2SxUq/tZjYC4anxz/Cj/aUVfPR78H8mHA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ODE5xwAAANwAAAAPAAAAAAAA&#10;AAAAAAAAAKECAABkcnMvZG93bnJldi54bWxQSwUGAAAAAAQABAD5AAAAlQMAAAAA&#10;" strokecolor="black [3040]"/>
                  <v:line id="Straight Connector 377" o:spid="_x0000_s1172" style="position:absolute;rotation:90;visibility:visible;mso-wrap-style:square" from="33015,3805" to="33015,1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SUoscAAADcAAAADwAAAGRycy9kb3ducmV2LnhtbESPQWvCQBSE74L/YXmCN91oidroKkUQ&#10;9FBQKxZvz+wzCc2+TbOrxv56t1DocZiZb5jZojGluFHtCssKBv0IBHFqdcGZgsPHqjcB4TyyxtIy&#10;KXiQg8W83Zphou2dd3Tb+0wECLsEFeTeV4mULs3JoOvbijh4F1sb9EHWmdQ13gPclHIYRSNpsOCw&#10;kGNFy5zSr/3VKLDfP6vPx+V8iOPt6dWX75vjJouV6naatykIT43/D/+111rBy3gMv2fCEZD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dJSixwAAANwAAAAPAAAAAAAA&#10;AAAAAAAAAKECAABkcnMvZG93bnJldi54bWxQSwUGAAAAAAQABAD5AAAAlQMAAAAA&#10;" strokecolor="black [3040]"/>
                  <v:line id="Straight Connector 378" o:spid="_x0000_s1173" style="position:absolute;rotation:90;visibility:visible;mso-wrap-style:square" from="33015,5329" to="33015,1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sA0MQAAADcAAAADwAAAGRycy9kb3ducmV2LnhtbERPy2rCQBTdF/yH4Qrd1YktUZs6kVIQ&#10;dFHwhdLdbebmgZk7aWbU6Nd3FoLLw3lPZ52pxZlaV1lWMBxEIIgzqysuFOy285cJCOeRNdaWScGV&#10;HMzS3tMUE20vvKbzxhcihLBLUEHpfZNI6bKSDLqBbYgDl9vWoA+wLaRu8RLCTS1fo2gkDVYcGkps&#10;6Kuk7Lg5GQX27zY/XPPfXRyvft59/b3cL4tYqed+9/kBwlPnH+K7e6EVvI3D2nAmHAGZ/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6wDQxAAAANwAAAAPAAAAAAAAAAAA&#10;AAAAAKECAABkcnMvZG93bnJldi54bWxQSwUGAAAAAAQABAD5AAAAkgMAAAAA&#10;" strokecolor="black [3040]"/>
                  <v:line id="Straight Connector 379" o:spid="_x0000_s1174" style="position:absolute;rotation:90;visibility:visible;mso-wrap-style:square" from="33015,6853" to="33015,18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lS8cAAADcAAAADwAAAGRycy9kb3ducmV2LnhtbESPT2vCQBTE7wW/w/KE3urGlrQas0op&#10;CHoQqhVLb8/syx/Mvk2zq0Y/vSsUehxm5jdMOutMLU7UusqyguEgAkGcWV1xoWD7NX8agXAeWWNt&#10;mRRcyMFs2ntIMdH2zGs6bXwhAoRdggpK75tESpeVZNANbEMcvNy2Bn2QbSF1i+cAN7V8jqJXabDi&#10;sFBiQx8lZYfN0Siwv9f59yXfb+P482fs69VytyxipR773fsEhKfO/4f/2gut4OVtDPcz4QjI6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6VLxwAAANwAAAAPAAAAAAAA&#10;AAAAAAAAAKECAABkcnMvZG93bnJldi54bWxQSwUGAAAAAAQABAD5AAAAlQMAAAAA&#10;" strokecolor="black [3040]"/>
                </v:group>
                <v:group id="Group 384" o:spid="_x0000_s1175" style="position:absolute;left:37937;top:1250;width:10710;height:9361" coordorigin="25587,15007" coordsize="10709,9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line id="Straight Connector 385" o:spid="_x0000_s1176" style="position:absolute;flip:x;visibility:visible;mso-wrap-style:square" from="25587,15080" to="36295,1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XecYAAADcAAAADwAAAGRycy9kb3ducmV2LnhtbESPS2vDMBCE74X8B7GB3Bo5CW2CG8UE&#10;QyC0pOTRHnpbrPWDWCtjyY/++6pQ6HGYmW+YbTKaWvTUusqygsU8AkGcWV1xoeDjdnjcgHAeWWNt&#10;mRR8k4NkN3nYYqztwBfqr74QAcIuRgWl900spctKMujmtiEOXm5bgz7ItpC6xSHATS2XUfQsDVYc&#10;FkpsKC0pu187oyB3XZN+fWqfr19Pl1P+VrzjcFZqNh33LyA8jf4//Nc+agWrzRP8nglH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0V3nGAAAA3AAAAA8AAAAAAAAA&#10;AAAAAAAAoQIAAGRycy9kb3ducmV2LnhtbFBLBQYAAAAABAAEAPkAAACUAwAAAAA=&#10;" strokecolor="black [3040]"/>
                  <v:line id="Straight Connector 386" o:spid="_x0000_s1177" style="position:absolute;flip:x;visibility:visible;mso-wrap-style:square" from="26509,16677" to="35412,16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JDsYAAADcAAAADwAAAGRycy9kb3ducmV2LnhtbESPS2vDMBCE74X8B7GB3Bo5CbjBjRJC&#10;IFBaXJpHD70t1vpBrZWx5Ef/fRUI5DjMzDfMZjeaWvTUusqygsU8AkGcWV1xoeB6OT6vQTiPrLG2&#10;TAr+yMFuO3naYKLtwCfqz74QAcIuQQWl900ipctKMujmtiEOXm5bgz7ItpC6xSHATS2XURRLgxWH&#10;hRIbOpSU/Z47oyB3XXP4+dY+f3lPT2n+UXzi8KXUbDruX0F4Gv0jfG+/aQWrdQy3M+EIyO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myQ7GAAAA3AAAAA8AAAAAAAAA&#10;AAAAAAAAoQIAAGRycy9kb3ducmV2LnhtbFBLBQYAAAAABAAEAPkAAACUAwAAAAA=&#10;" strokecolor="black [3040]"/>
                  <v:line id="Straight Connector 387" o:spid="_x0000_s1178" style="position:absolute;flip:x;visibility:visible;mso-wrap-style:square" from="25615,18201" to="36215,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slcUAAADcAAAADwAAAGRycy9kb3ducmV2LnhtbESPW2vCQBSE3wX/w3KEvummFhqJrlIE&#10;oVRSqq0Pvh2yJxfMng3ZzcV/3y0UfBxm5htmsxtNLXpqXWVZwfMiAkGcWV1xoeDn+zBfgXAeWWNt&#10;mRTcycFuO51sMNF24BP1Z1+IAGGXoILS+yaR0mUlGXQL2xAHL7etQR9kW0jd4hDgppbLKHqVBisO&#10;CyU2tC8pu507oyB3XbO/XrTP44/0lObH4hOHL6WeZuPbGoSn0T/C/+13reBlFcPfmXA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pslcUAAADcAAAADwAAAAAAAAAA&#10;AAAAAAChAgAAZHJzL2Rvd25yZXYueG1sUEsFBgAAAAAEAAQA+QAAAJMDAAAAAA==&#10;" strokecolor="black [3040]"/>
                  <v:line id="Straight Connector 402" o:spid="_x0000_s1179" style="position:absolute;flip:x;visibility:visible;mso-wrap-style:square" from="26509,19725" to="35372,19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QBMsYAAADcAAAADwAAAGRycy9kb3ducmV2LnhtbESPS2vDMBCE74H8B7GB3hK5oTTBjRJK&#10;oFBaXGInOeS2WOsHtVbGkh/991WhkOMwM98wu8NkGjFQ52rLCh5XEQji3OqaSwWX89tyC8J5ZI2N&#10;ZVLwQw4O+/lsh7G2I6c0ZL4UAcIuRgWV920spcsrMuhWtiUOXmE7gz7IrpS6wzHATSPXUfQsDdYc&#10;Fips6VhR/p31RkHh+vZ4u2pfbD6SNCk+yy8cT0o9LKbXFxCeJn8P/7fftYKnaA1/Z8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kATLGAAAA3AAAAA8AAAAAAAAA&#10;AAAAAAAAoQIAAGRycy9kb3ducmV2LnhtbFBLBQYAAAAABAAEAPkAAACUAwAAAAA=&#10;" strokecolor="black [3040]"/>
                  <v:line id="Straight Connector 403" o:spid="_x0000_s1180" style="position:absolute;flip:x;visibility:visible;mso-wrap-style:square" from="25615,21249" to="36255,2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ikqcYAAADcAAAADwAAAGRycy9kb3ducmV2LnhtbESPT2vCQBTE7wW/w/KE3szGtmhJs0oR&#10;CqUlolYPvT2yL38w+zZk1yT99q4g9DjMzG+YdD2aRvTUudqygnkUgyDOra65VHD8+Zi9gnAeWWNj&#10;mRT8kYP1avKQYqLtwHvqD74UAcIuQQWV920ipcsrMugi2xIHr7CdQR9kV0rd4RDgppFPcbyQBmsO&#10;CxW2tKkoPx8uRkHhLu3m96R9sfzK9lnxXW5x2Cn1OB3f30B4Gv1/+N7+1Ape4me4nQ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opKnGAAAA3AAAAA8AAAAAAAAA&#10;AAAAAAAAoQIAAGRycy9kb3ducmV2LnhtbFBLBQYAAAAABAAEAPkAAACUAwAAAAA=&#10;" strokecolor="black [3040]"/>
                  <v:line id="Straight Connector 404" o:spid="_x0000_s1181" style="position:absolute;flip:x;visibility:visible;mso-wrap-style:square" from="26469,22773" to="35412,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E83cYAAADcAAAADwAAAGRycy9kb3ducmV2LnhtbESPT2vCQBTE74LfYXlCb7ppCVVSVylC&#10;obSkmKgHb4/syx+afRuya5J++26h4HGYmd8w2/1kWjFQ7xrLCh5XEQjiwuqGKwXn09tyA8J5ZI2t&#10;ZVLwQw72u/lsi4m2I2c05L4SAcIuQQW1910ipStqMuhWtiMOXml7gz7IvpK6xzHATSufouhZGmw4&#10;LNTY0aGm4ju/GQWlu3WH60X7cv2RZmn5WX3heFTqYTG9voDwNPl7+L/9rhXEUQx/Z8IRkL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BPN3GAAAA3AAAAA8AAAAAAAAA&#10;AAAAAAAAoQIAAGRycy9kb3ducmV2LnhtbFBLBQYAAAAABAAEAPkAAACUAwAAAAA=&#10;" strokecolor="black [3040]"/>
                  <v:line id="Straight Connector 405" o:spid="_x0000_s1182" style="position:absolute;flip:x;visibility:visible;mso-wrap-style:square" from="25615,24297" to="36255,24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2ZRsYAAADcAAAADwAAAGRycy9kb3ducmV2LnhtbESPT2vCQBTE7wW/w/KE3szG0mpJs0oR&#10;CqUlolYPvT2yL38w+zZk1yT99q4g9DjMzG+YdD2aRvTUudqygnkUgyDOra65VHD8+Zi9gnAeWWNj&#10;mRT8kYP1avKQYqLtwHvqD74UAcIuQQWV920ipcsrMugi2xIHr7CdQR9kV0rd4RDgppFPcbyQBmsO&#10;CxW2tKkoPx8uRkHhLu3m96R9sfzK9lnxXW5x2Cn1OB3f30B4Gv1/+N7+1Aqe4xe4nQ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NmUbGAAAA3AAAAA8AAAAAAAAA&#10;AAAAAAAAoQIAAGRycy9kb3ducmV2LnhtbFBLBQYAAAAABAAEAPkAAACUAwAAAAA=&#10;" strokecolor="black [3040]"/>
                  <v:line id="Straight Connector 406" o:spid="_x0000_s1183" style="position:absolute;flip:x y;visibility:visible;mso-wrap-style:square" from="30950,15056" to="36295,24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uWh8YAAADcAAAADwAAAGRycy9kb3ducmV2LnhtbESPQWsCMRSE74L/ITyhF6lJS1lkaxSx&#10;FezJ1nYPvT02r7tLNy/bJK7rvzdCweMwM98wi9VgW9GTD41jDQ8zBYK4dKbhSsPX5/Z+DiJEZIOt&#10;Y9JwpgCr5Xi0wNy4E39Qf4iVSBAOOWqoY+xyKUNZk8Uwcx1x8n6ctxiT9JU0Hk8Jblv5qFQmLTac&#10;FmrsaFNT+Xs4Wg3dvPLZ/u9dvRYv/ffblApf2K3Wd5Nh/Qwi0hBv4f/2zmh4Uhlcz6QjI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rlofGAAAA3AAAAA8AAAAAAAAA&#10;AAAAAAAAoQIAAGRycy9kb3ducmV2LnhtbFBLBQYAAAAABAAEAPkAAACUAwAAAAA=&#10;" strokecolor="black [3040]"/>
                  <v:line id="Straight Connector 407" o:spid="_x0000_s1184" style="position:absolute;flip:x y;visibility:visible;mso-wrap-style:square" from="29211,15007" to="34570,2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czHMYAAADcAAAADwAAAGRycy9kb3ducmV2LnhtbESPQUsDMRSE70L/Q3gFL8UmSmnLtmkR&#10;taCn6tY99PbYPHcXNy9rErfbf28KBY/DzHzDrLeDbUVPPjSONdxPFQji0pmGKw2fh93dEkSIyAZb&#10;x6ThTAG2m9HNGjPjTvxBfR4rkSAcMtRQx9hlUoayJoth6jri5H05bzEm6StpPJ4S3LbyQam5tNhw&#10;Wqixo6eayu/812rolpWf73/e1Uvx3B/fJlT4wu60vh0PjysQkYb4H762X42GmVrA5Uw6AnL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nMxzGAAAA3AAAAA8AAAAAAAAA&#10;AAAAAAAAoQIAAGRycy9kb3ducmV2LnhtbFBLBQYAAAAABAAEAPkAAACUAwAAAAA=&#10;" strokecolor="black [3040]"/>
                  <v:line id="Straight Connector 408" o:spid="_x0000_s1185" style="position:absolute;flip:x y;visibility:visible;mso-wrap-style:square" from="27399,15121" to="32700,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inbsMAAADcAAAADwAAAGRycy9kb3ducmV2LnhtbERPy2oCMRTdC/5DuEI3oklLERmNIlqh&#10;XbU+ZuHuMrnODE5upkk6Tv++WRRcHs57ue5tIzryoXas4XmqQBAXztRcajif9pM5iBCRDTaOScMv&#10;BVivhoMlZsbd+UDdMZYihXDIUEMVY5tJGYqKLIapa4kTd3XeYkzQl9J4vKdw28gXpWbSYs2pocKW&#10;thUVt+OP1dDOSz/7/P5Sb/muu3yMKfe53Wv9NOo3CxCR+vgQ/7vfjYZXldamM+k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4p27DAAAA3AAAAA8AAAAAAAAAAAAA&#10;AAAAoQIAAGRycy9kb3ducmV2LnhtbFBLBQYAAAAABAAEAPkAAACRAwAAAAA=&#10;" strokecolor="black [3040]"/>
                  <v:line id="Straight Connector 409" o:spid="_x0000_s1186" style="position:absolute;flip:x y;visibility:visible;mso-wrap-style:square" from="25615,15040" to="31001,2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QC9cYAAADcAAAADwAAAGRycy9kb3ducmV2LnhtbESPQWsCMRSE7wX/Q3gFL6UmLSJ2axRp&#10;K+ip1roHb4/N6+7Szcs2iev6741Q8DjMzDfMbNHbRnTkQ+1Yw9NIgSAunKm51LD/Xj1OQYSIbLBx&#10;TBrOFGAxH9zNMDPuxF/U7WIpEoRDhhqqGNtMylBUZDGMXEucvB/nLcYkfSmNx1OC20Y+KzWRFmtO&#10;CxW29FZR8bs7Wg3ttPSTz7+t+sjfu8PmgXKf25XWw/t++QoiUh9v4f/22mgYqxe4nklH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0AvXGAAAA3AAAAA8AAAAAAAAA&#10;AAAAAAAAoQIAAGRycy9kb3ducmV2LnhtbFBLBQYAAAAABAAEAPkAAACUAwAAAAA=&#10;" strokecolor="black [3040]"/>
                  <v:line id="Straight Connector 410" o:spid="_x0000_s1187" style="position:absolute;flip:x y;visibility:visible;mso-wrap-style:square" from="25594,18100" to="29152,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c9tcMAAADcAAAADwAAAGRycy9kb3ducmV2LnhtbERPz2vCMBS+C/sfwhN2EU2VIVJNi2wK&#10;22nO2YO3R/Nsi81Ll2S1+++Xg+Dx4/u9yQfTip6cbywrmM8SEMSl1Q1XCk7f++kKhA/IGlvLpOCP&#10;POTZ02iDqbY3/qL+GCoRQ9inqKAOoUul9GVNBv3MdsSRu1hnMEToKqkd3mK4aeUiSZbSYMOxocaO&#10;Xmsqr8dfo6BbVW75+XNIdsVbf/6YUOEKs1fqeTxs1yACDeEhvrvftYKXeZwfz8QjIL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XPbXDAAAA3AAAAA8AAAAAAAAAAAAA&#10;AAAAoQIAAGRycy9kb3ducmV2LnhtbFBLBQYAAAAABAAEAPkAAACRAwAAAAA=&#10;" strokecolor="black [3040]"/>
                  <v:line id="Straight Connector 411" o:spid="_x0000_s1188" style="position:absolute;flip:x y;visibility:visible;mso-wrap-style:square" from="25638,21226" to="27391,2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uYLsYAAADcAAAADwAAAGRycy9kb3ducmV2LnhtbESPQWvCQBSE70L/w/IKXkQ3ERFJXaVo&#10;BT3Zps3B2yP7moRm36a7a0z/fVco9DjMzDfMejuYVvTkfGNZQTpLQBCXVjdcKfh4P0xXIHxA1tha&#10;JgU/5GG7eRitMdP2xm/U56ESEcI+QwV1CF0mpS9rMuhntiOO3qd1BkOUrpLa4S3CTSvnSbKUBhuO&#10;CzV2tKup/MqvRkG3qtzy/P2avBT7/nKaUOEKc1Bq/Dg8P4EINIT/8F/7qBUs0hTuZ+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bmC7GAAAA3AAAAA8AAAAAAAAA&#10;AAAAAAAAoQIAAGRycy9kb3ducmV2LnhtbFBLBQYAAAAABAAEAPkAAACUAwAAAAA=&#10;" strokecolor="black [3040]"/>
                  <v:line id="Straight Connector 412" o:spid="_x0000_s1189" style="position:absolute;flip:y;visibility:visible;mso-wrap-style:square" from="34487,21263" to="36255,2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2X78QAAADcAAAADwAAAGRycy9kb3ducmV2LnhtbESPT4vCMBTE74LfITzBm6aKrEs1yiII&#10;oija1YO3R/P6h21eShNt99ubhQWPw8z8hlmuO1OJJzWutKxgMo5AEKdWl5wruH5vR58gnEfWWFkm&#10;Bb/kYL3q95YYa9vyhZ6Jz0WAsItRQeF9HUvp0oIMurGtiYOX2cagD7LJpW6wDXBTyWkUfUiDJYeF&#10;AmvaFJT+JA+jIHOPenO/aZ/N98fLMTvkJ2zPSg0H3dcChKfOv8P/7Z1WMJtM4e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ZfvxAAAANwAAAAPAAAAAAAAAAAA&#10;AAAAAKECAABkcnMvZG93bnJldi54bWxQSwUGAAAAAAQABAD5AAAAkgMAAAAA&#10;" strokecolor="black [3040]"/>
                  <v:line id="Straight Connector 413" o:spid="_x0000_s1190" style="position:absolute;flip:y;visibility:visible;mso-wrap-style:square" from="32714,18208" to="36256,24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ydMYAAADcAAAADwAAAGRycy9kb3ducmV2LnhtbESPS2vDMBCE74X8B7GB3Go5SWmKYyWE&#10;QCC0pOTRHnpbrPWDWCtjyY/++6pQ6HGYmW+YdDuaWvTUusqygnkUgyDOrK64UPBxOzy+gHAeWWNt&#10;mRR8k4PtZvKQYqLtwBfqr74QAcIuQQWl900ipctKMugi2xAHL7etQR9kW0jd4hDgppaLOH6WBisO&#10;CyU2tC8pu187oyB3XbP/+tQ+X72eLqf8rXjH4azUbDru1iA8jf4//Nc+agVP8yX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MnTGAAAA3AAAAA8AAAAAAAAA&#10;AAAAAAAAoQIAAGRycy9kb3ducmV2LnhtbFBLBQYAAAAABAAEAPkAAACUAwAAAAA=&#10;" strokecolor="black [3040]"/>
                  <v:line id="Straight Connector 414" o:spid="_x0000_s1191" style="position:absolute;flip:y;visibility:visible;mso-wrap-style:square" from="30974,15086" to="36296,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iqAMQAAADcAAAADwAAAGRycy9kb3ducmV2LnhtbESPT4vCMBTE74LfITxhb5oqoks1yiII&#10;4qJoVw/eHs3rH7Z5KU209dubhQWPw8z8hlmuO1OJBzWutKxgPIpAEKdWl5wruPxsh58gnEfWWFkm&#10;BU9ysF71e0uMtW35TI/E5yJA2MWooPC+jqV0aUEG3cjWxMHLbGPQB9nkUjfYBrip5CSKZtJgyWGh&#10;wJo2BaW/yd0oyNy93tyu2mfz/eF8yL7zI7YnpT4G3dcChKfOv8P/7Z1WMB1P4e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KoAxAAAANwAAAAPAAAAAAAAAAAA&#10;AAAAAKECAABkcnMvZG93bnJldi54bWxQSwUGAAAAAAQABAD5AAAAkgMAAAAA&#10;" strokecolor="black [3040]"/>
                  <v:line id="Straight Connector 415" o:spid="_x0000_s1192" style="position:absolute;flip:y;visibility:visible;mso-wrap-style:square" from="29235,15082" to="34535,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QPm8YAAADcAAAADwAAAGRycy9kb3ducmV2LnhtbESPS2vDMBCE74X8B7GB3Go5IW2KYyWE&#10;QCC0pOTRHnpbrPWDWCtjyY/++6pQ6HGYmW+YdDuaWvTUusqygnkUgyDOrK64UPBxOzy+gHAeWWNt&#10;mRR8k4PtZvKQYqLtwBfqr74QAcIuQQWl900ipctKMugi2xAHL7etQR9kW0jd4hDgppaLOH6WBisO&#10;CyU2tC8pu187oyB3XbP/+tQ+X72eLqf8rXjH4azUbDru1iA8jf4//Nc+agXL+RP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UD5vGAAAA3AAAAA8AAAAAAAAA&#10;AAAAAAAAoQIAAGRycy9kb3ducmV2LnhtbFBLBQYAAAAABAAEAPkAAACUAwAAAAA=&#10;" strokecolor="black [3040]"/>
                  <v:line id="Straight Connector 451" o:spid="_x0000_s1193" style="position:absolute;flip:y;visibility:visible;mso-wrap-style:square" from="27382,15119" to="32660,24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WwWMYAAADcAAAADwAAAGRycy9kb3ducmV2LnhtbESPS2vDMBCE74X8B7GB3Go5IW2KYyWE&#10;QCC0pOTRHnpbrPWDWCtjyY/++6pQ6HGYmW+YdDuaWvTUusqygnkUgyDOrK64UPBxOzy+gHAeWWNt&#10;mRR8k4PtZvKQYqLtwBfqr74QAcIuQQWl900ipctKMugi2xAHL7etQR9kW0jd4hDgppaLOH6WBisO&#10;CyU2tC8pu187oyB3XbP/+tQ+X72eLqf8rXjH4azUbDru1iA8jf4//Nc+agXLpzn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FsFjGAAAA3AAAAA8AAAAAAAAA&#10;AAAAAAAAoQIAAGRycy9kb3ducmV2LnhtbFBLBQYAAAAABAAEAPkAAACUAwAAAAA=&#10;" strokecolor="black [3040]"/>
                  <v:line id="Straight Connector 452" o:spid="_x0000_s1194" style="position:absolute;flip:y;visibility:visible;mso-wrap-style:square" from="25619,15051" to="30982,24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cuL8QAAADcAAAADwAAAGRycy9kb3ducmV2LnhtbESPS4sCMRCE7wv+h9CCtzWjuCqjUUQQ&#10;ZBfF58FbM+l54KQzTKIz+++NsLDHoqq+oubL1pTiSbUrLCsY9CMQxInVBWcKLufN5xSE88gaS8uk&#10;4JccLBedjznG2jZ8pOfJZyJA2MWoIPe+iqV0SU4GXd9WxMFLbW3QB1lnUtfYBLgp5TCKxtJgwWEh&#10;x4rWOSX308MoSN2jWt+u2qeT791xl/5ke2wOSvW67WoGwlPr/8N/7a1WMPoa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1y4vxAAAANwAAAAPAAAAAAAAAAAA&#10;AAAAAKECAABkcnMvZG93bnJldi54bWxQSwUGAAAAAAQABAD5AAAAkgMAAAAA&#10;" strokecolor="black [3040]"/>
                  <v:line id="Straight Connector 453" o:spid="_x0000_s1195" style="position:absolute;flip:y;visibility:visible;mso-wrap-style:square" from="25689,15034" to="29257,2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uLtMYAAADcAAAADwAAAGRycy9kb3ducmV2LnhtbESPT2vCQBTE70K/w/IKvemmrdqSZiMi&#10;FMSiGNseentkX/5g9m3IriZ++64geBxm5jdMshhMI87UudqygudJBII4t7rmUsHP9+f4HYTzyBob&#10;y6TgQg4W6cMowVjbnjM6H3wpAoRdjAoq79tYSpdXZNBNbEscvMJ2Bn2QXSl1h32Am0a+RNFcGqw5&#10;LFTY0qqi/Hg4GQWFO7Wrv1/ti7fNNtsWX+UO+71ST4/D8gOEp8Hfw7f2WiuYzl7heiYcAZ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bi7TGAAAA3AAAAA8AAAAAAAAA&#10;AAAAAAAAoQIAAGRycy9kb3ducmV2LnhtbFBLBQYAAAAABAAEAPkAAACUAwAAAAA=&#10;" strokecolor="black [3040]"/>
                  <v:line id="Straight Connector 454" o:spid="_x0000_s1196" style="position:absolute;flip:x y;visibility:visible;mso-wrap-style:square" from="32684,15079" to="36216,2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aCdsYAAADcAAAADwAAAGRycy9kb3ducmV2LnhtbESPT2vCQBTE70K/w/IKXqRuFBVJXaX4&#10;B/RUa5tDb4/saxKafRt31xi/vVsQehxm5jfMYtWZWrTkfGVZwWiYgCDOra64UPD1uXuZg/ABWWNt&#10;mRTcyMNq+dRbYKrtlT+oPYVCRAj7FBWUITSplD4vyaAf2oY4ej/WGQxRukJqh9cIN7UcJ8lMGqw4&#10;LpTY0Lqk/Pd0MQqaeeFm7+djss027fdhQJnLzE6p/nP39goiUBf+w4/2XiuYTCfwdyYeAbm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GgnbGAAAA3AAAAA8AAAAAAAAA&#10;AAAAAAAAoQIAAGRycy9kb3ducmV2LnhtbFBLBQYAAAAABAAEAPkAAACUAwAAAAA=&#10;" strokecolor="black [3040]"/>
                  <v:line id="Straight Connector 473" o:spid="_x0000_s1197" style="position:absolute;flip:x y;visibility:visible;mso-wrap-style:square" from="34477,15079" to="36296,18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pGYsYAAADcAAAADwAAAGRycy9kb3ducmV2LnhtbESPQWvCQBSE70L/w/IKXkQ3arGSukqx&#10;Cnqy1ebQ2yP7moRm36a7a4z/3hUKPQ4z8w2zWHWmFi05X1lWMB4lIIhzqysuFHyetsM5CB+QNdaW&#10;ScGVPKyWD70Fptpe+IPaYyhEhLBPUUEZQpNK6fOSDPqRbYij922dwRClK6R2eIlwU8tJksykwYrj&#10;QokNrUvKf45no6CZF252+H1PNtlb+7UfUOYys1Wq/9i9voAI1IX/8F97pxU8PU/hfiYe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aRmLGAAAA3AAAAA8AAAAAAAAA&#10;AAAAAAAAoQIAAGRycy9kb3ducmV2LnhtbFBLBQYAAAAABAAEAPkAAACUAwAAAAA=&#10;" strokecolor="black [3040]"/>
                  <v:line id="Straight Connector 474" o:spid="_x0000_s1198" style="position:absolute;flip:y;visibility:visible;mso-wrap-style:square" from="25587,15074" to="27380,1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PoMQAAADcAAAADwAAAGRycy9kb3ducmV2LnhtbESPT4vCMBTE7wt+h/AEb2uqiErXKCII&#10;4qJo3T3s7dG8/sHmpTTRdr+9EQSPw8z8hlmsOlOJOzWutKxgNIxAEKdWl5wr+LlsP+cgnEfWWFkm&#10;Bf/kYLXsfSww1rblM90Tn4sAYRejgsL7OpbSpQUZdENbEwcvs41BH2STS91gG+CmkuMomkqDJYeF&#10;AmvaFJRek5tRkLlbvfn71T6b7Q/nQ/adH7E9KTXod+svEJ46/w6/2jutYDKbwPNMO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x0+gxAAAANwAAAAPAAAAAAAAAAAA&#10;AAAAAKECAABkcnMvZG93bnJldi54bWxQSwUGAAAAAAQABAD5AAAAkgMAAAAA&#10;" strokecolor="black [3040]"/>
                </v:group>
                <v:shape id="Text Box 475" o:spid="_x0000_s1199" type="#_x0000_t202" style="position:absolute;top:7182;width:2584;height:29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1bi8YA&#10;AADcAAAADwAAAGRycy9kb3ducmV2LnhtbESPQWvCQBSE74L/YXlCb3WjrW2MrlIEIYd6MK14fWSf&#10;STD7Nu5uNf77bqHgcZiZb5jlujetuJLzjWUFk3ECgri0uuFKwffX9jkF4QOyxtYyKbiTh/VqOFhi&#10;pu2N93QtQiUihH2GCuoQukxKX9Zk0I9tRxy9k3UGQ5SuktrhLcJNK6dJ8iYNNhwXauxoU1N5Ln6M&#10;gt1mXqT59O6O85d8W6SXif1MD0o9jfqPBYhAfXiE/9u5VvD6Po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1bi8YAAADcAAAADwAAAAAAAAAAAAAAAACYAgAAZHJz&#10;L2Rvd25yZXYueG1sUEsFBgAAAAAEAAQA9QAAAIsDAAAAAA==&#10;" fillcolor="white [3201]" stroked="f" strokeweight=".5pt">
                  <v:textbox>
                    <w:txbxContent>
                      <w:p w:rsidR="009A31F9" w:rsidRDefault="009A31F9" w:rsidP="00EF1CF6">
                        <w:pPr>
                          <w:ind w:firstLine="0"/>
                        </w:pPr>
                        <w:proofErr w:type="gramStart"/>
                        <w:r>
                          <w:t>a</w:t>
                        </w:r>
                        <w:proofErr w:type="gramEnd"/>
                      </w:p>
                    </w:txbxContent>
                  </v:textbox>
                </v:shape>
                <v:shape id="Text Box 59" o:spid="_x0000_s1200" type="#_x0000_t202" style="position:absolute;left:17475;top:7676;width:2661;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MUA&#10;AADcAAAADwAAAGRycy9kb3ducmV2LnhtbESPQWvCQBSE74X+h+UVeqsbrWiMriKCkEM9NLZ4fWSf&#10;STD7Nu5uNf57Vyh4HGbmG2ax6k0rLuR8Y1nBcJCAIC6tbrhS8LPffqQgfEDW2FomBTfysFq+viww&#10;0/bK33QpQiUihH2GCuoQukxKX9Zk0A9sRxy9o3UGQ5SuktrhNcJNK0dJMpEGG44LNXa0qak8FX9G&#10;wW4zK9J8dHOH2We+LdLz0H6lv0q9v/XrOYhAfXiG/9u5VjCeTuBx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b8X8xQAAANwAAAAPAAAAAAAAAAAAAAAAAJgCAABkcnMv&#10;ZG93bnJldi54bWxQSwUGAAAAAAQABAD1AAAAigMAAAAA&#10;" fillcolor="white [3201]" stroked="f" strokeweight=".5pt">
                  <v:textbox>
                    <w:txbxContent>
                      <w:p w:rsidR="009A31F9" w:rsidRDefault="009A31F9" w:rsidP="00EF1CF6">
                        <w:pPr>
                          <w:pStyle w:val="NormalWeb"/>
                          <w:spacing w:before="0" w:beforeAutospacing="0" w:after="0" w:afterAutospacing="0"/>
                          <w:jc w:val="both"/>
                        </w:pPr>
                        <w:proofErr w:type="gramStart"/>
                        <w:r>
                          <w:rPr>
                            <w:rFonts w:eastAsia="Calibri"/>
                          </w:rPr>
                          <w:t>b</w:t>
                        </w:r>
                        <w:proofErr w:type="gramEnd"/>
                      </w:p>
                    </w:txbxContent>
                  </v:textbox>
                </v:shape>
                <v:shape id="Text Box 59" o:spid="_x0000_s1201" type="#_x0000_t202" style="position:absolute;left:34575;top:7914;width:2585;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NgZ8YA&#10;AADcAAAADwAAAGRycy9kb3ducmV2LnhtbESPT2vCQBTE74V+h+UVvNWNf6gxuooIQg720LTi9ZF9&#10;JqHZt+nuqvHbdwXB4zAzv2GW69604kLON5YVjIYJCOLS6oYrBT/fu/cUhA/IGlvLpOBGHtar15cl&#10;Ztpe+YsuRahEhLDPUEEdQpdJ6cuaDPqh7Yijd7LOYIjSVVI7vEa4aeU4ST6kwYbjQo0dbWsqf4uz&#10;UfC5nRdpPr6543yS74r0b2T36UGpwVu/WYAI1Idn+NHOtYLpbAb3M/E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NgZ8YAAADcAAAADwAAAAAAAAAAAAAAAACYAgAAZHJz&#10;L2Rvd25yZXYueG1sUEsFBgAAAAAEAAQA9QAAAIsDAAAAAA==&#10;" fillcolor="white [3201]" stroked="f" strokeweight=".5pt">
                  <v:textbox>
                    <w:txbxContent>
                      <w:p w:rsidR="009A31F9" w:rsidRDefault="009A31F9" w:rsidP="00EF1CF6">
                        <w:pPr>
                          <w:pStyle w:val="NormalWeb"/>
                          <w:spacing w:before="0" w:beforeAutospacing="0" w:after="0" w:afterAutospacing="0"/>
                          <w:jc w:val="both"/>
                        </w:pPr>
                        <w:proofErr w:type="gramStart"/>
                        <w:r>
                          <w:rPr>
                            <w:rFonts w:eastAsia="Calibri"/>
                          </w:rPr>
                          <w:t>c</w:t>
                        </w:r>
                        <w:proofErr w:type="gramEnd"/>
                      </w:p>
                    </w:txbxContent>
                  </v:textbox>
                </v:shape>
                <v:line id="Straight Connector 483" o:spid="_x0000_s1202" style="position:absolute;visibility:visible;mso-wrap-style:square" from="1662,4746" to="6663,4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ZvcUAAADcAAAADwAAAGRycy9kb3ducmV2LnhtbESP0WrCQBRE3wv9h+UKvkjdGCWG6BqK&#10;QfClLbV+wCV7TYLZuyG7xvj3bqHQx2FmzjDbfDStGKh3jWUFi3kEgri0uuFKwfnn8JaCcB5ZY2uZ&#10;FDzIQb57fdlipu2dv2k4+UoECLsMFdTed5mUrqzJoJvbjjh4F9sb9EH2ldQ93gPctDKOokQabDgs&#10;1NjRvqbyeroZBcnnJU4/ktVXty7suqj8rLSHmVLTyfi+AeFp9P/hv/ZRK1ilS/g9E46A3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kZvcUAAADcAAAADwAAAAAAAAAA&#10;AAAAAAChAgAAZHJzL2Rvd25yZXYueG1sUEsFBgAAAAAEAAQA+QAAAJMDAAAAAA==&#10;" strokecolor="#c0504d [3205]" strokeweight="2pt">
                  <v:shadow on="t" color="black" opacity="24903f" origin=",.5" offset="0,.55556mm"/>
                </v:line>
                <v:oval id="Oval 484" o:spid="_x0000_s1203" style="position:absolute;left:1662;top:451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Hu/sMA&#10;AADcAAAADwAAAGRycy9kb3ducmV2LnhtbESPQYvCMBSE74L/ITzBm6YVWaUaRYUVLx7WCrvHR/Ns&#10;i81LSbK1/nuzsOBxmJlvmPW2N43oyPnasoJ0moAgLqyuuVRwzT8nSxA+IGtsLJOCJ3nYboaDNWba&#10;PviLuksoRYSwz1BBFUKbSemLigz6qW2Jo3ezzmCI0pVSO3xEuGnkLEk+pMGa40KFLR0qKu6XX6Og&#10;//4JbeJyk5p6sU9ld74ejlqp8ajfrUAE6sM7/N8+aQXz5Rz+zsQj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Hu/sMAAADcAAAADwAAAAAAAAAAAAAAAACYAgAAZHJzL2Rv&#10;d25yZXYueG1sUEsFBgAAAAAEAAQA9QAAAIgDAAAAAA==&#10;" fillcolor="#4f81bd [3204]" strokecolor="#4f81bd [3204]" strokeweight="2pt"/>
                <v:oval id="Oval 485" o:spid="_x0000_s1204" style="position:absolute;left:6206;top:4531;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TWMQA&#10;AADcAAAADwAAAGRycy9kb3ducmV2LnhtbESPT2vCQBTE70K/w/IKvenGUv+QukpbEIKejPb+zD6z&#10;0ezbkN3G9Nu7guBxmJnfMItVb2vRUesrxwrGowQEceF0xaWCw349nIPwAVlj7ZgU/JOH1fJlsMBU&#10;uyvvqMtDKSKEfYoKTAhNKqUvDFn0I9cQR+/kWoshyraUusVrhNtavifJVFqsOC4YbOjHUHHJ/6wC&#10;t94e9czsL9nvOePqmH93m5NR6u21//oEEagPz/CjnWkFH/MJ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ME1jEAAAA3AAAAA8AAAAAAAAAAAAAAAAAmAIAAGRycy9k&#10;b3ducmV2LnhtbFBLBQYAAAAABAAEAPUAAACJAwAAAAA=&#10;" fillcolor="black [3200]" strokecolor="black [1600]" strokeweight="2pt"/>
                <v:oval id="Oval 486" o:spid="_x0000_s1205" style="position:absolute;left:18150;top:4550;width:458;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EsMA&#10;AADcAAAADwAAAGRycy9kb3ducmV2LnhtbESPQYvCMBSE74L/ITzBm6YVUalGUWFlL3tYK+jx0Tzb&#10;YvNSkmyt/36zsOBxmJlvmM2uN43oyPnasoJ0moAgLqyuuVRwyT8mKxA+IGtsLJOCF3nYbYeDDWba&#10;PvmbunMoRYSwz1BBFUKbSemLigz6qW2Jo3e3zmCI0pVSO3xGuGnkLEkW0mDNcaHClo4VFY/zj1HQ&#10;X2+hTVxuUlMvD6nsvi7Hk1ZqPOr3axCB+vAO/7c/tYL5agF/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VEsMAAADcAAAADwAAAAAAAAAAAAAAAACYAgAAZHJzL2Rv&#10;d25yZXYueG1sUEsFBgAAAAAEAAQA9QAAAIgDAAAAAA==&#10;" fillcolor="#4f81bd [3204]" strokecolor="#4f81bd [3204]" strokeweight="2pt"/>
                <v:oval id="Oval 487" o:spid="_x0000_s1206" style="position:absolute;left:10435;top:4550;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otMMA&#10;AADcAAAADwAAAGRycy9kb3ducmV2LnhtbESPQWvCQBSE70L/w/IK3nRTKVWiq1hBCPbURO/P7DMb&#10;zb4N2W1M/323IHgcZuYbZrUZbCN66nztWMHbNAFBXDpdc6XgWOwnCxA+IGtsHJOCX/KwWb+MVphq&#10;d+dv6vNQiQhhn6ICE0KbSulLQxb91LXE0bu4zmKIsquk7vAe4baRsyT5kBZrjgsGW9oZKm/5j1Xg&#10;9l9nPTfFLTtdM67P+Wd/uBilxq/Ddgki0BCe4Uc70wreF3P4Px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IotMMAAADcAAAADwAAAAAAAAAAAAAAAACYAgAAZHJzL2Rv&#10;d25yZXYueG1sUEsFBgAAAAAEAAQA9QAAAIgDAAAAAA==&#10;" fillcolor="black [3200]" strokecolor="black [1600]" strokeweight="2pt"/>
                <v:oval id="Oval 488" o:spid="_x0000_s1207" style="position:absolute;left:14398;top:4531;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xr8A&#10;AADcAAAADwAAAGRycy9kb3ducmV2LnhtbERPTYvCMBC9C/sfwgjeNFUWlWqUXUEoerLqfWzGpmsz&#10;KU22dv/95iB4fLzv9ba3teio9ZVjBdNJAoK4cLriUsHlvB8vQfiArLF2TAr+yMN28zFYY6rdk0/U&#10;5aEUMYR9igpMCE0qpS8MWfQT1xBH7u5aiyHCtpS6xWcMt7WcJclcWqw4NhhsaGeoeOS/VoHbH296&#10;Yc6P7PqTcXXLv7vD3Sg1GvZfKxCB+vAWv9yZVvC5jGvjmXgE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DbzGvwAAANwAAAAPAAAAAAAAAAAAAAAAAJgCAABkcnMvZG93bnJl&#10;di54bWxQSwUGAAAAAAQABAD1AAAAhAMAAAAA&#10;" fillcolor="black [3200]" strokecolor="black [1600]" strokeweight="2pt"/>
                <v:line id="Straight Connector 492" o:spid="_x0000_s1208" style="position:absolute;visibility:visible;mso-wrap-style:square" from="6663,4754" to="14397,4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OI8IAAADcAAAADwAAAGRycy9kb3ducmV2LnhtbESPQWsCMRSE70L/Q3iF3mpWq1K3Rimi&#10;KHrS1vtj87q7uHlZk6jx3xuh4HGYmW+YySyaRlzI+dqygl43A0FcWF1zqeD3Z/n+CcIHZI2NZVJw&#10;Iw+z6Utngrm2V97RZR9KkSDsc1RQhdDmUvqiIoO+a1vi5P1ZZzAk6UqpHV4T3DSyn2UjabDmtFBh&#10;S/OKiuP+bBKldzgZuTqO8bBxW7f4GMVhPCn19hq/v0AEiuEZ/m+vtYLBuA+PM+kI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xOI8IAAADcAAAADwAAAAAAAAAAAAAA&#10;AAChAgAAZHJzL2Rvd25yZXYueG1sUEsFBgAAAAAEAAQA+QAAAJADAAAAAA==&#10;" strokecolor="black [3040]"/>
                <v:line id="Straight Connector 493" o:spid="_x0000_s1209" style="position:absolute;visibility:visible;mso-wrap-style:square" from="21763,2154" to="23613,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CPYMMAAADcAAAADwAAAGRycy9kb3ducmV2LnhtbESP3YrCMBSE7wXfIRzBG1lTf6huNYoo&#10;gjcquvsAh+bYFpuT0kStb28EwcthZr5h5svGlOJOtSssKxj0IxDEqdUFZwr+/7Y/UxDOI2ssLZOC&#10;JzlYLtqtOSbaPvhE97PPRICwS1BB7n2VSOnSnAy6vq2Ig3extUEfZJ1JXeMjwE0ph1EUS4MFh4Uc&#10;K1rnlF7PN6MgPlyG0308PlaTjZ1sMt9L7banVLfTrGYgPDX+G/60d1rB+HcE7zPh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gj2DDAAAA3AAAAA8AAAAAAAAAAAAA&#10;AAAAoQIAAGRycy9kb3ducmV2LnhtbFBLBQYAAAAABAAEAPkAAACRAwAAAAA=&#10;" strokecolor="#c0504d [3205]" strokeweight="2pt">
                  <v:shadow on="t" color="black" opacity="24903f" origin=",.5" offset="0,.55556mm"/>
                </v:line>
                <v:line id="Straight Connector 494" o:spid="_x0000_s1210" style="position:absolute;visibility:visible;mso-wrap-style:square" from="21793,3951" to="23640,3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kXFMMAAADcAAAADwAAAGRycy9kb3ducmV2LnhtbESP0YrCMBRE3xf8h3AFX0RTpVStRhFF&#10;8MVdVv2AS3Nti81NaaLWvzeC4OMwM2eYxao1lbhT40rLCkbDCARxZnXJuYLzaTeYgnAeWWNlmRQ8&#10;ycFq2flZYKrtg//pfvS5CBB2KSoovK9TKV1WkEE3tDVx8C62MeiDbHKpG3wEuKnkOIoSabDksFBg&#10;TZuCsuvxZhQkv5fx9JDEf/Vkayfb3Pczu+sr1eu26zkIT63/hj/tvVYQz2J4nw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JFxTDAAAA3AAAAA8AAAAAAAAAAAAA&#10;AAAAoQIAAGRycy9kb3ducmV2LnhtbFBLBQYAAAAABAAEAPkAAACRAwAAAAA=&#10;" strokecolor="#c0504d [3205]" strokeweight="2pt">
                  <v:shadow on="t" color="black" opacity="24903f" origin=",.5" offset="0,.55556mm"/>
                </v:line>
                <v:line id="Straight Connector 495" o:spid="_x0000_s1211" style="position:absolute;visibility:visible;mso-wrap-style:square" from="21813,5475" to="23661,5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Wyj8YAAADcAAAADwAAAGRycy9kb3ducmV2LnhtbESPzWrDMBCE74W+g9hCLyGWE1wncSOb&#10;0GDopQn5eYDFWv9Qa2UsNXHfvioUehxm5htmW0ymFzcaXWdZwSKKQRBXVnfcKLheyvkahPPIGnvL&#10;pOCbHBT548MWM23vfKLb2TciQNhlqKD1fsikdFVLBl1kB+Lg1XY06IMcG6lHvAe46eUyjlNpsOOw&#10;0OJAby1Vn+cvoyA91Mv1R5och9XervaNn1W2nCn1/DTtXkF4mvx/+K/9rhUkmxf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Fso/GAAAA3AAAAA8AAAAAAAAA&#10;AAAAAAAAoQIAAGRycy9kb3ducmV2LnhtbFBLBQYAAAAABAAEAPkAAACUAwAAAAA=&#10;" strokecolor="#c0504d [3205]" strokeweight="2pt">
                  <v:shadow on="t" color="black" opacity="24903f" origin=",.5" offset="0,.55556mm"/>
                </v:line>
                <v:line id="Straight Connector 496" o:spid="_x0000_s1212" style="position:absolute;visibility:visible;mso-wrap-style:square" from="21765,6994" to="23613,6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s+MUAAADcAAAADwAAAGRycy9kb3ducmV2LnhtbESP0WrCQBRE3wX/YblCX0Q3iiQ2dQ1i&#10;CPSllmo/4JK9JqHZuyG7mvTvuwXBx2FmzjC7bDStuFPvGssKVssIBHFpdcOVgu9LsdiCcB5ZY2uZ&#10;FPySg2w/neww1XbgL7qffSUChF2KCmrvu1RKV9Zk0C1tRxy8q+0N+iD7SuoehwA3rVxHUSwNNhwW&#10;auzoWFP5c74ZBfHput5+xJvPLsltkld+XtpirtTLbDy8gfA0+mf40X7XCjavMfyfCUdA7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cs+MUAAADcAAAADwAAAAAAAAAA&#10;AAAAAAChAgAAZHJzL2Rvd25yZXYueG1sUEsFBgAAAAAEAAQA+QAAAJMDAAAAAA==&#10;" strokecolor="#c0504d [3205]" strokeweight="2pt">
                  <v:shadow on="t" color="black" opacity="24903f" origin=",.5" offset="0,.55556mm"/>
                </v:line>
                <v:line id="Straight Connector 497" o:spid="_x0000_s1213" style="position:absolute;visibility:visible;mso-wrap-style:square" from="21793,8522" to="23640,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uJY8UAAADcAAAADwAAAGRycy9kb3ducmV2LnhtbESP0WqDQBRE3wv5h+UG+iLNmiBqrGsI&#10;CYG+tKU2H3Bxb1Tq3hV3k9i/7xYKfRxm5gxT7mYziBtNrresYL2KQRA3VvfcKjh/np5yEM4jaxws&#10;k4JvcrCrFg8lFtre+YNutW9FgLArUEHn/VhI6ZqODLqVHYmDd7GTQR/k1Eo94T3AzSA3cZxKgz2H&#10;hQ5HOnTUfNVXoyB9u2zy1zR5H7OjzY6tjxp7ipR6XM77ZxCeZv8f/mu/aAXJNoPfM+EIy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uJY8UAAADcAAAADwAAAAAAAAAA&#10;AAAAAAChAgAAZHJzL2Rvd25yZXYueG1sUEsFBgAAAAAEAAQA+QAAAJMDAAAAAA==&#10;" strokecolor="#c0504d [3205]" strokeweight="2pt">
                  <v:shadow on="t" color="black" opacity="24903f" origin=",.5" offset="0,.55556mm"/>
                </v:line>
                <v:line id="Straight Connector 498" o:spid="_x0000_s1214" style="position:absolute;visibility:visible;mso-wrap-style:square" from="21813,10090" to="23661,10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QdEb4AAADcAAAADwAAAGRycy9kb3ducmV2LnhtbERPSwrCMBDdC94hjOBGNFWkajWKKIIb&#10;FT8HGJqxLTaT0kSttzcLweXj/RerxpTiRbUrLCsYDiIQxKnVBWcKbtddfwrCeWSNpWVS8CEHq2W7&#10;tcBE2zef6XXxmQgh7BJUkHtfJVK6NCeDbmAr4sDdbW3QB1hnUtf4DuGmlKMoiqXBgkNDjhVtckof&#10;l6dREB/vo+khHp+qydZOtpnvpXbXU6rbadZzEJ4a/xf/3HutYDwLa8OZcATk8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xB0RvgAAANwAAAAPAAAAAAAAAAAAAAAAAKEC&#10;AABkcnMvZG93bnJldi54bWxQSwUGAAAAAAQABAD5AAAAjAMAAAAA&#10;" strokecolor="#c0504d [3205]" strokeweight="2pt">
                  <v:shadow on="t" color="black" opacity="24903f" origin=",.5" offset="0,.55556mm"/>
                </v:line>
                <v:line id="Straight Connector 499" o:spid="_x0000_s1215" style="position:absolute;visibility:visible;mso-wrap-style:square" from="31505,2154" to="33029,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4isMAAADcAAAADwAAAGRycy9kb3ducmV2LnhtbESP3YrCMBSE7wXfIRzBG9FUkVa7RpEV&#10;wRsVfx7g0Bzbss1JabJa394IgpfDzHzDLFatqcSdGldaVjAeRSCIM6tLzhVcL9vhDITzyBory6Tg&#10;SQ5Wy25ngam2Dz7R/exzESDsUlRQeF+nUrqsIINuZGvi4N1sY9AH2eRSN/gIcFPJSRTF0mDJYaHA&#10;mn4Lyv7O/0ZBfLhNZvt4eqyTjU02uR9kdjtQqt9r1z8gPLX+G/60d1rBdD6H95lwBO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IuIrDAAAA3AAAAA8AAAAAAAAAAAAA&#10;AAAAoQIAAGRycy9kb3ducmV2LnhtbFBLBQYAAAAABAAEAPkAAACRAwAAAAA=&#10;" strokecolor="#c0504d [3205]" strokeweight="2pt">
                  <v:shadow on="t" color="black" opacity="24903f" origin=",.5" offset="0,.55556mm"/>
                </v:line>
                <v:line id="Straight Connector 500" o:spid="_x0000_s1216" style="position:absolute;visibility:visible;mso-wrap-style:square" from="31535,3947" to="33053,3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mLDb4AAADcAAAADwAAAGRycy9kb3ducmV2LnhtbERPSwrCMBDdC94hjOBGNFW0SjWKKIIb&#10;FT8HGJqxLTaT0kSttzcLweXj/RerxpTiRbUrLCsYDiIQxKnVBWcKbtddfwbCeWSNpWVS8CEHq2W7&#10;tcBE2zef6XXxmQgh7BJUkHtfJVK6NCeDbmAr4sDdbW3QB1hnUtf4DuGmlKMoiqXBgkNDjhVtckof&#10;l6dREB/vo9khHp+q6dZOt5nvpXbXU6rbadZzEJ4a/xf/3HutYBKF+eFMOAJy+Q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6WYsNvgAAANwAAAAPAAAAAAAAAAAAAAAAAKEC&#10;AABkcnMvZG93bnJldi54bWxQSwUGAAAAAAQABAD5AAAAjAMAAAAA&#10;" strokecolor="#c0504d [3205]" strokeweight="2pt">
                  <v:shadow on="t" color="black" opacity="24903f" origin=",.5" offset="0,.55556mm"/>
                </v:line>
                <v:line id="Straight Connector 501" o:spid="_x0000_s1217" style="position:absolute;visibility:visible;mso-wrap-style:square" from="31505,5474" to="33023,5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UulsUAAADcAAAADwAAAGRycy9kb3ducmV2LnhtbESP3WrCQBSE7wXfYTmF3kizMWiUmI1I&#10;RehNK1of4JA9+aHZsyG7Nenbd4VCL4eZ+YbJ95PpxJ0G11pWsIxiEMSl1S3XCm6fp5ctCOeRNXaW&#10;ScEPOdgX81mOmbYjX+h+9bUIEHYZKmi87zMpXdmQQRfZnjh4lR0M+iCHWuoBxwA3nUziOJUGWw4L&#10;Dfb02lD5df02CtKPKtm+p6tzvznazbH2i9KeFko9P02HHQhPk/8P/7XftIJ1vITHmXAEZP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UulsUAAADcAAAADwAAAAAAAAAA&#10;AAAAAAChAgAAZHJzL2Rvd25yZXYueG1sUEsFBgAAAAAEAAQA+QAAAJMDAAAAAA==&#10;" strokecolor="#c0504d [3205]" strokeweight="2pt">
                  <v:shadow on="t" color="black" opacity="24903f" origin=",.5" offset="0,.55556mm"/>
                </v:line>
                <v:line id="Straight Connector 502" o:spid="_x0000_s1218" style="position:absolute;visibility:visible;mso-wrap-style:square" from="31535,10113" to="33053,1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w4cQAAADcAAAADwAAAGRycy9kb3ducmV2LnhtbESP0YrCMBRE3wX/IVzBF9mmFq2laxRZ&#10;EfZFRd0PuDTXtmxzU5qs1r/fCIKPw8ycYZbr3jTiRp2rLSuYRjEI4sLqmksFP5fdRwbCeWSNjWVS&#10;8CAH69VwsMRc2zuf6Hb2pQgQdjkqqLxvcyldUZFBF9mWOHhX2xn0QXal1B3eA9w0MonjVBqsOSxU&#10;2NJXRcXv+c8oSA/XJNuns2O72NrFtvSTwu4mSo1H/eYThKfev8Ov9rdWMI8TeJ4JR0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x7DhxAAAANwAAAAPAAAAAAAAAAAA&#10;AAAAAKECAABkcnMvZG93bnJldi54bWxQSwUGAAAAAAQABAD5AAAAkgMAAAAA&#10;" strokecolor="#c0504d [3205]" strokeweight="2pt">
                  <v:shadow on="t" color="black" opacity="24903f" origin=",.5" offset="0,.55556mm"/>
                </v:line>
                <v:line id="Straight Connector 503" o:spid="_x0000_s1219" style="position:absolute;visibility:visible;mso-wrap-style:square" from="31505,8520" to="33023,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sVesUAAADcAAAADwAAAGRycy9kb3ducmV2LnhtbESP0WrCQBRE3wv+w3IFX8RstDVKdBUx&#10;CH1pi9EPuGSvSTB7N2RXk/59t1Do4zAzZ5jtfjCNeFLnassK5lEMgriwuuZSwfVymq1BOI+ssbFM&#10;Cr7JwX43etliqm3PZ3rmvhQBwi5FBZX3bSqlKyoy6CLbEgfvZjuDPsiulLrDPsBNIxdxnEiDNYeF&#10;Cls6VlTc84dRkHzeFuuP5O2rXWV2lZV+WtjTVKnJeDhsQHga/H/4r/2uFSzjV/g9E46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sVesUAAADcAAAADwAAAAAAAAAA&#10;AAAAAAChAgAAZHJzL2Rvd25yZXYueG1sUEsFBgAAAAAEAAQA+QAAAJMDAAAAAA==&#10;" strokecolor="#c0504d [3205]" strokeweight="2pt">
                  <v:shadow on="t" color="black" opacity="24903f" origin=",.5" offset="0,.55556mm"/>
                </v:line>
                <v:line id="Straight Connector 504" o:spid="_x0000_s1220" style="position:absolute;visibility:visible;mso-wrap-style:square" from="31535,7049" to="33053,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KNDsUAAADcAAAADwAAAGRycy9kb3ducmV2LnhtbESP3WrCQBSE7wu+w3IKvZFmY7BRoquI&#10;EuiNFa0PcMie/NDs2ZDdJunbdwtCL4eZ+YbZ7ifTioF611hWsIhiEMSF1Q1XCu6f+esahPPIGlvL&#10;pOCHHOx3s6ctZtqOfKXh5isRIOwyVFB732VSuqImgy6yHXHwStsb9EH2ldQ9jgFuWpnEcSoNNhwW&#10;auzoWFPxdfs2CtKPMlmf0+WlW53s6lT5eWHzuVIvz9NhA8LT5P/Dj/a7VvAWL+HvTDgCcvc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KNDsUAAADcAAAADwAAAAAAAAAA&#10;AAAAAAChAgAAZHJzL2Rvd25yZXYueG1sUEsFBgAAAAAEAAQA+QAAAJMDAAAAAA==&#10;" strokecolor="#c0504d [3205]" strokeweight="2pt">
                  <v:shadow on="t" color="black" opacity="24903f" origin=",.5" offset="0,.55556mm"/>
                </v:line>
                <v:line id="Straight Connector 507" o:spid="_x0000_s1221" style="position:absolute;visibility:visible;mso-wrap-style:square" from="21735,357" to="21813,1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xC38IAAADcAAAADwAAAGRycy9kb3ducmV2LnhtbESPX2vCMBTF34V9h3AHe9NkQ512pkUH&#10;BV9n5/u1uWu7NTclidp9+0UY+Hg4f36cTTHaXlzIh86xhueZAkFcO9Nxo+GzKqcrECEiG+wdk4Zf&#10;ClDkD5MNZsZd+YMuh9iINMIhQw1tjEMmZahbshhmbiBO3pfzFmOSvpHG4zWN216+KLWUFjtOhBYH&#10;em+p/jmcbYKonduVMlTz+fa83pfHU9d8e62fHsftG4hIY7yH/9t7o2GhXuF2Jh0Bm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xC38IAAADcAAAADwAAAAAAAAAAAAAA&#10;AAChAgAAZHJzL2Rvd25yZXYueG1sUEsFBgAAAAAEAAQA+QAAAJADAAAAAA==&#10;" strokecolor="#4f81bd [3204]" strokeweight="2pt">
                  <v:shadow on="t" color="black" opacity="24903f" origin=",.5" offset="0,.55556mm"/>
                </v:line>
                <v:line id="Straight Connector 508" o:spid="_x0000_s1222" style="position:absolute;visibility:visible;mso-wrap-style:square" from="32951,291" to="33028,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PWrb8AAADcAAAADwAAAGRycy9kb3ducmV2LnhtbERPTWsCMRC9F/ofwhS81aRFi65G0cKC&#10;12p7Hzfj7trNZEmirv++cxB6fLzv5XrwnbpSTG1gC29jA4q4Cq7l2sL3oXydgUoZ2WEXmCzcKcF6&#10;9fy0xMKFG3/RdZ9rJSGcCrTQ5NwXWqeqIY9pHHpi4U4heswCY61dxJuE+06/G/OhPbYsDQ329NlQ&#10;9bu/eCkx27AtdTpMJpvLfFf+HNv6HK0dvQybBahMQ/4XP9w7Z2FqZK2ckSOgV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GPWrb8AAADcAAAADwAAAAAAAAAAAAAAAACh&#10;AgAAZHJzL2Rvd25yZXYueG1sUEsFBgAAAAAEAAQA+QAAAI0DAAAAAA==&#10;" strokecolor="#4f81bd [3204]" strokeweight="2pt">
                  <v:shadow on="t" color="black" opacity="24903f" origin=",.5" offset="0,.55556mm"/>
                </v:line>
                <v:line id="Straight Connector 509" o:spid="_x0000_s1223" style="position:absolute;rotation:-90;visibility:visible;mso-wrap-style:square" from="22737,1283" to="24585,1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AAsQAAADcAAAADwAAAGRycy9kb3ducmV2LnhtbESPT4vCMBTE74LfITxhL6KpC65ajSKV&#10;BY/+u3h7Ns+22LzUJlvrfvqNsOBxmJnfMItVa0rRUO0KywpGwwgEcWp1wZmC0/F7MAXhPLLG0jIp&#10;eJKD1bLbWWCs7YP31Bx8JgKEXYwKcu+rWEqX5mTQDW1FHLyrrQ36IOtM6hofAW5K+RlFX9JgwWEh&#10;x4qSnNLb4ccoSO/3y3mfTLZVkjSbph397rC/Ueqj167nIDy1/h3+b2+1gnE0g9eZc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BEACxAAAANwAAAAPAAAAAAAAAAAA&#10;AAAAAKECAABkcnMvZG93bnJldi54bWxQSwUGAAAAAAQABAD5AAAAkgMAAAAA&#10;" strokecolor="#c0504d [3205]" strokeweight="2pt">
                  <v:shadow on="t" color="black" opacity="24903f" origin=",.5" offset="0,.55556mm"/>
                </v:line>
                <v:line id="Straight Connector 510" o:spid="_x0000_s1224" style="position:absolute;rotation:-90;visibility:visible;mso-wrap-style:square" from="24462,1287" to="26304,1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d/QsMAAADcAAAADwAAAGRycy9kb3ducmV2LnhtbERPy2qDQBTdB/IPwy10E+JooQ+MYwhK&#10;IMsm6aa7G+dGpc4d40zU9us7i0KXh/POtrPpxEiDay0rSKIYBHFldcu1go/zfv0GwnlkjZ1lUvBN&#10;Drb5cpFhqu3ERxpPvhYhhF2KChrv+1RKVzVk0EW2Jw7c1Q4GfYBDLfWAUwg3nXyK4xdpsOXQ0GBP&#10;RUPV1+luFFS32+XzWLwe+qIYy3FOft5xVSr1+DDvNiA8zf5f/Oc+aAXPSZgfzoQjI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nf0LDAAAA3AAAAA8AAAAAAAAAAAAA&#10;AAAAoQIAAGRycy9kb3ducmV2LnhtbFBLBQYAAAAABAAEAPkAAACRAwAAAAA=&#10;" strokecolor="#c0504d [3205]" strokeweight="2pt">
                  <v:shadow on="t" color="black" opacity="24903f" origin=",.5" offset="0,.55556mm"/>
                </v:line>
                <v:line id="Straight Connector 511" o:spid="_x0000_s1225" style="position:absolute;rotation:-90;visibility:visible;mso-wrap-style:square" from="30614,1253" to="32456,1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va2cUAAADcAAAADwAAAGRycy9kb3ducmV2LnhtbESPQWvCQBSE7wX/w/KEXopuUrBKdJUS&#10;KXhs0l68PXefSTD7Nma3Me2vdwuFHoeZ+YbZ7EbbioF63zhWkM4TEMTamYYrBZ8fb7MVCB+QDbaO&#10;ScE3edhtJw8bzIy7cUFDGSoRIewzVFCH0GVSel2TRT93HXH0zq63GKLsK2l6vEW4beVzkrxIiw3H&#10;hRo7ymvSl/LLKtDX6+lY5MtDl+fDfhjTn3d82iv1OB1f1yACjeE//Nc+GAWLNIXfM/EIyO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va2cUAAADcAAAADwAAAAAAAAAA&#10;AAAAAAChAgAAZHJzL2Rvd25yZXYueG1sUEsFBgAAAAAEAAQA+QAAAJMDAAAAAA==&#10;" strokecolor="#c0504d [3205]" strokeweight="2pt">
                  <v:shadow on="t" color="black" opacity="24903f" origin=",.5" offset="0,.55556mm"/>
                </v:line>
                <v:line id="Straight Connector 512" o:spid="_x0000_s1226" style="position:absolute;rotation:-90;visibility:visible;mso-wrap-style:square" from="29062,1281" to="30904,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ErsYAAADcAAAADwAAAGRycy9kb3ducmV2LnhtbESPQWvCQBSE70L/w/IKvYhuEqgtqauU&#10;iJBjo7309sy+JqHZtzG7Jml/fVcQPA4z8w2z3k6mFQP1rrGsIF5GIIhLqxuuFHwe94tXEM4ja2wt&#10;k4JfcrDdPMzWmGo7ckHDwVciQNilqKD2vkuldGVNBt3SdsTB+7a9QR9kX0nd4xjgppVJFK2kwYbD&#10;Qo0dZTWVP4eLUVCez6evInvJuywbdsMU/33gfKfU0+P0/gbC0+Tv4Vs71wqe4wSuZ8IRkJ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5RK7GAAAA3AAAAA8AAAAAAAAA&#10;AAAAAAAAoQIAAGRycy9kb3ducmV2LnhtbFBLBQYAAAAABAAEAPkAAACUAwAAAAA=&#10;" strokecolor="#c0504d [3205]" strokeweight="2pt">
                  <v:shadow on="t" color="black" opacity="24903f" origin=",.5" offset="0,.55556mm"/>
                </v:line>
                <v:line id="Straight Connector 513" o:spid="_x0000_s1227" style="position:absolute;rotation:-90;visibility:visible;mso-wrap-style:square" from="27537,1254" to="29378,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XhNcYAAADcAAAADwAAAGRycy9kb3ducmV2LnhtbESPQWvCQBSE74X+h+UJXorZRGktMRsp&#10;EcFjtb309pp9JsHs25hdY+yv7xYKHoeZ+YbJ1qNpxUC9aywrSKIYBHFpdcOVgs+P7ewVhPPIGlvL&#10;pOBGDtb540OGqbZX3tNw8JUIEHYpKqi971IpXVmTQRfZjjh4R9sb9EH2ldQ9XgPctHIexy/SYMNh&#10;ocaOiprK0+FiFJTn8/fXvljuuqIYNsOY/Lzj00ap6WR8W4HwNPp7+L+90wqekwX8nQ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14TXGAAAA3AAAAA8AAAAAAAAA&#10;AAAAAAAAoQIAAGRycy9kb3ducmV2LnhtbFBLBQYAAAAABAAEAPkAAACUAwAAAAA=&#10;" strokecolor="#c0504d [3205]" strokeweight="2pt">
                  <v:shadow on="t" color="black" opacity="24903f" origin=",.5" offset="0,.55556mm"/>
                </v:line>
                <v:line id="Straight Connector 514" o:spid="_x0000_s1228" style="position:absolute;rotation:-90;visibility:visible;mso-wrap-style:square" from="26013,1254" to="27854,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x5QcYAAADcAAAADwAAAGRycy9kb3ducmV2LnhtbESPQWvCQBSE74X+h+UJXorZRGwtMRsp&#10;EcFjtb309pp9JsHs25hdY+yv7xYKHoeZ+YbJ1qNpxUC9aywrSKIYBHFpdcOVgs+P7ewVhPPIGlvL&#10;pOBGDtb540OGqbZX3tNw8JUIEHYpKqi971IpXVmTQRfZjjh4R9sb9EH2ldQ9XgPctHIexy/SYMNh&#10;ocaOiprK0+FiFJTn8/fXvljuuqIYNsOY/Lzj00ap6WR8W4HwNPp7+L+90wqekwX8nQ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ceUHGAAAA3AAAAA8AAAAAAAAA&#10;AAAAAAAAoQIAAGRycy9kb3ducmV2LnhtbFBLBQYAAAAABAAEAPkAAACUAwAAAAA=&#10;" strokecolor="#c0504d [3205]" strokeweight="2pt">
                  <v:shadow on="t" color="black" opacity="24903f" origin=",.5" offset="0,.55556mm"/>
                </v:line>
                <v:line id="Straight Connector 515" o:spid="_x0000_s1229" style="position:absolute;flip:y;visibility:visible;mso-wrap-style:square" from="31505,10081" to="31505,11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YavcIAAADcAAAADwAAAGRycy9kb3ducmV2LnhtbESPzWrDMBCE74W+g9hCL6WRE5JS3Cgh&#10;FAolt/y058Xa2iLWykjr2H37KBDIcZiZb5jlevStOlNMLrCB6aQARVwF67g2cDx8vb6DSoJssQ1M&#10;Bv4pwXr1+LDE0oaBd3TeS60yhFOJBhqRrtQ6VQ15TJPQEWfvL0SPkmWstY04ZLhv9awo3rRHx3mh&#10;wY4+G6pO+95nitueYuz7ufziD81eZKPdOBjz/DRuPkAJjXIP39rf1sBiuoDrmXwE9O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YavcIAAADcAAAADwAAAAAAAAAAAAAA&#10;AAChAgAAZHJzL2Rvd25yZXYueG1sUEsFBgAAAAAEAAQA+QAAAJADAAAAAA==&#10;" strokecolor="#c0504d [3205]" strokeweight="2pt">
                  <v:shadow on="t" color="black" opacity="24903f" origin=",.5" offset="0,.55556mm"/>
                </v:line>
                <v:line id="Straight Connector 516" o:spid="_x0000_s1230" style="position:absolute;flip:y;visibility:visible;mso-wrap-style:square" from="23610,9944" to="23610,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ysIAAADcAAAADwAAAGRycy9kb3ducmV2LnhtbESPQWsCMRSE74X+h/AKvRTNKlVkNYoU&#10;CqW3qu35sXnuBjcvS/LW3f77piB4HGbmG2azG32rrhSTC2xgNi1AEVfBOq4NnI7vkxWoJMgW28Bk&#10;4JcS7LaPDxssbRj4i64HqVWGcCrRQCPSlVqnqiGPaRo64uydQ/QoWcZa24hDhvtWz4tiqT06zgsN&#10;dvTWUHU59D5T3Oclxr5/lR/8pvmL7LUbB2Oen8b9GpTQKPfwrf1hDSxmS/g/k4+A3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EysIAAADcAAAADwAAAAAAAAAAAAAA&#10;AAChAgAAZHJzL2Rvd25yZXYueG1sUEsFBgAAAAAEAAQA+QAAAJADAAAAAA==&#10;" strokecolor="#c0504d [3205]" strokeweight="2pt">
                  <v:shadow on="t" color="black" opacity="24903f" origin=",.5" offset="0,.55556mm"/>
                </v:line>
                <v:line id="Straight Connector 517" o:spid="_x0000_s1231" style="position:absolute;flip:y;visibility:visible;mso-wrap-style:square" from="25410,10020" to="25410,11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ghUcMAAADcAAAADwAAAGRycy9kb3ducmV2LnhtbESPQWsCMRSE70L/Q3iFXqRmldqWrVGk&#10;UCje1Lbnx+Z1N7h5WZK37vbfm4LgcZiZb5jVZvStOlNMLrCB+awARVwF67g28HX8eHwFlQTZYhuY&#10;DPxRgs36brLC0oaB93Q+SK0yhFOJBhqRrtQ6VQ15TLPQEWfvN0SPkmWstY04ZLhv9aIonrVHx3mh&#10;wY7eG6pOh95nitudYuz7J/nBb1pMZavdOBjzcD9u30AJjXILX9uf1sBy/gL/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oIVHDAAAA3AAAAA8AAAAAAAAAAAAA&#10;AAAAoQIAAGRycy9kb3ducmV2LnhtbFBLBQYAAAAABAAEAPkAAACRAwAAAAA=&#10;" strokecolor="#c0504d [3205]" strokeweight="2pt">
                  <v:shadow on="t" color="black" opacity="24903f" origin=",.5" offset="0,.55556mm"/>
                </v:line>
                <v:line id="Straight Connector 518" o:spid="_x0000_s1232" style="position:absolute;flip:y;visibility:visible;mso-wrap-style:square" from="26904,9996" to="26904,11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e1I8IAAADcAAAADwAAAGRycy9kb3ducmV2LnhtbESPwUoDQQyG74LvMETwIu1si4qsnZYi&#10;COLNWj2HnXR36E5mmcl217c3B8Fj+PN/ybfZzbE3F8olJHawWlZgiJvkA7cOjp+viycwRZA99onJ&#10;wQ8V2G2vrzZY+zTxB10O0hqFcKnRQScy1NaWpqOIZZkGYs1OKUcUHXNrfcZJ4bG366p6tBED64UO&#10;B3rpqDkfxqiU8H7OeRzv5Ru/aH0nexvmybnbm3n/DEZolv/lv/abd/Cw0m9VRkX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Le1I8IAAADcAAAADwAAAAAAAAAAAAAA&#10;AAChAgAAZHJzL2Rvd25yZXYueG1sUEsFBgAAAAAEAAQA+QAAAJADAAAAAA==&#10;" strokecolor="#c0504d [3205]" strokeweight="2pt">
                  <v:shadow on="t" color="black" opacity="24903f" origin=",.5" offset="0,.55556mm"/>
                </v:line>
                <v:line id="Straight Connector 519" o:spid="_x0000_s1233" style="position:absolute;flip:y;visibility:visible;mso-wrap-style:square" from="28458,10021" to="28458,1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QuMMAAADcAAAADwAAAGRycy9kb3ducmV2LnhtbESPQWsCMRSE70L/Q3iFXqRmlVrarVGk&#10;UCje1Lbnx+Z1N7h5WZK37vbfm4LgcZiZb5jVZvStOlNMLrCB+awARVwF67g28HX8eHwBlQTZYhuY&#10;DPxRgs36brLC0oaB93Q+SK0yhFOJBhqRrtQ6VQ15TLPQEWfvN0SPkmWstY04ZLhv9aIonrVHx3mh&#10;wY7eG6pOh95nitudYuz7J/nBb1pMZavdOBjzcD9u30AJjXILX9uf1sBy/gr/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7ELjDAAAA3AAAAA8AAAAAAAAAAAAA&#10;AAAAoQIAAGRycy9kb3ducmV2LnhtbFBLBQYAAAAABAAEAPkAAACRAwAAAAA=&#10;" strokecolor="#c0504d [3205]" strokeweight="2pt">
                  <v:shadow on="t" color="black" opacity="24903f" origin=",.5" offset="0,.55556mm"/>
                </v:line>
                <v:line id="Straight Connector 520" o:spid="_x0000_s1234" style="position:absolute;flip:y;visibility:visible;mso-wrap-style:square" from="29983,10048" to="29983,11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1zmMIAAADcAAAADwAAAGRycy9kb3ducmV2LnhtbESPTUvEQAyG74L/YYjgRdypRUW6O7ss&#10;giDeXD/OoZNth+1kyky6rf/eHASP4c37JM9mt8TBnCmXkNjB3aoCQ9wmH7hz8PnxcvsEpgiyxyEx&#10;OfihArvt5cUGG59mfqfzQTqjEC4NOuhFxsba0vYUsazSSKzZMeWIomPurM84KzwOtq6qRxsxsF7o&#10;caTnntrTYYpKCW+nnKfpXr7xi+ob2duwzM5dXy37NRihRf6X/9qv3sFDre+rjIqA3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K1zmMIAAADcAAAADwAAAAAAAAAAAAAA&#10;AAChAgAAZHJzL2Rvd25yZXYueG1sUEsFBgAAAAAEAAQA+QAAAJADAAAAAA==&#10;" strokecolor="#c0504d [3205]" strokeweight="2pt">
                  <v:shadow on="t" color="black" opacity="24903f" origin=",.5" offset="0,.55556mm"/>
                </v:line>
                <v:line id="Straight Connector 536" o:spid="_x0000_s1235" style="position:absolute;flip:x;visibility:visible;mso-wrap-style:square" from="44136,1250" to="45050,2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HYqsIAAADcAAAADwAAAGRycy9kb3ducmV2LnhtbESPQUvDQBSE74L/YXmCF7EbWy0SuylF&#10;EMRbW/X8yD6TJdm3Yfelif/eLRQ8DjPzDbPZzr5XJ4rJBTbwsChAEdfBOm4MfB7f7p9BJUG22Acm&#10;A7+UYFtdX22wtGHiPZ0O0qgM4VSigVZkKLVOdUse0yIMxNn7CdGjZBkbbSNOGe57vSyKtfboOC+0&#10;ONBrS3V3GH2muI8uxnF8lG/8ouWd7LSbJ2Nub+bdCyihWf7Dl/a7NfC0WsP5TD4Cuv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HYqsIAAADcAAAADwAAAAAAAAAAAAAA&#10;AAChAgAAZHJzL2Rvd25yZXYueG1sUEsFBgAAAAAEAAQA+QAAAJADAAAAAA==&#10;" strokecolor="#c0504d [3205]" strokeweight="2pt">
                  <v:shadow on="t" color="black" opacity="24903f" origin=",.5" offset="0,.55556mm"/>
                </v:line>
                <v:line id="Straight Connector 537" o:spid="_x0000_s1236" style="position:absolute;flip:x;visibility:visible;mso-wrap-style:square" from="45971,1382" to="46886,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19McMAAADcAAAADwAAAGRycy9kb3ducmV2LnhtbESPQUsDMRSE70L/Q3iFXsRmrVZlbVqK&#10;UBBvttXzY/PcDd28LMnb7vrvjVDocZiZb5jVZvStOlNMLrCB+3kBirgK1nFt4HjY3b2ASoJssQ1M&#10;Bn4pwWY9uVlhacPAn3TeS60yhFOJBhqRrtQ6VQ15TPPQEWfvJ0SPkmWstY04ZLhv9aIonrRHx3mh&#10;wY7eGqpO+95nivs4xdj3j/KNX7S4la1242DMbDpuX0EJjXINX9rv1sDy4Rn+z+Qj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dfTHDAAAA3AAAAA8AAAAAAAAAAAAA&#10;AAAAoQIAAGRycy9kb3ducmV2LnhtbFBLBQYAAAAABAAEAPkAAACRAwAAAAA=&#10;" strokecolor="#c0504d [3205]" strokeweight="2pt">
                  <v:shadow on="t" color="black" opacity="24903f" origin=",.5" offset="0,.55556mm"/>
                </v:line>
                <v:line id="Straight Connector 538" o:spid="_x0000_s1237" style="position:absolute;flip:x;visibility:visible;mso-wrap-style:square" from="39730,8977" to="40644,10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LpQ8IAAADcAAAADwAAAGRycy9kb3ducmV2LnhtbESPwUoDQQyG74LvMETwIu2sVYusnZYi&#10;COLNVj2Hnbg7dCezzGS769ubg+Ax/Pm/5Nvs5tibM+USEju4XVZgiJvkA7cOPo4vi0cwRZA99onJ&#10;wQ8V2G0vLzZY+zTxO50P0hqFcKnRQScy1NaWpqOIZZkGYs2+U44oOubW+oyTwmNvV1W1thED64UO&#10;B3ruqDkdxqiU8HbKeRzv5Qs/aXUjexvmybnrq3n/BEZolv/lv/ard/Bwp9+qjIqA3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LpQ8IAAADcAAAADwAAAAAAAAAAAAAA&#10;AAChAgAAZHJzL2Rvd25yZXYueG1sUEsFBgAAAAAEAAQA+QAAAJADAAAAAA==&#10;" strokecolor="#c0504d [3205]" strokeweight="2pt">
                  <v:shadow on="t" color="black" opacity="24903f" origin=",.5" offset="0,.55556mm"/>
                </v:line>
                <v:line id="Straight Connector 539" o:spid="_x0000_s1238" style="position:absolute;flip:x;visibility:visible;mso-wrap-style:square" from="41502,8901" to="42417,10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5M2MMAAADcAAAADwAAAGRycy9kb3ducmV2LnhtbESPQUsDMRSE70L/Q3iFXsRmrVZ0bVqK&#10;UBBvttXzY/PcDd28LMnb7vrvjVDocZiZb5jVZvStOlNMLrCB+3kBirgK1nFt4HjY3T2DSoJssQ1M&#10;Bn4pwWY9uVlhacPAn3TeS60yhFOJBhqRrtQ6VQ15TPPQEWfvJ0SPkmWstY04ZLhv9aIonrRHx3mh&#10;wY7eGqpO+95nivs4xdj3j/KNX7S4la1242DMbDpuX0EJjXINX9rv1sDy4QX+z+Qj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OTNjDAAAA3AAAAA8AAAAAAAAAAAAA&#10;AAAAoQIAAGRycy9kb3ducmV2LnhtbFBLBQYAAAAABAAEAPkAAACRAwAAAAA=&#10;" strokecolor="#c0504d [3205]" strokeweight="2pt">
                  <v:shadow on="t" color="black" opacity="24903f" origin=",.5" offset="0,.55556mm"/>
                </v:line>
                <v:line id="Straight Connector 540" o:spid="_x0000_s1239" style="position:absolute;flip:x;visibility:visible;mso-wrap-style:square" from="43300,8960" to="44215,10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KWOMIAAADcAAAADwAAAGRycy9kb3ducmV2LnhtbESPwUoDQQyG74LvMETwIu2spYqsnZYi&#10;COLNWj2HnXR36E5mmcl217c3B8Fj+PN/ybfZzbE3F8olJHZwv6zAEDfJB24dHD9fF09giiB77BOT&#10;gx8qsNteX22w9mniD7ocpDUK4VKjg05kqK0tTUcRyzINxJqdUo4oOubW+oyTwmNvV1X1aCMG1gsd&#10;DvTSUXM+jFEp4f2c8ziu5Ru/aHUnexvmybnbm3n/DEZolv/lv/abd/Cw1vdVRkX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KWOMIAAADcAAAADwAAAAAAAAAAAAAA&#10;AAChAgAAZHJzL2Rvd25yZXYueG1sUEsFBgAAAAAEAAQA+QAAAJADAAAAAA==&#10;" strokecolor="#c0504d [3205]" strokeweight="2pt">
                  <v:shadow on="t" color="black" opacity="24903f" origin=",.5" offset="0,.55556mm"/>
                </v:line>
                <v:line id="Straight Connector 541" o:spid="_x0000_s1240" style="position:absolute;flip:x;visibility:visible;mso-wrap-style:square" from="45064,8963" to="45978,10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4zo8IAAADcAAAADwAAAGRycy9kb3ducmV2LnhtbESPzWrDMBCE74W+g9hALyWRE5JSnCgh&#10;FAqlt/y058Xa2CLWykjr2H37KlDocZiZb5jNbvStulFMLrCB+awARVwF67g2cD69T19BJUG22AYm&#10;Az+UYLd9fNhgacPAB7odpVYZwqlEA41IV2qdqoY8plnoiLN3CdGjZBlrbSMOGe5bvSiKF+3RcV5o&#10;sKO3hqrrsfeZ4j6vMfb9Ur7xixbPstduHIx5moz7NSihUf7Df+0Pa2C1nMP9TD4C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4zo8IAAADcAAAADwAAAAAAAAAAAAAA&#10;AAChAgAAZHJzL2Rvd25yZXYueG1sUEsFBgAAAAAEAAQA+QAAAJADAAAAAA==&#10;" strokecolor="#c0504d [3205]" strokeweight="2pt">
                  <v:shadow on="t" color="black" opacity="24903f" origin=",.5" offset="0,.55556mm"/>
                </v:line>
                <v:line id="Straight Connector 542" o:spid="_x0000_s1241" style="position:absolute;flip:x;visibility:visible;mso-wrap-style:square" from="46908,8950" to="47822,10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yt1MIAAADcAAAADwAAAGRycy9kb3ducmV2LnhtbESPzWrDMBCE74W+g9hCLiWRa9ISnCgh&#10;FAqlt6Y/58Xa2CLWykjr2Hn7qhDIcZiZb5jNbvKdOlNMLrCBp0UBirgO1nFj4Pvrbb4ClQTZYheY&#10;DFwowW57f7fByoaRP+l8kEZlCKcKDbQifaV1qlvymBahJ87eMUSPkmVstI04ZrjvdFkUL9qj47zQ&#10;Yk+vLdWnw+AzxX2cYhyGpfziD5WPstduGo2ZPUz7NSihSW7ha/vdGnhelvB/Jh8Bv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yt1MIAAADcAAAADwAAAAAAAAAAAAAA&#10;AAChAgAAZHJzL2Rvd25yZXYueG1sUEsFBgAAAAAEAAQA+QAAAJADAAAAAA==&#10;" strokecolor="#c0504d [3205]" strokeweight="2pt">
                  <v:shadow on="t" color="black" opacity="24903f" origin=",.5" offset="0,.55556mm"/>
                </v:line>
                <v:line id="Straight Connector 543" o:spid="_x0000_s1242" style="position:absolute;flip:x;visibility:visible;mso-wrap-style:square" from="38835,1416" to="39749,2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IT8MAAADcAAAADwAAAGRycy9kb3ducmV2LnhtbESPQWsCMRSE70L/Q3gFL1KztbaUrVGk&#10;UJDeqm3Pj83rbnDzsiRv3fXfG0HocZiZb5jVZvStOlFMLrCBx3kBirgK1nFt4Pvw8fAKKgmyxTYw&#10;GThTgs36brLC0oaBv+i0l1plCKcSDTQiXal1qhrymOahI87eX4geJctYaxtxyHDf6kVRvGiPjvNC&#10;gx29N1Qd973PFPd5jLHvl/KLP7SYyVa7cTBmej9u30AJjfIfvrV31sDz8gmu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gCE/DAAAA3AAAAA8AAAAAAAAAAAAA&#10;AAAAoQIAAGRycy9kb3ducmV2LnhtbFBLBQYAAAAABAAEAPkAAACRAwAAAAA=&#10;" strokecolor="#c0504d [3205]" strokeweight="2pt">
                  <v:shadow on="t" color="black" opacity="24903f" origin=",.5" offset="0,.55556mm"/>
                </v:line>
                <v:line id="Straight Connector 544" o:spid="_x0000_s1243" style="position:absolute;flip:x;visibility:visible;mso-wrap-style:square" from="40657,1396" to="41571,2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mQO8IAAADcAAAADwAAAGRycy9kb3ducmV2LnhtbESPzWrDMBCE74W+g9hCL6WRG5xS3Cgh&#10;FAqlt/z1vFhbW8RaGWkdu29fBQI5DjPzDbNcT75TZ4rJBTbwMitAEdfBOm4MHPafz2+gkiBb7AKT&#10;gT9KsF7d3y2xsmHkLZ130qgM4VShgVakr7ROdUse0yz0xNn7DdGjZBkbbSOOGe47PS+KV+3RcV5o&#10;saePlurTbvCZ4r5PMQ5DKT94pPmTbLSbRmMeH6bNOyihSW7ha/vLGliUJVzO5CO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mQO8IAAADcAAAADwAAAAAAAAAAAAAA&#10;AAChAgAAZHJzL2Rvd25yZXYueG1sUEsFBgAAAAAEAAQA+QAAAJADAAAAAA==&#10;" strokecolor="#c0504d [3205]" strokeweight="2pt">
                  <v:shadow on="t" color="black" opacity="24903f" origin=",.5" offset="0,.55556mm"/>
                </v:line>
                <v:line id="Straight Connector 545" o:spid="_x0000_s1244" style="position:absolute;flip:x;visibility:visible;mso-wrap-style:square" from="42437,1398" to="43351,2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U1oMIAAADcAAAADwAAAGRycy9kb3ducmV2LnhtbESPzWrDMBCE74W+g9hCL6WRG5JS3Cgh&#10;FAolt/y058Xa2iLWykjr2Hn7KBDIcZiZb5jFavStOlFMLrCBt0kBirgK1nFt4LD/fv0AlQTZYhuY&#10;DJwpwWr5+LDA0oaBt3TaSa0yhFOJBhqRrtQ6VQ15TJPQEWfvP0SPkmWstY04ZLhv9bQo3rVHx3mh&#10;wY6+GqqOu95nitscY+z7mfzhL01fZK3dOBjz/DSuP0EJjXIP39o/1sB8NofrmXwE9P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U1oMIAAADcAAAADwAAAAAAAAAAAAAA&#10;AAChAgAAZHJzL2Rvd25yZXYueG1sUEsFBgAAAAAEAAQA+QAAAJADAAAAAA==&#10;" strokecolor="#c0504d [3205]" strokeweight="2pt">
                  <v:shadow on="t" color="black" opacity="24903f" origin=",.5" offset="0,.55556mm"/>
                </v:line>
                <v:line id="Straight Connector 546" o:spid="_x0000_s1245" style="position:absolute;visibility:visible;mso-wrap-style:square" from="38908,8911" to="39829,10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YPIsMAAADcAAAADwAAAGRycy9kb3ducmV2LnhtbESP0YrCMBRE3wX/IVzBF9FU0SrVKKII&#10;vqzLVj/g0lzbYnNTmqj1742w4OMwM2eY1aY1lXhQ40rLCsajCARxZnXJuYLL+TBcgHAeWWNlmRS8&#10;yMFm3e2sMNH2yX/0SH0uAoRdggoK7+tESpcVZNCNbE0cvKttDPogm1zqBp8Bbio5iaJYGiw5LBRY&#10;066g7JbejYL4dJ0sfuLpbz3f2/k+94PMHgZK9XvtdgnCU+u/4f/2USuYTWP4nAlHQK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WDyLDAAAA3AAAAA8AAAAAAAAAAAAA&#10;AAAAoQIAAGRycy9kb3ducmV2LnhtbFBLBQYAAAAABAAEAPkAAACRAwAAAAA=&#10;" strokecolor="#c0504d [3205]" strokeweight="2pt">
                  <v:shadow on="t" color="black" opacity="24903f" origin=",.5" offset="0,.55556mm"/>
                </v:line>
                <v:line id="Straight Connector 547" o:spid="_x0000_s1246" style="position:absolute;visibility:visible;mso-wrap-style:square" from="40581,8911" to="41502,10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qqucQAAADcAAAADwAAAGRycy9kb3ducmV2LnhtbESP0YrCMBRE34X9h3CFfZE1VbSV2lQW&#10;RfBFl3X9gEtzbYvNTWmyWv/eCIKPw8ycYbJVbxpxpc7VlhVMxhEI4sLqmksFp7/t1wKE88gaG8uk&#10;4E4OVvnHIMNU2xv/0vXoSxEg7FJUUHnfplK6oiKDbmxb4uCdbWfQB9mVUnd4C3DTyGkUxdJgzWGh&#10;wpbWFRWX479REB/O08U+nv20ycYmm9KPCrsdKfU57L+XIDz1/h1+tXdawXyWwPNMOAIy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2qq5xAAAANwAAAAPAAAAAAAAAAAA&#10;AAAAAKECAABkcnMvZG93bnJldi54bWxQSwUGAAAAAAQABAD5AAAAkgMAAAAA&#10;" strokecolor="#c0504d [3205]" strokeweight="2pt">
                  <v:shadow on="t" color="black" opacity="24903f" origin=",.5" offset="0,.55556mm"/>
                </v:line>
                <v:line id="Straight Connector 548" o:spid="_x0000_s1247" style="position:absolute;visibility:visible;mso-wrap-style:square" from="42380,8950" to="43300,10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U+y74AAADcAAAADwAAAGRycy9kb3ducmV2LnhtbERPSwrCMBDdC94hjOBGNFW0SjWKKIIb&#10;FT8HGJqxLTaT0kSttzcLweXj/RerxpTiRbUrLCsYDiIQxKnVBWcKbtddfwbCeWSNpWVS8CEHq2W7&#10;tcBE2zef6XXxmQgh7BJUkHtfJVK6NCeDbmAr4sDdbW3QB1hnUtf4DuGmlKMoiqXBgkNDjhVtckof&#10;l6dREB/vo9khHp+q6dZOt5nvpXbXU6rbadZzEJ4a/xf/3HutYDIOa8OZcATk8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RT7LvgAAANwAAAAPAAAAAAAAAAAAAAAAAKEC&#10;AABkcnMvZG93bnJldi54bWxQSwUGAAAAAAQABAD5AAAAjAMAAAAA&#10;" strokecolor="#c0504d [3205]" strokeweight="2pt">
                  <v:shadow on="t" color="black" opacity="24903f" origin=",.5" offset="0,.55556mm"/>
                </v:line>
                <v:line id="Straight Connector 549" o:spid="_x0000_s1248" style="position:absolute;visibility:visible;mso-wrap-style:square" from="44096,8897" to="45010,10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mbUMYAAADcAAAADwAAAGRycy9kb3ducmV2LnhtbESPzWrDMBCE74W+g9hCLyGWE1wncSOb&#10;0GDopQn5eYDFWv9Qa2UsNXHfvioUehxm5htmW0ymFzcaXWdZwSKKQRBXVnfcKLheyvkahPPIGnvL&#10;pOCbHBT548MWM23vfKLb2TciQNhlqKD1fsikdFVLBl1kB+Lg1XY06IMcG6lHvAe46eUyjlNpsOOw&#10;0OJAby1Vn+cvoyA91Mv1R5och9XervaNn1W2nCn1/DTtXkF4mvx/+K/9rhW8JBv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Jm1DGAAAA3AAAAA8AAAAAAAAA&#10;AAAAAAAAoQIAAGRycy9kb3ducmV2LnhtbFBLBQYAAAAABAAEAPkAAACUAwAAAAA=&#10;" strokecolor="#c0504d [3205]" strokeweight="2pt">
                  <v:shadow on="t" color="black" opacity="24903f" origin=",.5" offset="0,.55556mm"/>
                </v:line>
                <v:line id="Straight Connector 550" o:spid="_x0000_s1249" style="position:absolute;visibility:visible;mso-wrap-style:square" from="45954,8974" to="46868,10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qkEL4AAADcAAAADwAAAGRycy9kb3ducmV2LnhtbERPSwrCMBDdC94hjOBGNFW0SjWKKIIb&#10;FT8HGJqxLTaT0kSttzcLweXj/RerxpTiRbUrLCsYDiIQxKnVBWcKbtddfwbCeWSNpWVS8CEHq2W7&#10;tcBE2zef6XXxmQgh7BJUkHtfJVK6NCeDbmAr4sDdbW3QB1hnUtf4DuGmlKMoiqXBgkNDjhVtckof&#10;l6dREB/vo9khHp+q6dZOt5nvpXbXU6rbadZzEJ4a/xf/3HutYDIJ88OZcATk8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6qQQvgAAANwAAAAPAAAAAAAAAAAAAAAAAKEC&#10;AABkcnMvZG93bnJldi54bWxQSwUGAAAAAAQABAD5AAAAjAMAAAAA&#10;" strokecolor="#c0504d [3205]" strokeweight="2pt">
                  <v:shadow on="t" color="black" opacity="24903f" origin=",.5" offset="0,.55556mm"/>
                </v:line>
                <v:line id="Straight Connector 551" o:spid="_x0000_s1250" style="position:absolute;visibility:visible;mso-wrap-style:square" from="41607,1381" to="42522,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Bi8UAAADcAAAADwAAAGRycy9kb3ducmV2LnhtbESP3WrCQBSE74W+w3IKvZFmY6hJSF1F&#10;FKE3Kmof4JA9+aHZsyG7Nenbd4VCL4eZ+YZZbSbTiTsNrrWsYBHFIIhLq1uuFXzeDq85COeRNXaW&#10;ScEPOdisn2YrLLQd+UL3q69FgLArUEHjfV9I6cqGDLrI9sTBq+xg0Ac51FIPOAa46WQSx6k02HJY&#10;aLCnXUPl1/XbKEhPVZIf07dzn+1ttq/9vLSHuVIvz9P2HYSnyf+H/9ofWsFyuYDHmXA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Bi8UAAADcAAAADwAAAAAAAAAA&#10;AAAAAAChAgAAZHJzL2Rvd25yZXYueG1sUEsFBgAAAAAEAAQA+QAAAJMDAAAAAA==&#10;" strokecolor="#c0504d [3205]" strokeweight="2pt">
                  <v:shadow on="t" color="black" opacity="24903f" origin=",.5" offset="0,.55556mm"/>
                </v:line>
                <v:line id="Straight Connector 552" o:spid="_x0000_s1251" style="position:absolute;visibility:visible;mso-wrap-style:square" from="43380,1381" to="44294,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f/MUAAADcAAAADwAAAGRycy9kb3ducmV2LnhtbESP0WrCQBRE34X+w3ILvoS6aWgSSV2l&#10;VIS+qJj2Ay7ZaxKavRuyq8a/dwXBx2FmzjCL1Wg6cabBtZYVvM9iEMSV1S3XCv5+N29zEM4ja+ws&#10;k4IrOVgtXyYLLLS98IHOpa9FgLArUEHjfV9I6aqGDLqZ7YmDd7SDQR/kUEs94CXATSeTOM6kwZbD&#10;QoM9fTdU/ZcnoyDbHZP5NvvY9/na5uvaR5XdREpNX8evTxCeRv8MP9o/WkGaJnA/E46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Sf/MUAAADcAAAADwAAAAAAAAAA&#10;AAAAAAChAgAAZHJzL2Rvd25yZXYueG1sUEsFBgAAAAAEAAQA+QAAAJMDAAAAAA==&#10;" strokecolor="#c0504d [3205]" strokeweight="2pt">
                  <v:shadow on="t" color="black" opacity="24903f" origin=",.5" offset="0,.55556mm"/>
                </v:line>
                <v:line id="Straight Connector 553" o:spid="_x0000_s1252" style="position:absolute;visibility:visible;mso-wrap-style:square" from="45010,1381" to="45925,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g6Z8UAAADcAAAADwAAAGRycy9kb3ducmV2LnhtbESP0WrCQBRE34X+w3ILfZG6qdUoqZsg&#10;DQFfVLT9gEv2moRm74bsqunfu4Lg4zAzZ5hVNphWXKh3jWUFH5MIBHFpdcOVgt+f4n0Jwnlkja1l&#10;UvBPDrL0ZbTCRNsrH+hy9JUIEHYJKqi97xIpXVmTQTexHXHwTrY36IPsK6l7vAa4aeU0imJpsOGw&#10;UGNH3zWVf8ezURDvTtPlNp7tu0VuF3nlx6Utxkq9vQ7rLxCeBv8MP9obrWA+/4T7mXAEZH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g6Z8UAAADcAAAADwAAAAAAAAAA&#10;AAAAAAChAgAAZHJzL2Rvd25yZXYueG1sUEsFBgAAAAAEAAQA+QAAAJMDAAAAAA==&#10;" strokecolor="#c0504d [3205]" strokeweight="2pt">
                  <v:shadow on="t" color="black" opacity="24903f" origin=",.5" offset="0,.55556mm"/>
                </v:line>
                <v:line id="Straight Connector 554" o:spid="_x0000_s1253" style="position:absolute;visibility:visible;mso-wrap-style:square" from="46868,1298" to="47783,2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GiE8QAAADcAAAADwAAAGRycy9kb3ducmV2LnhtbESP3YrCMBSE7wXfIRzBG7GpolW6RpEV&#10;YW9WsfoAh+b0h21OSpPV+vabBcHLYWa+YTa73jTiTp2rLSuYRTEI4tzqmksFt+txugbhPLLGxjIp&#10;eJKD3XY42GCq7YMvdM98KQKEXYoKKu/bVEqXV2TQRbYlDl5hO4M+yK6UusNHgJtGzuM4kQZrDgsV&#10;tvRZUf6T/RoFyamYr7+TxbldHezqUPpJbo8Tpcajfv8BwlPv3+FX+0srWC4X8H8mHA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0aITxAAAANwAAAAPAAAAAAAAAAAA&#10;AAAAAKECAABkcnMvZG93bnJldi54bWxQSwUGAAAAAAQABAD5AAAAkgMAAAAA&#10;" strokecolor="#c0504d [3205]" strokeweight="2pt">
                  <v:shadow on="t" color="black" opacity="24903f" origin=",.5" offset="0,.55556mm"/>
                </v:line>
                <v:line id="Straight Connector 555" o:spid="_x0000_s1254" style="position:absolute;visibility:visible;mso-wrap-style:square" from="39749,1436" to="40664,2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HiMMAAADcAAAADwAAAGRycy9kb3ducmV2LnhtbESP0YrCMBRE34X9h3AFX2RNFVulGmVR&#10;BF9UdP2AS3Nti81NaaLWvzeC4OMwM2eY+bI1lbhT40rLCoaDCARxZnXJuYLz/+Z3CsJ5ZI2VZVLw&#10;JAfLxU9njqm2Dz7S/eRzESDsUlRQeF+nUrqsIINuYGvi4F1sY9AH2eRSN/gIcFPJURQl0mDJYaHA&#10;mlYFZdfTzShI9pfRdJeMD/VkbSfr3Pczu+kr1eu2fzMQnlr/DX/aW60gjmN4nwlH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dB4jDAAAA3AAAAA8AAAAAAAAAAAAA&#10;AAAAoQIAAGRycy9kb3ducmV2LnhtbFBLBQYAAAAABAAEAPkAAACRAwAAAAA=&#10;" strokecolor="#c0504d [3205]" strokeweight="2pt">
                  <v:shadow on="t" color="black" opacity="24903f" origin=",.5" offset="0,.55556mm"/>
                </v:line>
                <v:line id="Straight Connector 556" o:spid="_x0000_s1255" style="position:absolute;visibility:visible;mso-wrap-style:square" from="37827,4424" to="39749,4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8UAAADcAAAADwAAAGRycy9kb3ducmV2LnhtbESP0WrCQBRE3wv+w3ILfQl1ozRRomsQ&#10;g9AXK6Z+wCV7TUKzd0N2q/HvXaHQx2FmzjDrfDSduNLgWssKZtMYBHFldcu1gvP3/n0JwnlkjZ1l&#10;UnAnB/lm8rLGTNsbn+ha+loECLsMFTTe95mUrmrIoJvanjh4FzsY9EEOtdQD3gLcdHIex6k02HJY&#10;aLCnXUPVT/lrFKRfl/nykH4c+0VhF0Xto8ruI6XeXsftCoSn0f+H/9qfWkGSpPA8E46A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Z/8UAAADcAAAADwAAAAAAAAAA&#10;AAAAAAChAgAAZHJzL2Rvd25yZXYueG1sUEsFBgAAAAAEAAQA+QAAAJMDAAAAAA==&#10;" strokecolor="#c0504d [3205]" strokeweight="2pt">
                  <v:shadow on="t" color="black" opacity="24903f" origin=",.5" offset="0,.55556mm"/>
                </v:line>
                <v:line id="Straight Connector 557" o:spid="_x0000_s1256" style="position:absolute;visibility:visible;mso-wrap-style:square" from="37969,7455" to="39828,7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M8ZMQAAADcAAAADwAAAGRycy9kb3ducmV2LnhtbESP0YrCMBRE3wX/IdwFX0TTlbWVblOR&#10;FWFfVNT9gEtzbcs2N6WJWv/eCIKPw8ycYbJlbxpxpc7VlhV8TiMQxIXVNZcK/k6byQKE88gaG8uk&#10;4E4OlvlwkGGq7Y0PdD36UgQIuxQVVN63qZSuqMigm9qWOHhn2xn0QXal1B3eAtw0chZFsTRYc1io&#10;sKWfior/48UoiHfn2WIbf+3bZG2TdenHhd2MlRp99KtvEJ56/w6/2r9awXyewPNMOAIy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AzxkxAAAANwAAAAPAAAAAAAAAAAA&#10;AAAAAKECAABkcnMvZG93bnJldi54bWxQSwUGAAAAAAQABAD5AAAAkgMAAAAA&#10;" strokecolor="#c0504d [3205]" strokeweight="2pt">
                  <v:shadow on="t" color="black" opacity="24903f" origin=",.5" offset="0,.55556mm"/>
                </v:line>
                <v:line id="Straight Connector 559" o:spid="_x0000_s1257" style="position:absolute;visibility:visible;mso-wrap-style:square" from="46920,7504" to="48682,7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ANjcMAAADcAAAADwAAAGRycy9kb3ducmV2LnhtbESP0YrCMBRE3wX/IVzBF1lTRatbjSKK&#10;4IuK7n7Apbm2xeamNFHr3xtB8HGYmTPMfNmYUtypdoVlBYN+BII4tbrgTMH/3/ZnCsJ5ZI2lZVLw&#10;JAfLRbs1x0TbB5/ofvaZCBB2CSrIva8SKV2ak0HXtxVx8C62NuiDrDOpa3wEuCnlMIpiabDgsJBj&#10;Reuc0uv5ZhTEh8twuo9Hx2qysZNN5nup3faU6naa1QyEp8Z/w5/2TisYj3/hfSYc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QDY3DAAAA3AAAAA8AAAAAAAAAAAAA&#10;AAAAoQIAAGRycy9kb3ducmV2LnhtbFBLBQYAAAAABAAEAPkAAACRAwAAAAA=&#10;" strokecolor="#c0504d [3205]" strokeweight="2pt">
                  <v:shadow on="t" color="black" opacity="24903f" origin=",.5" offset="0,.55556mm"/>
                </v:line>
                <v:line id="Straight Connector 505" o:spid="_x0000_s1258" style="position:absolute;visibility:visible;mso-wrap-style:square" from="21615,358" to="3305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J5M8IAAADcAAAADwAAAGRycy9kb3ducmV2LnhtbESPX2vCMBTF3wd+h3CFvc1EsbJ1RlGh&#10;0Nfp9n7X3LWdzU1JYtt9+2Uw8PFw/vw42/1kOzGQD61jDcuFAkFcOdNyreH9Ujw9gwgR2WDnmDT8&#10;UID9bvawxdy4kd9oOMdapBEOOWpoYuxzKUPVkMWwcD1x8r6ctxiT9LU0Hsc0bju5UmojLbacCA32&#10;dGqoup5vNkHU0R0LGS7r9eH2UhYfn2397bV+nE+HVxCRpngP/7dLoyFTG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J5M8IAAADcAAAADwAAAAAAAAAAAAAA&#10;AAChAgAAZHJzL2Rvd25yZXYueG1sUEsFBgAAAAAEAAQA+QAAAJADAAAAAA==&#10;" strokecolor="#4f81bd [3204]" strokeweight="2pt">
                  <v:shadow on="t" color="black" opacity="24903f" origin=",.5" offset="0,.55556mm"/>
                </v:line>
                <v:line id="Straight Connector 506" o:spid="_x0000_s1259" style="position:absolute;visibility:visible;mso-wrap-style:square" from="21735,11556" to="33165,11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DnRMIAAADcAAAADwAAAGRycy9kb3ducmV2LnhtbESPX2vCMBTF3wd+h3CFvc1EcbJ1RlGh&#10;0NfV7f2uuWs7m5uSxLb79stA8PFw/vw42/1kOzGQD61jDcuFAkFcOdNyreHjnD+9gAgR2WDnmDT8&#10;UoD9bvawxcy4kd9pKGMt0giHDDU0MfaZlKFqyGJYuJ44ed/OW4xJ+loaj2Mat51cKbWRFltOhAZ7&#10;OjVUXcqrTRB1dMdchvN6fbi+FvnnV1v/eK0f59PhDUSkKd7Dt3ZhNDyrDfyf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DnRMIAAADcAAAADwAAAAAAAAAAAAAA&#10;AAChAgAAZHJzL2Rvd25yZXYueG1sUEsFBgAAAAAEAAQA+QAAAJADAAAAAA==&#10;" strokecolor="#4f81bd [3204]" strokeweight="2pt">
                  <v:shadow on="t" color="black" opacity="24903f" origin=",.5" offset="0,.55556mm"/>
                </v:line>
                <v:line id="Straight Connector 522" o:spid="_x0000_s1260" style="position:absolute;visibility:visible;mso-wrap-style:square" from="38039,10464" to="48662,10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69J8IAAADcAAAADwAAAGRycy9kb3ducmV2LnhtbESPX2vCMBTF3wd+h3AF32ZqcWN2RlGh&#10;0Ne12/tdc207m5uSRFu/vRkM9ng4f36c7X4yvbiR851lBatlAoK4trrjRsFnlT+/gfABWWNvmRTc&#10;ycN+N3vaYqbtyB90K0Mj4gj7DBW0IQyZlL5uyaBf2oE4emfrDIYoXSO1wzGOm16mSfIqDXYcCS0O&#10;dGqpvpRXEyHJ0R5z6av1+nDdFPnXd9f8OKUW8+nwDiLQFP7Df+1CK3hJU/g9E4+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69J8IAAADcAAAADwAAAAAAAAAAAAAA&#10;AAChAgAAZHJzL2Rvd25yZXYueG1sUEsFBgAAAAAEAAQA+QAAAJADAAAAAA==&#10;" strokecolor="#4f81bd [3204]" strokeweight="2pt">
                  <v:shadow on="t" color="black" opacity="24903f" origin=",.5" offset="0,.55556mm"/>
                </v:line>
                <v:line id="Straight Connector 523" o:spid="_x0000_s1261" style="position:absolute;visibility:visible;mso-wrap-style:square" from="37935,1363" to="38859,2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IYvMEAAADcAAAADwAAAGRycy9kb3ducmV2LnhtbESPS4vCMBSF94L/IVxhdpqOj0GrUVQo&#10;uNU6+2tzbes0NyWJ2vn3kwHB5eE8Ps5q05lGPMj52rKCz1ECgriwuuZSwTnPhnMQPiBrbCyTgl/y&#10;sFn3eytMtX3ykR6nUIo4wj5FBVUIbSqlLyoy6Ee2JY7e1TqDIUpXSu3wGcdNI8dJ8iUN1hwJFba0&#10;r6j4Od1NhCQ7u8ukz6fT7X1xyL4vdXlzSn0Muu0SRKAuvMOv9kErmI0n8H8mHgG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chi8wQAAANwAAAAPAAAAAAAAAAAAAAAA&#10;AKECAABkcnMvZG93bnJldi54bWxQSwUGAAAAAAQABAD5AAAAjwMAAAAA&#10;" strokecolor="#4f81bd [3204]" strokeweight="2pt">
                  <v:shadow on="t" color="black" opacity="24903f" origin=",.5" offset="0,.55556mm"/>
                </v:line>
                <v:line id="Straight Connector 529" o:spid="_x0000_s1262" style="position:absolute;flip:x;visibility:visible;mso-wrap-style:square" from="37898,2877" to="38819,4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lfL8cAAADcAAAADwAAAGRycy9kb3ducmV2LnhtbESPQWvCQBSE70L/w/IK3nRjwGKjq9gG&#10;IVAI1ArF2yP7TEKyb0N2TdL++m6h0OMwM98wu8NkWjFQ72rLClbLCARxYXXNpYLLx2mxAeE8ssbW&#10;Min4IgeH/cNsh4m2I7/TcPalCBB2CSqovO8SKV1RkUG3tB1x8G62N+iD7EupexwD3LQyjqInabDm&#10;sFBhR68VFc35bhTI4/e1yT7j9OVtFXXpZsybyy1Xav44HbcgPE3+P/zXzrSCdfwMv2fCEZ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CV8vxwAAANwAAAAPAAAAAAAA&#10;AAAAAAAAAKECAABkcnMvZG93bnJldi54bWxQSwUGAAAAAAQABAD5AAAAlQMAAAAA&#10;" strokecolor="#4f81bd [3204]" strokeweight="2pt">
                  <v:shadow on="t" color="black" opacity="24903f" origin=",.5" offset="0,.55556mm"/>
                </v:line>
                <v:line id="Straight Connector 524" o:spid="_x0000_s1263" style="position:absolute;visibility:visible;mso-wrap-style:square" from="37969,4450" to="38890,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uAyMEAAADcAAAADwAAAGRycy9kb3ducmV2LnhtbESPS4vCMBSF98L8h3AHZmfTkSpajaID&#10;Bbe+9tfm2tZpbkoStfPvJ4Lg8nAeH2ex6k0r7uR8Y1nBd5KCIC6tbrhScDwUwykIH5A1tpZJwR95&#10;WC0/BgvMtX3wju77UIk4wj5HBXUIXS6lL2sy6BPbEUfvYp3BEKWrpHb4iOOmlaM0nUiDDUdCjR39&#10;1FT+7m8mQtKN3RTSH7JsfZtti9O5qa5Oqa/Pfj0HEagP7/CrvdUKxqMMnmfi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m4DIwQAAANwAAAAPAAAAAAAAAAAAAAAA&#10;AKECAABkcnMvZG93bnJldi54bWxQSwUGAAAAAAQABAD5AAAAjwMAAAAA&#10;" strokecolor="#4f81bd [3204]" strokeweight="2pt">
                  <v:shadow on="t" color="black" opacity="24903f" origin=",.5" offset="0,.55556mm"/>
                </v:line>
                <v:line id="Straight Connector 535" o:spid="_x0000_s1264" style="position:absolute;flip:x;visibility:visible;mso-wrap-style:square" from="37898,5898" to="38812,7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3D98UAAADcAAAADwAAAGRycy9kb3ducmV2LnhtbESPQYvCMBSE7wv+h/CEva2pLkqpRnFX&#10;BEEQdIXF26N5tqXNS2mirf56Iwgeh5n5hpktOlOJKzWusKxgOIhAEKdWF5wpOP6tv2IQziNrrCyT&#10;ghs5WMx7HzNMtG15T9eDz0SAsEtQQe59nUjp0pwMuoGtiYN3to1BH2STSd1gG+CmkqMomkiDBYeF&#10;HGv6zSktDxejQC7vp3LzP1r9bIdRvYrbXXk875T67HfLKQhPnX+HX+2NVjD+HsPzTDgCc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3D98UAAADcAAAADwAAAAAAAAAA&#10;AAAAAAChAgAAZHJzL2Rvd25yZXYueG1sUEsFBgAAAAAEAAQA+QAAAJMDAAAAAA==&#10;" strokecolor="#4f81bd [3204]" strokeweight="2pt">
                  <v:shadow on="t" color="black" opacity="24903f" origin=",.5" offset="0,.55556mm"/>
                </v:line>
                <v:line id="Straight Connector 525" o:spid="_x0000_s1265" style="position:absolute;visibility:visible;mso-wrap-style:square" from="37944,7354" to="38865,8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clU8IAAADcAAAADwAAAGRycy9kb3ducmV2LnhtbESPzWrDMBCE74G+g9hCbonckJTWsWyc&#10;gsHXJul9a21st9bKSErsvH1VKPQ4zM/HZMVsBnEj53vLCp7WCQjixuqeWwXnU7V6AeEDssbBMim4&#10;k4cif1hkmGo78TvdjqEVcYR9igq6EMZUSt90ZNCv7UgcvYt1BkOUrpXa4RTHzSA3SfIsDfYcCR2O&#10;9NZR8328mghJDvZQSX/absvra119fPbtl1Nq+TiXexCB5vAf/mvXWsFus4PfM/EIy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clU8IAAADcAAAADwAAAAAAAAAAAAAA&#10;AAChAgAAZHJzL2Rvd25yZXYueG1sUEsFBgAAAAAEAAQA+QAAAJADAAAAAA==&#10;" strokecolor="#4f81bd [3204]" strokeweight="2pt">
                  <v:shadow on="t" color="black" opacity="24903f" origin=",.5" offset="0,.55556mm"/>
                </v:line>
                <v:line id="Straight Connector 531" o:spid="_x0000_s1266" style="position:absolute;flip:x;visibility:visible;mso-wrap-style:square" from="37988,8987" to="38902,10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F9MUAAADcAAAADwAAAGRycy9kb3ducmV2LnhtbESPQYvCMBSE74L/IbwFb5pWcZGuUXRF&#10;EBaEVUG8PZpnW9q8lCZr6/56Iwgeh5n5hpkvO1OJGzWusKwgHkUgiFOrC84UnI7b4QyE88gaK8uk&#10;4E4Olot+b46Jti3/0u3gMxEg7BJUkHtfJ1K6NCeDbmRr4uBdbWPQB9lkUjfYBrip5DiKPqXBgsNC&#10;jjV955SWhz+jQK7+L+XuPN6sf+Ko3szafXm67pUafHSrLxCeOv8Ov9o7rWA6ie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bF9MUAAADcAAAADwAAAAAAAAAA&#10;AAAAAAChAgAAZHJzL2Rvd25yZXYueG1sUEsFBgAAAAAEAAQA+QAAAJMDAAAAAA==&#10;" strokecolor="#4f81bd [3204]" strokeweight="2pt">
                  <v:shadow on="t" color="black" opacity="24903f" origin=",.5" offset="0,.55556mm"/>
                </v:line>
                <v:line id="Straight Connector 526" o:spid="_x0000_s1267" style="position:absolute;visibility:visible;mso-wrap-style:square" from="47763,8950" to="48683,10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W7JMIAAADcAAAADwAAAGRycy9kb3ducmV2LnhtbESPzWrDMBCE74G+g9hCbonckIbWsWyc&#10;gsHXJul9a21st9bKSErsvH1VKPQ4zM/HZMVsBnEj53vLCp7WCQjixuqeWwXnU7V6AeEDssbBMim4&#10;k4cif1hkmGo78TvdjqEVcYR9igq6EMZUSt90ZNCv7UgcvYt1BkOUrpXa4RTHzSA3SbKTBnuOhA5H&#10;euuo+T5eTYQkB3uopD9tt+X1ta4+Pvv2yym1fJzLPYhAc/gP/7VrreB5s4PfM/EIy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QW7JMIAAADcAAAADwAAAAAAAAAAAAAA&#10;AAChAgAAZHJzL2Rvd25yZXYueG1sUEsFBgAAAAAEAAQA+QAAAJADAAAAAA==&#10;" strokecolor="#4f81bd [3204]" strokeweight="2pt">
                  <v:shadow on="t" color="black" opacity="24903f" origin=",.5" offset="0,.55556mm"/>
                </v:line>
                <v:line id="Straight Connector 534" o:spid="_x0000_s1268" style="position:absolute;flip:x;visibility:visible;mso-wrap-style:square" from="47769,7468" to="48683,9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FmbMYAAADcAAAADwAAAGRycy9kb3ducmV2LnhtbESPW4vCMBSE3xf2P4Qj+KapV6QaxV0R&#10;hAXBC4hvh+bYljYnpcna6q/fCMI+DjPzDbNYtaYUd6pdblnBoB+BIE6szjlVcD5tezMQziNrLC2T&#10;ggc5WC0/PxYYa9vwge5Hn4oAYRejgsz7KpbSJRkZdH1bEQfvZmuDPsg6lbrGJsBNKYdRNJUGcw4L&#10;GVb0nVFSHH+NArl+XovdZbj5+hlE1WbW7Ivzba9Ut9Ou5yA8tf4//G7vtILJaAyv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RZmzGAAAA3AAAAA8AAAAAAAAA&#10;AAAAAAAAoQIAAGRycy9kb3ducmV2LnhtbFBLBQYAAAAABAAEAPkAAACUAwAAAAA=&#10;" strokecolor="#4f81bd [3204]" strokeweight="2pt">
                  <v:shadow on="t" color="black" opacity="24903f" origin=",.5" offset="0,.55556mm"/>
                </v:line>
                <v:line id="Straight Connector 527" o:spid="_x0000_s1269" style="position:absolute;visibility:visible;mso-wrap-style:square" from="47763,5997" to="48683,7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kev8EAAADcAAAADwAAAGRycy9kb3ducmV2LnhtbESPzYrCMBSF94LvEK4wO01H1NGOUXSg&#10;4Fbr7K/Nte1Mc1OSqPXtjSC4PJyfj7Ncd6YRV3K+tqzgc5SAIC6srrlUcMyz4RyED8gaG8uk4E4e&#10;1qt+b4mptjfe0/UQShFH2KeooAqhTaX0RUUG/ci2xNE7W2cwROlKqR3e4rhp5DhJZtJgzZFQYUs/&#10;FRX/h4uJkGRrt5n0+WSyuSx22e+pLv+cUh+DbvMNIlAX3uFXe6cVTMdf8DwTj4B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R6/wQAAANwAAAAPAAAAAAAAAAAAAAAA&#10;AKECAABkcnMvZG93bnJldi54bWxQSwUGAAAAAAQABAD5AAAAjwMAAAAA&#10;" strokecolor="#4f81bd [3204]" strokeweight="2pt">
                  <v:shadow on="t" color="black" opacity="24903f" origin=",.5" offset="0,.55556mm"/>
                </v:line>
                <v:line id="Straight Connector 558" o:spid="_x0000_s1270" style="position:absolute;flip:y;visibility:visible;mso-wrap-style:square" from="46867,4426" to="48605,4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0M48IAAADcAAAADwAAAGRycy9kb3ducmV2LnhtbESPwUoDQQyG74LvMETwIu2sxYqsnZYi&#10;COLNWj2HnXR36E5mmcl217c3B8Fj+PN/ybfZzbE3F8olJHZwv6zAEDfJB24dHD9fF09giiB77BOT&#10;gx8qsNteX22w9mniD7ocpDUK4VKjg05kqK0tTUcRyzINxJqdUo4oOubW+oyTwmNvV1X1aCMG1gsd&#10;DvTSUXM+jFEp4f2c8zg+yDd+0epO9jbMk3O3N/P+GYzQLP/Lf+0372C91m9VRkX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t0M48IAAADcAAAADwAAAAAAAAAAAAAA&#10;AAChAgAAZHJzL2Rvd25yZXYueG1sUEsFBgAAAAAEAAQA+QAAAJADAAAAAA==&#10;" strokecolor="#c0504d [3205]" strokeweight="2pt">
                  <v:shadow on="t" color="black" opacity="24903f" origin=",.5" offset="0,.55556mm"/>
                </v:line>
                <v:line id="Straight Connector 533" o:spid="_x0000_s1271" style="position:absolute;flip:x;visibility:visible;mso-wrap-style:square" from="47769,4343" to="4868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j+GMYAAADcAAAADwAAAGRycy9kb3ducmV2LnhtbESP3YrCMBSE7wXfIRxh7zRVUUo1iruy&#10;IAiCPyDeHZpjW9qclCZruz69WVjwcpiZb5jlujOVeFDjCssKxqMIBHFqdcGZgsv5exiDcB5ZY2WZ&#10;FPySg/Wq31tiom3LR3qcfCYChF2CCnLv60RKl+Zk0I1sTRy8u20M+iCbTOoG2wA3lZxE0VwaLDgs&#10;5FjTV05pefoxCuTmeSt318n2cz+O6m3cHsrL/aDUx6DbLEB46vw7/N/eaQWz6RT+zoQjIFc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4/hjGAAAA3AAAAA8AAAAAAAAA&#10;AAAAAAAAoQIAAGRycy9kb3ducmV2LnhtbFBLBQYAAAAABAAEAPkAAACUAwAAAAA=&#10;" strokecolor="#4f81bd [3204]" strokeweight="2pt">
                  <v:shadow on="t" color="black" opacity="24903f" origin=",.5" offset="0,.55556mm"/>
                </v:line>
                <v:line id="Straight Connector 528" o:spid="_x0000_s1272" style="position:absolute;visibility:visible;mso-wrap-style:square" from="47723,2925" to="48643,4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aKzb8AAADcAAAADwAAAGRycy9kb3ducmV2LnhtbERPS2vCQBC+C/6HZQredFOxYlNXUSHg&#10;tT7u0+w0SZudDbsbjf++cyh4/Pje6+3gWnWjEBvPBl5nGSji0tuGKwOXczFdgYoJ2WLrmQw8KMJ2&#10;Mx6tMbf+zp90O6VKSQjHHA3UKXW51rGsyWGc+Y5YuG8fHCaBodI24F3CXavnWbbUDhuWhho7OtRU&#10;/p56JyXZ3u8LHc+Lxa5/PxbXr6b6CcZMXobdB6hEQ3qK/91Ha+BtLmvljBwBvf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9aKzb8AAADcAAAADwAAAAAAAAAAAAAAAACh&#10;AgAAZHJzL2Rvd25yZXYueG1sUEsFBgAAAAAEAAQA+QAAAI0DAAAAAA==&#10;" strokecolor="#4f81bd [3204]" strokeweight="2pt">
                  <v:shadow on="t" color="black" opacity="24903f" origin=",.5" offset="0,.55556mm"/>
                </v:line>
                <v:line id="Straight Connector 521" o:spid="_x0000_s1273" style="position:absolute;visibility:visible;mso-wrap-style:square" from="37936,1323" to="48564,1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wjUMIAAADcAAAADwAAAGRycy9kb3ducmV2LnhtbESPX2vCMBTF3wd+h3CFvc1UcUOrUXRQ&#10;6Ouqvl+ba1ttbkoS2+7bL4PBHg/nz4+z3Y+mFT0531hWMJ8lIIhLqxuuFJxP2dsKhA/IGlvLpOCb&#10;POx3k5ctptoO/EV9ESoRR9inqKAOoUul9GVNBv3MdsTRu1lnMETpKqkdDnHctHKRJB/SYMORUGNH&#10;nzWVj+JpIiQ52mMm/Wm5PDzXeXa5NtXdKfU6HQ8bEIHG8B/+a+dawftiDr9n4hGQu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wjUMIAAADcAAAADwAAAAAAAAAAAAAA&#10;AAChAgAAZHJzL2Rvd25yZXYueG1sUEsFBgAAAAAEAAQA+QAAAJADAAAAAA==&#10;" strokecolor="#4f81bd [3204]" strokeweight="2pt">
                  <v:shadow on="t" color="black" opacity="24903f" origin=",.5" offset="0,.55556mm"/>
                </v:line>
                <v:line id="Straight Connector 532" o:spid="_x0000_s1274" style="position:absolute;flip:x;visibility:visible;mso-wrap-style:square" from="47748,1326" to="48662,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Rbg8cAAADcAAAADwAAAGRycy9kb3ducmV2LnhtbESPQWvCQBSE7wX/w/IKvdVNIi2SuobY&#10;IAgFoVYQb4/sMwnJvg3ZrUn767uC0OMwM98wq2wynbjS4BrLCuJ5BIK4tLrhSsHxa/u8BOE8ssbO&#10;Min4IQfZevawwlTbkT/pevCVCBB2KSqove9TKV1Zk0E3tz1x8C52MOiDHCqpBxwD3HQyiaJXabDh&#10;sFBjT+81le3h2yiQ+e+53Z2SYvMRR32xHPft8bJX6ulxyt9AeJr8f/je3mkFL4sEbmfCE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dFuDxwAAANwAAAAPAAAAAAAA&#10;AAAAAAAAAKECAABkcnMvZG93bnJldi54bWxQSwUGAAAAAAQABAD5AAAAlQMAAAAA&#10;" strokecolor="#4f81bd [3204]" strokeweight="2pt">
                  <v:shadow on="t" color="black" opacity="24903f" origin=",.5" offset="0,.55556mm"/>
                </v:line>
                <w10:anchorlock/>
              </v:group>
            </w:pict>
          </mc:Fallback>
        </mc:AlternateContent>
      </w:r>
    </w:p>
    <w:p w:rsidR="00FE53E3" w:rsidRDefault="005C4026" w:rsidP="00FE53E3">
      <w:pPr>
        <w:pStyle w:val="Caption"/>
      </w:pPr>
      <w:bookmarkStart w:id="30" w:name="_Ref517102111"/>
      <w:proofErr w:type="gramStart"/>
      <w:r>
        <w:t xml:space="preserve">Figure </w:t>
      </w:r>
      <w:fldSimple w:instr=" SEQ Figure \* ARABIC ">
        <w:r w:rsidR="009A31F9">
          <w:rPr>
            <w:noProof/>
          </w:rPr>
          <w:t>8</w:t>
        </w:r>
      </w:fldSimple>
      <w:bookmarkEnd w:id="30"/>
      <w:r>
        <w:t>.</w:t>
      </w:r>
      <w:proofErr w:type="gramEnd"/>
      <w:r>
        <w:t xml:space="preserve"> Extension of standard maps</w:t>
      </w:r>
      <w:r w:rsidR="00863E0A">
        <w:t>: black is old map, red shows added edges, and blue shows new border</w:t>
      </w:r>
    </w:p>
    <w:p w:rsidR="00FE53E3" w:rsidRDefault="00FE53E3" w:rsidP="00FE53E3">
      <w:pPr>
        <w:pStyle w:val="Heading2"/>
      </w:pPr>
      <w:bookmarkStart w:id="31" w:name="_Toc518052242"/>
      <w:r>
        <w:t xml:space="preserve">Extension for </w:t>
      </w:r>
      <w:proofErr w:type="spellStart"/>
      <w:r>
        <w:t>OneDMap</w:t>
      </w:r>
      <w:bookmarkEnd w:id="31"/>
      <w:proofErr w:type="spellEnd"/>
    </w:p>
    <w:p w:rsidR="003F5C4A" w:rsidRPr="003F5C4A" w:rsidRDefault="003F5C4A" w:rsidP="003F5C4A">
      <w:r>
        <w:t>In this map we add two edges: at the beginning and at the end. Both edges are replicas of the first and last edges, correspondingly.</w:t>
      </w:r>
    </w:p>
    <w:p w:rsidR="00FE53E3" w:rsidRDefault="00453005" w:rsidP="00886D23">
      <w:pPr>
        <w:spacing w:before="240"/>
        <w:ind w:firstLine="0"/>
        <w:jc w:val="center"/>
      </w:pPr>
      <w:r>
        <w:rPr>
          <w:noProof/>
          <w:lang w:eastAsia="en-GB"/>
        </w:rPr>
        <w:drawing>
          <wp:inline distT="0" distB="0" distL="0" distR="0" wp14:anchorId="66E96849" wp14:editId="3BF59238">
            <wp:extent cx="1886400" cy="727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26CB45AE" wp14:editId="17EF8721">
            <wp:extent cx="1886400" cy="7272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1ADDF34D" wp14:editId="6E117941">
            <wp:extent cx="1886400" cy="7272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EEF47E4" wp14:editId="6144353D">
            <wp:extent cx="1886400" cy="7272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641DC588" wp14:editId="44A29D92">
            <wp:extent cx="1886400" cy="72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5939CAD" wp14:editId="6E6897C8">
            <wp:extent cx="1886400" cy="72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6400" cy="727200"/>
                    </a:xfrm>
                    <a:prstGeom prst="rect">
                      <a:avLst/>
                    </a:prstGeom>
                  </pic:spPr>
                </pic:pic>
              </a:graphicData>
            </a:graphic>
          </wp:inline>
        </w:drawing>
      </w:r>
    </w:p>
    <w:p w:rsidR="00FE53E3" w:rsidRDefault="00FE53E3" w:rsidP="00FE53E3">
      <w:pPr>
        <w:pStyle w:val="Caption"/>
      </w:pPr>
      <w:proofErr w:type="gramStart"/>
      <w:r>
        <w:t xml:space="preserve">Figure </w:t>
      </w:r>
      <w:fldSimple w:instr=" SEQ Figure \* ARABIC ">
        <w:r w:rsidR="009A31F9">
          <w:rPr>
            <w:noProof/>
          </w:rPr>
          <w:t>9</w:t>
        </w:r>
      </w:fldSimple>
      <w:r>
        <w:t>.</w:t>
      </w:r>
      <w:proofErr w:type="gramEnd"/>
      <w:r>
        <w:t xml:space="preserve"> Extension of </w:t>
      </w:r>
      <w:proofErr w:type="spellStart"/>
      <w:r>
        <w:t>OneDMap</w:t>
      </w:r>
      <w:proofErr w:type="spellEnd"/>
      <w:r>
        <w:t xml:space="preserve"> for EM(map, data, 'stretch', 0.01, 'bend', 0.1, 'potential', @</w:t>
      </w:r>
      <w:proofErr w:type="spellStart"/>
      <w:r>
        <w:t>LLog</w:t>
      </w:r>
      <w:proofErr w:type="spellEnd"/>
      <w:r>
        <w:t>, '</w:t>
      </w:r>
      <w:proofErr w:type="spellStart"/>
      <w:r>
        <w:t>Number_of_intervals</w:t>
      </w:r>
      <w:proofErr w:type="spellEnd"/>
      <w:r>
        <w:t>', 5); left is original map and then each next map have one more ribbon</w:t>
      </w:r>
    </w:p>
    <w:p w:rsidR="00453005" w:rsidRDefault="00453005" w:rsidP="00453005">
      <w:pPr>
        <w:pStyle w:val="Caption"/>
      </w:pPr>
      <w:r>
        <w:rPr>
          <w:noProof/>
          <w:lang w:eastAsia="en-GB"/>
        </w:rPr>
        <w:lastRenderedPageBreak/>
        <w:drawing>
          <wp:inline distT="0" distB="0" distL="0" distR="0" wp14:anchorId="70B961C2" wp14:editId="4A2B4437">
            <wp:extent cx="1908000" cy="1688400"/>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C523C8" wp14:editId="248731B8">
            <wp:extent cx="1908000" cy="1688400"/>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6DB6ED8" wp14:editId="3A7682AD">
            <wp:extent cx="1908000" cy="1688400"/>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54C3DF" wp14:editId="3D720826">
            <wp:extent cx="1908000" cy="1688400"/>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62EC47" wp14:editId="3CCD78A1">
            <wp:extent cx="1908000" cy="168840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6208220" wp14:editId="3695E473">
            <wp:extent cx="1908000" cy="168840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688400"/>
                    </a:xfrm>
                    <a:prstGeom prst="rect">
                      <a:avLst/>
                    </a:prstGeom>
                  </pic:spPr>
                </pic:pic>
              </a:graphicData>
            </a:graphic>
          </wp:inline>
        </w:drawing>
      </w:r>
    </w:p>
    <w:p w:rsidR="00453005" w:rsidRDefault="00453005" w:rsidP="00453005">
      <w:pPr>
        <w:pStyle w:val="Caption"/>
      </w:pPr>
      <w:proofErr w:type="gramStart"/>
      <w:r>
        <w:t xml:space="preserve">Figure </w:t>
      </w:r>
      <w:fldSimple w:instr=" SEQ Figure \* ARABIC ">
        <w:r w:rsidR="009A31F9">
          <w:rPr>
            <w:noProof/>
          </w:rPr>
          <w:t>10</w:t>
        </w:r>
      </w:fldSimple>
      <w:r>
        <w:t>.</w:t>
      </w:r>
      <w:proofErr w:type="gramEnd"/>
      <w:r>
        <w:t xml:space="preserve"> Extension of </w:t>
      </w:r>
      <w:proofErr w:type="spellStart"/>
      <w:r>
        <w:t>OneDMap</w:t>
      </w:r>
      <w:proofErr w:type="spellEnd"/>
      <w:r>
        <w:t xml:space="preserve"> for EM(map, data, 'stretch', 0.01, 'bend', 0.1, 'potential', @</w:t>
      </w:r>
      <w:proofErr w:type="spellStart"/>
      <w:r>
        <w:t>LLog</w:t>
      </w:r>
      <w:proofErr w:type="spellEnd"/>
      <w:r>
        <w:t>, '</w:t>
      </w:r>
      <w:proofErr w:type="spellStart"/>
      <w:r>
        <w:t>Number_of_intervals</w:t>
      </w:r>
      <w:proofErr w:type="spellEnd"/>
      <w:r>
        <w:t>', 5); left is original map and then each next map have one more ribbon</w:t>
      </w:r>
    </w:p>
    <w:p w:rsidR="00453005" w:rsidRDefault="00453005" w:rsidP="00453005">
      <w:pPr>
        <w:spacing w:before="240"/>
      </w:pPr>
      <w:r>
        <w:t xml:space="preserve">As we can see </w:t>
      </w:r>
      <w:r w:rsidR="00690A00">
        <w:t>in the original map fraction of points at the border case is considerable</w:t>
      </w:r>
      <w:r w:rsidR="00225B80">
        <w:t xml:space="preserve"> but then </w:t>
      </w:r>
      <w:proofErr w:type="gramStart"/>
      <w:r w:rsidR="00225B80">
        <w:t>decreased.</w:t>
      </w:r>
      <w:proofErr w:type="gramEnd"/>
      <w:r w:rsidR="00225B80">
        <w:t xml:space="preserve"> Moreover the last extension can be considered as unnecessary.</w:t>
      </w:r>
    </w:p>
    <w:p w:rsidR="00326465" w:rsidRDefault="00326465" w:rsidP="00326465">
      <w:pPr>
        <w:pStyle w:val="Caption"/>
        <w:keepNext/>
        <w:spacing w:before="240"/>
      </w:pPr>
      <w:proofErr w:type="gramStart"/>
      <w:r>
        <w:t xml:space="preserve">Table </w:t>
      </w:r>
      <w:fldSimple w:instr=" SEQ Table \* ARABIC ">
        <w:r w:rsidR="009A31F9">
          <w:rPr>
            <w:noProof/>
          </w:rPr>
          <w:t>1</w:t>
        </w:r>
      </w:fldSimple>
      <w:r>
        <w:t>.</w:t>
      </w:r>
      <w:proofErr w:type="gramEnd"/>
      <w:r>
        <w:t xml:space="preserve"> Fraction of border cases for example of </w:t>
      </w:r>
      <w:proofErr w:type="spellStart"/>
      <w:r>
        <w:t>OneDMap</w:t>
      </w:r>
      <w:proofErr w:type="spellEnd"/>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225B80" w:rsidRPr="00225B80" w:rsidTr="002C199D">
        <w:trPr>
          <w:jc w:val="center"/>
        </w:trPr>
        <w:tc>
          <w:tcPr>
            <w:tcW w:w="0" w:type="auto"/>
          </w:tcPr>
          <w:p w:rsidR="00225B80" w:rsidRPr="00225B80" w:rsidRDefault="00225B80" w:rsidP="00326465">
            <w:pPr>
              <w:keepNext/>
              <w:ind w:firstLine="0"/>
              <w:rPr>
                <w:sz w:val="20"/>
                <w:szCs w:val="20"/>
              </w:rPr>
            </w:pPr>
            <w:r w:rsidRPr="00225B80">
              <w:rPr>
                <w:sz w:val="20"/>
                <w:szCs w:val="20"/>
              </w:rPr>
              <w:t>Number of extension</w:t>
            </w:r>
          </w:p>
        </w:tc>
        <w:tc>
          <w:tcPr>
            <w:tcW w:w="0" w:type="auto"/>
            <w:vAlign w:val="center"/>
          </w:tcPr>
          <w:p w:rsidR="00225B80" w:rsidRPr="00225B80" w:rsidRDefault="00225B80" w:rsidP="00225B80">
            <w:pPr>
              <w:ind w:firstLine="0"/>
              <w:jc w:val="center"/>
              <w:rPr>
                <w:sz w:val="20"/>
                <w:szCs w:val="20"/>
              </w:rPr>
            </w:pPr>
            <w:r>
              <w:rPr>
                <w:sz w:val="20"/>
                <w:szCs w:val="20"/>
              </w:rPr>
              <w:t>0</w:t>
            </w:r>
          </w:p>
        </w:tc>
        <w:tc>
          <w:tcPr>
            <w:tcW w:w="0" w:type="auto"/>
            <w:vAlign w:val="center"/>
          </w:tcPr>
          <w:p w:rsidR="00225B80" w:rsidRPr="00225B80" w:rsidRDefault="00225B80" w:rsidP="00225B80">
            <w:pPr>
              <w:ind w:firstLine="0"/>
              <w:jc w:val="center"/>
              <w:rPr>
                <w:sz w:val="20"/>
                <w:szCs w:val="20"/>
              </w:rPr>
            </w:pPr>
            <w:r>
              <w:rPr>
                <w:sz w:val="20"/>
                <w:szCs w:val="20"/>
              </w:rPr>
              <w:t>1</w:t>
            </w:r>
          </w:p>
        </w:tc>
        <w:tc>
          <w:tcPr>
            <w:tcW w:w="0" w:type="auto"/>
            <w:vAlign w:val="center"/>
          </w:tcPr>
          <w:p w:rsidR="00225B80" w:rsidRPr="00225B80" w:rsidRDefault="00225B80" w:rsidP="00225B80">
            <w:pPr>
              <w:ind w:firstLine="0"/>
              <w:jc w:val="center"/>
              <w:rPr>
                <w:sz w:val="20"/>
                <w:szCs w:val="20"/>
              </w:rPr>
            </w:pPr>
            <w:r>
              <w:rPr>
                <w:sz w:val="20"/>
                <w:szCs w:val="20"/>
              </w:rPr>
              <w:t>2</w:t>
            </w:r>
          </w:p>
        </w:tc>
        <w:tc>
          <w:tcPr>
            <w:tcW w:w="0" w:type="auto"/>
            <w:vAlign w:val="center"/>
          </w:tcPr>
          <w:p w:rsidR="00225B80" w:rsidRPr="00225B80" w:rsidRDefault="00225B80" w:rsidP="00225B80">
            <w:pPr>
              <w:ind w:firstLine="0"/>
              <w:jc w:val="center"/>
              <w:rPr>
                <w:sz w:val="20"/>
                <w:szCs w:val="20"/>
              </w:rPr>
            </w:pPr>
            <w:r>
              <w:rPr>
                <w:sz w:val="20"/>
                <w:szCs w:val="20"/>
              </w:rPr>
              <w:t>3</w:t>
            </w:r>
          </w:p>
        </w:tc>
        <w:tc>
          <w:tcPr>
            <w:tcW w:w="0" w:type="auto"/>
            <w:vAlign w:val="center"/>
          </w:tcPr>
          <w:p w:rsidR="00225B80" w:rsidRPr="00225B80" w:rsidRDefault="00225B80" w:rsidP="00225B80">
            <w:pPr>
              <w:ind w:firstLine="0"/>
              <w:jc w:val="center"/>
              <w:rPr>
                <w:sz w:val="20"/>
                <w:szCs w:val="20"/>
              </w:rPr>
            </w:pPr>
            <w:r>
              <w:rPr>
                <w:sz w:val="20"/>
                <w:szCs w:val="20"/>
              </w:rPr>
              <w:t>4</w:t>
            </w:r>
          </w:p>
        </w:tc>
        <w:tc>
          <w:tcPr>
            <w:tcW w:w="0" w:type="auto"/>
          </w:tcPr>
          <w:p w:rsidR="00225B80" w:rsidRPr="00225B80" w:rsidRDefault="00225B80" w:rsidP="00225B80">
            <w:pPr>
              <w:ind w:firstLine="0"/>
              <w:jc w:val="center"/>
              <w:rPr>
                <w:sz w:val="20"/>
                <w:szCs w:val="20"/>
              </w:rPr>
            </w:pPr>
            <w:r>
              <w:rPr>
                <w:sz w:val="20"/>
                <w:szCs w:val="20"/>
              </w:rPr>
              <w:t>5</w:t>
            </w:r>
          </w:p>
        </w:tc>
      </w:tr>
      <w:tr w:rsidR="00225B80" w:rsidRPr="00225B80" w:rsidTr="002C199D">
        <w:trPr>
          <w:jc w:val="center"/>
        </w:trPr>
        <w:tc>
          <w:tcPr>
            <w:tcW w:w="0" w:type="auto"/>
          </w:tcPr>
          <w:p w:rsidR="00225B80" w:rsidRPr="00225B80" w:rsidRDefault="00225B80" w:rsidP="00225B80">
            <w:pPr>
              <w:ind w:firstLine="0"/>
              <w:rPr>
                <w:sz w:val="20"/>
                <w:szCs w:val="20"/>
              </w:rPr>
            </w:pPr>
            <w:r w:rsidRPr="00225B80">
              <w:rPr>
                <w:sz w:val="20"/>
                <w:szCs w:val="20"/>
              </w:rPr>
              <w:t>Fraction of border cases</w:t>
            </w:r>
          </w:p>
        </w:tc>
        <w:tc>
          <w:tcPr>
            <w:tcW w:w="0" w:type="auto"/>
            <w:vAlign w:val="center"/>
          </w:tcPr>
          <w:p w:rsidR="00225B80" w:rsidRPr="00225B80" w:rsidRDefault="00326465" w:rsidP="00225B80">
            <w:pPr>
              <w:ind w:firstLine="0"/>
              <w:jc w:val="center"/>
              <w:rPr>
                <w:sz w:val="20"/>
                <w:szCs w:val="20"/>
              </w:rPr>
            </w:pPr>
            <w:r>
              <w:rPr>
                <w:sz w:val="20"/>
                <w:szCs w:val="20"/>
              </w:rPr>
              <w:t>0.574</w:t>
            </w:r>
          </w:p>
        </w:tc>
        <w:tc>
          <w:tcPr>
            <w:tcW w:w="0" w:type="auto"/>
            <w:vAlign w:val="center"/>
          </w:tcPr>
          <w:p w:rsidR="00225B80" w:rsidRPr="00225B80" w:rsidRDefault="00326465" w:rsidP="00225B80">
            <w:pPr>
              <w:ind w:firstLine="0"/>
              <w:jc w:val="center"/>
              <w:rPr>
                <w:sz w:val="20"/>
                <w:szCs w:val="20"/>
              </w:rPr>
            </w:pPr>
            <w:r>
              <w:rPr>
                <w:sz w:val="20"/>
                <w:szCs w:val="20"/>
              </w:rPr>
              <w:t>0.446</w:t>
            </w:r>
          </w:p>
        </w:tc>
        <w:tc>
          <w:tcPr>
            <w:tcW w:w="0" w:type="auto"/>
            <w:vAlign w:val="center"/>
          </w:tcPr>
          <w:p w:rsidR="00225B80" w:rsidRPr="00225B80" w:rsidRDefault="00326465" w:rsidP="00225B80">
            <w:pPr>
              <w:ind w:firstLine="0"/>
              <w:jc w:val="center"/>
              <w:rPr>
                <w:sz w:val="20"/>
                <w:szCs w:val="20"/>
              </w:rPr>
            </w:pPr>
            <w:r>
              <w:rPr>
                <w:sz w:val="20"/>
                <w:szCs w:val="20"/>
              </w:rPr>
              <w:t>0.330</w:t>
            </w:r>
          </w:p>
        </w:tc>
        <w:tc>
          <w:tcPr>
            <w:tcW w:w="0" w:type="auto"/>
            <w:vAlign w:val="center"/>
          </w:tcPr>
          <w:p w:rsidR="00225B80" w:rsidRPr="00225B80" w:rsidRDefault="00326465" w:rsidP="00225B80">
            <w:pPr>
              <w:ind w:firstLine="0"/>
              <w:jc w:val="center"/>
              <w:rPr>
                <w:sz w:val="20"/>
                <w:szCs w:val="20"/>
              </w:rPr>
            </w:pPr>
            <w:r>
              <w:rPr>
                <w:sz w:val="20"/>
                <w:szCs w:val="20"/>
              </w:rPr>
              <w:t>0.218</w:t>
            </w:r>
          </w:p>
        </w:tc>
        <w:tc>
          <w:tcPr>
            <w:tcW w:w="0" w:type="auto"/>
            <w:vAlign w:val="center"/>
          </w:tcPr>
          <w:p w:rsidR="00225B80" w:rsidRPr="00225B80" w:rsidRDefault="00326465" w:rsidP="00225B80">
            <w:pPr>
              <w:ind w:firstLine="0"/>
              <w:jc w:val="center"/>
              <w:rPr>
                <w:sz w:val="20"/>
                <w:szCs w:val="20"/>
              </w:rPr>
            </w:pPr>
            <w:r>
              <w:rPr>
                <w:sz w:val="20"/>
                <w:szCs w:val="20"/>
              </w:rPr>
              <w:t>0.096</w:t>
            </w:r>
          </w:p>
        </w:tc>
        <w:tc>
          <w:tcPr>
            <w:tcW w:w="0" w:type="auto"/>
          </w:tcPr>
          <w:p w:rsidR="00225B80" w:rsidRPr="00225B80" w:rsidRDefault="00326465" w:rsidP="00225B80">
            <w:pPr>
              <w:ind w:firstLine="0"/>
              <w:jc w:val="center"/>
              <w:rPr>
                <w:sz w:val="20"/>
                <w:szCs w:val="20"/>
              </w:rPr>
            </w:pPr>
            <w:r>
              <w:rPr>
                <w:sz w:val="20"/>
                <w:szCs w:val="20"/>
              </w:rPr>
              <w:t>0.022</w:t>
            </w:r>
          </w:p>
        </w:tc>
      </w:tr>
    </w:tbl>
    <w:p w:rsidR="00496FC1" w:rsidRDefault="00496FC1" w:rsidP="00496FC1">
      <w:pPr>
        <w:pStyle w:val="Heading2"/>
      </w:pPr>
      <w:bookmarkStart w:id="32" w:name="_Toc518052243"/>
      <w:r w:rsidRPr="00496FC1">
        <w:t>Extension for rect2DMap</w:t>
      </w:r>
      <w:bookmarkEnd w:id="32"/>
    </w:p>
    <w:p w:rsidR="00225B80" w:rsidRDefault="002C199D" w:rsidP="002C199D">
      <w:pPr>
        <w:spacing w:before="240"/>
      </w:pPr>
      <w:r>
        <w:t xml:space="preserve">We train map by Elastic map with following arguments: </w:t>
      </w:r>
      <w:proofErr w:type="gramStart"/>
      <w:r>
        <w:t>EM(</w:t>
      </w:r>
      <w:proofErr w:type="gramEnd"/>
      <w:r>
        <w:t>map, data, 'stretch', 0.001, 'bend', 0.1, 'potential', @</w:t>
      </w:r>
      <w:proofErr w:type="spellStart"/>
      <w:r>
        <w:t>LLog</w:t>
      </w:r>
      <w:proofErr w:type="spellEnd"/>
      <w:r>
        <w:t>, '</w:t>
      </w:r>
      <w:proofErr w:type="spellStart"/>
      <w:r>
        <w:t>Number_of_intervals</w:t>
      </w:r>
      <w:proofErr w:type="spellEnd"/>
      <w:r>
        <w:t>', 5). This method produce not very good map but this map is appropriate to use extension.</w:t>
      </w:r>
    </w:p>
    <w:p w:rsidR="00886D23" w:rsidRDefault="00C2149C" w:rsidP="00496FC1">
      <w:pPr>
        <w:spacing w:before="240"/>
        <w:ind w:firstLine="0"/>
        <w:jc w:val="center"/>
        <w:rPr>
          <w:noProof/>
          <w:lang w:eastAsia="en-GB"/>
        </w:rPr>
      </w:pPr>
      <w:r>
        <w:rPr>
          <w:noProof/>
          <w:lang w:eastAsia="en-GB"/>
        </w:rPr>
        <w:drawing>
          <wp:inline distT="0" distB="0" distL="0" distR="0" wp14:anchorId="55222ABF" wp14:editId="779C8C15">
            <wp:extent cx="1908000" cy="1688400"/>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68AEA4" wp14:editId="2DD9C146">
            <wp:extent cx="1908000" cy="1688400"/>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94F391C" wp14:editId="1775F524">
            <wp:extent cx="1908000" cy="168840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000" cy="1688400"/>
                    </a:xfrm>
                    <a:prstGeom prst="rect">
                      <a:avLst/>
                    </a:prstGeom>
                  </pic:spPr>
                </pic:pic>
              </a:graphicData>
            </a:graphic>
          </wp:inline>
        </w:drawing>
      </w:r>
    </w:p>
    <w:p w:rsidR="00496FC1" w:rsidRDefault="00496FC1" w:rsidP="00496FC1">
      <w:pPr>
        <w:spacing w:before="240"/>
        <w:ind w:firstLine="0"/>
        <w:jc w:val="center"/>
      </w:pPr>
      <w:r>
        <w:rPr>
          <w:noProof/>
          <w:lang w:eastAsia="en-GB"/>
        </w:rPr>
        <w:lastRenderedPageBreak/>
        <w:drawing>
          <wp:inline distT="0" distB="0" distL="0" distR="0" wp14:anchorId="138698D8" wp14:editId="0A66603A">
            <wp:extent cx="1908000" cy="1688400"/>
            <wp:effectExtent l="0" t="0" r="0" b="76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5C13CF5" wp14:editId="675C4E45">
            <wp:extent cx="1908000" cy="1688400"/>
            <wp:effectExtent l="0" t="0" r="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522E9EF" wp14:editId="188E4667">
            <wp:extent cx="1908000" cy="168840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87CC16A" wp14:editId="5FF73FD4">
            <wp:extent cx="1908000" cy="1688400"/>
            <wp:effectExtent l="0" t="0" r="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6F95E52" wp14:editId="6AF70FCC">
            <wp:extent cx="1908000" cy="1688400"/>
            <wp:effectExtent l="0" t="0" r="0"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57E8F0" wp14:editId="06E741CB">
            <wp:extent cx="1908000" cy="168840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57E0C22" wp14:editId="74BB22EC">
            <wp:extent cx="1908000" cy="168840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7C1F997" wp14:editId="24DDC63F">
            <wp:extent cx="1908000" cy="168840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6946BA0" wp14:editId="0AB7EFFF">
            <wp:extent cx="1908000" cy="168840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8000" cy="1688400"/>
                    </a:xfrm>
                    <a:prstGeom prst="rect">
                      <a:avLst/>
                    </a:prstGeom>
                  </pic:spPr>
                </pic:pic>
              </a:graphicData>
            </a:graphic>
          </wp:inline>
        </w:drawing>
      </w:r>
      <w:r w:rsidRPr="00496FC1">
        <w:rPr>
          <w:noProof/>
          <w:lang w:eastAsia="en-GB"/>
        </w:rPr>
        <w:t xml:space="preserve"> </w:t>
      </w:r>
      <w:r>
        <w:rPr>
          <w:noProof/>
          <w:lang w:eastAsia="en-GB"/>
        </w:rPr>
        <w:drawing>
          <wp:inline distT="0" distB="0" distL="0" distR="0" wp14:anchorId="40D243AB" wp14:editId="3DFA2678">
            <wp:extent cx="1908000" cy="168840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47D1E03" wp14:editId="0DCB3D0A">
            <wp:extent cx="1908000" cy="1688400"/>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4EAB628" wp14:editId="6B9255C6">
            <wp:extent cx="1908000" cy="168840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A448186" wp14:editId="10A89869">
            <wp:extent cx="1908000" cy="168840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E5E16B3" wp14:editId="54F81136">
            <wp:extent cx="1908000" cy="168840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3BCC83D" wp14:editId="34023820">
            <wp:extent cx="1908000" cy="168840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8000" cy="1688400"/>
                    </a:xfrm>
                    <a:prstGeom prst="rect">
                      <a:avLst/>
                    </a:prstGeom>
                  </pic:spPr>
                </pic:pic>
              </a:graphicData>
            </a:graphic>
          </wp:inline>
        </w:drawing>
      </w:r>
    </w:p>
    <w:p w:rsidR="002C199D" w:rsidRDefault="002C199D" w:rsidP="002C199D">
      <w:pPr>
        <w:pStyle w:val="Caption"/>
      </w:pPr>
      <w:proofErr w:type="gramStart"/>
      <w:r>
        <w:t xml:space="preserve">Figure </w:t>
      </w:r>
      <w:fldSimple w:instr=" SEQ Figure \* ARABIC ">
        <w:r w:rsidR="009A31F9">
          <w:rPr>
            <w:noProof/>
          </w:rPr>
          <w:t>11</w:t>
        </w:r>
      </w:fldSimple>
      <w:r>
        <w:t>.</w:t>
      </w:r>
      <w:proofErr w:type="gramEnd"/>
      <w:r>
        <w:t xml:space="preserve"> Extension of </w:t>
      </w:r>
      <w:r w:rsidRPr="002C199D">
        <w:t>rect2DMap</w:t>
      </w:r>
      <w:r>
        <w:t xml:space="preserve"> in 3D projection (left), in the internal coordinates with projection onto node (centre) and with projection onto edges (right)</w:t>
      </w:r>
    </w:p>
    <w:p w:rsidR="00496FC1" w:rsidRDefault="00326465" w:rsidP="00496FC1">
      <w:pPr>
        <w:spacing w:before="240"/>
      </w:pPr>
      <w:r>
        <w:lastRenderedPageBreak/>
        <w:t xml:space="preserve">Fractions of border cases are presented in </w:t>
      </w:r>
      <w:r>
        <w:fldChar w:fldCharType="begin"/>
      </w:r>
      <w:r>
        <w:instrText xml:space="preserve"> REF _Ref517194482 \h </w:instrText>
      </w:r>
      <w:r>
        <w:fldChar w:fldCharType="separate"/>
      </w:r>
      <w:r w:rsidR="009A31F9">
        <w:t xml:space="preserve">Table </w:t>
      </w:r>
      <w:r w:rsidR="009A31F9">
        <w:rPr>
          <w:noProof/>
        </w:rPr>
        <w:t>2</w:t>
      </w:r>
      <w:r>
        <w:fldChar w:fldCharType="end"/>
      </w:r>
      <w:r>
        <w:t>.</w:t>
      </w:r>
    </w:p>
    <w:p w:rsidR="00326465" w:rsidRDefault="00326465" w:rsidP="00326465">
      <w:pPr>
        <w:pStyle w:val="Caption"/>
        <w:keepNext/>
        <w:spacing w:before="240"/>
      </w:pPr>
      <w:bookmarkStart w:id="33" w:name="_Ref517194482"/>
      <w:proofErr w:type="gramStart"/>
      <w:r>
        <w:t xml:space="preserve">Table </w:t>
      </w:r>
      <w:fldSimple w:instr=" SEQ Table \* ARABIC ">
        <w:r w:rsidR="009A31F9">
          <w:rPr>
            <w:noProof/>
          </w:rPr>
          <w:t>2</w:t>
        </w:r>
      </w:fldSimple>
      <w:bookmarkEnd w:id="33"/>
      <w:r>
        <w:t>.</w:t>
      </w:r>
      <w:proofErr w:type="gramEnd"/>
      <w:r>
        <w:t xml:space="preserve"> Fraction of border cases for example of </w:t>
      </w:r>
      <w:r w:rsidRPr="00496FC1">
        <w:t>rect2DMap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326465" w:rsidRPr="00225B80" w:rsidTr="00326465">
        <w:trPr>
          <w:jc w:val="center"/>
        </w:trPr>
        <w:tc>
          <w:tcPr>
            <w:tcW w:w="0" w:type="auto"/>
          </w:tcPr>
          <w:p w:rsidR="00326465" w:rsidRPr="00225B80" w:rsidRDefault="00326465" w:rsidP="00326465">
            <w:pPr>
              <w:keepNext/>
              <w:ind w:firstLine="0"/>
              <w:rPr>
                <w:sz w:val="20"/>
                <w:szCs w:val="20"/>
              </w:rPr>
            </w:pPr>
            <w:r w:rsidRPr="00225B80">
              <w:rPr>
                <w:sz w:val="20"/>
                <w:szCs w:val="20"/>
              </w:rPr>
              <w:t>Number of extension</w:t>
            </w:r>
          </w:p>
        </w:tc>
        <w:tc>
          <w:tcPr>
            <w:tcW w:w="0" w:type="auto"/>
            <w:vAlign w:val="center"/>
          </w:tcPr>
          <w:p w:rsidR="00326465" w:rsidRPr="00225B80" w:rsidRDefault="00326465" w:rsidP="00326465">
            <w:pPr>
              <w:ind w:firstLine="0"/>
              <w:jc w:val="center"/>
              <w:rPr>
                <w:sz w:val="20"/>
                <w:szCs w:val="20"/>
              </w:rPr>
            </w:pPr>
            <w:r>
              <w:rPr>
                <w:sz w:val="20"/>
                <w:szCs w:val="20"/>
              </w:rPr>
              <w:t>0</w:t>
            </w:r>
          </w:p>
        </w:tc>
        <w:tc>
          <w:tcPr>
            <w:tcW w:w="0" w:type="auto"/>
            <w:vAlign w:val="center"/>
          </w:tcPr>
          <w:p w:rsidR="00326465" w:rsidRPr="00225B80" w:rsidRDefault="00326465" w:rsidP="00326465">
            <w:pPr>
              <w:ind w:firstLine="0"/>
              <w:jc w:val="center"/>
              <w:rPr>
                <w:sz w:val="20"/>
                <w:szCs w:val="20"/>
              </w:rPr>
            </w:pPr>
            <w:r>
              <w:rPr>
                <w:sz w:val="20"/>
                <w:szCs w:val="20"/>
              </w:rPr>
              <w:t>1</w:t>
            </w:r>
          </w:p>
        </w:tc>
        <w:tc>
          <w:tcPr>
            <w:tcW w:w="0" w:type="auto"/>
            <w:vAlign w:val="center"/>
          </w:tcPr>
          <w:p w:rsidR="00326465" w:rsidRPr="00225B80" w:rsidRDefault="00326465" w:rsidP="00326465">
            <w:pPr>
              <w:ind w:firstLine="0"/>
              <w:jc w:val="center"/>
              <w:rPr>
                <w:sz w:val="20"/>
                <w:szCs w:val="20"/>
              </w:rPr>
            </w:pPr>
            <w:r>
              <w:rPr>
                <w:sz w:val="20"/>
                <w:szCs w:val="20"/>
              </w:rPr>
              <w:t>2</w:t>
            </w:r>
          </w:p>
        </w:tc>
        <w:tc>
          <w:tcPr>
            <w:tcW w:w="0" w:type="auto"/>
            <w:vAlign w:val="center"/>
          </w:tcPr>
          <w:p w:rsidR="00326465" w:rsidRPr="00225B80" w:rsidRDefault="00326465" w:rsidP="00326465">
            <w:pPr>
              <w:ind w:firstLine="0"/>
              <w:jc w:val="center"/>
              <w:rPr>
                <w:sz w:val="20"/>
                <w:szCs w:val="20"/>
              </w:rPr>
            </w:pPr>
            <w:r>
              <w:rPr>
                <w:sz w:val="20"/>
                <w:szCs w:val="20"/>
              </w:rPr>
              <w:t>3</w:t>
            </w:r>
          </w:p>
        </w:tc>
        <w:tc>
          <w:tcPr>
            <w:tcW w:w="0" w:type="auto"/>
            <w:vAlign w:val="center"/>
          </w:tcPr>
          <w:p w:rsidR="00326465" w:rsidRPr="00225B80" w:rsidRDefault="00326465" w:rsidP="00326465">
            <w:pPr>
              <w:ind w:firstLine="0"/>
              <w:jc w:val="center"/>
              <w:rPr>
                <w:sz w:val="20"/>
                <w:szCs w:val="20"/>
              </w:rPr>
            </w:pPr>
            <w:r>
              <w:rPr>
                <w:sz w:val="20"/>
                <w:szCs w:val="20"/>
              </w:rPr>
              <w:t>4</w:t>
            </w:r>
          </w:p>
        </w:tc>
        <w:tc>
          <w:tcPr>
            <w:tcW w:w="0" w:type="auto"/>
          </w:tcPr>
          <w:p w:rsidR="00326465" w:rsidRPr="00225B80" w:rsidRDefault="00326465" w:rsidP="00326465">
            <w:pPr>
              <w:ind w:firstLine="0"/>
              <w:jc w:val="center"/>
              <w:rPr>
                <w:sz w:val="20"/>
                <w:szCs w:val="20"/>
              </w:rPr>
            </w:pPr>
            <w:r>
              <w:rPr>
                <w:sz w:val="20"/>
                <w:szCs w:val="20"/>
              </w:rPr>
              <w:t>5</w:t>
            </w:r>
          </w:p>
        </w:tc>
      </w:tr>
      <w:tr w:rsidR="00326465" w:rsidRPr="00225B80" w:rsidTr="00326465">
        <w:trPr>
          <w:jc w:val="center"/>
        </w:trPr>
        <w:tc>
          <w:tcPr>
            <w:tcW w:w="0" w:type="auto"/>
          </w:tcPr>
          <w:p w:rsidR="00326465" w:rsidRPr="00225B80" w:rsidRDefault="00326465" w:rsidP="00326465">
            <w:pPr>
              <w:ind w:firstLine="0"/>
              <w:rPr>
                <w:sz w:val="20"/>
                <w:szCs w:val="20"/>
              </w:rPr>
            </w:pPr>
            <w:r w:rsidRPr="00225B80">
              <w:rPr>
                <w:sz w:val="20"/>
                <w:szCs w:val="20"/>
              </w:rPr>
              <w:t>Fraction of border cases</w:t>
            </w:r>
          </w:p>
        </w:tc>
        <w:tc>
          <w:tcPr>
            <w:tcW w:w="0" w:type="auto"/>
            <w:vAlign w:val="center"/>
          </w:tcPr>
          <w:p w:rsidR="00326465" w:rsidRPr="00225B80" w:rsidRDefault="00326465" w:rsidP="00326465">
            <w:pPr>
              <w:ind w:firstLine="0"/>
              <w:jc w:val="center"/>
              <w:rPr>
                <w:sz w:val="20"/>
                <w:szCs w:val="20"/>
              </w:rPr>
            </w:pPr>
            <w:r>
              <w:rPr>
                <w:sz w:val="20"/>
                <w:szCs w:val="20"/>
              </w:rPr>
              <w:t>0.595</w:t>
            </w:r>
          </w:p>
        </w:tc>
        <w:tc>
          <w:tcPr>
            <w:tcW w:w="0" w:type="auto"/>
            <w:vAlign w:val="center"/>
          </w:tcPr>
          <w:p w:rsidR="00326465" w:rsidRPr="00225B80" w:rsidRDefault="00326465" w:rsidP="00326465">
            <w:pPr>
              <w:ind w:firstLine="0"/>
              <w:jc w:val="center"/>
              <w:rPr>
                <w:sz w:val="20"/>
                <w:szCs w:val="20"/>
              </w:rPr>
            </w:pPr>
            <w:r w:rsidRPr="00225B80">
              <w:rPr>
                <w:sz w:val="20"/>
                <w:szCs w:val="20"/>
              </w:rPr>
              <w:t>0.460</w:t>
            </w:r>
          </w:p>
        </w:tc>
        <w:tc>
          <w:tcPr>
            <w:tcW w:w="0" w:type="auto"/>
            <w:vAlign w:val="center"/>
          </w:tcPr>
          <w:p w:rsidR="00326465" w:rsidRPr="00225B80" w:rsidRDefault="00326465" w:rsidP="00326465">
            <w:pPr>
              <w:ind w:firstLine="0"/>
              <w:jc w:val="center"/>
              <w:rPr>
                <w:sz w:val="20"/>
                <w:szCs w:val="20"/>
              </w:rPr>
            </w:pPr>
            <w:r w:rsidRPr="00225B80">
              <w:rPr>
                <w:sz w:val="20"/>
                <w:szCs w:val="20"/>
              </w:rPr>
              <w:t>0.3</w:t>
            </w:r>
            <w:r>
              <w:rPr>
                <w:sz w:val="20"/>
                <w:szCs w:val="20"/>
              </w:rPr>
              <w:t>25</w:t>
            </w:r>
          </w:p>
        </w:tc>
        <w:tc>
          <w:tcPr>
            <w:tcW w:w="0" w:type="auto"/>
            <w:vAlign w:val="center"/>
          </w:tcPr>
          <w:p w:rsidR="00326465" w:rsidRPr="00225B80" w:rsidRDefault="00326465" w:rsidP="00326465">
            <w:pPr>
              <w:ind w:firstLine="0"/>
              <w:jc w:val="center"/>
              <w:rPr>
                <w:sz w:val="20"/>
                <w:szCs w:val="20"/>
              </w:rPr>
            </w:pPr>
            <w:r w:rsidRPr="00225B80">
              <w:rPr>
                <w:sz w:val="20"/>
                <w:szCs w:val="20"/>
              </w:rPr>
              <w:t>0.2</w:t>
            </w:r>
            <w:r>
              <w:rPr>
                <w:sz w:val="20"/>
                <w:szCs w:val="20"/>
              </w:rPr>
              <w:t>0</w:t>
            </w:r>
            <w:r w:rsidRPr="00225B80">
              <w:rPr>
                <w:sz w:val="20"/>
                <w:szCs w:val="20"/>
              </w:rPr>
              <w:t>0</w:t>
            </w:r>
          </w:p>
        </w:tc>
        <w:tc>
          <w:tcPr>
            <w:tcW w:w="0" w:type="auto"/>
            <w:vAlign w:val="center"/>
          </w:tcPr>
          <w:p w:rsidR="00326465" w:rsidRPr="00225B80" w:rsidRDefault="00326465" w:rsidP="00326465">
            <w:pPr>
              <w:ind w:firstLine="0"/>
              <w:jc w:val="center"/>
              <w:rPr>
                <w:sz w:val="20"/>
                <w:szCs w:val="20"/>
              </w:rPr>
            </w:pPr>
            <w:r w:rsidRPr="00225B80">
              <w:rPr>
                <w:sz w:val="20"/>
                <w:szCs w:val="20"/>
              </w:rPr>
              <w:t>0.</w:t>
            </w:r>
            <w:r>
              <w:rPr>
                <w:sz w:val="20"/>
                <w:szCs w:val="20"/>
              </w:rPr>
              <w:t>1</w:t>
            </w:r>
            <w:r w:rsidRPr="00225B80">
              <w:rPr>
                <w:sz w:val="20"/>
                <w:szCs w:val="20"/>
              </w:rPr>
              <w:t>0</w:t>
            </w:r>
            <w:r>
              <w:rPr>
                <w:sz w:val="20"/>
                <w:szCs w:val="20"/>
              </w:rPr>
              <w:t>5</w:t>
            </w:r>
          </w:p>
        </w:tc>
        <w:tc>
          <w:tcPr>
            <w:tcW w:w="0" w:type="auto"/>
          </w:tcPr>
          <w:p w:rsidR="00326465" w:rsidRPr="00225B80" w:rsidRDefault="00326465" w:rsidP="00326465">
            <w:pPr>
              <w:ind w:firstLine="0"/>
              <w:jc w:val="center"/>
              <w:rPr>
                <w:sz w:val="20"/>
                <w:szCs w:val="20"/>
              </w:rPr>
            </w:pPr>
            <w:r w:rsidRPr="00225B80">
              <w:rPr>
                <w:sz w:val="20"/>
                <w:szCs w:val="20"/>
              </w:rPr>
              <w:t>0</w:t>
            </w:r>
            <w:r>
              <w:rPr>
                <w:sz w:val="20"/>
                <w:szCs w:val="20"/>
              </w:rPr>
              <w:t>.025</w:t>
            </w:r>
          </w:p>
        </w:tc>
      </w:tr>
    </w:tbl>
    <w:p w:rsidR="00326465" w:rsidRDefault="00326465" w:rsidP="00326465">
      <w:pPr>
        <w:pStyle w:val="Heading2"/>
      </w:pPr>
      <w:bookmarkStart w:id="34" w:name="_Toc518052244"/>
      <w:r w:rsidRPr="00496FC1">
        <w:t xml:space="preserve">Extension for </w:t>
      </w:r>
      <w:r w:rsidRPr="00326465">
        <w:t>tri2DMap</w:t>
      </w:r>
      <w:bookmarkEnd w:id="34"/>
    </w:p>
    <w:p w:rsidR="00326465" w:rsidRDefault="00326465" w:rsidP="00326465">
      <w:pPr>
        <w:spacing w:before="240"/>
      </w:pPr>
      <w:r>
        <w:t xml:space="preserve">We train map by Elastic map with following arguments: </w:t>
      </w:r>
      <w:proofErr w:type="gramStart"/>
      <w:r>
        <w:t>EM(</w:t>
      </w:r>
      <w:proofErr w:type="gramEnd"/>
      <w:r>
        <w:t>map, data, 'stretch', 0.001, 'bend', 0.1, 'potential', @</w:t>
      </w:r>
      <w:proofErr w:type="spellStart"/>
      <w:r>
        <w:t>LLog</w:t>
      </w:r>
      <w:proofErr w:type="spellEnd"/>
      <w:r>
        <w:t>, '</w:t>
      </w:r>
      <w:proofErr w:type="spellStart"/>
      <w:r>
        <w:t>Number_of_intervals</w:t>
      </w:r>
      <w:proofErr w:type="spellEnd"/>
      <w:r>
        <w:t>', 5). This method produce not very good map but this map is appropriate to use extension.</w:t>
      </w:r>
    </w:p>
    <w:p w:rsidR="00326465" w:rsidRDefault="003805F1" w:rsidP="00326465">
      <w:pPr>
        <w:pStyle w:val="Caption"/>
      </w:pPr>
      <w:r>
        <w:rPr>
          <w:noProof/>
          <w:lang w:eastAsia="en-GB"/>
        </w:rPr>
        <w:drawing>
          <wp:inline distT="0" distB="0" distL="0" distR="0" wp14:anchorId="235BB6F2" wp14:editId="69BA614C">
            <wp:extent cx="1908000" cy="1688400"/>
            <wp:effectExtent l="0" t="0" r="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9871989" wp14:editId="033677D2">
            <wp:extent cx="1908000" cy="1688400"/>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A24AE47" wp14:editId="3BD27A67">
            <wp:extent cx="1908000" cy="1688400"/>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911288" wp14:editId="08AD61FB">
            <wp:extent cx="1908000" cy="168840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4E3CA9B" wp14:editId="3C8F2445">
            <wp:extent cx="1908000" cy="1688400"/>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4066DC6" wp14:editId="20C9BD60">
            <wp:extent cx="1908000" cy="168840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07C5B17" wp14:editId="6BB929C5">
            <wp:extent cx="1908000" cy="1688400"/>
            <wp:effectExtent l="0" t="0" r="0"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EE017B5" wp14:editId="6D557E83">
            <wp:extent cx="1908000" cy="1688400"/>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C4DB4AF" wp14:editId="62B1450E">
            <wp:extent cx="1908000" cy="168840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4BF49DA" wp14:editId="0F3E0C74">
            <wp:extent cx="1908000" cy="168840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A327C3E" wp14:editId="44D250A0">
            <wp:extent cx="1908000" cy="1688400"/>
            <wp:effectExtent l="0" t="0" r="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1AD570F" wp14:editId="2F0249BF">
            <wp:extent cx="1908000" cy="1688400"/>
            <wp:effectExtent l="0" t="0" r="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8000" cy="1688400"/>
                    </a:xfrm>
                    <a:prstGeom prst="rect">
                      <a:avLst/>
                    </a:prstGeom>
                  </pic:spPr>
                </pic:pic>
              </a:graphicData>
            </a:graphic>
          </wp:inline>
        </w:drawing>
      </w:r>
      <w:r>
        <w:rPr>
          <w:noProof/>
          <w:lang w:eastAsia="en-GB"/>
        </w:rPr>
        <w:lastRenderedPageBreak/>
        <w:drawing>
          <wp:inline distT="0" distB="0" distL="0" distR="0" wp14:anchorId="208B5A4E" wp14:editId="198F2CBD">
            <wp:extent cx="1908000" cy="168840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0C3DF4" wp14:editId="6D68D893">
            <wp:extent cx="1908000" cy="168840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1A0D55E" wp14:editId="3BF22106">
            <wp:extent cx="1908000" cy="1688400"/>
            <wp:effectExtent l="0" t="0" r="0" b="762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F776E4" wp14:editId="03E13749">
            <wp:extent cx="1908000" cy="1688400"/>
            <wp:effectExtent l="0" t="0" r="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68BAB16" wp14:editId="4A4A959A">
            <wp:extent cx="1908000" cy="1688400"/>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E9D43B3" wp14:editId="13AAF543">
            <wp:extent cx="1908000" cy="1688400"/>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249ADB5" wp14:editId="3D00FC46">
            <wp:extent cx="1908000" cy="168840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BDB9253" wp14:editId="5EEBAB27">
            <wp:extent cx="1908000" cy="168840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5C89788" wp14:editId="24F4290F">
            <wp:extent cx="1908000" cy="1688400"/>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8000" cy="1688400"/>
                    </a:xfrm>
                    <a:prstGeom prst="rect">
                      <a:avLst/>
                    </a:prstGeom>
                  </pic:spPr>
                </pic:pic>
              </a:graphicData>
            </a:graphic>
          </wp:inline>
        </w:drawing>
      </w:r>
    </w:p>
    <w:p w:rsidR="00326465" w:rsidRDefault="00326465" w:rsidP="00326465">
      <w:pPr>
        <w:pStyle w:val="Caption"/>
      </w:pPr>
      <w:bookmarkStart w:id="35" w:name="_Ref517260121"/>
      <w:proofErr w:type="gramStart"/>
      <w:r>
        <w:t xml:space="preserve">Figure </w:t>
      </w:r>
      <w:fldSimple w:instr=" SEQ Figure \* ARABIC ">
        <w:r w:rsidR="009A31F9">
          <w:rPr>
            <w:noProof/>
          </w:rPr>
          <w:t>12</w:t>
        </w:r>
      </w:fldSimple>
      <w:bookmarkEnd w:id="35"/>
      <w:r>
        <w:t>.</w:t>
      </w:r>
      <w:proofErr w:type="gramEnd"/>
      <w:r>
        <w:t xml:space="preserve"> Extension</w:t>
      </w:r>
      <w:r w:rsidR="003805F1">
        <w:t>s</w:t>
      </w:r>
      <w:r>
        <w:t xml:space="preserve"> of </w:t>
      </w:r>
      <w:r w:rsidR="00886D23" w:rsidRPr="00326465">
        <w:t>tri2DMap</w:t>
      </w:r>
      <w:r w:rsidR="00886D23">
        <w:t xml:space="preserve"> </w:t>
      </w:r>
      <w:r>
        <w:t>in 3D projection (left), in the internal coordinates with projection onto node (centre) and with projection onto edges (right)</w:t>
      </w:r>
    </w:p>
    <w:p w:rsidR="00326465" w:rsidRDefault="00326465" w:rsidP="00326465">
      <w:pPr>
        <w:spacing w:before="240"/>
      </w:pPr>
      <w:r>
        <w:t xml:space="preserve">Fractions of border cases are presented in </w:t>
      </w:r>
      <w:r>
        <w:fldChar w:fldCharType="begin"/>
      </w:r>
      <w:r>
        <w:instrText xml:space="preserve"> REF _Ref517194782 \h </w:instrText>
      </w:r>
      <w:r>
        <w:fldChar w:fldCharType="separate"/>
      </w:r>
      <w:r w:rsidR="009A31F9">
        <w:t xml:space="preserve">Table </w:t>
      </w:r>
      <w:r w:rsidR="009A31F9">
        <w:rPr>
          <w:noProof/>
        </w:rPr>
        <w:t>3</w:t>
      </w:r>
      <w:r>
        <w:fldChar w:fldCharType="end"/>
      </w:r>
      <w:r>
        <w:t>.</w:t>
      </w:r>
    </w:p>
    <w:p w:rsidR="00326465" w:rsidRDefault="00326465" w:rsidP="00326465">
      <w:pPr>
        <w:pStyle w:val="Caption"/>
        <w:keepNext/>
        <w:spacing w:before="240"/>
      </w:pPr>
      <w:bookmarkStart w:id="36" w:name="_Ref517194782"/>
      <w:proofErr w:type="gramStart"/>
      <w:r>
        <w:t xml:space="preserve">Table </w:t>
      </w:r>
      <w:fldSimple w:instr=" SEQ Table \* ARABIC ">
        <w:r w:rsidR="009A31F9">
          <w:rPr>
            <w:noProof/>
          </w:rPr>
          <w:t>3</w:t>
        </w:r>
      </w:fldSimple>
      <w:bookmarkEnd w:id="36"/>
      <w:r>
        <w:t>.</w:t>
      </w:r>
      <w:proofErr w:type="gramEnd"/>
      <w:r>
        <w:t xml:space="preserve"> Fraction of border cases for example of </w:t>
      </w:r>
      <w:r w:rsidR="00886D23" w:rsidRPr="00326465">
        <w:t>tri2DMap</w:t>
      </w:r>
    </w:p>
    <w:tbl>
      <w:tblPr>
        <w:tblStyle w:val="TableGrid"/>
        <w:tblW w:w="0" w:type="auto"/>
        <w:jc w:val="center"/>
        <w:tblLook w:val="04A0" w:firstRow="1" w:lastRow="0" w:firstColumn="1" w:lastColumn="0" w:noHBand="0" w:noVBand="1"/>
      </w:tblPr>
      <w:tblGrid>
        <w:gridCol w:w="2144"/>
        <w:gridCol w:w="566"/>
        <w:gridCol w:w="566"/>
        <w:gridCol w:w="566"/>
        <w:gridCol w:w="566"/>
        <w:gridCol w:w="566"/>
        <w:gridCol w:w="566"/>
        <w:gridCol w:w="566"/>
        <w:gridCol w:w="566"/>
        <w:gridCol w:w="566"/>
        <w:gridCol w:w="566"/>
        <w:gridCol w:w="566"/>
        <w:gridCol w:w="566"/>
      </w:tblGrid>
      <w:tr w:rsidR="00D91FBF" w:rsidRPr="00225B80" w:rsidTr="00D91FBF">
        <w:trPr>
          <w:jc w:val="center"/>
        </w:trPr>
        <w:tc>
          <w:tcPr>
            <w:tcW w:w="0" w:type="auto"/>
          </w:tcPr>
          <w:p w:rsidR="00D91FBF" w:rsidRPr="00225B80" w:rsidRDefault="00D91FBF" w:rsidP="00326465">
            <w:pPr>
              <w:keepNext/>
              <w:ind w:firstLine="0"/>
              <w:rPr>
                <w:sz w:val="20"/>
                <w:szCs w:val="20"/>
              </w:rPr>
            </w:pPr>
            <w:r w:rsidRPr="00225B80">
              <w:rPr>
                <w:sz w:val="20"/>
                <w:szCs w:val="20"/>
              </w:rPr>
              <w:t>Number of extension</w:t>
            </w:r>
          </w:p>
        </w:tc>
        <w:tc>
          <w:tcPr>
            <w:tcW w:w="0" w:type="auto"/>
            <w:vAlign w:val="center"/>
          </w:tcPr>
          <w:p w:rsidR="00D91FBF" w:rsidRPr="00225B80" w:rsidRDefault="00D91FBF" w:rsidP="00326465">
            <w:pPr>
              <w:ind w:firstLine="0"/>
              <w:jc w:val="center"/>
              <w:rPr>
                <w:sz w:val="20"/>
                <w:szCs w:val="20"/>
              </w:rPr>
            </w:pPr>
            <w:r>
              <w:rPr>
                <w:sz w:val="20"/>
                <w:szCs w:val="20"/>
              </w:rPr>
              <w:t>0</w:t>
            </w:r>
          </w:p>
        </w:tc>
        <w:tc>
          <w:tcPr>
            <w:tcW w:w="0" w:type="auto"/>
            <w:vAlign w:val="center"/>
          </w:tcPr>
          <w:p w:rsidR="00D91FBF" w:rsidRPr="00225B80" w:rsidRDefault="00D91FBF" w:rsidP="00326465">
            <w:pPr>
              <w:ind w:firstLine="0"/>
              <w:jc w:val="center"/>
              <w:rPr>
                <w:sz w:val="20"/>
                <w:szCs w:val="20"/>
              </w:rPr>
            </w:pPr>
            <w:r>
              <w:rPr>
                <w:sz w:val="20"/>
                <w:szCs w:val="20"/>
              </w:rPr>
              <w:t>1</w:t>
            </w:r>
          </w:p>
        </w:tc>
        <w:tc>
          <w:tcPr>
            <w:tcW w:w="0" w:type="auto"/>
            <w:vAlign w:val="center"/>
          </w:tcPr>
          <w:p w:rsidR="00D91FBF" w:rsidRPr="00225B80" w:rsidRDefault="00D91FBF" w:rsidP="00326465">
            <w:pPr>
              <w:ind w:firstLine="0"/>
              <w:jc w:val="center"/>
              <w:rPr>
                <w:sz w:val="20"/>
                <w:szCs w:val="20"/>
              </w:rPr>
            </w:pPr>
            <w:r>
              <w:rPr>
                <w:sz w:val="20"/>
                <w:szCs w:val="20"/>
              </w:rPr>
              <w:t>2</w:t>
            </w:r>
          </w:p>
        </w:tc>
        <w:tc>
          <w:tcPr>
            <w:tcW w:w="0" w:type="auto"/>
            <w:vAlign w:val="center"/>
          </w:tcPr>
          <w:p w:rsidR="00D91FBF" w:rsidRPr="00225B80" w:rsidRDefault="00D91FBF" w:rsidP="00326465">
            <w:pPr>
              <w:ind w:firstLine="0"/>
              <w:jc w:val="center"/>
              <w:rPr>
                <w:sz w:val="20"/>
                <w:szCs w:val="20"/>
              </w:rPr>
            </w:pPr>
            <w:r>
              <w:rPr>
                <w:sz w:val="20"/>
                <w:szCs w:val="20"/>
              </w:rPr>
              <w:t>3</w:t>
            </w:r>
          </w:p>
        </w:tc>
        <w:tc>
          <w:tcPr>
            <w:tcW w:w="0" w:type="auto"/>
            <w:vAlign w:val="center"/>
          </w:tcPr>
          <w:p w:rsidR="00D91FBF" w:rsidRPr="00225B80" w:rsidRDefault="00D91FBF" w:rsidP="00326465">
            <w:pPr>
              <w:ind w:firstLine="0"/>
              <w:jc w:val="center"/>
              <w:rPr>
                <w:sz w:val="20"/>
                <w:szCs w:val="20"/>
              </w:rPr>
            </w:pPr>
            <w:r>
              <w:rPr>
                <w:sz w:val="20"/>
                <w:szCs w:val="20"/>
              </w:rPr>
              <w:t>4</w:t>
            </w:r>
          </w:p>
        </w:tc>
        <w:tc>
          <w:tcPr>
            <w:tcW w:w="0" w:type="auto"/>
          </w:tcPr>
          <w:p w:rsidR="00D91FBF" w:rsidRPr="00225B80" w:rsidRDefault="00D91FBF" w:rsidP="00326465">
            <w:pPr>
              <w:ind w:firstLine="0"/>
              <w:jc w:val="center"/>
              <w:rPr>
                <w:sz w:val="20"/>
                <w:szCs w:val="20"/>
              </w:rPr>
            </w:pPr>
            <w:r>
              <w:rPr>
                <w:sz w:val="20"/>
                <w:szCs w:val="20"/>
              </w:rPr>
              <w:t>5</w:t>
            </w:r>
          </w:p>
        </w:tc>
        <w:tc>
          <w:tcPr>
            <w:tcW w:w="0" w:type="auto"/>
          </w:tcPr>
          <w:p w:rsidR="00D91FBF" w:rsidRDefault="00D91FBF" w:rsidP="00326465">
            <w:pPr>
              <w:ind w:firstLine="0"/>
              <w:jc w:val="center"/>
              <w:rPr>
                <w:sz w:val="20"/>
                <w:szCs w:val="20"/>
              </w:rPr>
            </w:pPr>
            <w:r>
              <w:rPr>
                <w:sz w:val="20"/>
                <w:szCs w:val="20"/>
              </w:rPr>
              <w:t>6</w:t>
            </w:r>
          </w:p>
        </w:tc>
        <w:tc>
          <w:tcPr>
            <w:tcW w:w="0" w:type="auto"/>
          </w:tcPr>
          <w:p w:rsidR="00D91FBF" w:rsidRDefault="00D91FBF" w:rsidP="00326465">
            <w:pPr>
              <w:ind w:firstLine="0"/>
              <w:jc w:val="center"/>
              <w:rPr>
                <w:sz w:val="20"/>
                <w:szCs w:val="20"/>
              </w:rPr>
            </w:pPr>
            <w:r>
              <w:rPr>
                <w:sz w:val="20"/>
                <w:szCs w:val="20"/>
              </w:rPr>
              <w:t>7</w:t>
            </w:r>
          </w:p>
        </w:tc>
        <w:tc>
          <w:tcPr>
            <w:tcW w:w="0" w:type="auto"/>
          </w:tcPr>
          <w:p w:rsidR="00D91FBF" w:rsidRDefault="00D91FBF" w:rsidP="00326465">
            <w:pPr>
              <w:ind w:firstLine="0"/>
              <w:jc w:val="center"/>
              <w:rPr>
                <w:sz w:val="20"/>
                <w:szCs w:val="20"/>
              </w:rPr>
            </w:pPr>
            <w:r>
              <w:rPr>
                <w:sz w:val="20"/>
                <w:szCs w:val="20"/>
              </w:rPr>
              <w:t>8</w:t>
            </w:r>
          </w:p>
        </w:tc>
        <w:tc>
          <w:tcPr>
            <w:tcW w:w="0" w:type="auto"/>
          </w:tcPr>
          <w:p w:rsidR="00D91FBF" w:rsidRDefault="00D91FBF" w:rsidP="00326465">
            <w:pPr>
              <w:ind w:firstLine="0"/>
              <w:jc w:val="center"/>
              <w:rPr>
                <w:sz w:val="20"/>
                <w:szCs w:val="20"/>
              </w:rPr>
            </w:pPr>
            <w:r>
              <w:rPr>
                <w:sz w:val="20"/>
                <w:szCs w:val="20"/>
              </w:rPr>
              <w:t>9</w:t>
            </w:r>
          </w:p>
        </w:tc>
        <w:tc>
          <w:tcPr>
            <w:tcW w:w="0" w:type="auto"/>
          </w:tcPr>
          <w:p w:rsidR="00D91FBF" w:rsidRDefault="00D91FBF" w:rsidP="00326465">
            <w:pPr>
              <w:ind w:firstLine="0"/>
              <w:jc w:val="center"/>
              <w:rPr>
                <w:sz w:val="20"/>
                <w:szCs w:val="20"/>
              </w:rPr>
            </w:pPr>
            <w:r>
              <w:rPr>
                <w:sz w:val="20"/>
                <w:szCs w:val="20"/>
              </w:rPr>
              <w:t>10</w:t>
            </w:r>
          </w:p>
        </w:tc>
        <w:tc>
          <w:tcPr>
            <w:tcW w:w="0" w:type="auto"/>
          </w:tcPr>
          <w:p w:rsidR="00D91FBF" w:rsidRDefault="00D91FBF" w:rsidP="00326465">
            <w:pPr>
              <w:ind w:firstLine="0"/>
              <w:jc w:val="center"/>
              <w:rPr>
                <w:sz w:val="20"/>
                <w:szCs w:val="20"/>
              </w:rPr>
            </w:pPr>
            <w:r>
              <w:rPr>
                <w:sz w:val="20"/>
                <w:szCs w:val="20"/>
              </w:rPr>
              <w:t>11</w:t>
            </w:r>
          </w:p>
        </w:tc>
      </w:tr>
      <w:tr w:rsidR="00D91FBF" w:rsidRPr="00225B80" w:rsidTr="00D91FBF">
        <w:trPr>
          <w:jc w:val="center"/>
        </w:trPr>
        <w:tc>
          <w:tcPr>
            <w:tcW w:w="0" w:type="auto"/>
          </w:tcPr>
          <w:p w:rsidR="00D91FBF" w:rsidRPr="00225B80" w:rsidRDefault="00D91FBF" w:rsidP="00326465">
            <w:pPr>
              <w:ind w:firstLine="0"/>
              <w:rPr>
                <w:sz w:val="20"/>
                <w:szCs w:val="20"/>
              </w:rPr>
            </w:pPr>
            <w:r w:rsidRPr="00225B80">
              <w:rPr>
                <w:sz w:val="20"/>
                <w:szCs w:val="20"/>
              </w:rPr>
              <w:t>Fraction of border cases</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9</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2</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0.58</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w:t>
            </w:r>
            <w:r>
              <w:rPr>
                <w:sz w:val="20"/>
                <w:szCs w:val="20"/>
              </w:rPr>
              <w:t>0</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0.42</w:t>
            </w:r>
          </w:p>
        </w:tc>
        <w:tc>
          <w:tcPr>
            <w:tcW w:w="0" w:type="auto"/>
          </w:tcPr>
          <w:p w:rsidR="00D91FBF" w:rsidRPr="00326465" w:rsidRDefault="00D91FBF" w:rsidP="00D91FBF">
            <w:pPr>
              <w:ind w:firstLine="0"/>
              <w:jc w:val="center"/>
              <w:rPr>
                <w:sz w:val="20"/>
                <w:szCs w:val="20"/>
                <w:highlight w:val="yellow"/>
              </w:rPr>
            </w:pPr>
            <w:r w:rsidRPr="00D91FBF">
              <w:rPr>
                <w:sz w:val="20"/>
                <w:szCs w:val="20"/>
              </w:rPr>
              <w:t>0.36</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9</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2</w:t>
            </w:r>
          </w:p>
        </w:tc>
        <w:tc>
          <w:tcPr>
            <w:tcW w:w="0" w:type="auto"/>
          </w:tcPr>
          <w:p w:rsidR="00D91FBF" w:rsidRPr="00D91FBF" w:rsidRDefault="00D91FBF" w:rsidP="00D91FBF">
            <w:pPr>
              <w:ind w:firstLine="0"/>
              <w:jc w:val="center"/>
              <w:rPr>
                <w:sz w:val="20"/>
                <w:szCs w:val="20"/>
              </w:rPr>
            </w:pPr>
            <w:r w:rsidRPr="00D91FBF">
              <w:rPr>
                <w:sz w:val="20"/>
                <w:szCs w:val="20"/>
              </w:rPr>
              <w:t>0.14</w:t>
            </w:r>
          </w:p>
        </w:tc>
        <w:tc>
          <w:tcPr>
            <w:tcW w:w="0" w:type="auto"/>
          </w:tcPr>
          <w:p w:rsidR="00D91FBF" w:rsidRPr="00D91FBF" w:rsidRDefault="00D91FBF" w:rsidP="00D91FBF">
            <w:pPr>
              <w:ind w:firstLine="0"/>
              <w:jc w:val="center"/>
              <w:rPr>
                <w:sz w:val="20"/>
                <w:szCs w:val="20"/>
              </w:rPr>
            </w:pPr>
            <w:r w:rsidRPr="00D91FBF">
              <w:rPr>
                <w:sz w:val="20"/>
                <w:szCs w:val="20"/>
              </w:rPr>
              <w:t>0.10</w:t>
            </w:r>
          </w:p>
        </w:tc>
        <w:tc>
          <w:tcPr>
            <w:tcW w:w="0" w:type="auto"/>
          </w:tcPr>
          <w:p w:rsidR="00D91FBF" w:rsidRPr="00D91FBF" w:rsidRDefault="00D91FBF" w:rsidP="00D91FBF">
            <w:pPr>
              <w:ind w:firstLine="0"/>
              <w:jc w:val="center"/>
              <w:rPr>
                <w:sz w:val="20"/>
                <w:szCs w:val="20"/>
              </w:rPr>
            </w:pPr>
            <w:r w:rsidRPr="00D91FBF">
              <w:rPr>
                <w:sz w:val="20"/>
                <w:szCs w:val="20"/>
              </w:rPr>
              <w:t>0.0</w:t>
            </w:r>
            <w:r>
              <w:rPr>
                <w:sz w:val="20"/>
                <w:szCs w:val="20"/>
              </w:rPr>
              <w:t>8</w:t>
            </w:r>
          </w:p>
        </w:tc>
        <w:tc>
          <w:tcPr>
            <w:tcW w:w="0" w:type="auto"/>
          </w:tcPr>
          <w:p w:rsidR="00D91FBF" w:rsidRPr="00D91FBF" w:rsidRDefault="00D91FBF" w:rsidP="00D91FBF">
            <w:pPr>
              <w:ind w:firstLine="0"/>
              <w:jc w:val="center"/>
              <w:rPr>
                <w:sz w:val="20"/>
                <w:szCs w:val="20"/>
              </w:rPr>
            </w:pPr>
            <w:r w:rsidRPr="00D91FBF">
              <w:rPr>
                <w:sz w:val="20"/>
                <w:szCs w:val="20"/>
              </w:rPr>
              <w:t>0.04</w:t>
            </w:r>
          </w:p>
        </w:tc>
      </w:tr>
    </w:tbl>
    <w:p w:rsidR="00326465" w:rsidRPr="00496FC1" w:rsidRDefault="00D91FBF" w:rsidP="00496FC1">
      <w:pPr>
        <w:spacing w:before="240"/>
      </w:pPr>
      <w:r>
        <w:t xml:space="preserve">It is very intrigue that for triangular map number of extension to provide the same fraction of border cases is significantly greater. This is effect of different extension rate in different directions: the first map in </w:t>
      </w:r>
      <w:r>
        <w:fldChar w:fldCharType="begin"/>
      </w:r>
      <w:r>
        <w:instrText xml:space="preserve"> REF _Ref517260121 \h </w:instrText>
      </w:r>
      <w:r>
        <w:fldChar w:fldCharType="separate"/>
      </w:r>
      <w:r w:rsidR="009A31F9">
        <w:t xml:space="preserve">Figure </w:t>
      </w:r>
      <w:r w:rsidR="009A31F9">
        <w:rPr>
          <w:noProof/>
        </w:rPr>
        <w:t>12</w:t>
      </w:r>
      <w:r>
        <w:fldChar w:fldCharType="end"/>
      </w:r>
      <w:r>
        <w:t xml:space="preserve"> has 10 rows and 10 nodes in the bottom row but the last map has 32 rows and 21 nodes in the bottom row.</w:t>
      </w:r>
    </w:p>
    <w:p w:rsidR="008018EF" w:rsidRDefault="008018EF" w:rsidP="008018EF">
      <w:pPr>
        <w:pStyle w:val="Heading1"/>
      </w:pPr>
      <w:bookmarkStart w:id="37" w:name="_Toc518052245"/>
      <w:r>
        <w:t>EM (Elastic map)</w:t>
      </w:r>
      <w:bookmarkEnd w:id="37"/>
    </w:p>
    <w:p w:rsidR="008018EF" w:rsidRPr="008018EF" w:rsidRDefault="008018EF" w:rsidP="008018EF">
      <w:r>
        <w:t>EM is function which fit parameters of elastic map. Elastic map is introduced in paper [5] and detailed description is contained in [6]. The main idea of this approach is to search map as solution of optimization problem.</w:t>
      </w:r>
    </w:p>
    <w:p w:rsidR="00DA77DB" w:rsidRDefault="00DA77DB" w:rsidP="008018EF">
      <w:pPr>
        <w:pStyle w:val="Heading2"/>
      </w:pPr>
      <w:bookmarkStart w:id="38" w:name="_Toc518052246"/>
      <w:r>
        <w:lastRenderedPageBreak/>
        <w:t>Elastic energy</w:t>
      </w:r>
      <w:bookmarkEnd w:id="38"/>
    </w:p>
    <w:p w:rsidR="007136AE" w:rsidRDefault="006A09DB" w:rsidP="007136AE">
      <w:pPr>
        <w:rPr>
          <w:rFonts w:eastAsiaTheme="minorEastAsia"/>
        </w:rPr>
      </w:pPr>
      <w:r>
        <w:t xml:space="preserve">Let us have set of data points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,i=1,…,N</m:t>
        </m:r>
      </m:oMath>
      <w:r>
        <w:rPr>
          <w:rFonts w:eastAsiaTheme="minorEastAsia"/>
        </w:rPr>
        <w:t xml:space="preserve"> </w:t>
      </w:r>
      <w:r w:rsidR="00B7053B">
        <w:rPr>
          <w:rFonts w:eastAsiaTheme="minorEastAsia"/>
        </w:rPr>
        <w:t xml:space="preserve">in </w:t>
      </w:r>
      <m:oMath>
        <m:r>
          <w:rPr>
            <w:rFonts w:ascii="Cambria Math" w:eastAsiaTheme="minorEastAsia" w:hAnsi="Cambria Math"/>
          </w:rPr>
          <m:t>D</m:t>
        </m:r>
      </m:oMath>
      <w:r w:rsidR="00B7053B">
        <w:rPr>
          <w:rFonts w:eastAsiaTheme="minorEastAsia"/>
        </w:rPr>
        <w:t xml:space="preserve"> dimensional space </w:t>
      </w:r>
      <w:r>
        <w:rPr>
          <w:rFonts w:eastAsiaTheme="minorEastAsia"/>
        </w:rPr>
        <w:t xml:space="preserve">and map which contains </w:t>
      </w:r>
      <m:oMath>
        <m:r>
          <w:rPr>
            <w:rFonts w:ascii="Cambria Math" w:eastAsiaTheme="minorEastAsia" w:hAnsi="Cambria Math"/>
          </w:rPr>
          <m:t>K</m:t>
        </m:r>
      </m:oMath>
      <w:r>
        <w:rPr>
          <w:rFonts w:eastAsiaTheme="minorEastAsia"/>
        </w:rPr>
        <w:t xml:space="preserve"> nodes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,i=1,…,K</m:t>
        </m:r>
      </m:oMath>
      <w:r>
        <w:rPr>
          <w:rFonts w:eastAsiaTheme="minorEastAsia"/>
        </w:rPr>
        <w:t xml:space="preserve"> which connected by </w:t>
      </w:r>
      <w:proofErr w:type="gramStart"/>
      <w:r>
        <w:rPr>
          <w:rFonts w:eastAsiaTheme="minorEastAsia"/>
        </w:rPr>
        <w:t xml:space="preserve">edges </w:t>
      </w:r>
      <w:proofErr w:type="gramEnd"/>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e>
        </m:d>
        <m:r>
          <w:rPr>
            <w:rFonts w:ascii="Cambria Math" w:eastAsiaTheme="minorEastAsia" w:hAnsi="Cambria Math"/>
          </w:rPr>
          <m:t>,i=1,…,E</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 xml:space="preserve">nodes. Edges form </w:t>
      </w:r>
      <w:proofErr w:type="gramStart"/>
      <w:r>
        <w:rPr>
          <w:rFonts w:eastAsiaTheme="minorEastAsia"/>
        </w:rPr>
        <w:t xml:space="preserve">ribs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e>
        </m:d>
        <m:r>
          <w:rPr>
            <w:rFonts w:ascii="Cambria Math" w:eastAsiaTheme="minorEastAsia" w:hAnsi="Cambria Math"/>
          </w:rPr>
          <m:t>, i=1,…, R</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nodes.</w:t>
      </w:r>
    </w:p>
    <w:p w:rsidR="006A09DB" w:rsidRDefault="006A09DB" w:rsidP="007136AE">
      <w:pPr>
        <w:rPr>
          <w:rFonts w:eastAsiaTheme="minorEastAsia"/>
        </w:rPr>
      </w:pPr>
      <w:r>
        <w:rPr>
          <w:rFonts w:eastAsiaTheme="minorEastAsia"/>
        </w:rPr>
        <w:t>Our goal is to find map which (i) accurately approximate data and (ii) is smooth. To formalize the first requirement we can consider projection of each data point into nearest node and require the minimization of sum of squared distances between data points and projection of data points: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A09DB" w:rsidTr="009E345B">
        <w:tc>
          <w:tcPr>
            <w:tcW w:w="4667" w:type="pct"/>
          </w:tcPr>
          <w:p w:rsidR="006A09DB" w:rsidRPr="00FC7135" w:rsidRDefault="00DA0BE0" w:rsidP="006A09D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6A09DB" w:rsidRDefault="006A09DB" w:rsidP="009E345B">
            <w:pPr>
              <w:ind w:firstLine="0"/>
              <w:jc w:val="right"/>
              <w:rPr>
                <w:rFonts w:eastAsiaTheme="minorEastAsia"/>
              </w:rPr>
            </w:pPr>
            <w:bookmarkStart w:id="39" w:name="_Ref44227215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17</w:t>
            </w:r>
            <w:r>
              <w:rPr>
                <w:rFonts w:eastAsiaTheme="minorEastAsia"/>
              </w:rPr>
              <w:fldChar w:fldCharType="end"/>
            </w:r>
            <w:r>
              <w:rPr>
                <w:rFonts w:eastAsiaTheme="minorEastAsia"/>
              </w:rPr>
              <w:t>)</w:t>
            </w:r>
            <w:bookmarkEnd w:id="39"/>
          </w:p>
        </w:tc>
      </w:tr>
    </w:tbl>
    <w:p w:rsidR="006A09DB" w:rsidRDefault="006A09DB" w:rsidP="006A09DB">
      <w:pPr>
        <w:ind w:firstLine="0"/>
        <w:rPr>
          <w:rFonts w:eastAsiaTheme="minorEastAsia"/>
        </w:rPr>
      </w:pPr>
      <w:proofErr w:type="gramStart"/>
      <w:r>
        <w:t>where</w:t>
      </w:r>
      <w:proofErr w:type="gramEnd"/>
      <w:r>
        <w:t xml:space="preserve"> </w:t>
      </w:r>
      <m:oMath>
        <m:r>
          <w:rPr>
            <w:rFonts w:ascii="Cambria Math" w:hAnsi="Cambria Math"/>
          </w:rPr>
          <m:t>n(d)</m:t>
        </m:r>
      </m:oMath>
      <w:r>
        <w:rPr>
          <w:rFonts w:eastAsiaTheme="minorEastAsia"/>
        </w:rPr>
        <w:t xml:space="preserve"> is the node which is nearest to point </w:t>
      </w:r>
      <m:oMath>
        <m:r>
          <w:rPr>
            <w:rFonts w:ascii="Cambria Math" w:eastAsiaTheme="minorEastAsia" w:hAnsi="Cambria Math"/>
          </w:rPr>
          <m:t>d</m:t>
        </m:r>
      </m:oMath>
      <w:r>
        <w:rPr>
          <w:rFonts w:eastAsiaTheme="minorEastAsia"/>
        </w:rPr>
        <w:t>.</w:t>
      </w:r>
    </w:p>
    <w:p w:rsidR="006A09DB" w:rsidRDefault="0011716E" w:rsidP="006A09DB">
      <w:r>
        <w:t>To formalize the requirement for map to be ‘smooth’ we can penalize disturbance of smoothness. Let us use metaphor of elasticity: we have to forbid ‘big’ tension of edges and ‘big’ bending of ribs. For the first purpose we introduce stretching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DA0BE0"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0" w:name="_Ref44227217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18</w:t>
            </w:r>
            <w:r>
              <w:rPr>
                <w:rFonts w:eastAsiaTheme="minorEastAsia"/>
              </w:rPr>
              <w:fldChar w:fldCharType="end"/>
            </w:r>
            <w:r>
              <w:rPr>
                <w:rFonts w:eastAsiaTheme="minorEastAsia"/>
              </w:rPr>
              <w:t>)</w:t>
            </w:r>
            <w:bookmarkEnd w:id="40"/>
          </w:p>
        </w:tc>
      </w:tr>
    </w:tbl>
    <w:p w:rsidR="0011716E" w:rsidRDefault="0011716E" w:rsidP="0011716E">
      <w:pPr>
        <w:ind w:firstLine="0"/>
        <w:rPr>
          <w:rFonts w:eastAsiaTheme="minorEastAsia"/>
        </w:rPr>
      </w:pPr>
      <w:proofErr w:type="gramStart"/>
      <w:r>
        <w:t>where</w:t>
      </w:r>
      <w:proofErr w:type="gramEnd"/>
      <w:r>
        <w:t xml:space="preserve"> </w:t>
      </w:r>
      <m:oMath>
        <m:r>
          <w:rPr>
            <w:rFonts w:ascii="Cambria Math" w:hAnsi="Cambria Math"/>
          </w:rPr>
          <m:t>λ&gt;0</m:t>
        </m:r>
      </m:oMath>
      <w:r>
        <w:rPr>
          <w:rFonts w:eastAsiaTheme="minorEastAsia"/>
        </w:rPr>
        <w:t xml:space="preserve"> is stretching modulo. To prevent the big bending we introduce bending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DA0BE0"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=μ</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1" w:name="_Ref44227218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19</w:t>
            </w:r>
            <w:r>
              <w:rPr>
                <w:rFonts w:eastAsiaTheme="minorEastAsia"/>
              </w:rPr>
              <w:fldChar w:fldCharType="end"/>
            </w:r>
            <w:r>
              <w:rPr>
                <w:rFonts w:eastAsiaTheme="minorEastAsia"/>
              </w:rPr>
              <w:t>)</w:t>
            </w:r>
            <w:bookmarkEnd w:id="41"/>
          </w:p>
        </w:tc>
      </w:tr>
    </w:tbl>
    <w:p w:rsidR="0011716E" w:rsidRDefault="0011716E" w:rsidP="0011716E">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μ&gt;0</m:t>
        </m:r>
      </m:oMath>
      <w:r>
        <w:rPr>
          <w:rFonts w:eastAsiaTheme="minorEastAsia"/>
        </w:rPr>
        <w:t xml:space="preserve"> is bending modulo. Combination of data approximation term </w:t>
      </w:r>
      <w:r>
        <w:rPr>
          <w:rFonts w:eastAsiaTheme="minorEastAsia"/>
        </w:rPr>
        <w:fldChar w:fldCharType="begin"/>
      </w:r>
      <w:r>
        <w:rPr>
          <w:rFonts w:eastAsiaTheme="minorEastAsia"/>
        </w:rPr>
        <w:instrText xml:space="preserve"> REF _Ref442272152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17</w:t>
      </w:r>
      <w:r w:rsidR="009A31F9">
        <w:rPr>
          <w:rFonts w:eastAsiaTheme="minorEastAsia"/>
        </w:rPr>
        <w:t>)</w:t>
      </w:r>
      <w:r>
        <w:rPr>
          <w:rFonts w:eastAsiaTheme="minorEastAsia"/>
        </w:rPr>
        <w:fldChar w:fldCharType="end"/>
      </w:r>
      <w:r>
        <w:rPr>
          <w:rFonts w:eastAsiaTheme="minorEastAsia"/>
        </w:rPr>
        <w:t xml:space="preserve">, stretching term </w:t>
      </w:r>
      <w:r>
        <w:rPr>
          <w:rFonts w:eastAsiaTheme="minorEastAsia"/>
        </w:rPr>
        <w:fldChar w:fldCharType="begin"/>
      </w:r>
      <w:r>
        <w:rPr>
          <w:rFonts w:eastAsiaTheme="minorEastAsia"/>
        </w:rPr>
        <w:instrText xml:space="preserve"> REF _Ref442272172 \h </w:instrText>
      </w:r>
      <w:r>
        <w:rPr>
          <w:rFonts w:eastAsiaTheme="minorEastAsia"/>
        </w:rPr>
      </w:r>
      <w:r>
        <w:rPr>
          <w:rFonts w:eastAsiaTheme="minorEastAsia"/>
        </w:rPr>
        <w:fldChar w:fldCharType="separate"/>
      </w:r>
      <w:proofErr w:type="gramStart"/>
      <w:r w:rsidR="009A31F9">
        <w:rPr>
          <w:rFonts w:eastAsiaTheme="minorEastAsia"/>
        </w:rPr>
        <w:t>(</w:t>
      </w:r>
      <w:r w:rsidR="009A31F9">
        <w:rPr>
          <w:rFonts w:eastAsiaTheme="minorEastAsia"/>
          <w:noProof/>
        </w:rPr>
        <w:t>18</w:t>
      </w:r>
      <w:r w:rsidR="009A31F9">
        <w:rPr>
          <w:rFonts w:eastAsiaTheme="minorEastAsia"/>
        </w:rPr>
        <w:t>)</w:t>
      </w:r>
      <w:proofErr w:type="gramEnd"/>
      <w:r>
        <w:rPr>
          <w:rFonts w:eastAsiaTheme="minorEastAsia"/>
        </w:rPr>
        <w:fldChar w:fldCharType="end"/>
      </w:r>
      <w:r>
        <w:rPr>
          <w:rFonts w:eastAsiaTheme="minorEastAsia"/>
        </w:rPr>
        <w:t xml:space="preserve"> and bending term </w:t>
      </w:r>
      <w:r>
        <w:rPr>
          <w:rFonts w:eastAsiaTheme="minorEastAsia"/>
        </w:rPr>
        <w:fldChar w:fldCharType="begin"/>
      </w:r>
      <w:r>
        <w:rPr>
          <w:rFonts w:eastAsiaTheme="minorEastAsia"/>
        </w:rPr>
        <w:instrText xml:space="preserve"> REF _Ref442272185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19</w:t>
      </w:r>
      <w:r w:rsidR="009A31F9">
        <w:rPr>
          <w:rFonts w:eastAsiaTheme="minorEastAsia"/>
        </w:rPr>
        <w:t>)</w:t>
      </w:r>
      <w:r>
        <w:rPr>
          <w:rFonts w:eastAsiaTheme="minorEastAsia"/>
        </w:rPr>
        <w:fldChar w:fldCharType="end"/>
      </w:r>
      <w:r>
        <w:rPr>
          <w:rFonts w:eastAsiaTheme="minorEastAsia"/>
        </w:rPr>
        <w:t xml:space="preserve"> forms elastic energy of map: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11716E" w:rsidP="0011716E">
            <w:pPr>
              <w:ind w:firstLine="0"/>
              <w:rPr>
                <w:rFonts w:eastAsiaTheme="minorEastAsia"/>
              </w:rPr>
            </w:pPr>
            <m:oMathPara>
              <m:oMathParaPr>
                <m:jc m:val="center"/>
              </m:oMathParaP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m:t>
                </m:r>
              </m:oMath>
            </m:oMathPara>
          </w:p>
        </w:tc>
        <w:tc>
          <w:tcPr>
            <w:tcW w:w="333" w:type="pct"/>
            <w:vAlign w:val="center"/>
          </w:tcPr>
          <w:p w:rsidR="0011716E" w:rsidRDefault="0011716E" w:rsidP="009E345B">
            <w:pPr>
              <w:ind w:firstLine="0"/>
              <w:jc w:val="right"/>
              <w:rPr>
                <w:rFonts w:eastAsiaTheme="minorEastAsia"/>
              </w:rPr>
            </w:pPr>
            <w:bookmarkStart w:id="42" w:name="_Ref4422722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20</w:t>
            </w:r>
            <w:r>
              <w:rPr>
                <w:rFonts w:eastAsiaTheme="minorEastAsia"/>
              </w:rPr>
              <w:fldChar w:fldCharType="end"/>
            </w:r>
            <w:r>
              <w:rPr>
                <w:rFonts w:eastAsiaTheme="minorEastAsia"/>
              </w:rPr>
              <w:t>)</w:t>
            </w:r>
            <w:bookmarkEnd w:id="42"/>
          </w:p>
        </w:tc>
      </w:tr>
    </w:tbl>
    <w:p w:rsidR="0011716E" w:rsidRDefault="0011716E" w:rsidP="0011716E">
      <w:pPr>
        <w:ind w:firstLine="0"/>
        <w:rPr>
          <w:rFonts w:eastAsiaTheme="minorEastAsia"/>
        </w:rPr>
      </w:pPr>
      <w:r>
        <w:rPr>
          <w:rFonts w:eastAsiaTheme="minorEastAsia"/>
        </w:rPr>
        <w:t xml:space="preserve">To find the best map we need to find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20</w:t>
      </w:r>
      <w:r w:rsidR="009A31F9">
        <w:rPr>
          <w:rFonts w:eastAsiaTheme="minorEastAsia"/>
        </w:rPr>
        <w:t>)</w:t>
      </w:r>
      <w:r>
        <w:rPr>
          <w:rFonts w:eastAsiaTheme="minorEastAsia"/>
        </w:rPr>
        <w:fldChar w:fldCharType="end"/>
      </w:r>
      <w:r>
        <w:rPr>
          <w:rFonts w:eastAsiaTheme="minorEastAsia"/>
        </w:rPr>
        <w:t xml:space="preserve">.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20</w:t>
      </w:r>
      <w:r w:rsidR="009A31F9">
        <w:rPr>
          <w:rFonts w:eastAsiaTheme="minorEastAsia"/>
        </w:rPr>
        <w:t>)</w:t>
      </w:r>
      <w:r>
        <w:rPr>
          <w:rFonts w:eastAsiaTheme="minorEastAsia"/>
        </w:rPr>
        <w:fldChar w:fldCharType="end"/>
      </w:r>
      <w:r>
        <w:rPr>
          <w:rFonts w:eastAsiaTheme="minorEastAsia"/>
        </w:rPr>
        <w:t xml:space="preserve"> can be found by two step procedure</w:t>
      </w:r>
    </w:p>
    <w:p w:rsidR="0011716E" w:rsidRPr="0011716E" w:rsidRDefault="005F1591" w:rsidP="0011716E">
      <w:pPr>
        <w:pStyle w:val="ListParagraph"/>
        <w:numPr>
          <w:ilvl w:val="0"/>
          <w:numId w:val="33"/>
        </w:numPr>
      </w:pPr>
      <w:r>
        <w:t xml:space="preserve">Association. </w:t>
      </w:r>
      <w:r w:rsidR="0011716E">
        <w:t xml:space="preserve">Find the nearest nodes </w:t>
      </w:r>
      <m:oMath>
        <m:r>
          <w:rPr>
            <w:rFonts w:ascii="Cambria Math" w:hAnsi="Cambria Math"/>
          </w:rPr>
          <m:t>n(d)</m:t>
        </m:r>
      </m:oMath>
      <w:r w:rsidR="0011716E">
        <w:rPr>
          <w:rFonts w:eastAsiaTheme="minorEastAsia"/>
        </w:rPr>
        <w:t xml:space="preserve"> for each point </w:t>
      </w:r>
      <m:oMath>
        <m:r>
          <w:rPr>
            <w:rFonts w:ascii="Cambria Math" w:eastAsiaTheme="minorEastAsia" w:hAnsi="Cambria Math"/>
          </w:rPr>
          <m:t>d</m:t>
        </m:r>
      </m:oMath>
      <w:r w:rsidR="0011716E">
        <w:rPr>
          <w:rFonts w:eastAsiaTheme="minorEastAsia"/>
        </w:rPr>
        <w:t xml:space="preserve"> for fixed nodes.</w:t>
      </w:r>
    </w:p>
    <w:p w:rsidR="0011716E" w:rsidRDefault="005F1591" w:rsidP="0011716E">
      <w:pPr>
        <w:pStyle w:val="ListParagraph"/>
        <w:numPr>
          <w:ilvl w:val="0"/>
          <w:numId w:val="33"/>
        </w:numPr>
      </w:pPr>
      <w:r>
        <w:rPr>
          <w:rFonts w:eastAsiaTheme="minorEastAsia"/>
        </w:rPr>
        <w:t xml:space="preserve">Minimization. </w:t>
      </w:r>
      <w:r w:rsidR="0011716E">
        <w:rPr>
          <w:rFonts w:eastAsiaTheme="minorEastAsia"/>
        </w:rPr>
        <w:t xml:space="preserve">Minimize energy </w:t>
      </w:r>
      <w:r w:rsidR="0011716E">
        <w:rPr>
          <w:rFonts w:eastAsiaTheme="minorEastAsia"/>
        </w:rPr>
        <w:fldChar w:fldCharType="begin"/>
      </w:r>
      <w:r w:rsidR="0011716E">
        <w:rPr>
          <w:rFonts w:eastAsiaTheme="minorEastAsia"/>
        </w:rPr>
        <w:instrText xml:space="preserve"> REF _Ref442272295 \h </w:instrText>
      </w:r>
      <w:r w:rsidR="0011716E">
        <w:rPr>
          <w:rFonts w:eastAsiaTheme="minorEastAsia"/>
        </w:rPr>
      </w:r>
      <w:r w:rsidR="0011716E">
        <w:rPr>
          <w:rFonts w:eastAsiaTheme="minorEastAsia"/>
        </w:rPr>
        <w:fldChar w:fldCharType="separate"/>
      </w:r>
      <w:r w:rsidR="009A31F9">
        <w:rPr>
          <w:rFonts w:eastAsiaTheme="minorEastAsia"/>
        </w:rPr>
        <w:t>(</w:t>
      </w:r>
      <w:r w:rsidR="009A31F9">
        <w:rPr>
          <w:rFonts w:eastAsiaTheme="minorEastAsia"/>
          <w:noProof/>
        </w:rPr>
        <w:t>20</w:t>
      </w:r>
      <w:r w:rsidR="009A31F9">
        <w:rPr>
          <w:rFonts w:eastAsiaTheme="minorEastAsia"/>
        </w:rPr>
        <w:t>)</w:t>
      </w:r>
      <w:r w:rsidR="0011716E">
        <w:rPr>
          <w:rFonts w:eastAsiaTheme="minorEastAsia"/>
        </w:rPr>
        <w:fldChar w:fldCharType="end"/>
      </w:r>
      <w:r w:rsidR="0011716E">
        <w:rPr>
          <w:rFonts w:eastAsiaTheme="minorEastAsia"/>
        </w:rPr>
        <w:t xml:space="preserve"> for fixed set </w:t>
      </w:r>
      <w:proofErr w:type="gramStart"/>
      <w:r w:rsidR="0011716E">
        <w:rPr>
          <w:rFonts w:eastAsiaTheme="minorEastAsia"/>
        </w:rPr>
        <w:t xml:space="preserve">of </w:t>
      </w:r>
      <w:proofErr w:type="gramEnd"/>
      <m:oMath>
        <m:r>
          <w:rPr>
            <w:rFonts w:ascii="Cambria Math" w:eastAsiaTheme="minorEastAsia" w:hAnsi="Cambria Math"/>
          </w:rPr>
          <m:t>n(d)</m:t>
        </m:r>
      </m:oMath>
      <w:r w:rsidR="0011716E">
        <w:rPr>
          <w:rFonts w:eastAsiaTheme="minorEastAsia"/>
        </w:rPr>
        <w:t>.</w:t>
      </w:r>
    </w:p>
    <w:p w:rsidR="0011716E" w:rsidRDefault="0011716E" w:rsidP="00952FEB">
      <w:pPr>
        <w:rPr>
          <w:rFonts w:eastAsiaTheme="minorEastAsia"/>
        </w:rPr>
      </w:pPr>
      <w:r>
        <w:t xml:space="preserve">These two steps are repeated several times until the set of </w:t>
      </w:r>
      <m:oMath>
        <m:r>
          <w:rPr>
            <w:rFonts w:ascii="Cambria Math" w:eastAsiaTheme="minorEastAsia" w:hAnsi="Cambria Math"/>
          </w:rPr>
          <m:t>n(d)</m:t>
        </m:r>
      </m:oMath>
      <w:r>
        <w:rPr>
          <w:rFonts w:eastAsiaTheme="minorEastAsia"/>
        </w:rPr>
        <w:t xml:space="preserve"> for two </w:t>
      </w:r>
      <w:r w:rsidR="005F1591">
        <w:rPr>
          <w:rFonts w:eastAsiaTheme="minorEastAsia"/>
        </w:rPr>
        <w:t xml:space="preserve">association </w:t>
      </w:r>
      <w:r>
        <w:rPr>
          <w:rFonts w:eastAsiaTheme="minorEastAsia"/>
        </w:rPr>
        <w:t xml:space="preserve">steps become the same. It simple to prove that algorithm converges. The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20</w:t>
      </w:r>
      <w:r w:rsidR="009A31F9">
        <w:rPr>
          <w:rFonts w:eastAsiaTheme="minorEastAsia"/>
        </w:rPr>
        <w:t>)</w:t>
      </w:r>
      <w:r>
        <w:rPr>
          <w:rFonts w:eastAsiaTheme="minorEastAsia"/>
        </w:rPr>
        <w:fldChar w:fldCharType="end"/>
      </w:r>
      <w:r>
        <w:rPr>
          <w:rFonts w:eastAsiaTheme="minorEastAsia"/>
        </w:rPr>
        <w:t xml:space="preserve"> is nonnegative. Let us consider the values of energy for two steps. Let us have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and set </w:t>
      </w:r>
      <m:oMath>
        <m:r>
          <w:rPr>
            <w:rFonts w:ascii="Cambria Math" w:eastAsiaTheme="minorEastAsia" w:hAnsi="Cambria Math"/>
          </w:rPr>
          <m:t>n(d)</m:t>
        </m:r>
      </m:oMath>
      <w:r w:rsidR="005F1591">
        <w:rPr>
          <w:rFonts w:eastAsiaTheme="minorEastAsia"/>
        </w:rPr>
        <w:t xml:space="preserve"> after the association</w:t>
      </w:r>
      <w:r>
        <w:rPr>
          <w:rFonts w:eastAsiaTheme="minorEastAsia"/>
        </w:rPr>
        <w:t xml:space="preserve"> step. The </w:t>
      </w:r>
      <w:r w:rsidR="005F1591">
        <w:rPr>
          <w:rFonts w:eastAsiaTheme="minorEastAsia"/>
        </w:rPr>
        <w:t>following</w:t>
      </w:r>
      <w:r>
        <w:rPr>
          <w:rFonts w:eastAsiaTheme="minorEastAsia"/>
        </w:rPr>
        <w:t xml:space="preserve"> step is minimization of energy. It means that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of energy after this step can be less or equal </w:t>
      </w:r>
      <w:proofErr w:type="gramStart"/>
      <w:r>
        <w:rPr>
          <w:rFonts w:eastAsiaTheme="minorEastAsia"/>
        </w:rPr>
        <w:t xml:space="preserve">to </w:t>
      </w:r>
      <w:proofErr w:type="gramEnd"/>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w:t>
      </w:r>
      <w:proofErr w:type="gramStart"/>
      <w:r>
        <w:rPr>
          <w:rFonts w:eastAsiaTheme="minorEastAsia"/>
        </w:rPr>
        <w:t xml:space="preserve">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location of nodes does not change and set of new n</w:t>
      </w:r>
      <w:proofErr w:type="spellStart"/>
      <w:r>
        <w:rPr>
          <w:rFonts w:eastAsiaTheme="minorEastAsia"/>
        </w:rPr>
        <w:t>earest</w:t>
      </w:r>
      <w:proofErr w:type="spellEnd"/>
      <w:r>
        <w:rPr>
          <w:rFonts w:eastAsiaTheme="minorEastAsia"/>
        </w:rPr>
        <w:t xml:space="preserve"> nodes </w:t>
      </w:r>
      <m:oMath>
        <m:r>
          <w:rPr>
            <w:rFonts w:ascii="Cambria Math" w:eastAsiaTheme="minorEastAsia" w:hAnsi="Cambria Math"/>
          </w:rPr>
          <m:t>n'(d)</m:t>
        </m:r>
      </m:oMath>
      <w:r>
        <w:rPr>
          <w:rFonts w:eastAsiaTheme="minorEastAsia"/>
        </w:rPr>
        <w:t xml:space="preserve"> is the same.</w:t>
      </w:r>
      <w:proofErr w:type="gramEnd"/>
      <w:r>
        <w:rPr>
          <w:rFonts w:eastAsiaTheme="minorEastAsia"/>
        </w:rPr>
        <w:t xml:space="preserve"> It means that algorithm converged.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part of new nearest nodes </w:t>
      </w:r>
      <m:oMath>
        <m:r>
          <w:rPr>
            <w:rFonts w:ascii="Cambria Math" w:eastAsiaTheme="minorEastAsia" w:hAnsi="Cambria Math"/>
          </w:rPr>
          <m:t>n'(d)</m:t>
        </m:r>
      </m:oMath>
      <w:r>
        <w:rPr>
          <w:rFonts w:eastAsiaTheme="minorEastAsia"/>
        </w:rPr>
        <w:t xml:space="preserve"> is different. Let us compare the energy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after the finding of </w:t>
      </w:r>
      <w:r w:rsidR="005F1591">
        <w:rPr>
          <w:rFonts w:eastAsiaTheme="minorEastAsia"/>
        </w:rPr>
        <w:t xml:space="preserve">new set of nearest nodes </w:t>
      </w:r>
      <m:oMath>
        <m:r>
          <w:rPr>
            <w:rFonts w:ascii="Cambria Math" w:eastAsiaTheme="minorEastAsia" w:hAnsi="Cambria Math"/>
          </w:rPr>
          <m:t>n'(d)</m:t>
        </m:r>
      </m:oMath>
      <w:r>
        <w:rPr>
          <w:rFonts w:eastAsiaTheme="minorEastAsia"/>
        </w:rPr>
        <w:t xml:space="preserve"> </w:t>
      </w:r>
      <w:proofErr w:type="gramStart"/>
      <w:r>
        <w:rPr>
          <w:rFonts w:eastAsiaTheme="minorEastAsia"/>
        </w:rPr>
        <w:t xml:space="preserve">with </w:t>
      </w:r>
      <w:proofErr w:type="gramEnd"/>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Step of ass</w:t>
      </w:r>
      <w:proofErr w:type="spellStart"/>
      <w:r>
        <w:rPr>
          <w:rFonts w:eastAsiaTheme="minorEastAsia"/>
        </w:rPr>
        <w:t>ociation</w:t>
      </w:r>
      <w:proofErr w:type="spellEnd"/>
      <w:r>
        <w:rPr>
          <w:rFonts w:eastAsiaTheme="minorEastAsia"/>
        </w:rPr>
        <w:t xml:space="preserve"> of data points with nearest nodes does not change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oMath>
      <w:r>
        <w:rPr>
          <w:rFonts w:eastAsiaTheme="minorEastAsia"/>
        </w:rPr>
        <w:t xml:space="preserve">. It means that difference between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is in the term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sidR="005F1591">
        <w:rPr>
          <w:rFonts w:eastAsiaTheme="minorEastAsia"/>
        </w:rPr>
        <w:t xml:space="preserve"> only</w:t>
      </w:r>
      <w:r>
        <w:rPr>
          <w:rFonts w:eastAsiaTheme="minorEastAsia"/>
        </w:rPr>
        <w:t xml:space="preserve">. Let us </w:t>
      </w:r>
      <w:r w:rsidR="005F1591">
        <w:rPr>
          <w:rFonts w:eastAsiaTheme="minorEastAsia"/>
        </w:rPr>
        <w:t>select</w:t>
      </w:r>
      <w:r>
        <w:rPr>
          <w:rFonts w:eastAsiaTheme="minorEastAsia"/>
        </w:rPr>
        <w:t xml:space="preserve"> data point </w:t>
      </w:r>
      <m:oMath>
        <m:r>
          <w:rPr>
            <w:rFonts w:ascii="Cambria Math" w:eastAsiaTheme="minorEastAsia" w:hAnsi="Cambria Math"/>
          </w:rPr>
          <m:t>d</m:t>
        </m:r>
      </m:oMath>
      <w:r>
        <w:rPr>
          <w:rFonts w:eastAsiaTheme="minorEastAsia"/>
        </w:rPr>
        <w:t xml:space="preserve"> such </w:t>
      </w:r>
      <w:proofErr w:type="gramStart"/>
      <w:r>
        <w:rPr>
          <w:rFonts w:eastAsiaTheme="minorEastAsia"/>
        </w:rPr>
        <w:t xml:space="preserve">that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Since </w:t>
      </w:r>
      <m:oMath>
        <m:r>
          <w:rPr>
            <w:rFonts w:ascii="Cambria Math" w:eastAsiaTheme="minorEastAsia" w:hAnsi="Cambria Math"/>
          </w:rPr>
          <m:t>n'(d)</m:t>
        </m:r>
      </m:oMath>
      <w:r>
        <w:rPr>
          <w:rFonts w:eastAsiaTheme="minorEastAsia"/>
        </w:rPr>
        <w:t xml:space="preserve"> is nearest node to the point </w:t>
      </w:r>
      <m:oMath>
        <m:r>
          <w:rPr>
            <w:rFonts w:ascii="Cambria Math" w:eastAsiaTheme="minorEastAsia" w:hAnsi="Cambria Math"/>
          </w:rPr>
          <m:t>d</m:t>
        </m:r>
      </m:oMath>
      <w:r>
        <w:rPr>
          <w:rFonts w:eastAsiaTheme="minorEastAsia"/>
        </w:rPr>
        <w:t xml:space="preserve"> we have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oMath>
      <w:r w:rsidR="00952FEB">
        <w:rPr>
          <w:rFonts w:eastAsiaTheme="minorEastAsia"/>
        </w:rPr>
        <w:t xml:space="preserve"> The same inequality holds for all </w:t>
      </w:r>
      <m:oMath>
        <m:r>
          <w:rPr>
            <w:rFonts w:ascii="Cambria Math" w:eastAsiaTheme="minorEastAsia" w:hAnsi="Cambria Math"/>
          </w:rPr>
          <m:t>d</m:t>
        </m:r>
      </m:oMath>
      <w:r w:rsidR="00952FEB">
        <w:rPr>
          <w:rFonts w:eastAsiaTheme="minorEastAsia"/>
        </w:rPr>
        <w:t xml:space="preserve"> such </w:t>
      </w:r>
      <w:proofErr w:type="gramStart"/>
      <w:r w:rsidR="00952FEB">
        <w:rPr>
          <w:rFonts w:eastAsiaTheme="minorEastAsia"/>
        </w:rPr>
        <w:t xml:space="preserve">that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For all data points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we have </w:t>
      </w:r>
      <w:proofErr w:type="gramStart"/>
      <w:r w:rsidR="00952FEB">
        <w:rPr>
          <w:rFonts w:eastAsiaTheme="minorEastAsia"/>
        </w:rPr>
        <w:t xml:space="preserve">equality </w:t>
      </w:r>
      <w:proofErr w:type="gramEnd"/>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52FEB">
        <w:rPr>
          <w:rFonts w:eastAsiaTheme="minorEastAsia"/>
        </w:rPr>
        <w:t xml:space="preserve"> </w:t>
      </w:r>
      <w:proofErr w:type="gramStart"/>
      <w:r w:rsidR="00952FEB">
        <w:rPr>
          <w:rFonts w:eastAsiaTheme="minorEastAsia"/>
        </w:rPr>
        <w:t>contains</w:t>
      </w:r>
      <w:proofErr w:type="gramEnd"/>
      <w:r w:rsidR="00952FEB">
        <w:rPr>
          <w:rFonts w:eastAsiaTheme="minorEastAsia"/>
        </w:rPr>
        <w:t xml:space="preserve">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It means that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952FEB">
        <w:rPr>
          <w:rFonts w:eastAsiaTheme="minorEastAsia"/>
        </w:rPr>
        <w:t xml:space="preserve"> if at least for one data point </w:t>
      </w:r>
      <m:oMath>
        <m:r>
          <w:rPr>
            <w:rFonts w:ascii="Cambria Math" w:eastAsiaTheme="minorEastAsia" w:hAnsi="Cambria Math"/>
          </w:rPr>
          <m:t>d</m:t>
        </m:r>
      </m:oMath>
      <w:r w:rsidR="00952FEB">
        <w:rPr>
          <w:rFonts w:eastAsiaTheme="minorEastAsia"/>
        </w:rPr>
        <w:t xml:space="preserve"> we </w:t>
      </w:r>
      <w:proofErr w:type="gramStart"/>
      <w:r w:rsidR="00952FEB">
        <w:rPr>
          <w:rFonts w:eastAsiaTheme="minorEastAsia"/>
        </w:rPr>
        <w:t xml:space="preserve">have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If there </w:t>
      </w:r>
      <w:proofErr w:type="gramStart"/>
      <w:r w:rsidR="00952FEB">
        <w:rPr>
          <w:rFonts w:eastAsiaTheme="minorEastAsia"/>
        </w:rPr>
        <w:t>is</w:t>
      </w:r>
      <w:proofErr w:type="gramEnd"/>
      <w:r w:rsidR="00952FEB">
        <w:rPr>
          <w:rFonts w:eastAsiaTheme="minorEastAsia"/>
        </w:rPr>
        <w:t xml:space="preserve"> no points which change nearest node then algorithm converged. Finally we proved that for each step of algorithm value of energy becomes less or equal to the value of energy before this step </w:t>
      </w:r>
      <w:r w:rsidR="005F1591">
        <w:rPr>
          <w:rFonts w:eastAsiaTheme="minorEastAsia"/>
        </w:rPr>
        <w:t xml:space="preserve">and </w:t>
      </w:r>
      <w:r w:rsidR="00952FEB">
        <w:rPr>
          <w:rFonts w:eastAsiaTheme="minorEastAsia"/>
        </w:rPr>
        <w:t xml:space="preserve">equality of energy values before and after step means that algorithm converged. Value of energy is restricted by </w:t>
      </w:r>
      <w:r w:rsidR="00952FEB">
        <w:rPr>
          <w:rFonts w:eastAsiaTheme="minorEastAsia"/>
        </w:rPr>
        <w:lastRenderedPageBreak/>
        <w:t xml:space="preserve">zero. Number of possible sets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is finite. It means that algori</w:t>
      </w:r>
      <w:r w:rsidR="005F1591">
        <w:rPr>
          <w:rFonts w:eastAsiaTheme="minorEastAsia"/>
        </w:rPr>
        <w:t>th</w:t>
      </w:r>
      <w:r w:rsidR="00952FEB">
        <w:rPr>
          <w:rFonts w:eastAsiaTheme="minorEastAsia"/>
        </w:rPr>
        <w:t>m will be stopped after finite steps.</w:t>
      </w:r>
    </w:p>
    <w:p w:rsidR="00952FEB" w:rsidRDefault="00952FEB" w:rsidP="00952FEB">
      <w:pPr>
        <w:rPr>
          <w:rFonts w:eastAsiaTheme="minorEastAsia"/>
        </w:rPr>
      </w:pPr>
      <w:r>
        <w:rPr>
          <w:rFonts w:eastAsiaTheme="minorEastAsia"/>
        </w:rPr>
        <w:t>Step of data points association with nearest nodes requires calculation of distances between each data point and each nodes and selection of minimum for each data point.</w:t>
      </w:r>
    </w:p>
    <w:p w:rsidR="00952FEB" w:rsidRDefault="00952FEB" w:rsidP="00952FEB">
      <w:pPr>
        <w:rPr>
          <w:rFonts w:eastAsiaTheme="minorEastAsia"/>
        </w:rPr>
      </w:pPr>
      <w:r>
        <w:rPr>
          <w:rFonts w:eastAsiaTheme="minorEastAsia"/>
        </w:rPr>
        <w:t xml:space="preserve">The minimum of energy for fixed association can be found by differentiation of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20</w:t>
      </w:r>
      <w:r w:rsidR="009A31F9">
        <w:rPr>
          <w:rFonts w:eastAsiaTheme="minorEastAsia"/>
        </w:rPr>
        <w:t>)</w:t>
      </w:r>
      <w:r>
        <w:rPr>
          <w:rFonts w:eastAsiaTheme="minorEastAsia"/>
        </w:rPr>
        <w:fldChar w:fldCharType="end"/>
      </w:r>
      <w:r>
        <w:rPr>
          <w:rFonts w:eastAsiaTheme="minorEastAsia"/>
        </w:rPr>
        <w:t xml:space="preserve"> with respect to each </w:t>
      </w:r>
      <m:oMath>
        <m:r>
          <w:rPr>
            <w:rFonts w:ascii="Cambria Math" w:eastAsiaTheme="minorEastAsia" w:hAnsi="Cambria Math"/>
          </w:rPr>
          <m:t>j</m:t>
        </m:r>
      </m:oMath>
      <w:r w:rsidR="00B7053B">
        <w:rPr>
          <w:rFonts w:eastAsiaTheme="minorEastAsia"/>
        </w:rPr>
        <w:t xml:space="preserve"> </w:t>
      </w:r>
      <w:r>
        <w:rPr>
          <w:rFonts w:eastAsiaTheme="minorEastAsia"/>
        </w:rPr>
        <w:t xml:space="preserve">coordinate of each </w:t>
      </w:r>
      <m:oMath>
        <m:r>
          <w:rPr>
            <w:rFonts w:ascii="Cambria Math" w:eastAsiaTheme="minorEastAsia" w:hAnsi="Cambria Math"/>
          </w:rPr>
          <m:t xml:space="preserve">i </m:t>
        </m:r>
      </m:oMath>
      <w:r>
        <w:rPr>
          <w:rFonts w:eastAsiaTheme="minorEastAsia"/>
        </w:rPr>
        <w:t>node: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E345B" w:rsidTr="009E345B">
        <w:tc>
          <w:tcPr>
            <w:tcW w:w="4667" w:type="pct"/>
          </w:tcPr>
          <w:p w:rsidR="009E345B" w:rsidRPr="00FC7135" w:rsidRDefault="00DA0BE0" w:rsidP="009E345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∂U</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=0</m:t>
                </m:r>
                <m:r>
                  <w:rPr>
                    <w:rFonts w:ascii="Cambria Math" w:eastAsiaTheme="minorEastAsia" w:hAnsi="Cambria Math"/>
                  </w:rPr>
                  <m:t>.</m:t>
                </m:r>
              </m:oMath>
            </m:oMathPara>
          </w:p>
        </w:tc>
        <w:tc>
          <w:tcPr>
            <w:tcW w:w="333" w:type="pct"/>
            <w:vAlign w:val="center"/>
          </w:tcPr>
          <w:p w:rsidR="009E345B" w:rsidRDefault="009E345B" w:rsidP="009E345B">
            <w:pPr>
              <w:ind w:firstLine="0"/>
              <w:jc w:val="right"/>
              <w:rPr>
                <w:rFonts w:eastAsiaTheme="minorEastAsia"/>
              </w:rPr>
            </w:pPr>
            <w:bookmarkStart w:id="43" w:name="_Ref44227971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21</w:t>
            </w:r>
            <w:r>
              <w:rPr>
                <w:rFonts w:eastAsiaTheme="minorEastAsia"/>
              </w:rPr>
              <w:fldChar w:fldCharType="end"/>
            </w:r>
            <w:r>
              <w:rPr>
                <w:rFonts w:eastAsiaTheme="minorEastAsia"/>
              </w:rPr>
              <w:t>)</w:t>
            </w:r>
            <w:bookmarkEnd w:id="43"/>
          </w:p>
        </w:tc>
      </w:tr>
    </w:tbl>
    <w:p w:rsidR="00952FEB" w:rsidRDefault="00B7053B" w:rsidP="00B7053B">
      <w:r>
        <w:t>Let us consider each term separa</w:t>
      </w:r>
      <w:r w:rsidR="009E345B">
        <w:t>tely</w:t>
      </w:r>
      <w:r>
        <w:t>. For data approximation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DA0BE0" w:rsidP="00B7053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4" w:name="_Ref4422759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22</w:t>
            </w:r>
            <w:r>
              <w:rPr>
                <w:rFonts w:eastAsiaTheme="minorEastAsia"/>
              </w:rPr>
              <w:fldChar w:fldCharType="end"/>
            </w:r>
            <w:r>
              <w:rPr>
                <w:rFonts w:eastAsiaTheme="minorEastAsia"/>
              </w:rPr>
              <w:t>)</w:t>
            </w:r>
            <w:bookmarkEnd w:id="44"/>
          </w:p>
        </w:tc>
      </w:tr>
    </w:tbl>
    <w:p w:rsidR="00B7053B" w:rsidRDefault="00B7053B">
      <w:r>
        <w:t>For stretching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DA0BE0" w:rsidP="00E63551">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=2</m:t>
                </m:r>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5" w:name="_Ref44227665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23</w:t>
            </w:r>
            <w:r>
              <w:rPr>
                <w:rFonts w:eastAsiaTheme="minorEastAsia"/>
              </w:rPr>
              <w:fldChar w:fldCharType="end"/>
            </w:r>
            <w:r>
              <w:rPr>
                <w:rFonts w:eastAsiaTheme="minorEastAsia"/>
              </w:rPr>
              <w:t>)</w:t>
            </w:r>
            <w:bookmarkEnd w:id="45"/>
          </w:p>
        </w:tc>
      </w:tr>
    </w:tbl>
    <w:p w:rsidR="00B7053B" w:rsidRDefault="00B7053B" w:rsidP="005F1591">
      <w:pPr>
        <w:keepNext/>
      </w:pPr>
      <w:r>
        <w:t>For bending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3551" w:rsidTr="00BA6081">
        <w:tc>
          <w:tcPr>
            <w:tcW w:w="4667" w:type="pct"/>
          </w:tcPr>
          <w:p w:rsidR="00E63551" w:rsidRPr="00FC7135" w:rsidRDefault="00DA0BE0" w:rsidP="009875AE">
            <w:pPr>
              <w:ind w:firstLine="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tc>
        <w:tc>
          <w:tcPr>
            <w:tcW w:w="333" w:type="pct"/>
            <w:vAlign w:val="center"/>
          </w:tcPr>
          <w:p w:rsidR="00E63551" w:rsidRDefault="00E63551" w:rsidP="00BA6081">
            <w:pPr>
              <w:ind w:firstLine="0"/>
              <w:jc w:val="right"/>
              <w:rPr>
                <w:rFonts w:eastAsiaTheme="minorEastAsia"/>
              </w:rPr>
            </w:pPr>
            <w:bookmarkStart w:id="46" w:name="_Ref44227753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24</w:t>
            </w:r>
            <w:r>
              <w:rPr>
                <w:rFonts w:eastAsiaTheme="minorEastAsia"/>
              </w:rPr>
              <w:fldChar w:fldCharType="end"/>
            </w:r>
            <w:r>
              <w:rPr>
                <w:rFonts w:eastAsiaTheme="minorEastAsia"/>
              </w:rPr>
              <w:t>)</w:t>
            </w:r>
            <w:bookmarkEnd w:id="46"/>
          </w:p>
        </w:tc>
      </w:tr>
    </w:tbl>
    <w:p w:rsidR="00E63551" w:rsidRDefault="00F57C88" w:rsidP="00B7053B">
      <w:r>
        <w:t xml:space="preserve">We can see that equation </w:t>
      </w:r>
      <w:r>
        <w:fldChar w:fldCharType="begin"/>
      </w:r>
      <w:r>
        <w:instrText xml:space="preserve"> REF _Ref442279719 \h </w:instrText>
      </w:r>
      <w:r>
        <w:fldChar w:fldCharType="separate"/>
      </w:r>
      <w:r w:rsidR="009A31F9">
        <w:rPr>
          <w:rFonts w:eastAsiaTheme="minorEastAsia"/>
        </w:rPr>
        <w:t>(</w:t>
      </w:r>
      <w:r w:rsidR="009A31F9">
        <w:rPr>
          <w:rFonts w:eastAsiaTheme="minorEastAsia"/>
          <w:noProof/>
        </w:rPr>
        <w:t>21</w:t>
      </w:r>
      <w:r w:rsidR="009A31F9">
        <w:rPr>
          <w:rFonts w:eastAsiaTheme="minorEastAsia"/>
        </w:rPr>
        <w:t>)</w:t>
      </w:r>
      <w:r>
        <w:fldChar w:fldCharType="end"/>
      </w:r>
      <w:r>
        <w:t xml:space="preserve"> can be written as system of linear algebraic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57C88" w:rsidTr="009875AE">
        <w:tc>
          <w:tcPr>
            <w:tcW w:w="4667" w:type="pct"/>
          </w:tcPr>
          <w:p w:rsidR="00F57C88" w:rsidRPr="00FC7135" w:rsidRDefault="00DA0BE0" w:rsidP="009875AE">
            <w:pPr>
              <w:ind w:firstLine="0"/>
              <w:rPr>
                <w:rFonts w:eastAsiaTheme="minorEastAsia"/>
              </w:rPr>
            </w:pPr>
            <m:oMathPara>
              <m:oMathParaPr>
                <m:jc m:val="center"/>
              </m:oMathParaPr>
              <m:oMath>
                <m:d>
                  <m:dPr>
                    <m:ctrlPr>
                      <w:rPr>
                        <w:rFonts w:ascii="Cambria Math" w:hAnsi="Cambria Math"/>
                        <w:i/>
                      </w:rPr>
                    </m:ctrlPr>
                  </m:dPr>
                  <m:e>
                    <m:r>
                      <w:rPr>
                        <w:rFonts w:ascii="Cambria Math" w:hAnsi="Cambria Math"/>
                      </w:rPr>
                      <m:t>A+λB+μC</m:t>
                    </m:r>
                  </m:e>
                </m:d>
                <m:r>
                  <w:rPr>
                    <w:rFonts w:ascii="Cambria Math" w:hAnsi="Cambria Math"/>
                  </w:rPr>
                  <m:t>n=F</m:t>
                </m:r>
                <m:r>
                  <w:rPr>
                    <w:rFonts w:ascii="Cambria Math" w:eastAsiaTheme="minorEastAsia" w:hAnsi="Cambria Math"/>
                  </w:rPr>
                  <m:t>,</m:t>
                </m:r>
              </m:oMath>
            </m:oMathPara>
          </w:p>
        </w:tc>
        <w:tc>
          <w:tcPr>
            <w:tcW w:w="333" w:type="pct"/>
            <w:vAlign w:val="center"/>
          </w:tcPr>
          <w:p w:rsidR="00F57C88" w:rsidRDefault="00F57C88" w:rsidP="009875AE">
            <w:pPr>
              <w:ind w:firstLine="0"/>
              <w:jc w:val="right"/>
              <w:rPr>
                <w:rFonts w:eastAsiaTheme="minorEastAsia"/>
              </w:rPr>
            </w:pPr>
            <w:bookmarkStart w:id="47" w:name="_Ref44286576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25</w:t>
            </w:r>
            <w:r>
              <w:rPr>
                <w:rFonts w:eastAsiaTheme="minorEastAsia"/>
              </w:rPr>
              <w:fldChar w:fldCharType="end"/>
            </w:r>
            <w:r>
              <w:rPr>
                <w:rFonts w:eastAsiaTheme="minorEastAsia"/>
              </w:rPr>
              <w:t>)</w:t>
            </w:r>
            <w:bookmarkEnd w:id="47"/>
          </w:p>
        </w:tc>
      </w:tr>
    </w:tbl>
    <w:p w:rsidR="00B7053B" w:rsidRDefault="005F1591" w:rsidP="005F1591">
      <w:pPr>
        <w:ind w:firstLine="0"/>
      </w:pPr>
      <w:proofErr w:type="gramStart"/>
      <w:r>
        <w:t>where</w:t>
      </w:r>
      <w:proofErr w:type="gramEnd"/>
      <w:r>
        <w:t xml:space="preserve"> </w:t>
      </w:r>
      <m:oMath>
        <m:r>
          <w:rPr>
            <w:rFonts w:ascii="Cambria Math" w:hAnsi="Cambria Math"/>
          </w:rPr>
          <m:t>K</m:t>
        </m:r>
      </m:oMath>
      <w:r>
        <w:rPr>
          <w:rFonts w:eastAsiaTheme="minorEastAsia"/>
        </w:rPr>
        <w:t xml:space="preserve"> by </w:t>
      </w:r>
      <m:oMath>
        <m:r>
          <w:rPr>
            <w:rFonts w:ascii="Cambria Math" w:eastAsiaTheme="minorEastAsia" w:hAnsi="Cambria Math"/>
          </w:rPr>
          <m:t>K</m:t>
        </m:r>
      </m:oMath>
      <w:r>
        <w:rPr>
          <w:rFonts w:eastAsiaTheme="minorEastAsia"/>
        </w:rPr>
        <w:t xml:space="preserve"> </w:t>
      </w:r>
      <w:r>
        <w:t xml:space="preserve">matrices </w:t>
      </w:r>
      <m:oMath>
        <m:r>
          <w:rPr>
            <w:rFonts w:ascii="Cambria Math" w:hAnsi="Cambria Math"/>
          </w:rPr>
          <m:t>A,B,C</m:t>
        </m:r>
      </m:oMath>
      <w:r>
        <w:rPr>
          <w:rFonts w:eastAsiaTheme="minorEastAsia"/>
        </w:rPr>
        <w:t xml:space="preserve"> c</w:t>
      </w:r>
      <w:proofErr w:type="spellStart"/>
      <w:r w:rsidR="00607AC7">
        <w:rPr>
          <w:rFonts w:eastAsiaTheme="minorEastAsia"/>
        </w:rPr>
        <w:t>orrespond</w:t>
      </w:r>
      <w:proofErr w:type="spellEnd"/>
      <w:r>
        <w:rPr>
          <w:rFonts w:eastAsiaTheme="minorEastAsia"/>
        </w:rPr>
        <w:t xml:space="preserve"> to data approximation, stretching and bending terms correspondingly, </w:t>
      </w:r>
      <m:oMath>
        <m:r>
          <w:rPr>
            <w:rFonts w:ascii="Cambria Math" w:eastAsiaTheme="minorEastAsia" w:hAnsi="Cambria Math"/>
          </w:rPr>
          <m:t>n</m:t>
        </m:r>
      </m:oMath>
      <w:r>
        <w:rPr>
          <w:rFonts w:eastAsiaTheme="minorEastAsia"/>
        </w:rPr>
        <w:t xml:space="preserve"> is matrix each row of which is coordinates of one node and </w:t>
      </w:r>
      <m:oMath>
        <m:r>
          <w:rPr>
            <w:rFonts w:ascii="Cambria Math" w:eastAsiaTheme="minorEastAsia" w:hAnsi="Cambria Math"/>
          </w:rPr>
          <m:t>F</m:t>
        </m:r>
      </m:oMath>
      <w:r>
        <w:rPr>
          <w:rFonts w:eastAsiaTheme="minorEastAsia"/>
        </w:rPr>
        <w:t xml:space="preserve"> is matrix with </w:t>
      </w:r>
      <m:oMath>
        <m:r>
          <w:rPr>
            <w:rFonts w:ascii="Cambria Math" w:eastAsiaTheme="minorEastAsia" w:hAnsi="Cambria Math"/>
          </w:rPr>
          <m:t>K</m:t>
        </m:r>
      </m:oMath>
      <w:r>
        <w:rPr>
          <w:rFonts w:eastAsiaTheme="minorEastAsia"/>
        </w:rPr>
        <w:t xml:space="preserve"> rows and </w:t>
      </w:r>
      <m:oMath>
        <m:r>
          <w:rPr>
            <w:rFonts w:ascii="Cambria Math" w:eastAsiaTheme="minorEastAsia" w:hAnsi="Cambria Math"/>
          </w:rPr>
          <m:t>D</m:t>
        </m:r>
      </m:oMath>
      <w:r>
        <w:rPr>
          <w:rFonts w:eastAsiaTheme="minorEastAsia"/>
        </w:rPr>
        <w:t xml:space="preserve"> columns. It is important that matrices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are data indep</w:t>
      </w:r>
      <w:proofErr w:type="spellStart"/>
      <w:r>
        <w:rPr>
          <w:rFonts w:eastAsiaTheme="minorEastAsia"/>
        </w:rPr>
        <w:t>endent</w:t>
      </w:r>
      <w:proofErr w:type="spellEnd"/>
      <w:r>
        <w:rPr>
          <w:rFonts w:eastAsiaTheme="minorEastAsia"/>
        </w:rPr>
        <w:t xml:space="preserve"> and can be calculated once. Matrix </w:t>
      </w:r>
      <m:oMath>
        <m:r>
          <w:rPr>
            <w:rFonts w:ascii="Cambria Math" w:eastAsiaTheme="minorEastAsia" w:hAnsi="Cambria Math"/>
          </w:rPr>
          <m:t>A</m:t>
        </m:r>
      </m:oMath>
      <w:r>
        <w:rPr>
          <w:rFonts w:eastAsiaTheme="minorEastAsia"/>
        </w:rPr>
        <w:t xml:space="preserve"> is data dependent and must be recalculated after each association step.</w:t>
      </w:r>
      <w:r w:rsidR="009875AE">
        <w:rPr>
          <w:rFonts w:eastAsiaTheme="minorEastAsia"/>
        </w:rPr>
        <w:t xml:space="preserve"> All coordinates of nodes are independent.</w:t>
      </w:r>
    </w:p>
    <w:p w:rsidR="00B7053B" w:rsidRDefault="005F1591" w:rsidP="005F1591">
      <w:pPr>
        <w:rPr>
          <w:rFonts w:eastAsiaTheme="minorEastAsia"/>
        </w:rPr>
      </w:pPr>
      <w:r>
        <w:t xml:space="preserve">Let us denote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9875AE">
        <w:rPr>
          <w:rFonts w:eastAsiaTheme="minorEastAsia"/>
        </w:rPr>
        <w:t xml:space="preserve"> the number of data points which are associated with </w:t>
      </w:r>
      <w:proofErr w:type="gramStart"/>
      <w:r w:rsidR="009875AE">
        <w:rPr>
          <w:rFonts w:eastAsiaTheme="minorEastAsia"/>
        </w:rPr>
        <w:t xml:space="preserve">node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9875AE">
        <w:rPr>
          <w:rFonts w:eastAsiaTheme="minorEastAsia"/>
        </w:rPr>
        <w:t xml:space="preserve">. Then we can write </w:t>
      </w:r>
      <w:proofErr w:type="gramStart"/>
      <w:r w:rsidR="009875AE">
        <w:rPr>
          <w:rFonts w:eastAsiaTheme="minorEastAsia"/>
        </w:rPr>
        <w:t xml:space="preserve">matrix </w:t>
      </w:r>
      <w:proofErr w:type="gramEnd"/>
      <m:oMath>
        <m:r>
          <w:rPr>
            <w:rFonts w:ascii="Cambria Math" w:eastAsiaTheme="minorEastAsia" w:hAnsi="Cambria Math"/>
          </w:rPr>
          <m:t>A</m:t>
        </m:r>
      </m:oMath>
      <w:r w:rsidR="009875AE">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DA0BE0" w:rsidP="009875A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26</w:t>
            </w:r>
            <w:r>
              <w:rPr>
                <w:rFonts w:eastAsiaTheme="minorEastAsia"/>
              </w:rPr>
              <w:fldChar w:fldCharType="end"/>
            </w:r>
            <w:r>
              <w:rPr>
                <w:rFonts w:eastAsiaTheme="minorEastAsia"/>
              </w:rPr>
              <w:t>)</w:t>
            </w:r>
          </w:p>
        </w:tc>
      </w:tr>
    </w:tbl>
    <w:p w:rsidR="00B7053B"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DA0BE0" w:rsidP="009875A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bookmarkStart w:id="48" w:name="_Ref51787660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27</w:t>
            </w:r>
            <w:r>
              <w:rPr>
                <w:rFonts w:eastAsiaTheme="minorEastAsia"/>
              </w:rPr>
              <w:fldChar w:fldCharType="end"/>
            </w:r>
            <w:r>
              <w:rPr>
                <w:rFonts w:eastAsiaTheme="minorEastAsia"/>
              </w:rPr>
              <w:t>)</w:t>
            </w:r>
            <w:bookmarkEnd w:id="48"/>
          </w:p>
        </w:tc>
      </w:tr>
    </w:tbl>
    <w:p w:rsidR="009875AE"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B</m:t>
        </m:r>
      </m:oMath>
      <w:r>
        <w:rPr>
          <w:rFonts w:eastAsiaTheme="minorEastAsia"/>
        </w:rPr>
        <w:t xml:space="preserve"> can be calculated iteratively. </w:t>
      </w:r>
      <w:proofErr w:type="gramStart"/>
      <w:r>
        <w:rPr>
          <w:rFonts w:eastAsiaTheme="minorEastAsia"/>
        </w:rPr>
        <w:t xml:space="preserve">Put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perform modification of matrix:</w:t>
      </w:r>
    </w:p>
    <w:p w:rsidR="009875AE" w:rsidRPr="003B68CA" w:rsidRDefault="00DA0BE0"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3B68CA" w:rsidRDefault="00DA0BE0"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3B68CA" w:rsidRDefault="00DA0BE0"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9875AE" w:rsidRDefault="00DA0BE0" w:rsidP="009875A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9875AE" w:rsidRDefault="009875AE" w:rsidP="009875AE">
      <w:pPr>
        <w:ind w:firstLine="0"/>
        <w:rPr>
          <w:rFonts w:eastAsiaTheme="minorEastAsia"/>
        </w:rPr>
      </w:pPr>
      <w:r>
        <w:rPr>
          <w:rFonts w:eastAsiaTheme="minorEastAsia"/>
        </w:rPr>
        <w:lastRenderedPageBreak/>
        <w:t xml:space="preserve">Matrix </w:t>
      </w:r>
      <m:oMath>
        <m:r>
          <w:rPr>
            <w:rFonts w:ascii="Cambria Math" w:eastAsiaTheme="minorEastAsia" w:hAnsi="Cambria Math"/>
          </w:rPr>
          <m:t>C</m:t>
        </m:r>
      </m:oMath>
      <w:r>
        <w:rPr>
          <w:rFonts w:eastAsiaTheme="minorEastAsia"/>
        </w:rPr>
        <w:t xml:space="preserve"> can be calculated iteratively. </w:t>
      </w:r>
      <w:proofErr w:type="gramStart"/>
      <w:r>
        <w:rPr>
          <w:rFonts w:eastAsiaTheme="minorEastAsia"/>
        </w:rPr>
        <w:t xml:space="preserve">Put </w:t>
      </w:r>
      <w:proofErr w:type="gramEnd"/>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rib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perform modification of matrix:</w:t>
      </w:r>
    </w:p>
    <w:p w:rsidR="009875AE" w:rsidRDefault="00DA0BE0"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DA0BE0"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Default="00DA0BE0"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67500E" w:rsidRDefault="00DA0BE0"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oMath>
      </m:oMathPara>
    </w:p>
    <w:p w:rsidR="0067500E" w:rsidRDefault="00DA0BE0"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+4,</m:t>
          </m:r>
        </m:oMath>
      </m:oMathPara>
    </w:p>
    <w:p w:rsidR="0067500E" w:rsidRDefault="00DA0BE0"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-2,</m:t>
          </m:r>
        </m:oMath>
      </m:oMathPara>
    </w:p>
    <w:p w:rsidR="0067500E" w:rsidRDefault="00DA0BE0"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DA0BE0"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Pr="007C13FA" w:rsidRDefault="00DA0BE0"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7C13FA" w:rsidRDefault="007C13FA" w:rsidP="007C13FA">
      <w:pPr>
        <w:pStyle w:val="Heading2"/>
      </w:pPr>
      <w:bookmarkStart w:id="49" w:name="_Ref516243016"/>
      <w:bookmarkStart w:id="50" w:name="_Toc518052247"/>
      <w:r>
        <w:t>Weighted version</w:t>
      </w:r>
      <w:bookmarkEnd w:id="49"/>
      <w:bookmarkEnd w:id="50"/>
    </w:p>
    <w:p w:rsidR="007C13FA" w:rsidRDefault="007C13FA" w:rsidP="007C13FA">
      <w:pPr>
        <w:rPr>
          <w:rFonts w:eastAsiaTheme="minorEastAsia"/>
        </w:rPr>
      </w:pPr>
      <w:r>
        <w:t xml:space="preserve">Data points can have </w:t>
      </w:r>
      <w:proofErr w:type="gramStart"/>
      <w:r>
        <w:t xml:space="preserve">weights </w:t>
      </w:r>
      <w:proofErr w:type="gramEnd"/>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In this case data term of energy has kind: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DA0BE0"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28</w:t>
            </w:r>
            <w:r>
              <w:rPr>
                <w:rFonts w:eastAsiaTheme="minorEastAsia"/>
              </w:rPr>
              <w:fldChar w:fldCharType="end"/>
            </w:r>
            <w:r>
              <w:rPr>
                <w:rFonts w:eastAsiaTheme="minorEastAsia"/>
              </w:rPr>
              <w:t>)</w:t>
            </w:r>
          </w:p>
        </w:tc>
      </w:tr>
    </w:tbl>
    <w:p w:rsidR="007C13FA" w:rsidRDefault="007C13FA" w:rsidP="007C13FA">
      <w:r>
        <w:t xml:space="preserve">Derivative of this function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DA0BE0" w:rsidP="0094485F">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dw</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29</w:t>
            </w:r>
            <w:r>
              <w:rPr>
                <w:rFonts w:eastAsiaTheme="minorEastAsia"/>
              </w:rPr>
              <w:fldChar w:fldCharType="end"/>
            </w:r>
            <w:r>
              <w:rPr>
                <w:rFonts w:eastAsiaTheme="minorEastAsia"/>
              </w:rPr>
              <w:t>)</w:t>
            </w:r>
          </w:p>
        </w:tc>
      </w:tr>
    </w:tbl>
    <w:p w:rsidR="007C13FA" w:rsidRDefault="007C13FA" w:rsidP="007C13FA">
      <w:r>
        <w:t xml:space="preserve">Matrices </w:t>
      </w:r>
      <m:oMath>
        <m:r>
          <w:rPr>
            <w:rFonts w:ascii="Cambria Math" w:hAnsi="Cambria Math"/>
          </w:rPr>
          <m:t>A</m:t>
        </m:r>
      </m:oMath>
      <w:r>
        <w:rPr>
          <w:rFonts w:eastAsiaTheme="minorEastAsia"/>
        </w:rPr>
        <w:t xml:space="preserve"> and </w:t>
      </w:r>
      <m:oMath>
        <m:r>
          <w:rPr>
            <w:rFonts w:ascii="Cambria Math" w:eastAsiaTheme="minorEastAsia" w:hAnsi="Cambria Math"/>
          </w:rPr>
          <m:t>F</m:t>
        </m:r>
      </m:oMath>
      <w:r>
        <w:rPr>
          <w:rFonts w:eastAsiaTheme="minorEastAsia"/>
        </w:rPr>
        <w:t xml:space="preserve"> can be rewritten in the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DA0BE0"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1" w:name="_Ref5162431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30</w:t>
            </w:r>
            <w:r>
              <w:rPr>
                <w:rFonts w:eastAsiaTheme="minorEastAsia"/>
              </w:rPr>
              <w:fldChar w:fldCharType="end"/>
            </w:r>
            <w:r>
              <w:rPr>
                <w:rFonts w:eastAsiaTheme="minorEastAsia"/>
              </w:rPr>
              <w:t>)</w:t>
            </w:r>
            <w:bookmarkEnd w:id="51"/>
          </w:p>
        </w:tc>
      </w:tr>
      <w:tr w:rsidR="007C13FA" w:rsidTr="007C13FA">
        <w:tc>
          <w:tcPr>
            <w:tcW w:w="4667" w:type="pct"/>
          </w:tcPr>
          <w:p w:rsidR="007C13FA" w:rsidRPr="00FC7135" w:rsidRDefault="00DA0BE0"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2" w:name="_Ref516243168"/>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31</w:t>
            </w:r>
            <w:r>
              <w:rPr>
                <w:rFonts w:eastAsiaTheme="minorEastAsia"/>
              </w:rPr>
              <w:fldChar w:fldCharType="end"/>
            </w:r>
            <w:r>
              <w:rPr>
                <w:rFonts w:eastAsiaTheme="minorEastAsia"/>
              </w:rPr>
              <w:t>)</w:t>
            </w:r>
            <w:bookmarkEnd w:id="52"/>
          </w:p>
        </w:tc>
      </w:tr>
    </w:tbl>
    <w:p w:rsidR="0084475C" w:rsidRPr="00F20213" w:rsidRDefault="0084475C" w:rsidP="0084475C">
      <w:pPr>
        <w:pStyle w:val="Heading2"/>
      </w:pPr>
      <w:bookmarkStart w:id="53" w:name="_Toc518052248"/>
      <m:oMath>
        <m:r>
          <m:rPr>
            <m:sty m:val="bi"/>
          </m:rPr>
          <w:rPr>
            <w:rFonts w:ascii="Cambria Math" w:hAnsi="Cambria Math"/>
          </w:rPr>
          <m:t>λ</m:t>
        </m:r>
      </m:oMath>
      <w:r>
        <w:t xml:space="preserve"> </w:t>
      </w:r>
      <w:proofErr w:type="gramStart"/>
      <w:r>
        <w:t>and</w:t>
      </w:r>
      <w:proofErr w:type="gramEnd"/>
      <w:r>
        <w:t xml:space="preserve"> </w:t>
      </w:r>
      <m:oMath>
        <m:r>
          <m:rPr>
            <m:sty m:val="bi"/>
          </m:rPr>
          <w:rPr>
            <w:rFonts w:ascii="Cambria Math" w:hAnsi="Cambria Math"/>
          </w:rPr>
          <m:t>μ</m:t>
        </m:r>
      </m:oMath>
      <w:r>
        <w:t xml:space="preserve"> choice</w:t>
      </w:r>
      <w:bookmarkEnd w:id="53"/>
    </w:p>
    <w:p w:rsidR="001D1EB6" w:rsidRDefault="00F20213" w:rsidP="0067500E">
      <w:pPr>
        <w:ind w:firstLine="0"/>
        <w:rPr>
          <w:rFonts w:eastAsiaTheme="minorEastAsia"/>
        </w:rPr>
      </w:pPr>
      <w:r>
        <w:rPr>
          <w:rFonts w:eastAsiaTheme="minorEastAsia"/>
        </w:rPr>
        <w:t xml:space="preserve">Selection of appropriate values of </w:t>
      </w:r>
      <m:oMath>
        <m:r>
          <w:rPr>
            <w:rFonts w:ascii="Cambria Math" w:eastAsiaTheme="minorEastAsia" w:hAnsi="Cambria Math"/>
          </w:rPr>
          <m:t>λ</m:t>
        </m:r>
      </m:oMath>
      <w:r>
        <w:rPr>
          <w:rFonts w:eastAsiaTheme="minorEastAsia"/>
        </w:rPr>
        <w:t xml:space="preserve"> and </w:t>
      </w:r>
      <m:oMath>
        <m:r>
          <w:rPr>
            <w:rFonts w:ascii="Cambria Math" w:eastAsiaTheme="minorEastAsia" w:hAnsi="Cambria Math"/>
          </w:rPr>
          <m:t>μ</m:t>
        </m:r>
      </m:oMath>
      <w:r>
        <w:rPr>
          <w:rFonts w:eastAsiaTheme="minorEastAsia"/>
        </w:rPr>
        <w:t xml:space="preserve"> is very important problem. </w:t>
      </w:r>
    </w:p>
    <w:p w:rsidR="00D74CEA" w:rsidRDefault="00F20213" w:rsidP="001D1EB6">
      <w:pPr>
        <w:rPr>
          <w:rFonts w:eastAsiaTheme="minorEastAsia"/>
        </w:rPr>
      </w:pPr>
      <w:r>
        <w:t xml:space="preserve">It looks like reasonable to have the same stretching energy for maps with different number of nodes. </w:t>
      </w:r>
      <w:r w:rsidR="00D74CEA">
        <w:t xml:space="preserve">Let us consider map with one edge of </w:t>
      </w:r>
      <w:proofErr w:type="gramStart"/>
      <w:r w:rsidR="00D74CEA">
        <w:t xml:space="preserve">length </w:t>
      </w:r>
      <w:proofErr w:type="gramEnd"/>
      <m:oMath>
        <m:r>
          <w:rPr>
            <w:rFonts w:ascii="Cambria Math" w:hAnsi="Cambria Math"/>
          </w:rPr>
          <m:t>s</m:t>
        </m:r>
      </m:oMath>
      <w:r w:rsidR="00D74CEA">
        <w:rPr>
          <w:rFonts w:eastAsiaTheme="minorEastAsia"/>
        </w:rPr>
        <w:t xml:space="preserve">. Stretching energy of this map is </w:t>
      </w:r>
    </w:p>
    <w:p w:rsidR="00D74CEA" w:rsidRDefault="00DA0BE0" w:rsidP="001D1EB6">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oMath>
      </m:oMathPara>
    </w:p>
    <w:p w:rsidR="00D74CEA" w:rsidRDefault="00D74CEA" w:rsidP="001D1EB6">
      <w:pPr>
        <w:rPr>
          <w:rFonts w:eastAsiaTheme="minorEastAsia"/>
        </w:rPr>
      </w:pPr>
      <w:r>
        <w:rPr>
          <w:rFonts w:eastAsiaTheme="minorEastAsia"/>
        </w:rPr>
        <w:t xml:space="preserve">Let us split this edge into </w:t>
      </w:r>
      <m:oMath>
        <m:r>
          <w:rPr>
            <w:rFonts w:ascii="Cambria Math" w:eastAsiaTheme="minorEastAsia" w:hAnsi="Cambria Math"/>
          </w:rPr>
          <m:t>m</m:t>
        </m:r>
      </m:oMath>
      <w:r>
        <w:rPr>
          <w:rFonts w:eastAsiaTheme="minorEastAsia"/>
        </w:rPr>
        <w:t xml:space="preserve"> smaller equal edges. Then we can write</w:t>
      </w:r>
    </w:p>
    <w:p w:rsidR="00D74CEA" w:rsidRDefault="00DA0BE0" w:rsidP="001D1EB6">
      <m:oMathPara>
        <m:oMath>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m</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e>
          </m:nary>
          <m:r>
            <w:rPr>
              <w:rFonts w:ascii="Cambria Math" w:hAnsi="Cambria Math"/>
            </w:rPr>
            <m:t>=m</m:t>
          </m:r>
          <m:sSub>
            <m:sSubPr>
              <m:ctrlPr>
                <w:rPr>
                  <w:rFonts w:ascii="Cambria Math" w:hAnsi="Cambria Math"/>
                  <w:i/>
                </w:rPr>
              </m:ctrlPr>
            </m:sSubPr>
            <m:e>
              <m:r>
                <w:rPr>
                  <w:rFonts w:ascii="Cambria Math" w:hAnsi="Cambria Math"/>
                </w:rPr>
                <m:t>λ</m:t>
              </m:r>
            </m:e>
            <m:sub>
              <m:r>
                <w:rPr>
                  <w:rFonts w:ascii="Cambria Math" w:hAnsi="Cambria Math"/>
                </w:rPr>
                <m:t>m</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mλ</m:t>
              </m:r>
            </m:den>
          </m:f>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1</m:t>
              </m:r>
            </m:sup>
          </m:sSubSup>
          <m:r>
            <w:rPr>
              <w:rFonts w:ascii="Cambria Math" w:hAnsi="Cambria Math"/>
            </w:rPr>
            <m:t>.</m:t>
          </m:r>
        </m:oMath>
      </m:oMathPara>
    </w:p>
    <w:p w:rsidR="00E70E74" w:rsidRDefault="00E70E74" w:rsidP="0067500E">
      <w:pPr>
        <w:ind w:firstLine="0"/>
        <w:rPr>
          <w:rFonts w:eastAsiaTheme="minorEastAsia"/>
        </w:rPr>
      </w:pPr>
      <w:r>
        <w:rPr>
          <w:rFonts w:eastAsiaTheme="minorEastAsia"/>
        </w:rPr>
        <w:t>Since we want to have the same energy we can write:</w:t>
      </w:r>
    </w:p>
    <w:p w:rsidR="00E70E74" w:rsidRDefault="00DA0BE0" w:rsidP="0067500E">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m</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m</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num>
            <m:den>
              <m:r>
                <w:rPr>
                  <w:rFonts w:ascii="Cambria Math" w:hAnsi="Cambria Math"/>
                </w:rPr>
                <m:t>λ</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m:t>
          </m:r>
          <m:r>
            <w:rPr>
              <w:rFonts w:ascii="Cambria Math" w:hAnsi="Cambria Math"/>
            </w:rPr>
            <m:t>λ</m:t>
          </m:r>
          <m:r>
            <w:rPr>
              <w:rFonts w:ascii="Cambria Math" w:eastAsiaTheme="minorEastAsia" w:hAnsi="Cambria Math"/>
            </w:rPr>
            <m:t>.</m:t>
          </m:r>
        </m:oMath>
      </m:oMathPara>
    </w:p>
    <w:p w:rsidR="00E70E74" w:rsidRDefault="001D1EB6" w:rsidP="0067500E">
      <w:pPr>
        <w:ind w:firstLine="0"/>
        <w:rPr>
          <w:rFonts w:eastAsiaTheme="minorEastAsia"/>
        </w:rPr>
      </w:pPr>
      <w:r>
        <w:rPr>
          <w:rFonts w:eastAsiaTheme="minorEastAsia"/>
        </w:rPr>
        <w:t xml:space="preserve">This means that if we define stretch modulo for one fragment as </w:t>
      </w:r>
      <m:oMath>
        <m:r>
          <w:rPr>
            <w:rFonts w:ascii="Cambria Math" w:eastAsiaTheme="minorEastAsia" w:hAnsi="Cambria Math"/>
          </w:rPr>
          <m:t>λ</m:t>
        </m:r>
      </m:oMath>
      <w:r>
        <w:rPr>
          <w:rFonts w:eastAsiaTheme="minorEastAsia"/>
        </w:rPr>
        <w:t xml:space="preserve"> then for chain of </w:t>
      </w:r>
      <m:oMath>
        <m:r>
          <w:rPr>
            <w:rFonts w:ascii="Cambria Math" w:eastAsiaTheme="minorEastAsia" w:hAnsi="Cambria Math"/>
          </w:rPr>
          <m:t>m</m:t>
        </m:r>
      </m:oMath>
      <w:r>
        <w:rPr>
          <w:rFonts w:eastAsiaTheme="minorEastAsia"/>
        </w:rPr>
        <w:t xml:space="preserve"> edges we have to use </w:t>
      </w:r>
      <w:proofErr w:type="gramStart"/>
      <w:r>
        <w:rPr>
          <w:rFonts w:eastAsiaTheme="minorEastAsia"/>
        </w:rPr>
        <w:t xml:space="preserve">modulo </w:t>
      </w:r>
      <w:proofErr w:type="gramEnd"/>
      <m:oMath>
        <m:r>
          <w:rPr>
            <w:rFonts w:ascii="Cambria Math" w:eastAsiaTheme="minorEastAsia" w:hAnsi="Cambria Math"/>
          </w:rPr>
          <m:t>mλ</m:t>
        </m:r>
      </m:oMath>
      <w:r>
        <w:rPr>
          <w:rFonts w:eastAsiaTheme="minorEastAsia"/>
        </w:rPr>
        <w:t>.</w:t>
      </w:r>
    </w:p>
    <w:p w:rsidR="00E70E74" w:rsidRDefault="001D1EB6" w:rsidP="001D1EB6">
      <w:r>
        <w:lastRenderedPageBreak/>
        <w:t xml:space="preserve">Let us require to have the same bending modulo for maps with different number of nodes. Let us consider two maps for the circle (see </w:t>
      </w:r>
      <w:r w:rsidR="004A4CD8">
        <w:fldChar w:fldCharType="begin"/>
      </w:r>
      <w:r w:rsidR="004A4CD8">
        <w:instrText xml:space="preserve"> REF _Ref516157132 \h </w:instrText>
      </w:r>
      <w:r w:rsidR="004A4CD8">
        <w:fldChar w:fldCharType="separate"/>
      </w:r>
      <w:r w:rsidR="009A31F9">
        <w:t xml:space="preserve">Figure </w:t>
      </w:r>
      <w:r w:rsidR="009A31F9">
        <w:rPr>
          <w:noProof/>
        </w:rPr>
        <w:t>13</w:t>
      </w:r>
      <w:r w:rsidR="004A4CD8">
        <w:fldChar w:fldCharType="end"/>
      </w:r>
      <w:r w:rsidR="004A4CD8">
        <w:t>).</w:t>
      </w:r>
    </w:p>
    <w:p w:rsidR="00E70E74" w:rsidRDefault="004A4CD8" w:rsidP="00B64C8C">
      <w:pPr>
        <w:spacing w:before="240"/>
        <w:ind w:firstLine="0"/>
        <w:rPr>
          <w:rFonts w:eastAsiaTheme="minorEastAsia"/>
        </w:rPr>
      </w:pPr>
      <w:r>
        <w:rPr>
          <w:rFonts w:eastAsiaTheme="minorEastAsia"/>
          <w:noProof/>
          <w:lang w:eastAsia="en-GB"/>
        </w:rPr>
        <w:drawing>
          <wp:inline distT="0" distB="0" distL="0" distR="0">
            <wp:extent cx="5721350" cy="5283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1350" cy="528320"/>
                    </a:xfrm>
                    <a:prstGeom prst="rect">
                      <a:avLst/>
                    </a:prstGeom>
                    <a:noFill/>
                    <a:ln>
                      <a:noFill/>
                    </a:ln>
                  </pic:spPr>
                </pic:pic>
              </a:graphicData>
            </a:graphic>
          </wp:inline>
        </w:drawing>
      </w:r>
    </w:p>
    <w:p w:rsidR="001D1EB6" w:rsidRDefault="004A4CD8" w:rsidP="00B64C8C">
      <w:pPr>
        <w:pStyle w:val="Caption"/>
        <w:spacing w:after="240"/>
        <w:rPr>
          <w:rFonts w:eastAsiaTheme="minorEastAsia"/>
        </w:rPr>
      </w:pPr>
      <w:bookmarkStart w:id="54" w:name="_Ref516157132"/>
      <w:proofErr w:type="gramStart"/>
      <w:r>
        <w:t xml:space="preserve">Figure </w:t>
      </w:r>
      <w:fldSimple w:instr=" SEQ Figure \* ARABIC ">
        <w:r w:rsidR="009A31F9">
          <w:rPr>
            <w:noProof/>
          </w:rPr>
          <w:t>13</w:t>
        </w:r>
      </w:fldSimple>
      <w:bookmarkEnd w:id="54"/>
      <w:r>
        <w:t>.</w:t>
      </w:r>
      <w:proofErr w:type="gramEnd"/>
      <w:r>
        <w:t xml:space="preserve"> Two maps for fragment of circle with two (left) and four (right) edges</w:t>
      </w:r>
    </w:p>
    <w:p w:rsidR="00B64C8C" w:rsidRDefault="00B64C8C" w:rsidP="00B64C8C">
      <w:pPr>
        <w:rPr>
          <w:rFonts w:eastAsiaTheme="minorEastAsia"/>
        </w:rPr>
      </w:pPr>
      <w:r>
        <w:t xml:space="preserve">Let us denote the coordinates of three points in the left figure </w:t>
      </w:r>
      <w:proofErr w:type="gramStart"/>
      <w:r>
        <w:t xml:space="preserve">as </w:t>
      </w:r>
      <w:proofErr w:type="gramEnd"/>
      <m:oMath>
        <m:d>
          <m:dPr>
            <m:ctrlPr>
              <w:rPr>
                <w:rFonts w:ascii="Cambria Math" w:hAnsi="Cambria Math"/>
                <w:i/>
              </w:rPr>
            </m:ctrlPr>
          </m:dPr>
          <m:e>
            <m:r>
              <w:rPr>
                <w:rFonts w:ascii="Cambria Math" w:hAnsi="Cambria Math"/>
              </w:rPr>
              <m:t>-1,0</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 (1,0)</m:t>
        </m:r>
      </m:oMath>
      <w:r>
        <w:rPr>
          <w:rFonts w:eastAsiaTheme="minorEastAsia"/>
        </w:rPr>
        <w:t>. In this case bending elastic energy is</w:t>
      </w:r>
    </w:p>
    <w:p w:rsidR="001D1EB6" w:rsidRDefault="00DA0BE0" w:rsidP="00B64C8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1-2×0+</m:t>
                      </m:r>
                      <m:d>
                        <m:dPr>
                          <m:ctrlPr>
                            <w:rPr>
                              <w:rFonts w:ascii="Cambria Math" w:eastAsiaTheme="minorEastAsia" w:hAnsi="Cambria Math"/>
                              <w:i/>
                            </w:rPr>
                          </m:ctrlPr>
                        </m:dPr>
                        <m:e>
                          <m:r>
                            <w:rPr>
                              <w:rFonts w:ascii="Cambria Math" w:eastAsiaTheme="minorEastAsia" w:hAnsi="Cambria Math"/>
                            </w:rPr>
                            <m:t>-1</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m:t>
                      </m:r>
                      <m:r>
                        <w:rPr>
                          <w:rFonts w:ascii="Cambria Math" w:eastAsiaTheme="minorEastAsia" w:hAnsi="Cambria Math"/>
                        </w:rPr>
                        <m:t>h+</m:t>
                      </m:r>
                      <m:r>
                        <w:rPr>
                          <w:rFonts w:ascii="Cambria Math" w:eastAsiaTheme="minorEastAsia" w:hAnsi="Cambria Math"/>
                        </w:rPr>
                        <m:t>0</m:t>
                      </m:r>
                    </m:e>
                  </m:d>
                </m:e>
                <m:sup>
                  <m:r>
                    <w:rPr>
                      <w:rFonts w:ascii="Cambria Math" w:eastAsiaTheme="minorEastAsia" w:hAnsi="Cambria Math"/>
                    </w:rPr>
                    <m:t>2</m:t>
                  </m:r>
                </m:sup>
              </m:sSup>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D1EB6" w:rsidRDefault="00B64C8C" w:rsidP="0067500E">
      <w:pPr>
        <w:ind w:firstLine="0"/>
        <w:rPr>
          <w:rFonts w:eastAsiaTheme="minorEastAsia"/>
        </w:rPr>
      </w:pPr>
      <w:r>
        <w:rPr>
          <w:rFonts w:eastAsiaTheme="minorEastAsia"/>
        </w:rPr>
        <w:t xml:space="preserve">Let us calculate the </w:t>
      </w:r>
      <w:r w:rsidR="003C672C">
        <w:rPr>
          <w:rFonts w:eastAsiaTheme="minorEastAsia"/>
        </w:rPr>
        <w:t xml:space="preserve">altitude of left (right) triangle in the right figure. To calculate it we can use formula of length of chord: </w:t>
      </w:r>
    </w:p>
    <w:p w:rsidR="003C672C" w:rsidRPr="003C672C" w:rsidRDefault="003C672C" w:rsidP="0067500E">
      <w:pPr>
        <w:ind w:firstLine="0"/>
        <w:rPr>
          <w:rFonts w:eastAsiaTheme="minorEastAsia"/>
        </w:rPr>
      </w:pPr>
      <m:oMathPara>
        <m:oMath>
          <m:r>
            <w:rPr>
              <w:rFonts w:ascii="Cambria Math" w:eastAsiaTheme="minorEastAsia" w:hAnsi="Cambria Math"/>
            </w:rPr>
            <m:t>g=2R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oMath>
      </m:oMathPara>
    </w:p>
    <w:p w:rsidR="00B64C8C" w:rsidRDefault="003C672C" w:rsidP="0067500E">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α</m:t>
        </m:r>
      </m:oMath>
      <w:r>
        <w:rPr>
          <w:rFonts w:eastAsiaTheme="minorEastAsia"/>
        </w:rPr>
        <w:t xml:space="preserve"> is central angle for chord and </w:t>
      </w:r>
      <m:oMath>
        <m:r>
          <w:rPr>
            <w:rFonts w:ascii="Cambria Math" w:eastAsiaTheme="minorEastAsia" w:hAnsi="Cambria Math"/>
          </w:rPr>
          <m:t>R</m:t>
        </m:r>
      </m:oMath>
      <w:r>
        <w:rPr>
          <w:rFonts w:eastAsiaTheme="minorEastAsia"/>
        </w:rPr>
        <w:t xml:space="preserve"> is radius. For chord from the first point to the last point we can write</w:t>
      </w:r>
    </w:p>
    <w:p w:rsidR="003C672C" w:rsidRPr="003C672C" w:rsidRDefault="001A015D" w:rsidP="0067500E">
      <w:pPr>
        <w:ind w:firstLine="0"/>
        <w:rPr>
          <w:rFonts w:eastAsiaTheme="minorEastAsia"/>
          <w:i/>
        </w:rPr>
      </w:pPr>
      <m:oMathPara>
        <m:oMath>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 xml:space="preserve">=2. </m:t>
          </m:r>
        </m:oMath>
      </m:oMathPara>
    </w:p>
    <w:p w:rsidR="00B64C8C" w:rsidRDefault="003C672C" w:rsidP="0067500E">
      <w:pPr>
        <w:ind w:firstLine="0"/>
        <w:rPr>
          <w:rFonts w:eastAsiaTheme="minorEastAsia"/>
        </w:rPr>
      </w:pPr>
      <w:r>
        <w:rPr>
          <w:rFonts w:eastAsiaTheme="minorEastAsia"/>
        </w:rPr>
        <w:t xml:space="preserve">Then we can </w:t>
      </w:r>
      <w:proofErr w:type="gramStart"/>
      <w:r>
        <w:rPr>
          <w:rFonts w:eastAsiaTheme="minorEastAsia"/>
        </w:rPr>
        <w:t xml:space="preserve">write </w:t>
      </w:r>
      <w:proofErr w:type="gramEnd"/>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eastAsiaTheme="minorEastAsia" w:hAnsi="Cambria Math"/>
              </w:rPr>
              <m:t>cos</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=h</m:t>
        </m:r>
      </m:oMath>
      <w:r>
        <w:rPr>
          <w:rFonts w:eastAsiaTheme="minorEastAsia"/>
        </w:rPr>
        <w:t>.</w:t>
      </w:r>
      <w:r w:rsidR="001A015D">
        <w:rPr>
          <w:rFonts w:eastAsiaTheme="minorEastAsia"/>
        </w:rPr>
        <w:t xml:space="preserve"> Since we know that angle </w:t>
      </w:r>
      <m:oMath>
        <m:r>
          <w:rPr>
            <w:rFonts w:ascii="Cambria Math" w:eastAsiaTheme="minorEastAsia" w:hAnsi="Cambria Math"/>
          </w:rPr>
          <m:t>α</m:t>
        </m:r>
      </m:oMath>
      <w:r w:rsidR="001A015D">
        <w:rPr>
          <w:rFonts w:eastAsiaTheme="minorEastAsia"/>
        </w:rPr>
        <w:t xml:space="preserve"> is positive and small enough we can find </w:t>
      </w:r>
      <m:oMath>
        <m:r>
          <w:rPr>
            <w:rFonts w:ascii="Cambria Math" w:eastAsiaTheme="minorEastAsia" w:hAnsi="Cambria Math"/>
          </w:rPr>
          <m:t>R</m:t>
        </m:r>
      </m:oMath>
      <w:r w:rsidR="001A015D">
        <w:rPr>
          <w:rFonts w:eastAsiaTheme="minorEastAsia"/>
        </w:rPr>
        <w:t xml:space="preserve"> </w:t>
      </w:r>
      <w:proofErr w:type="gramStart"/>
      <w:r w:rsidR="001A015D">
        <w:rPr>
          <w:rFonts w:eastAsiaTheme="minorEastAsia"/>
        </w:rPr>
        <w:t xml:space="preserve">and </w:t>
      </w:r>
      <w:proofErr w:type="gramEnd"/>
      <m:oMath>
        <m:r>
          <w:rPr>
            <w:rFonts w:ascii="Cambria Math" w:eastAsiaTheme="minorEastAsia" w:hAnsi="Cambria Math"/>
          </w:rPr>
          <m:t>α</m:t>
        </m:r>
      </m:oMath>
      <w:r w:rsidR="001A015D">
        <w:rPr>
          <w:rFonts w:eastAsiaTheme="minorEastAsia"/>
        </w:rPr>
        <w:t>:</w:t>
      </w:r>
    </w:p>
    <w:p w:rsidR="001A015D" w:rsidRPr="001A015D" w:rsidRDefault="00DA0BE0"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DA0BE0"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hR+</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1A015D" w:rsidP="0067500E">
      <w:pPr>
        <w:ind w:firstLine="0"/>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oMath>
      </m:oMathPara>
    </w:p>
    <w:p w:rsidR="001A015D" w:rsidRDefault="00EB61C8" w:rsidP="001A015D">
      <w:pPr>
        <w:rPr>
          <w:rFonts w:eastAsiaTheme="minorEastAsia"/>
        </w:rPr>
      </w:pPr>
      <w:r>
        <w:t xml:space="preserve">Required </w:t>
      </w:r>
      <w:r>
        <w:rPr>
          <w:rFonts w:eastAsiaTheme="minorEastAsia"/>
        </w:rPr>
        <w:t>altitude can be found as</w:t>
      </w:r>
    </w:p>
    <w:p w:rsidR="00EB61C8" w:rsidRDefault="00DA0BE0"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=R-R</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r>
            <w:rPr>
              <w:rFonts w:ascii="Cambria Math" w:hAnsi="Cambria Math"/>
            </w:rPr>
            <m:t>.</m:t>
          </m:r>
        </m:oMath>
      </m:oMathPara>
    </w:p>
    <w:p w:rsidR="001A015D" w:rsidRDefault="00EB61C8" w:rsidP="001A015D">
      <w:r>
        <w:t xml:space="preserve">We also know that </w:t>
      </w:r>
    </w:p>
    <w:p w:rsidR="00EB61C8" w:rsidRPr="00EB61C8" w:rsidRDefault="00DA0BE0" w:rsidP="001A015D">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2</m:t>
                  </m:r>
                </m:den>
              </m:f>
            </m:e>
          </m:rad>
          <m:r>
            <w:rPr>
              <w:rFonts w:ascii="Cambria Math" w:hAnsi="Cambria Math"/>
            </w:rPr>
            <m:t>.</m:t>
          </m:r>
        </m:oMath>
      </m:oMathPara>
    </w:p>
    <w:p w:rsidR="00EB61C8" w:rsidRDefault="00EB61C8" w:rsidP="001A015D">
      <w:pPr>
        <w:rPr>
          <w:rFonts w:eastAsiaTheme="minorEastAsia"/>
        </w:rPr>
      </w:pPr>
      <w:r>
        <w:rPr>
          <w:rFonts w:eastAsiaTheme="minorEastAsia"/>
        </w:rPr>
        <w:t>Now we can calculate</w:t>
      </w:r>
    </w:p>
    <w:p w:rsidR="00EB61C8" w:rsidRPr="00EB61C8" w:rsidRDefault="00DA0BE0" w:rsidP="001A015D">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R-h</m:t>
                          </m:r>
                        </m:num>
                        <m:den>
                          <m:r>
                            <w:rPr>
                              <w:rFonts w:ascii="Cambria Math" w:hAnsi="Cambria Math"/>
                            </w:rPr>
                            <m:t>R</m:t>
                          </m:r>
                        </m:den>
                      </m:f>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2R-h</m:t>
                      </m:r>
                    </m:num>
                    <m:den>
                      <m:r>
                        <w:rPr>
                          <w:rFonts w:ascii="Cambria Math" w:hAnsi="Cambria Math"/>
                        </w:rPr>
                        <m:t>2R</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2R</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ctrlPr>
                        <w:rPr>
                          <w:rFonts w:ascii="Cambria Math" w:eastAsiaTheme="minorEastAsia" w:hAnsi="Cambria Math"/>
                          <w:i/>
                        </w:rPr>
                      </m:ctrlPr>
                    </m:e>
                  </m:d>
                </m:e>
                <m:sup>
                  <m:r>
                    <w:rPr>
                      <w:rFonts w:ascii="Cambria Math" w:eastAsiaTheme="minorEastAsia"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sSup>
                    <m:sSupPr>
                      <m:ctrlPr>
                        <w:rPr>
                          <w:rFonts w:ascii="Cambria Math" w:hAnsi="Cambria Math"/>
                          <w:i/>
                        </w:rPr>
                      </m:ctrlPr>
                    </m:sSupPr>
                    <m:e>
                      <m:r>
                        <w:rPr>
                          <w:rFonts w:ascii="Cambria Math" w:hAnsi="Cambria Math"/>
                        </w:rPr>
                        <m:t>4</m:t>
                      </m:r>
                      <m:r>
                        <w:rPr>
                          <w:rFonts w:ascii="Cambria Math" w:hAnsi="Cambria Math"/>
                        </w:rPr>
                        <m:t>h</m:t>
                      </m:r>
                    </m:e>
                    <m:sup>
                      <m:r>
                        <w:rPr>
                          <w:rFonts w:ascii="Cambria Math" w:hAnsi="Cambria Math"/>
                        </w:rPr>
                        <m:t>2</m:t>
                      </m:r>
                    </m:sup>
                  </m:sSup>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
                <w:rPr>
                  <w:rFonts w:ascii="Cambria Math" w:eastAsiaTheme="minorEastAsia" w:hAnsi="Cambria Math"/>
                </w:rPr>
                <m:t>h</m:t>
              </m:r>
            </m:den>
          </m:f>
          <m:r>
            <w:rPr>
              <w:rFonts w:ascii="Cambria Math" w:hAnsi="Cambria Math"/>
            </w:rPr>
            <m:t>.</m:t>
          </m:r>
        </m:oMath>
      </m:oMathPara>
    </w:p>
    <w:p w:rsidR="001A015D" w:rsidRDefault="0000641B" w:rsidP="001A015D">
      <w:pPr>
        <w:rPr>
          <w:rFonts w:eastAsiaTheme="minorEastAsia"/>
        </w:rPr>
      </w:pPr>
      <w:r>
        <w:t xml:space="preserve">We know that for any reasonable </w:t>
      </w:r>
      <w:r w:rsidR="005916C7">
        <w:t>situations</w:t>
      </w:r>
      <m:oMath>
        <m:r>
          <w:rPr>
            <w:rFonts w:ascii="Cambria Math" w:hAnsi="Cambria Math"/>
          </w:rPr>
          <m:t xml:space="preserve"> h≪</m:t>
        </m:r>
        <m:r>
          <w:rPr>
            <w:rFonts w:ascii="Cambria Math" w:hAnsi="Cambria Math"/>
          </w:rPr>
          <m:t>1</m:t>
        </m:r>
      </m:oMath>
      <w:r>
        <w:rPr>
          <w:rFonts w:eastAsiaTheme="minorEastAsia"/>
        </w:rPr>
        <w:t xml:space="preserve">. This means that we can estimate </w:t>
      </w:r>
      <m:oMath>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r>
          <w:rPr>
            <w:rFonts w:ascii="Cambria Math" w:hAnsi="Cambria Math"/>
          </w:rPr>
          <m:t>≈1.</m:t>
        </m:r>
      </m:oMath>
      <w:r>
        <w:rPr>
          <w:rFonts w:eastAsiaTheme="minorEastAsia"/>
        </w:rPr>
        <w:t xml:space="preserve"> </w:t>
      </w:r>
      <w:proofErr w:type="gramStart"/>
      <w:r>
        <w:rPr>
          <w:rFonts w:eastAsiaTheme="minorEastAsia"/>
        </w:rPr>
        <w:t>Now</w:t>
      </w:r>
      <w:proofErr w:type="gramEnd"/>
      <w:r>
        <w:rPr>
          <w:rFonts w:eastAsiaTheme="minorEastAsia"/>
        </w:rPr>
        <w:t xml:space="preserve"> we can write</w:t>
      </w:r>
    </w:p>
    <w:p w:rsidR="0000641B" w:rsidRDefault="00DA0BE0"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
                <w:rPr>
                  <w:rFonts w:ascii="Cambria Math"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m:t>
              </m:r>
            </m:den>
          </m:f>
          <m:r>
            <w:rPr>
              <w:rFonts w:ascii="Cambria Math" w:hAnsi="Cambria Math"/>
            </w:rPr>
            <m:t>.</m:t>
          </m:r>
        </m:oMath>
      </m:oMathPara>
    </w:p>
    <w:p w:rsidR="001A015D" w:rsidRDefault="005916C7" w:rsidP="001A015D">
      <w:r>
        <w:lastRenderedPageBreak/>
        <w:t>For the second map we have three equal summands in bending energy:</w:t>
      </w:r>
    </w:p>
    <w:p w:rsidR="005916C7" w:rsidRPr="005916C7" w:rsidRDefault="00DA0BE0" w:rsidP="001A015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5916C7" w:rsidRDefault="005916C7" w:rsidP="001A015D">
      <w:pPr>
        <w:rPr>
          <w:rFonts w:eastAsiaTheme="minorEastAsia"/>
        </w:rPr>
      </w:pPr>
      <w:r>
        <w:rPr>
          <w:rFonts w:eastAsiaTheme="minorEastAsia"/>
        </w:rPr>
        <w:t>We want to have equal energies</w:t>
      </w:r>
      <w:r w:rsidR="00DC58B1">
        <w:rPr>
          <w:rFonts w:eastAsiaTheme="minorEastAsia"/>
        </w:rPr>
        <w:t xml:space="preserve">. This means </w:t>
      </w:r>
    </w:p>
    <w:p w:rsidR="00DC58B1" w:rsidRPr="006D500A" w:rsidRDefault="00DC58B1" w:rsidP="001A015D">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oMath>
      </m:oMathPara>
    </w:p>
    <w:p w:rsidR="006D500A" w:rsidRDefault="006D500A" w:rsidP="001A015D">
      <w:pPr>
        <w:rPr>
          <w:rFonts w:eastAsiaTheme="minorEastAsia"/>
        </w:rPr>
      </w:pPr>
      <w:r>
        <w:rPr>
          <w:rFonts w:eastAsiaTheme="minorEastAsia"/>
        </w:rPr>
        <w:t xml:space="preserve">Let us generalise the last formula. First of all, formula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num>
          <m:den>
            <m:r>
              <w:rPr>
                <w:rFonts w:ascii="Cambria Math" w:eastAsiaTheme="minorEastAsia" w:hAnsi="Cambria Math"/>
              </w:rPr>
              <m:t>2</m:t>
            </m:r>
          </m:den>
        </m:f>
      </m:oMath>
      <w:r>
        <w:rPr>
          <w:rFonts w:eastAsiaTheme="minorEastAsia"/>
        </w:rPr>
        <w:t xml:space="preserve"> is correct for all case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oMath>
      <w:r>
        <w:rPr>
          <w:rFonts w:eastAsiaTheme="minorEastAsia"/>
        </w:rPr>
        <w:t xml:space="preserve"> which is small relatively length of edge. Now let us calculate energies for chain of </w:t>
      </w:r>
      <m:oMath>
        <m:r>
          <w:rPr>
            <w:rFonts w:ascii="Cambria Math" w:eastAsiaTheme="minorEastAsia" w:hAnsi="Cambria Math"/>
          </w:rPr>
          <m:t>m</m:t>
        </m:r>
      </m:oMath>
      <w:r w:rsidR="002E06D4">
        <w:rPr>
          <w:rFonts w:eastAsiaTheme="minorEastAsia"/>
        </w:rPr>
        <w:t xml:space="preserve"> edges of equal length. This chain contains </w:t>
      </w:r>
      <m:oMath>
        <m:r>
          <w:rPr>
            <w:rFonts w:ascii="Cambria Math" w:eastAsiaTheme="minorEastAsia" w:hAnsi="Cambria Math"/>
          </w:rPr>
          <m:t>m-1</m:t>
        </m:r>
      </m:oMath>
      <w:r w:rsidR="002E06D4">
        <w:rPr>
          <w:rFonts w:eastAsiaTheme="minorEastAsia"/>
        </w:rPr>
        <w:t xml:space="preserve"> ribs and has energy</w:t>
      </w:r>
    </w:p>
    <w:p w:rsidR="002E06D4" w:rsidRPr="002E06D4" w:rsidRDefault="00DA0BE0"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 xml:space="preserve">Now let us split each edge in two equal edges by analogy of </w:t>
      </w:r>
      <w:r>
        <w:rPr>
          <w:rFonts w:eastAsiaTheme="minorEastAsia"/>
        </w:rPr>
        <w:fldChar w:fldCharType="begin"/>
      </w:r>
      <w:r>
        <w:rPr>
          <w:rFonts w:eastAsiaTheme="minorEastAsia"/>
        </w:rPr>
        <w:instrText xml:space="preserve"> REF _Ref516157132 \h </w:instrText>
      </w:r>
      <w:r>
        <w:rPr>
          <w:rFonts w:eastAsiaTheme="minorEastAsia"/>
        </w:rPr>
      </w:r>
      <w:r>
        <w:rPr>
          <w:rFonts w:eastAsiaTheme="minorEastAsia"/>
        </w:rPr>
        <w:fldChar w:fldCharType="separate"/>
      </w:r>
      <w:r w:rsidR="009A31F9">
        <w:t xml:space="preserve">Figure </w:t>
      </w:r>
      <w:r w:rsidR="009A31F9">
        <w:rPr>
          <w:noProof/>
        </w:rPr>
        <w:t>13</w:t>
      </w:r>
      <w:r>
        <w:rPr>
          <w:rFonts w:eastAsiaTheme="minorEastAsia"/>
        </w:rPr>
        <w:fldChar w:fldCharType="end"/>
      </w:r>
      <w:r>
        <w:rPr>
          <w:rFonts w:eastAsiaTheme="minorEastAsia"/>
        </w:rPr>
        <w:t xml:space="preserve">. In this case we have chain with </w:t>
      </w:r>
      <m:oMath>
        <m:r>
          <w:rPr>
            <w:rFonts w:ascii="Cambria Math" w:eastAsiaTheme="minorEastAsia" w:hAnsi="Cambria Math"/>
          </w:rPr>
          <m:t>2m-1</m:t>
        </m:r>
      </m:oMath>
      <w:r>
        <w:rPr>
          <w:rFonts w:eastAsiaTheme="minorEastAsia"/>
        </w:rPr>
        <w:t xml:space="preserve"> ribs end energy</w:t>
      </w:r>
    </w:p>
    <w:p w:rsidR="002E06D4" w:rsidRPr="002E06D4" w:rsidRDefault="00DA0BE0"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eastAsiaTheme="minorEastAsia" w:hAnsi="Cambria Math"/>
            </w:rPr>
            <m:t>=</m:t>
          </m:r>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Since we want to have equal energy we can write</w:t>
      </w:r>
    </w:p>
    <w:p w:rsidR="002E06D4" w:rsidRPr="00401781" w:rsidRDefault="00DA0BE0"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m-1</m:t>
                  </m:r>
                </m:e>
              </m:d>
            </m:num>
            <m:den>
              <m:r>
                <w:rPr>
                  <w:rFonts w:ascii="Cambria Math" w:hAnsi="Cambria Math"/>
                </w:rPr>
                <m:t>2m-1</m:t>
              </m:r>
            </m:den>
          </m:f>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oMath>
      </m:oMathPara>
    </w:p>
    <w:p w:rsidR="004071D0" w:rsidRDefault="00EC7F55" w:rsidP="00EC7F55">
      <w:pPr>
        <w:pStyle w:val="Heading2"/>
      </w:pPr>
      <w:bookmarkStart w:id="55" w:name="_Ref516243031"/>
      <w:bookmarkStart w:id="56" w:name="_Toc518052249"/>
      <w:r>
        <w:t>PQSQR for data</w:t>
      </w:r>
      <w:bookmarkEnd w:id="55"/>
      <w:bookmarkEnd w:id="56"/>
    </w:p>
    <w:p w:rsidR="00EC7F55" w:rsidRDefault="00EC7F55" w:rsidP="00EC7F55">
      <w:r>
        <w:t>We have following values specified by user:</w:t>
      </w:r>
    </w:p>
    <w:p w:rsidR="00EC7F55" w:rsidRPr="008A6CD6" w:rsidRDefault="00EC7F55" w:rsidP="00EC7F55">
      <w:pPr>
        <w:pStyle w:val="ListParagraph"/>
        <w:numPr>
          <w:ilvl w:val="0"/>
          <w:numId w:val="34"/>
        </w:numPr>
      </w:pPr>
      <w:r>
        <w:t xml:space="preserve">Set of intervals </w:t>
      </w:r>
      <m:oMath>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 xml:space="preserve">,i=1,…,p+1,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=0&lt;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&lt;…&lt;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p+1</m:t>
            </m:r>
          </m:sub>
        </m:sSub>
        <m:r>
          <w:rPr>
            <w:rFonts w:ascii="Cambria Math" w:eastAsiaTheme="minorEastAsia" w:hAnsi="Cambria Math"/>
          </w:rPr>
          <m:t>=∞.</m:t>
        </m:r>
      </m:oMath>
    </w:p>
    <w:p w:rsidR="00EC7F55" w:rsidRPr="008A6CD6" w:rsidRDefault="00EC7F55" w:rsidP="00EC7F55">
      <w:pPr>
        <w:pStyle w:val="ListParagraph"/>
        <w:numPr>
          <w:ilvl w:val="0"/>
          <w:numId w:val="34"/>
        </w:numPr>
      </w:pPr>
      <w:proofErr w:type="spellStart"/>
      <w:r>
        <w:rPr>
          <w:rFonts w:eastAsiaTheme="minorEastAsia"/>
        </w:rPr>
        <w:t>Majorante</w:t>
      </w:r>
      <w:proofErr w:type="spellEnd"/>
      <w:r>
        <w:rPr>
          <w:rFonts w:eastAsiaTheme="minorEastAsia"/>
        </w:rPr>
        <w:t xml:space="preserv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EC7F55" w:rsidRPr="008A6CD6" w:rsidRDefault="00EC7F55" w:rsidP="00EC7F55">
      <w:r>
        <w:t xml:space="preserve">For each interval it is necessary to calculate coefficients of sub quadratic function with property </w:t>
      </w:r>
      <m:oMath>
        <m:r>
          <w:rPr>
            <w:rFonts w:ascii="Cambria Math" w:hAnsi="Cambria Math"/>
          </w:rPr>
          <m:t>u</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q-1</m:t>
            </m:r>
          </m:sub>
        </m:sSub>
        <m:r>
          <w:rPr>
            <w:rFonts w:ascii="Cambria Math" w:hAnsi="Cambria Math"/>
          </w:rPr>
          <m:t>≤d&lt;</m:t>
        </m:r>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oMath>
      <w:r>
        <w:rPr>
          <w:rFonts w:eastAsiaTheme="minorEastAsia"/>
        </w:rPr>
        <w:t xml:space="preserve"> To minimise difference of functions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f</m:t>
        </m:r>
      </m:oMath>
      <w:r>
        <w:rPr>
          <w:rFonts w:eastAsiaTheme="minorEastAsia"/>
        </w:rPr>
        <w:t xml:space="preserve"> </w:t>
      </w:r>
      <w:r w:rsidR="00C96C25">
        <w:rPr>
          <w:rFonts w:eastAsiaTheme="minorEastAsia"/>
        </w:rPr>
        <w:t xml:space="preserve">under condition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oMath>
      <w:r w:rsidR="00C96C25">
        <w:rPr>
          <w:rFonts w:eastAsiaTheme="minorEastAsia"/>
        </w:rPr>
        <w:t xml:space="preserve"> </w:t>
      </w:r>
      <w:r>
        <w:rPr>
          <w:rFonts w:eastAsiaTheme="minorEastAsia"/>
        </w:rPr>
        <w:t xml:space="preserve">it is necessary to </w:t>
      </w:r>
      <w:proofErr w:type="gramStart"/>
      <w:r w:rsidR="00C96C25">
        <w:rPr>
          <w:rFonts w:eastAsiaTheme="minorEastAsia"/>
        </w:rPr>
        <w:t>put</w:t>
      </w:r>
      <w:r>
        <w:rPr>
          <w:rFonts w:eastAsiaTheme="minorEastAsia"/>
        </w:rPr>
        <w:t xml:space="preserve"> </w:t>
      </w:r>
      <w:proofErr w:type="gramEnd"/>
      <m:oMath>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oMath>
      <w:r>
        <w:rPr>
          <w:rFonts w:eastAsiaTheme="minorEastAsia"/>
        </w:rPr>
        <w:t>.</w:t>
      </w:r>
    </w:p>
    <w:p w:rsidR="00EC7F55" w:rsidRDefault="00EC7F55" w:rsidP="00EC7F55">
      <w:pPr>
        <w:rPr>
          <w:rFonts w:eastAsiaTheme="minorEastAsia"/>
        </w:rPr>
      </w:pPr>
      <w:r>
        <w:t xml:space="preserve">Let us calculate coefficients for arbitrary </w:t>
      </w:r>
      <w:proofErr w:type="gramStart"/>
      <w:r>
        <w:t xml:space="preserve">interval </w:t>
      </w:r>
      <w:proofErr w:type="gramEnd"/>
      <m:oMath>
        <m:r>
          <w:rPr>
            <w:rFonts w:ascii="Cambria Math" w:hAnsi="Cambria Math"/>
          </w:rPr>
          <m:t>q</m:t>
        </m:r>
      </m:oMath>
      <w:r>
        <w:rPr>
          <w:rFonts w:eastAsiaTheme="minorEastAsia"/>
        </w:rPr>
        <w:t>:</w:t>
      </w:r>
    </w:p>
    <w:p w:rsidR="00EC7F55" w:rsidRPr="00FB6A5C" w:rsidRDefault="00DA0BE0" w:rsidP="00EC7F55">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num>
                      <m:den>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den>
                    </m:f>
                  </m:e>
                </m:mr>
                <m:mr>
                  <m:e>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e>
                </m:mr>
              </m:m>
            </m:e>
          </m:d>
          <m:r>
            <w:rPr>
              <w:rFonts w:ascii="Cambria Math" w:hAnsi="Cambria Math"/>
            </w:rPr>
            <m:t>.</m:t>
          </m:r>
        </m:oMath>
      </m:oMathPara>
    </w:p>
    <w:p w:rsidR="00EC7F55" w:rsidRDefault="00EC7F55" w:rsidP="00EC7F55">
      <w:r>
        <w:rPr>
          <w:rFonts w:eastAsiaTheme="minorEastAsia"/>
        </w:rPr>
        <w:t xml:space="preserve">For the border cases we have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num>
          <m:den>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r>
              <w:rPr>
                <w:rFonts w:ascii="Cambria Math" w:hAnsi="Cambria Math"/>
              </w:rPr>
              <m:t>0</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p+1</m:t>
            </m:r>
          </m:sub>
        </m:sSub>
        <m:r>
          <w:rPr>
            <w:rFonts w:ascii="Cambria Math" w:eastAsiaTheme="minorEastAsia"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sSub>
          <m:sSubPr>
            <m:ctrlPr>
              <w:rPr>
                <w:rFonts w:ascii="Cambria Math" w:hAnsi="Cambria Math"/>
                <w:i/>
              </w:rPr>
            </m:ctrlPr>
          </m:sSubPr>
          <m:e>
            <m:r>
              <w:rPr>
                <w:rFonts w:ascii="Cambria Math" w:hAnsi="Cambria Math"/>
              </w:rPr>
              <m:t>-a</m:t>
            </m:r>
          </m:e>
          <m:sub>
            <m:r>
              <w:rPr>
                <w:rFonts w:ascii="Cambria Math" w:hAnsi="Cambria Math"/>
              </w:rPr>
              <m:t>p+1</m:t>
            </m:r>
          </m:sub>
        </m:sSub>
        <m:sSubSup>
          <m:sSubSupPr>
            <m:ctrlPr>
              <w:rPr>
                <w:rFonts w:ascii="Cambria Math" w:hAnsi="Cambria Math"/>
                <w:i/>
              </w:rPr>
            </m:ctrlPr>
          </m:sSubSupPr>
          <m:e>
            <m:r>
              <w:rPr>
                <w:rFonts w:ascii="Cambria Math" w:hAnsi="Cambria Math"/>
              </w:rPr>
              <m:t>r</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oMath>
    </w:p>
    <w:p w:rsidR="00EC7F55" w:rsidRDefault="00C96C25" w:rsidP="00EC7F55">
      <w:r>
        <w:t xml:space="preserve">Ow we can rewrite data term </w:t>
      </w:r>
      <w:r w:rsidR="00912B18">
        <w:fldChar w:fldCharType="begin"/>
      </w:r>
      <w:r w:rsidR="00912B18">
        <w:instrText xml:space="preserve"> REF _Ref442272152 \h </w:instrText>
      </w:r>
      <w:r w:rsidR="00912B18">
        <w:fldChar w:fldCharType="separate"/>
      </w:r>
      <w:r w:rsidR="009A31F9">
        <w:rPr>
          <w:rFonts w:eastAsiaTheme="minorEastAsia"/>
        </w:rPr>
        <w:t>(</w:t>
      </w:r>
      <w:r w:rsidR="009A31F9">
        <w:rPr>
          <w:rFonts w:eastAsiaTheme="minorEastAsia"/>
          <w:noProof/>
        </w:rPr>
        <w:t>17</w:t>
      </w:r>
      <w:r w:rsidR="009A31F9">
        <w:rPr>
          <w:rFonts w:eastAsiaTheme="minorEastAsia"/>
        </w:rPr>
        <w:t>)</w:t>
      </w:r>
      <w:r w:rsidR="00912B18">
        <w:fldChar w:fldCharType="end"/>
      </w:r>
      <w:r w:rsidR="00912B18">
        <w:t xml:space="preserve"> </w:t>
      </w:r>
      <w:r>
        <w:t xml:space="preserve">of energy function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96C25" w:rsidTr="007C13FA">
        <w:tc>
          <w:tcPr>
            <w:tcW w:w="4667" w:type="pct"/>
          </w:tcPr>
          <w:p w:rsidR="00C96C25" w:rsidRPr="00FC7135" w:rsidRDefault="00DA0BE0" w:rsidP="00912B18">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d>
                    <m:r>
                      <w:rPr>
                        <w:rFonts w:ascii="Cambria Math" w:eastAsiaTheme="minorEastAsia" w:hAnsi="Cambria Math"/>
                      </w:rPr>
                      <m:t>,</m:t>
                    </m:r>
                  </m:e>
                </m:nary>
              </m:oMath>
            </m:oMathPara>
          </w:p>
        </w:tc>
        <w:tc>
          <w:tcPr>
            <w:tcW w:w="333" w:type="pct"/>
            <w:vAlign w:val="center"/>
          </w:tcPr>
          <w:p w:rsidR="00C96C25" w:rsidRDefault="00C96C25"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32</w:t>
            </w:r>
            <w:r>
              <w:rPr>
                <w:rFonts w:eastAsiaTheme="minorEastAsia"/>
              </w:rPr>
              <w:fldChar w:fldCharType="end"/>
            </w:r>
            <w:r>
              <w:rPr>
                <w:rFonts w:eastAsiaTheme="minorEastAsia"/>
              </w:rPr>
              <w:t>)</w:t>
            </w:r>
          </w:p>
        </w:tc>
      </w:tr>
    </w:tbl>
    <w:p w:rsidR="00C96C25" w:rsidRDefault="00912B18" w:rsidP="00EC7F55">
      <w:r>
        <w:t>Let us calculate derivative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12B18" w:rsidTr="007C13FA">
        <w:tc>
          <w:tcPr>
            <w:tcW w:w="4667" w:type="pct"/>
          </w:tcPr>
          <w:p w:rsidR="00912B18" w:rsidRPr="00FC7135" w:rsidRDefault="00DA0BE0" w:rsidP="00A7792C">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sub>
                        </m:sSub>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912B18" w:rsidRDefault="00912B18"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33</w:t>
            </w:r>
            <w:r>
              <w:rPr>
                <w:rFonts w:eastAsiaTheme="minorEastAsia"/>
              </w:rPr>
              <w:fldChar w:fldCharType="end"/>
            </w:r>
            <w:r>
              <w:rPr>
                <w:rFonts w:eastAsiaTheme="minorEastAsia"/>
              </w:rPr>
              <w:t>)</w:t>
            </w:r>
          </w:p>
        </w:tc>
      </w:tr>
    </w:tbl>
    <w:p w:rsidR="00912B18" w:rsidRDefault="00912B18" w:rsidP="00912B18">
      <w:pPr>
        <w:ind w:firstLine="0"/>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Pr>
          <w:rFonts w:eastAsiaTheme="minorEastAsia"/>
        </w:rPr>
        <w:t xml:space="preserve"> is defined by inequality</w:t>
      </w:r>
    </w:p>
    <w:p w:rsidR="00912B18" w:rsidRPr="00EC7F55" w:rsidRDefault="00DA0BE0" w:rsidP="00912B18">
      <w:pPr>
        <w:ind w:firstLine="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-1</m:t>
              </m:r>
            </m:sub>
          </m:sSub>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hAnsi="Cambria Math"/>
            </w:rPr>
            <m:t>&lt;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sub>
          </m:sSub>
          <m:r>
            <w:rPr>
              <w:rFonts w:ascii="Cambria Math" w:hAnsi="Cambria Math"/>
            </w:rPr>
            <m:t>.</m:t>
          </m:r>
        </m:oMath>
      </m:oMathPara>
    </w:p>
    <w:p w:rsidR="002B62BD" w:rsidRDefault="00A7792C" w:rsidP="007C13FA">
      <w:pPr>
        <w:ind w:firstLine="0"/>
      </w:pPr>
      <w:r>
        <w:lastRenderedPageBreak/>
        <w:t>Now we can rewrite matrix 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DA0BE0"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34</w:t>
            </w:r>
            <w:r>
              <w:rPr>
                <w:rFonts w:eastAsiaTheme="minorEastAsia"/>
              </w:rPr>
              <w:fldChar w:fldCharType="end"/>
            </w:r>
            <w:r>
              <w:rPr>
                <w:rFonts w:eastAsiaTheme="minorEastAsia"/>
              </w:rPr>
              <w:t>)</w:t>
            </w:r>
          </w:p>
        </w:tc>
      </w:tr>
    </w:tbl>
    <w:p w:rsidR="00E61270" w:rsidRDefault="00E61270" w:rsidP="00E61270">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DA0BE0"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bookmarkStart w:id="57" w:name="_Ref517876617"/>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35</w:t>
            </w:r>
            <w:r>
              <w:rPr>
                <w:rFonts w:eastAsiaTheme="minorEastAsia"/>
              </w:rPr>
              <w:fldChar w:fldCharType="end"/>
            </w:r>
            <w:r>
              <w:rPr>
                <w:rFonts w:eastAsiaTheme="minorEastAsia"/>
              </w:rPr>
              <w:t>)</w:t>
            </w:r>
            <w:bookmarkEnd w:id="57"/>
          </w:p>
        </w:tc>
      </w:tr>
    </w:tbl>
    <w:p w:rsidR="00E61270" w:rsidRDefault="00ED1F90" w:rsidP="00ED1F90">
      <w:pPr>
        <w:pStyle w:val="Heading2"/>
      </w:pPr>
      <w:bookmarkStart w:id="58" w:name="_Toc518052250"/>
      <w:r>
        <w:t>Weighted PQSQ version</w:t>
      </w:r>
      <w:bookmarkEnd w:id="58"/>
    </w:p>
    <w:p w:rsidR="00E61270" w:rsidRDefault="00ED1F90" w:rsidP="0099585A">
      <w:pPr>
        <w:ind w:firstLine="0"/>
      </w:pPr>
      <w:r>
        <w:t>According to subsections “</w:t>
      </w:r>
      <w:r>
        <w:fldChar w:fldCharType="begin"/>
      </w:r>
      <w:r>
        <w:instrText xml:space="preserve"> REF _Ref516243016 \h </w:instrText>
      </w:r>
      <w:r>
        <w:fldChar w:fldCharType="separate"/>
      </w:r>
      <w:r w:rsidR="009A31F9">
        <w:t>Weighted version</w:t>
      </w:r>
      <w:r>
        <w:fldChar w:fldCharType="end"/>
      </w:r>
      <w:r>
        <w:t>” and “</w:t>
      </w:r>
      <w:r>
        <w:fldChar w:fldCharType="begin"/>
      </w:r>
      <w:r>
        <w:instrText xml:space="preserve"> REF _Ref516243031 \h </w:instrText>
      </w:r>
      <w:r>
        <w:fldChar w:fldCharType="separate"/>
      </w:r>
      <w:r w:rsidR="009A31F9">
        <w:t>PQSQR for data</w:t>
      </w:r>
      <w:r>
        <w:fldChar w:fldCharType="end"/>
      </w:r>
      <w:r>
        <w:t xml:space="preserve">” we can rewrite matrices </w:t>
      </w:r>
      <m:oMath>
        <m:r>
          <w:rPr>
            <w:rFonts w:ascii="Cambria Math" w:hAnsi="Cambria Math"/>
          </w:rPr>
          <m:t>A</m:t>
        </m:r>
      </m:oMath>
      <w:r>
        <w:t xml:space="preserve"> and </w:t>
      </w:r>
      <m:oMath>
        <m:r>
          <w:rPr>
            <w:rFonts w:ascii="Cambria Math" w:hAnsi="Cambria Math"/>
          </w:rPr>
          <m:t>F</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D1F90" w:rsidTr="0015470E">
        <w:tc>
          <w:tcPr>
            <w:tcW w:w="4667" w:type="pct"/>
          </w:tcPr>
          <w:p w:rsidR="00ED1F90" w:rsidRPr="00FC7135" w:rsidRDefault="00DA0BE0" w:rsidP="0015470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36</w:t>
            </w:r>
            <w:r>
              <w:rPr>
                <w:rFonts w:eastAsiaTheme="minorEastAsia"/>
              </w:rPr>
              <w:fldChar w:fldCharType="end"/>
            </w:r>
            <w:r>
              <w:rPr>
                <w:rFonts w:eastAsiaTheme="minorEastAsia"/>
              </w:rPr>
              <w:t>)</w:t>
            </w:r>
          </w:p>
        </w:tc>
      </w:tr>
      <w:tr w:rsidR="00ED1F90" w:rsidTr="0015470E">
        <w:tc>
          <w:tcPr>
            <w:tcW w:w="4667" w:type="pct"/>
          </w:tcPr>
          <w:p w:rsidR="00ED1F90" w:rsidRPr="00FC7135" w:rsidRDefault="00DA0BE0" w:rsidP="0015470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bookmarkStart w:id="59" w:name="_Ref517876620"/>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37</w:t>
            </w:r>
            <w:r>
              <w:rPr>
                <w:rFonts w:eastAsiaTheme="minorEastAsia"/>
              </w:rPr>
              <w:fldChar w:fldCharType="end"/>
            </w:r>
            <w:r>
              <w:rPr>
                <w:rFonts w:eastAsiaTheme="minorEastAsia"/>
              </w:rPr>
              <w:t>)</w:t>
            </w:r>
            <w:bookmarkEnd w:id="59"/>
          </w:p>
        </w:tc>
      </w:tr>
    </w:tbl>
    <w:p w:rsidR="00E61270" w:rsidRDefault="00ED1F90" w:rsidP="0099585A">
      <w:pPr>
        <w:ind w:firstLine="0"/>
      </w:pPr>
      <w:r>
        <w:t xml:space="preserve">As we can see these formulas are almost the same as </w:t>
      </w:r>
      <w:r>
        <w:fldChar w:fldCharType="begin"/>
      </w:r>
      <w:r>
        <w:instrText xml:space="preserve"> REF _Ref516243166 \h </w:instrText>
      </w:r>
      <w:r>
        <w:fldChar w:fldCharType="separate"/>
      </w:r>
      <w:r w:rsidR="009A31F9">
        <w:rPr>
          <w:rFonts w:eastAsiaTheme="minorEastAsia"/>
        </w:rPr>
        <w:t>(</w:t>
      </w:r>
      <w:r w:rsidR="009A31F9">
        <w:rPr>
          <w:rFonts w:eastAsiaTheme="minorEastAsia"/>
          <w:noProof/>
        </w:rPr>
        <w:t>30</w:t>
      </w:r>
      <w:r w:rsidR="009A31F9">
        <w:rPr>
          <w:rFonts w:eastAsiaTheme="minorEastAsia"/>
        </w:rPr>
        <w:t>)</w:t>
      </w:r>
      <w:r>
        <w:fldChar w:fldCharType="end"/>
      </w:r>
      <w:r>
        <w:t xml:space="preserve"> and </w:t>
      </w:r>
      <w:r>
        <w:fldChar w:fldCharType="begin"/>
      </w:r>
      <w:r>
        <w:instrText xml:space="preserve"> REF _Ref516243168 \h </w:instrText>
      </w:r>
      <w:r>
        <w:fldChar w:fldCharType="separate"/>
      </w:r>
      <w:r w:rsidR="009A31F9">
        <w:rPr>
          <w:rFonts w:eastAsiaTheme="minorEastAsia"/>
        </w:rPr>
        <w:t>(</w:t>
      </w:r>
      <w:r w:rsidR="009A31F9">
        <w:rPr>
          <w:rFonts w:eastAsiaTheme="minorEastAsia"/>
          <w:noProof/>
        </w:rPr>
        <w:t>31</w:t>
      </w:r>
      <w:r w:rsidR="009A31F9">
        <w:rPr>
          <w:rFonts w:eastAsiaTheme="minorEastAsia"/>
        </w:rPr>
        <w:t>)</w:t>
      </w:r>
      <w:r>
        <w:fldChar w:fldCharType="end"/>
      </w:r>
      <w:r>
        <w:t xml:space="preserve"> with recalculation of weights as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w:r w:rsidR="004D4353">
        <w:rPr>
          <w:rFonts w:eastAsiaTheme="minorEastAsia"/>
        </w:rPr>
        <w:t xml:space="preserve"> but without recalculation of normalisation </w:t>
      </w:r>
      <w:proofErr w:type="gramStart"/>
      <w:r w:rsidR="004D4353">
        <w:rPr>
          <w:rFonts w:eastAsiaTheme="minorEastAsia"/>
        </w:rPr>
        <w:t xml:space="preserve">term </w:t>
      </w:r>
      <w:proofErr w:type="gramEnd"/>
      <m:oMath>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oMath>
      <w:r w:rsidR="004D4353">
        <w:rPr>
          <w:rFonts w:eastAsiaTheme="minorEastAsia"/>
        </w:rPr>
        <w:t>.</w:t>
      </w:r>
    </w:p>
    <w:p w:rsidR="008018EF" w:rsidRDefault="008018EF" w:rsidP="008018EF">
      <w:pPr>
        <w:pStyle w:val="Heading2"/>
      </w:pPr>
      <w:bookmarkStart w:id="60" w:name="_Toc518052251"/>
      <w:r>
        <w:t>Function description</w:t>
      </w:r>
      <w:bookmarkEnd w:id="60"/>
    </w:p>
    <w:p w:rsidR="005C1CD5" w:rsidRDefault="00446908" w:rsidP="005C1CD5">
      <w:r>
        <w:t>Values of modulo</w:t>
      </w:r>
      <w:r w:rsidR="005C1CD5">
        <w:t xml:space="preserve"> for hard, </w:t>
      </w:r>
      <w:proofErr w:type="gramStart"/>
      <w:r w:rsidR="005C1CD5">
        <w:t>medium</w:t>
      </w:r>
      <w:proofErr w:type="gramEnd"/>
      <w:r w:rsidR="005C1CD5">
        <w:t xml:space="preserve"> and soft maps can be changed.</w:t>
      </w:r>
    </w:p>
    <w:p w:rsidR="00DA0BE0" w:rsidRDefault="00DA0BE0" w:rsidP="00DA0BE0">
      <w:pPr>
        <w:pStyle w:val="Heading1"/>
      </w:pPr>
      <w:bookmarkStart w:id="61" w:name="_Toc518052252"/>
      <w:r>
        <w:t>Data with gaps</w:t>
      </w:r>
      <w:bookmarkEnd w:id="61"/>
    </w:p>
    <w:p w:rsidR="00DA0BE0" w:rsidRDefault="00DA0BE0" w:rsidP="00DA0BE0">
      <w:r>
        <w:t>There are two approaches for data with gaps: form complete matrix and then create elastic map or create elastic map for data with gaps. In this section we consider calculation of distance for data with gaps.</w:t>
      </w:r>
    </w:p>
    <w:p w:rsidR="00DA0BE0" w:rsidRDefault="00DA0BE0" w:rsidP="00DA0BE0">
      <w:pPr>
        <w:pStyle w:val="Heading2"/>
      </w:pPr>
      <w:bookmarkStart w:id="62" w:name="_Toc518052253"/>
      <w:r>
        <w:t>Representation of incomplete points</w:t>
      </w:r>
      <w:bookmarkEnd w:id="62"/>
    </w:p>
    <w:p w:rsidR="00DA0BE0" w:rsidRDefault="00DA0BE0" w:rsidP="00DA0BE0">
      <w:r>
        <w:t>There are two representation of points with gaps (missed coordinates): unrestricted (we have linear manifold with missed coordinates as basis) or restricted (for each coordinate we have interval of acceptable values).</w:t>
      </w:r>
    </w:p>
    <w:p w:rsidR="009832ED" w:rsidRDefault="009832ED" w:rsidP="00DA0BE0">
      <w:r>
        <w:t>Restricted representation can have individual restriction (intervals) for each data point or common restriction (the same intervals for all points).</w:t>
      </w:r>
    </w:p>
    <w:p w:rsidR="0094485F" w:rsidRDefault="0094485F" w:rsidP="00DA0BE0">
      <w:pPr>
        <w:rPr>
          <w:rFonts w:eastAsiaTheme="minorEastAsia"/>
        </w:rPr>
      </w:pPr>
      <w:r>
        <w:t xml:space="preserve">Let us consider set of intervals </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oMath>
      <w:r w:rsidR="00FE27D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 xml:space="preserve"> </m:t>
        </m:r>
      </m:oMath>
      <w:r w:rsidR="00FE27D6">
        <w:rPr>
          <w:rFonts w:eastAsiaTheme="minorEastAsia"/>
        </w:rPr>
        <w:t xml:space="preserve">is low border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sidR="00FE27D6">
        <w:rPr>
          <w:rFonts w:eastAsiaTheme="minorEastAsia"/>
        </w:rPr>
        <w:t xml:space="preserve"> us upper border of </w:t>
      </w:r>
      <w:proofErr w:type="gramStart"/>
      <w:r w:rsidR="00FE27D6">
        <w:rPr>
          <w:rFonts w:eastAsiaTheme="minorEastAsia"/>
        </w:rPr>
        <w:t xml:space="preserve">interval </w:t>
      </w:r>
      <w:proofErr w:type="gramEnd"/>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oMath>
      <w:r>
        <w:rPr>
          <w:rFonts w:eastAsiaTheme="minorEastAsia"/>
        </w:rPr>
        <w:t xml:space="preserve">. Let incomplete point </w:t>
      </w:r>
      <m:oMath>
        <m:r>
          <w:rPr>
            <w:rFonts w:ascii="Cambria Math" w:eastAsiaTheme="minorEastAsia" w:hAnsi="Cambria Math"/>
          </w:rPr>
          <m:t>d</m:t>
        </m:r>
      </m:oMath>
      <w:r>
        <w:rPr>
          <w:rFonts w:eastAsiaTheme="minorEastAsia"/>
        </w:rPr>
        <w:t xml:space="preserve"> contains missed values in coor</w:t>
      </w:r>
      <w:proofErr w:type="spellStart"/>
      <w:r>
        <w:rPr>
          <w:rFonts w:eastAsiaTheme="minorEastAsia"/>
        </w:rPr>
        <w:t>dinates</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r>
          <w:rPr>
            <w:rFonts w:ascii="Cambria Math" w:eastAsiaTheme="minorEastAsia" w:hAnsi="Cambria Math"/>
          </w:rPr>
          <m:t>, g∈G</m:t>
        </m:r>
      </m:oMath>
      <w:r>
        <w:rPr>
          <w:rFonts w:eastAsiaTheme="minorEastAsia"/>
        </w:rPr>
        <w:t xml:space="preserve"> where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1,…,n</m:t>
            </m:r>
          </m:e>
        </m:d>
        <m:r>
          <w:rPr>
            <w:rFonts w:ascii="Cambria Math" w:eastAsiaTheme="minorEastAsia" w:hAnsi="Cambria Math"/>
          </w:rPr>
          <m:t>.</m:t>
        </m:r>
      </m:oMath>
      <w:r w:rsidR="00C316BC">
        <w:rPr>
          <w:rFonts w:eastAsiaTheme="minorEastAsia"/>
        </w:rPr>
        <w:t xml:space="preserve"> Let us denote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316BC" w:rsidTr="004417F1">
        <w:tc>
          <w:tcPr>
            <w:tcW w:w="4667" w:type="pct"/>
          </w:tcPr>
          <w:p w:rsidR="00C316BC" w:rsidRPr="00FC7135" w:rsidRDefault="00C316BC" w:rsidP="004417F1">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g</m:t>
                    </m:r>
                  </m:sub>
                  <m:sup>
                    <m:r>
                      <w:rPr>
                        <w:rFonts w:ascii="Cambria Math" w:eastAsiaTheme="minorEastAsia"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  &amp;</m:t>
                        </m:r>
                        <m:r>
                          <w:rPr>
                            <w:rFonts w:ascii="Cambria Math" w:hAnsi="Cambria Math"/>
                          </w:rPr>
                          <m:t>g∉G</m:t>
                        </m:r>
                      </m:e>
                      <m:e>
                        <m:r>
                          <w:rPr>
                            <w:rFonts w:ascii="Cambria Math" w:hAnsi="Cambria Math"/>
                          </w:rPr>
                          <m:t>0</m:t>
                        </m:r>
                        <m:r>
                          <w:rPr>
                            <w:rFonts w:ascii="Cambria Math" w:hAnsi="Cambria Math"/>
                          </w:rPr>
                          <m:t>,  &amp;</m:t>
                        </m:r>
                        <m:r>
                          <w:rPr>
                            <w:rFonts w:ascii="Cambria Math" w:hAnsi="Cambria Math"/>
                          </w:rPr>
                          <m:t xml:space="preserve">g∈G </m:t>
                        </m:r>
                      </m:e>
                    </m:eqArr>
                  </m:e>
                </m:d>
              </m:oMath>
            </m:oMathPara>
          </w:p>
        </w:tc>
        <w:tc>
          <w:tcPr>
            <w:tcW w:w="333" w:type="pct"/>
            <w:vAlign w:val="center"/>
          </w:tcPr>
          <w:p w:rsidR="00C316BC" w:rsidRDefault="00C316BC" w:rsidP="004417F1">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38</w:t>
            </w:r>
            <w:r>
              <w:rPr>
                <w:rFonts w:eastAsiaTheme="minorEastAsia"/>
              </w:rPr>
              <w:fldChar w:fldCharType="end"/>
            </w:r>
            <w:r>
              <w:rPr>
                <w:rFonts w:eastAsiaTheme="minorEastAsia"/>
              </w:rPr>
              <w:t>)</w:t>
            </w:r>
          </w:p>
        </w:tc>
      </w:tr>
    </w:tbl>
    <w:p w:rsidR="0094485F" w:rsidRDefault="00C316BC" w:rsidP="00C316BC">
      <w:pPr>
        <w:ind w:firstLine="0"/>
        <w:rPr>
          <w:rFonts w:eastAsiaTheme="minorEastAsia"/>
        </w:rPr>
      </w:pPr>
      <w:r>
        <w:rPr>
          <w:rFonts w:eastAsiaTheme="minorEastAsia"/>
        </w:rPr>
        <w:t xml:space="preserve">Point with zeros on the place of missed coordinates. Then </w:t>
      </w:r>
      <w:r w:rsidR="0094485F">
        <w:rPr>
          <w:rFonts w:eastAsiaTheme="minorEastAsia"/>
        </w:rPr>
        <w:t xml:space="preserve">point </w:t>
      </w:r>
      <m:oMath>
        <m:r>
          <w:rPr>
            <w:rFonts w:ascii="Cambria Math" w:eastAsiaTheme="minorEastAsia" w:hAnsi="Cambria Math"/>
          </w:rPr>
          <m:t>d</m:t>
        </m:r>
      </m:oMath>
      <w:r w:rsidR="0094485F">
        <w:rPr>
          <w:rFonts w:eastAsiaTheme="minorEastAsia"/>
        </w:rPr>
        <w:t xml:space="preserve"> can be represented as multidimensional interval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g∈G</m:t>
            </m:r>
          </m:sub>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e>
        </m:nary>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316BC" w:rsidTr="004417F1">
        <w:tc>
          <w:tcPr>
            <w:tcW w:w="4667" w:type="pct"/>
          </w:tcPr>
          <w:p w:rsidR="00C316BC" w:rsidRPr="00FC7135" w:rsidRDefault="00C316BC" w:rsidP="004417F1">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0</m:t>
                    </m:r>
                  </m:sup>
                </m:sSubSup>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g∈G</m:t>
                    </m:r>
                  </m:sub>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e>
                </m:nary>
                <m:r>
                  <w:rPr>
                    <w:rFonts w:ascii="Cambria Math" w:eastAsiaTheme="minorEastAsia" w:hAnsi="Cambria Math"/>
                  </w:rPr>
                  <m:t>.</m:t>
                </m:r>
              </m:oMath>
            </m:oMathPara>
          </w:p>
        </w:tc>
        <w:tc>
          <w:tcPr>
            <w:tcW w:w="333" w:type="pct"/>
            <w:vAlign w:val="center"/>
          </w:tcPr>
          <w:p w:rsidR="00C316BC" w:rsidRDefault="00C316BC" w:rsidP="004417F1">
            <w:pPr>
              <w:ind w:firstLine="0"/>
              <w:jc w:val="right"/>
              <w:rPr>
                <w:rFonts w:eastAsiaTheme="minorEastAsia"/>
              </w:rPr>
            </w:pPr>
            <w:bookmarkStart w:id="63" w:name="_Ref517873677"/>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39</w:t>
            </w:r>
            <w:r>
              <w:rPr>
                <w:rFonts w:eastAsiaTheme="minorEastAsia"/>
              </w:rPr>
              <w:fldChar w:fldCharType="end"/>
            </w:r>
            <w:r>
              <w:rPr>
                <w:rFonts w:eastAsiaTheme="minorEastAsia"/>
              </w:rPr>
              <w:t>)</w:t>
            </w:r>
            <w:bookmarkEnd w:id="63"/>
          </w:p>
        </w:tc>
      </w:tr>
    </w:tbl>
    <w:p w:rsidR="00C316BC" w:rsidRDefault="00C316BC" w:rsidP="00C316BC">
      <w:r>
        <w:t xml:space="preserve">It is necessary to note that representation </w:t>
      </w:r>
      <w:r>
        <w:fldChar w:fldCharType="begin"/>
      </w:r>
      <w:r>
        <w:instrText xml:space="preserve"> REF _Ref517873677 \h </w:instrText>
      </w:r>
      <w:r>
        <w:fldChar w:fldCharType="separate"/>
      </w:r>
      <w:r w:rsidR="009A31F9">
        <w:rPr>
          <w:rFonts w:eastAsiaTheme="minorEastAsia"/>
        </w:rPr>
        <w:t>(</w:t>
      </w:r>
      <w:r w:rsidR="009A31F9">
        <w:rPr>
          <w:rFonts w:eastAsiaTheme="minorEastAsia"/>
          <w:noProof/>
        </w:rPr>
        <w:t>39</w:t>
      </w:r>
      <w:r w:rsidR="009A31F9">
        <w:rPr>
          <w:rFonts w:eastAsiaTheme="minorEastAsia"/>
        </w:rPr>
        <w:t>)</w:t>
      </w:r>
      <w:r>
        <w:fldChar w:fldCharType="end"/>
      </w:r>
      <w:r>
        <w:t xml:space="preserve"> is valid for both restricted and unrestricted representation with finite intervals in case of restricted representation and infinite intervals otherwise.</w:t>
      </w:r>
    </w:p>
    <w:p w:rsidR="00DA0BE0" w:rsidRPr="00DA0BE0" w:rsidRDefault="00DA0BE0" w:rsidP="00DA0BE0">
      <w:pPr>
        <w:pStyle w:val="Heading2"/>
      </w:pPr>
      <w:bookmarkStart w:id="64" w:name="_Toc518052254"/>
      <w:r>
        <w:t>Distance calculation</w:t>
      </w:r>
      <w:bookmarkEnd w:id="64"/>
    </w:p>
    <w:p w:rsidR="00DA0BE0" w:rsidRDefault="00DA0BE0" w:rsidP="00DA0BE0">
      <w:r>
        <w:t xml:space="preserve">Data approximation summand </w:t>
      </w:r>
      <w:r>
        <w:fldChar w:fldCharType="begin"/>
      </w:r>
      <w:r>
        <w:instrText xml:space="preserve"> REF _Ref442272152 \h </w:instrText>
      </w:r>
      <w:r>
        <w:fldChar w:fldCharType="separate"/>
      </w:r>
      <w:r w:rsidR="009A31F9">
        <w:rPr>
          <w:rFonts w:eastAsiaTheme="minorEastAsia"/>
        </w:rPr>
        <w:t>(</w:t>
      </w:r>
      <w:r w:rsidR="009A31F9">
        <w:rPr>
          <w:rFonts w:eastAsiaTheme="minorEastAsia"/>
          <w:noProof/>
        </w:rPr>
        <w:t>17</w:t>
      </w:r>
      <w:r w:rsidR="009A31F9">
        <w:rPr>
          <w:rFonts w:eastAsiaTheme="minorEastAsia"/>
        </w:rPr>
        <w:t>)</w:t>
      </w:r>
      <w:r>
        <w:fldChar w:fldCharType="end"/>
      </w:r>
      <w:r>
        <w:t xml:space="preserve"> calculate distances between two points: data point and map node. All coordinates of map node are known and this means that we can consider simple problem of calculation of distance between one complete point and another incomplete point.</w:t>
      </w:r>
    </w:p>
    <w:p w:rsidR="00DA0BE0" w:rsidRDefault="009832ED" w:rsidP="00DA0BE0">
      <w:r>
        <w:t xml:space="preserve">This means that we </w:t>
      </w:r>
      <w:r w:rsidR="00C316BC">
        <w:t xml:space="preserve">have to </w:t>
      </w:r>
      <w:r>
        <w:t>consider distance between point (node)</w:t>
      </w:r>
      <w:r w:rsidR="004417F1">
        <w:t xml:space="preserve"> </w:t>
      </w:r>
      <m:oMath>
        <m:r>
          <w:rPr>
            <w:rFonts w:ascii="Cambria Math" w:hAnsi="Cambria Math"/>
          </w:rPr>
          <m:t>y</m:t>
        </m:r>
      </m:oMath>
      <w:r>
        <w:t xml:space="preserve"> and </w:t>
      </w:r>
      <w:r w:rsidR="004417F1">
        <w:t xml:space="preserve">multidimensional interval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4417F1">
        <w:rPr>
          <w:rFonts w:eastAsiaTheme="minorEastAsia"/>
        </w:rPr>
        <w:t xml:space="preserve"> </w:t>
      </w:r>
      <w:r w:rsidR="004417F1">
        <w:fldChar w:fldCharType="begin"/>
      </w:r>
      <w:r w:rsidR="004417F1">
        <w:instrText xml:space="preserve"> REF _Ref517873677 \h </w:instrText>
      </w:r>
      <w:r w:rsidR="004417F1">
        <w:fldChar w:fldCharType="separate"/>
      </w:r>
      <w:r w:rsidR="009A31F9">
        <w:rPr>
          <w:rFonts w:eastAsiaTheme="minorEastAsia"/>
        </w:rPr>
        <w:t>(</w:t>
      </w:r>
      <w:r w:rsidR="009A31F9">
        <w:rPr>
          <w:rFonts w:eastAsiaTheme="minorEastAsia"/>
          <w:noProof/>
        </w:rPr>
        <w:t>39</w:t>
      </w:r>
      <w:r w:rsidR="009A31F9">
        <w:rPr>
          <w:rFonts w:eastAsiaTheme="minorEastAsia"/>
        </w:rPr>
        <w:t>)</w:t>
      </w:r>
      <w:r w:rsidR="004417F1">
        <w:fldChar w:fldCharType="end"/>
      </w:r>
      <w:r w:rsidR="004417F1">
        <w:t xml:space="preserve"> for data point </w:t>
      </w:r>
      <m:oMath>
        <m:r>
          <w:rPr>
            <w:rFonts w:ascii="Cambria Math" w:hAnsi="Cambria Math"/>
          </w:rPr>
          <m:t>d</m:t>
        </m:r>
      </m:oMath>
      <w:r w:rsidR="004417F1">
        <w:rPr>
          <w:rFonts w:eastAsiaTheme="minorEastAsia"/>
        </w:rPr>
        <w:t xml:space="preserve"> with set of missed </w:t>
      </w:r>
      <w:proofErr w:type="gramStart"/>
      <w:r w:rsidR="004417F1">
        <w:rPr>
          <w:rFonts w:eastAsiaTheme="minorEastAsia"/>
        </w:rPr>
        <w:t xml:space="preserve">coordinates </w:t>
      </w:r>
      <w:proofErr w:type="gramEnd"/>
      <m:oMath>
        <m:r>
          <w:rPr>
            <w:rFonts w:ascii="Cambria Math" w:eastAsiaTheme="minorEastAsia" w:hAnsi="Cambria Math"/>
          </w:rPr>
          <m:t>G</m:t>
        </m:r>
      </m:oMath>
      <w:r w:rsidR="004417F1">
        <w:t>.</w:t>
      </w:r>
      <w:r w:rsidR="009545E2">
        <w:t xml:space="preserve"> Set of known coordinates </w:t>
      </w:r>
      <w:proofErr w:type="gramStart"/>
      <w:r w:rsidR="009545E2">
        <w:t xml:space="preserve">is </w:t>
      </w:r>
      <w:proofErr w:type="gramEnd"/>
      <m:oMath>
        <m:acc>
          <m:accPr>
            <m:chr m:val="̅"/>
            <m:ctrlPr>
              <w:rPr>
                <w:rFonts w:ascii="Cambria Math" w:hAnsi="Cambria Math"/>
                <w:i/>
              </w:rPr>
            </m:ctrlPr>
          </m:accPr>
          <m:e>
            <m:r>
              <w:rPr>
                <w:rFonts w:ascii="Cambria Math" w:hAnsi="Cambria Math"/>
              </w:rPr>
              <m:t>G</m:t>
            </m:r>
          </m:e>
        </m:acc>
      </m:oMath>
      <w:r w:rsidR="009545E2">
        <w:rPr>
          <w:rFonts w:eastAsiaTheme="minorEastAsia"/>
        </w:rPr>
        <w:t>.</w:t>
      </w:r>
      <w:r>
        <w:t xml:space="preserve"> </w:t>
      </w:r>
      <w:r w:rsidR="004417F1">
        <w:t xml:space="preserve">In accordance with definition of distance between point and set [7, 8] we have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4417F1" w:rsidTr="004417F1">
        <w:tc>
          <w:tcPr>
            <w:tcW w:w="4667" w:type="pct"/>
          </w:tcPr>
          <w:p w:rsidR="004417F1" w:rsidRPr="00FC7135" w:rsidRDefault="00843DCA" w:rsidP="004417F1">
            <w:pPr>
              <w:ind w:firstLine="0"/>
              <w:rPr>
                <w:rFonts w:eastAsiaTheme="minorEastAsia"/>
              </w:rPr>
            </w:pPr>
            <m:oMathPara>
              <m:oMathParaPr>
                <m:jc m:val="center"/>
              </m:oMathParaPr>
              <m:oMath>
                <m:r>
                  <w:rPr>
                    <w:rFonts w:ascii="Cambria Math" w:eastAsiaTheme="minorEastAsia" w:hAnsi="Cambria Math"/>
                  </w:rPr>
                  <m:t>dis</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y,d</m:t>
                    </m:r>
                  </m:e>
                </m:d>
                <m:r>
                  <w:rPr>
                    <w:rFonts w:ascii="Cambria Math" w:eastAsiaTheme="minorEastAsia" w:hAnsi="Cambria Math"/>
                  </w:rPr>
                  <m:t>=</m:t>
                </m:r>
                <m:r>
                  <w:rPr>
                    <w:rFonts w:ascii="Cambria Math" w:eastAsiaTheme="minorEastAsia" w:hAnsi="Cambria Math"/>
                  </w:rPr>
                  <m:t>dis</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e>
                </m:d>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fName>
                  <m:e>
                    <m:r>
                      <w:rPr>
                        <w:rFonts w:ascii="Cambria Math" w:eastAsiaTheme="minorEastAsia" w:hAnsi="Cambria Math"/>
                      </w:rPr>
                      <m:t>dis</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(y,x)</m:t>
                    </m:r>
                  </m:e>
                </m:func>
                <m:r>
                  <w:rPr>
                    <w:rFonts w:ascii="Cambria Math" w:eastAsiaTheme="minorEastAsia" w:hAnsi="Cambria Math"/>
                  </w:rPr>
                  <m:t>.</m:t>
                </m:r>
              </m:oMath>
            </m:oMathPara>
          </w:p>
        </w:tc>
        <w:tc>
          <w:tcPr>
            <w:tcW w:w="333" w:type="pct"/>
            <w:vAlign w:val="center"/>
          </w:tcPr>
          <w:p w:rsidR="004417F1" w:rsidRDefault="004417F1" w:rsidP="004417F1">
            <w:pPr>
              <w:ind w:firstLine="0"/>
              <w:jc w:val="right"/>
              <w:rPr>
                <w:rFonts w:eastAsiaTheme="minorEastAsia"/>
              </w:rPr>
            </w:pPr>
            <w:bookmarkStart w:id="65" w:name="_Ref5178823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40</w:t>
            </w:r>
            <w:r>
              <w:rPr>
                <w:rFonts w:eastAsiaTheme="minorEastAsia"/>
              </w:rPr>
              <w:fldChar w:fldCharType="end"/>
            </w:r>
            <w:r>
              <w:rPr>
                <w:rFonts w:eastAsiaTheme="minorEastAsia"/>
              </w:rPr>
              <w:t>)</w:t>
            </w:r>
            <w:bookmarkEnd w:id="65"/>
          </w:p>
        </w:tc>
      </w:tr>
    </w:tbl>
    <w:p w:rsidR="004417F1" w:rsidRDefault="005B510D" w:rsidP="00DA0BE0">
      <w:r>
        <w:t>For Euclidean distance we can write</w:t>
      </w:r>
    </w:p>
    <w:p w:rsidR="005B510D" w:rsidRPr="005B510D" w:rsidRDefault="005B510D" w:rsidP="00DA0BE0">
      <w:pPr>
        <w:rPr>
          <w:rFonts w:eastAsiaTheme="minorEastAsia"/>
        </w:rPr>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y-d</m:t>
                  </m:r>
                </m:e>
              </m:d>
            </m:e>
            <m:sup>
              <m:r>
                <w:rPr>
                  <w:rFonts w:ascii="Cambria Math" w:hAnsi="Cambria Math"/>
                </w:rPr>
                <m:t>2</m:t>
              </m:r>
            </m:sup>
          </m:sSup>
          <m:r>
            <w:rPr>
              <w:rFonts w:ascii="Cambria Math"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m:t>
                  </m:r>
                </m:e>
              </m:d>
            </m:e>
            <m:sup>
              <m:r>
                <w:rPr>
                  <w:rFonts w:ascii="Cambria Math" w:hAnsi="Cambria Math"/>
                </w:rPr>
                <m:t>2</m:t>
              </m:r>
            </m:sup>
          </m:sSup>
          <m:r>
            <w:rPr>
              <w:rFonts w:ascii="Cambria Math"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nary>
            <m:naryPr>
              <m:chr m:val="∑"/>
              <m:ctrlPr>
                <w:rPr>
                  <w:rFonts w:ascii="Cambria Math" w:eastAsiaTheme="minorEastAsia" w:hAnsi="Cambria Math"/>
                  <w:i/>
                </w:rPr>
              </m:ctrlPr>
            </m:naryPr>
            <m:sub>
              <m:r>
                <w:rPr>
                  <w:rFonts w:ascii="Cambria Math" w:eastAsiaTheme="minorEastAsia" w:hAnsi="Cambria Math"/>
                </w:rPr>
                <m:t>i= 1</m:t>
              </m:r>
            </m:sub>
            <m:sup>
              <m:r>
                <w:rPr>
                  <w:rFonts w:ascii="Cambria Math" w:eastAsiaTheme="minorEastAsia"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d>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i∈G</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d>
          <m:r>
            <w:rPr>
              <w:rFonts w:ascii="Cambria Math" w:eastAsiaTheme="minorEastAsia" w:hAnsi="Cambria Math"/>
            </w:rPr>
            <m:t>.</m:t>
          </m:r>
        </m:oMath>
      </m:oMathPara>
    </w:p>
    <w:p w:rsidR="005B510D" w:rsidRDefault="005B510D" w:rsidP="00DA0BE0">
      <w:r>
        <w:t>All summands in the sum under infimum operator are independent</w:t>
      </w:r>
      <w:r w:rsidR="00FE27D6">
        <w:t xml:space="preserve"> and we can rewrite this formula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E27D6" w:rsidTr="008F083E">
        <w:tc>
          <w:tcPr>
            <w:tcW w:w="4667" w:type="pct"/>
          </w:tcPr>
          <w:p w:rsidR="00FE27D6" w:rsidRPr="00FC7135" w:rsidRDefault="00FE27D6" w:rsidP="008F083E">
            <w:pPr>
              <w:ind w:firstLine="0"/>
              <w:rPr>
                <w:rFonts w:eastAsiaTheme="minorEastAsia"/>
              </w:rPr>
            </w:pPr>
            <m:oMathPara>
              <m:oMathParaPr>
                <m:jc m:val="center"/>
              </m:oMathParaP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y-d</m:t>
                        </m:r>
                      </m:e>
                    </m:d>
                  </m:e>
                  <m:sup>
                    <m:r>
                      <w:rPr>
                        <w:rFonts w:ascii="Cambria Math" w:hAnsi="Cambria Math"/>
                      </w:rPr>
                      <m:t>2</m:t>
                    </m:r>
                  </m:sup>
                </m:sSup>
                <m:r>
                  <w:rPr>
                    <w:rFonts w:ascii="Cambria Math"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oMath>
            </m:oMathPara>
          </w:p>
        </w:tc>
        <w:tc>
          <w:tcPr>
            <w:tcW w:w="333" w:type="pct"/>
            <w:vAlign w:val="center"/>
          </w:tcPr>
          <w:p w:rsidR="00FE27D6" w:rsidRDefault="00FE27D6" w:rsidP="008F083E">
            <w:pPr>
              <w:ind w:firstLine="0"/>
              <w:jc w:val="right"/>
              <w:rPr>
                <w:rFonts w:eastAsiaTheme="minorEastAsia"/>
              </w:rPr>
            </w:pPr>
            <w:bookmarkStart w:id="66" w:name="_Ref51787540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41</w:t>
            </w:r>
            <w:r>
              <w:rPr>
                <w:rFonts w:eastAsiaTheme="minorEastAsia"/>
              </w:rPr>
              <w:fldChar w:fldCharType="end"/>
            </w:r>
            <w:r>
              <w:rPr>
                <w:rFonts w:eastAsiaTheme="minorEastAsia"/>
              </w:rPr>
              <w:t>)</w:t>
            </w:r>
            <w:bookmarkEnd w:id="66"/>
          </w:p>
        </w:tc>
      </w:tr>
    </w:tbl>
    <w:p w:rsidR="00FE27D6" w:rsidRDefault="00FE27D6" w:rsidP="00DA0BE0">
      <w:r>
        <w:t xml:space="preserve">For unrestricted representation we have the zero second summand in </w:t>
      </w:r>
      <w:r>
        <w:fldChar w:fldCharType="begin"/>
      </w:r>
      <w:r>
        <w:instrText xml:space="preserve"> REF _Ref517875404 \h </w:instrText>
      </w:r>
      <w:r>
        <w:fldChar w:fldCharType="separate"/>
      </w:r>
      <w:r w:rsidR="009A31F9">
        <w:rPr>
          <w:rFonts w:eastAsiaTheme="minorEastAsia"/>
        </w:rPr>
        <w:t>(</w:t>
      </w:r>
      <w:r w:rsidR="009A31F9">
        <w:rPr>
          <w:rFonts w:eastAsiaTheme="minorEastAsia"/>
          <w:noProof/>
        </w:rPr>
        <w:t>41</w:t>
      </w:r>
      <w:r w:rsidR="009A31F9">
        <w:rPr>
          <w:rFonts w:eastAsiaTheme="minorEastAsia"/>
        </w:rPr>
        <w:t>)</w:t>
      </w:r>
      <w:r>
        <w:fldChar w:fldCharType="end"/>
      </w:r>
      <w:r>
        <w:t>. For restricted intervals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E27D6" w:rsidTr="008F083E">
        <w:tc>
          <w:tcPr>
            <w:tcW w:w="4667" w:type="pct"/>
          </w:tcPr>
          <w:p w:rsidR="00FE27D6" w:rsidRPr="00FC7135" w:rsidRDefault="00FE27D6" w:rsidP="00A160A4">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&amp;</m:t>
                        </m:r>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e>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&amp;</m:t>
                        </m:r>
                        <m:r>
                          <w:rPr>
                            <w:rFonts w:ascii="Cambria Math" w:hAnsi="Cambria Math"/>
                          </w:rPr>
                          <m:t xml:space="preserve">i∈G,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&amp;</m:t>
                        </m:r>
                        <m:r>
                          <w:rPr>
                            <w:rFonts w:ascii="Cambria Math" w:hAnsi="Cambria Math"/>
                          </w:rPr>
                          <m:t>i∈G,</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&amp;</m:t>
                        </m:r>
                        <m:r>
                          <w:rPr>
                            <w:rFonts w:ascii="Cambria Math" w:hAnsi="Cambria Math"/>
                          </w:rPr>
                          <m:t>i∈G,</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e>
                    </m:eqArr>
                  </m:e>
                </m:d>
                <m:r>
                  <w:rPr>
                    <w:rFonts w:ascii="Cambria Math" w:eastAsiaTheme="minorEastAsia" w:hAnsi="Cambria Math"/>
                  </w:rPr>
                  <m:t>.</m:t>
                </m:r>
              </m:oMath>
            </m:oMathPara>
          </w:p>
        </w:tc>
        <w:tc>
          <w:tcPr>
            <w:tcW w:w="333" w:type="pct"/>
            <w:vAlign w:val="center"/>
          </w:tcPr>
          <w:p w:rsidR="00FE27D6" w:rsidRDefault="00FE27D6" w:rsidP="008F083E">
            <w:pPr>
              <w:ind w:firstLine="0"/>
              <w:jc w:val="right"/>
              <w:rPr>
                <w:rFonts w:eastAsiaTheme="minorEastAsia"/>
              </w:rPr>
            </w:pPr>
            <w:bookmarkStart w:id="67" w:name="_Ref51787640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42</w:t>
            </w:r>
            <w:r>
              <w:rPr>
                <w:rFonts w:eastAsiaTheme="minorEastAsia"/>
              </w:rPr>
              <w:fldChar w:fldCharType="end"/>
            </w:r>
            <w:r>
              <w:rPr>
                <w:rFonts w:eastAsiaTheme="minorEastAsia"/>
              </w:rPr>
              <w:t>)</w:t>
            </w:r>
            <w:bookmarkEnd w:id="67"/>
          </w:p>
        </w:tc>
      </w:tr>
    </w:tbl>
    <w:p w:rsidR="00A160A4" w:rsidRDefault="00A160A4" w:rsidP="00A160A4">
      <w:pPr>
        <w:ind w:firstLine="0"/>
      </w:pPr>
      <w:r>
        <w:t xml:space="preserve">Formula </w:t>
      </w:r>
      <w:r>
        <w:fldChar w:fldCharType="begin"/>
      </w:r>
      <w:r>
        <w:instrText xml:space="preserve"> REF _Ref517876403 \h </w:instrText>
      </w:r>
      <w:r>
        <w:fldChar w:fldCharType="separate"/>
      </w:r>
      <w:r w:rsidR="009A31F9">
        <w:rPr>
          <w:rFonts w:eastAsiaTheme="minorEastAsia"/>
        </w:rPr>
        <w:t>(</w:t>
      </w:r>
      <w:r w:rsidR="009A31F9">
        <w:rPr>
          <w:rFonts w:eastAsiaTheme="minorEastAsia"/>
          <w:noProof/>
        </w:rPr>
        <w:t>42</w:t>
      </w:r>
      <w:r w:rsidR="009A31F9">
        <w:rPr>
          <w:rFonts w:eastAsiaTheme="minorEastAsia"/>
        </w:rPr>
        <w:t>)</w:t>
      </w:r>
      <w:r>
        <w:fldChar w:fldCharType="end"/>
      </w:r>
      <w:r>
        <w:t xml:space="preserve"> can be used for unrestricted case too (</w:t>
      </w:r>
      <w:proofErr w:type="gramStart"/>
      <w:r>
        <w:t xml:space="preserve">with </w:t>
      </w:r>
      <w:proofErr w:type="gramEnd"/>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oMath>
      <w:r>
        <w:rPr>
          <w:rFonts w:eastAsiaTheme="minorEastAsia"/>
        </w:rPr>
        <w:t>).</w:t>
      </w:r>
    </w:p>
    <w:p w:rsidR="005762BC" w:rsidRDefault="005762BC" w:rsidP="00A160A4">
      <w:pPr>
        <w:pStyle w:val="Heading2"/>
      </w:pPr>
      <w:bookmarkStart w:id="68" w:name="_Toc518052255"/>
      <w:r>
        <w:t>Learning of map for incomplete data</w:t>
      </w:r>
      <w:bookmarkEnd w:id="68"/>
    </w:p>
    <w:p w:rsidR="005762BC" w:rsidRDefault="005762BC" w:rsidP="005762BC">
      <w:pPr>
        <w:rPr>
          <w:rFonts w:eastAsiaTheme="minorEastAsia"/>
        </w:rPr>
      </w:pPr>
      <w:r>
        <w:t xml:space="preserve">To train map we can use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defined in </w:t>
      </w:r>
      <w:r>
        <w:fldChar w:fldCharType="begin"/>
      </w:r>
      <w:r>
        <w:instrText xml:space="preserve"> REF _Ref517876403 \h </w:instrText>
      </w:r>
      <w:r>
        <w:fldChar w:fldCharType="separate"/>
      </w:r>
      <w:r w:rsidR="009A31F9">
        <w:rPr>
          <w:rFonts w:eastAsiaTheme="minorEastAsia"/>
        </w:rPr>
        <w:t>(</w:t>
      </w:r>
      <w:r w:rsidR="009A31F9">
        <w:rPr>
          <w:rFonts w:eastAsiaTheme="minorEastAsia"/>
          <w:noProof/>
        </w:rPr>
        <w:t>42</w:t>
      </w:r>
      <w:r w:rsidR="009A31F9">
        <w:rPr>
          <w:rFonts w:eastAsiaTheme="minorEastAsia"/>
        </w:rPr>
        <w:t>)</w:t>
      </w:r>
      <w:r>
        <w:fldChar w:fldCharType="end"/>
      </w:r>
      <w:r>
        <w:t xml:space="preserve"> instead of </w:t>
      </w:r>
      <m:oMath>
        <m:sSub>
          <m:sSubPr>
            <m:ctrlPr>
              <w:rPr>
                <w:rFonts w:ascii="Cambria Math" w:hAnsi="Cambria Math"/>
                <w:i/>
              </w:rPr>
            </m:ctrlPr>
          </m:sSubPr>
          <m:e>
            <m:r>
              <w:rPr>
                <w:rFonts w:ascii="Cambria Math" w:hAnsi="Cambria Math"/>
              </w:rPr>
              <m:t>d</m:t>
            </m:r>
          </m:e>
          <m:sub>
            <m:r>
              <w:rPr>
                <w:rFonts w:ascii="Cambria Math" w:hAnsi="Cambria Math"/>
              </w:rPr>
              <m:t>ki</m:t>
            </m:r>
          </m:sub>
        </m:sSub>
      </m:oMath>
      <w:r>
        <w:rPr>
          <w:rFonts w:eastAsiaTheme="minorEastAsia"/>
        </w:rPr>
        <w:t xml:space="preserve"> in formulas </w:t>
      </w:r>
      <w:r>
        <w:rPr>
          <w:rFonts w:eastAsiaTheme="minorEastAsia"/>
        </w:rPr>
        <w:fldChar w:fldCharType="begin"/>
      </w:r>
      <w:r>
        <w:rPr>
          <w:rFonts w:eastAsiaTheme="minorEastAsia"/>
        </w:rPr>
        <w:instrText xml:space="preserve"> REF _Ref517876609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27</w:t>
      </w:r>
      <w:r w:rsidR="009A31F9">
        <w:rPr>
          <w:rFonts w:eastAsiaTheme="minorEastAsia"/>
        </w:rPr>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_Ref516243168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31</w:t>
      </w:r>
      <w:r w:rsidR="009A31F9">
        <w:rPr>
          <w:rFonts w:eastAsiaTheme="minorEastAsia"/>
        </w:rPr>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_Ref517876617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35</w:t>
      </w:r>
      <w:r w:rsidR="009A31F9">
        <w:rPr>
          <w:rFonts w:eastAsiaTheme="minorEastAsia"/>
        </w:rPr>
        <w:t>)</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_Ref517876620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37</w:t>
      </w:r>
      <w:r w:rsidR="009A31F9">
        <w:rPr>
          <w:rFonts w:eastAsiaTheme="minorEastAsia"/>
        </w:rPr>
        <w:t>)</w:t>
      </w:r>
      <w:r>
        <w:rPr>
          <w:rFonts w:eastAsiaTheme="minorEastAsia"/>
        </w:rPr>
        <w:fldChar w:fldCharType="end"/>
      </w:r>
      <w:r>
        <w:rPr>
          <w:rFonts w:eastAsiaTheme="minorEastAsia"/>
        </w:rPr>
        <w:t xml:space="preserve">. This simple modification can significantly </w:t>
      </w:r>
    </w:p>
    <w:p w:rsidR="005762BC" w:rsidRPr="005762BC" w:rsidRDefault="005762BC" w:rsidP="005762BC"/>
    <w:p w:rsidR="00A160A4" w:rsidRDefault="00A160A4" w:rsidP="00A160A4">
      <w:pPr>
        <w:pStyle w:val="Heading2"/>
      </w:pPr>
      <w:bookmarkStart w:id="69" w:name="_Toc518052256"/>
      <w:r>
        <w:t>P</w:t>
      </w:r>
      <w:r w:rsidR="00767FDA">
        <w:t>rojection of incomplete points i</w:t>
      </w:r>
      <w:r>
        <w:t>nto nodes</w:t>
      </w:r>
      <w:bookmarkEnd w:id="69"/>
    </w:p>
    <w:p w:rsidR="00A160A4" w:rsidRDefault="00A160A4" w:rsidP="00A160A4">
      <w:r>
        <w:t>For projection of incomple</w:t>
      </w:r>
      <w:r w:rsidR="005762BC">
        <w:t>te points onto nodes it is enou</w:t>
      </w:r>
      <w:r>
        <w:t>g</w:t>
      </w:r>
      <w:r w:rsidR="005762BC">
        <w:t xml:space="preserve">h to use distance in form </w:t>
      </w:r>
      <w:r w:rsidR="005762BC">
        <w:fldChar w:fldCharType="begin"/>
      </w:r>
      <w:r w:rsidR="005762BC">
        <w:instrText xml:space="preserve"> REF _Ref517875404 \h </w:instrText>
      </w:r>
      <w:r w:rsidR="005762BC">
        <w:fldChar w:fldCharType="separate"/>
      </w:r>
      <w:r w:rsidR="009A31F9">
        <w:rPr>
          <w:rFonts w:eastAsiaTheme="minorEastAsia"/>
        </w:rPr>
        <w:t>(</w:t>
      </w:r>
      <w:r w:rsidR="009A31F9">
        <w:rPr>
          <w:rFonts w:eastAsiaTheme="minorEastAsia"/>
          <w:noProof/>
        </w:rPr>
        <w:t>41</w:t>
      </w:r>
      <w:r w:rsidR="009A31F9">
        <w:rPr>
          <w:rFonts w:eastAsiaTheme="minorEastAsia"/>
        </w:rPr>
        <w:t>)</w:t>
      </w:r>
      <w:r w:rsidR="005762BC">
        <w:fldChar w:fldCharType="end"/>
      </w:r>
      <w:r w:rsidR="005762BC">
        <w:t xml:space="preserve"> and </w:t>
      </w:r>
      <w:r w:rsidR="005762BC">
        <w:fldChar w:fldCharType="begin"/>
      </w:r>
      <w:r w:rsidR="005762BC">
        <w:instrText xml:space="preserve"> REF _Ref517876403 \h </w:instrText>
      </w:r>
      <w:r w:rsidR="005762BC">
        <w:fldChar w:fldCharType="separate"/>
      </w:r>
      <w:r w:rsidR="009A31F9">
        <w:rPr>
          <w:rFonts w:eastAsiaTheme="minorEastAsia"/>
        </w:rPr>
        <w:t>(</w:t>
      </w:r>
      <w:r w:rsidR="009A31F9">
        <w:rPr>
          <w:rFonts w:eastAsiaTheme="minorEastAsia"/>
          <w:noProof/>
        </w:rPr>
        <w:t>42</w:t>
      </w:r>
      <w:r w:rsidR="009A31F9">
        <w:rPr>
          <w:rFonts w:eastAsiaTheme="minorEastAsia"/>
        </w:rPr>
        <w:t>)</w:t>
      </w:r>
      <w:r w:rsidR="005762BC">
        <w:fldChar w:fldCharType="end"/>
      </w:r>
      <w:r w:rsidR="005762BC">
        <w:t>.</w:t>
      </w:r>
    </w:p>
    <w:p w:rsidR="00767FDA" w:rsidRDefault="00767FDA" w:rsidP="00767FDA">
      <w:pPr>
        <w:pStyle w:val="Heading2"/>
      </w:pPr>
      <w:bookmarkStart w:id="70" w:name="_Toc518052257"/>
      <w:r>
        <w:lastRenderedPageBreak/>
        <w:t>Projection of incomplete points on edges</w:t>
      </w:r>
      <w:bookmarkEnd w:id="70"/>
    </w:p>
    <w:p w:rsidR="00767FDA" w:rsidRDefault="00767FDA" w:rsidP="00767FDA">
      <w:pPr>
        <w:rPr>
          <w:rFonts w:eastAsiaTheme="minorEastAsia"/>
        </w:rPr>
      </w:pPr>
      <w:r>
        <w:t xml:space="preserve">This </w:t>
      </w:r>
      <w:r w:rsidR="00843DCA">
        <w:t xml:space="preserve">projection is not as easy as projection into node. In this case we have to find minimal distance between two sets of points: edge of map and multidimensional </w:t>
      </w:r>
      <w:proofErr w:type="gramStart"/>
      <w:r w:rsidR="00843DCA">
        <w:t xml:space="preserve">interval </w:t>
      </w:r>
      <w:proofErr w:type="gramEnd"/>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843DCA">
        <w:rPr>
          <w:rFonts w:eastAsiaTheme="minorEastAsia"/>
        </w:rPr>
        <w:t>.</w:t>
      </w:r>
    </w:p>
    <w:p w:rsidR="00843DCA" w:rsidRDefault="00843DCA" w:rsidP="00767FDA">
      <w:r>
        <w:rPr>
          <w:rFonts w:eastAsiaTheme="minorEastAsia"/>
        </w:rPr>
        <w:t>As was shown in “</w:t>
      </w:r>
      <w:r>
        <w:rPr>
          <w:rFonts w:eastAsiaTheme="minorEastAsia"/>
        </w:rPr>
        <w:fldChar w:fldCharType="begin"/>
      </w:r>
      <w:r>
        <w:rPr>
          <w:rFonts w:eastAsiaTheme="minorEastAsia"/>
        </w:rPr>
        <w:instrText xml:space="preserve"> REF _Ref517882204 \h </w:instrText>
      </w:r>
      <w:r>
        <w:rPr>
          <w:rFonts w:eastAsiaTheme="minorEastAsia"/>
        </w:rPr>
      </w:r>
      <w:r>
        <w:rPr>
          <w:rFonts w:eastAsiaTheme="minorEastAsia"/>
        </w:rPr>
        <w:fldChar w:fldCharType="separate"/>
      </w:r>
      <w:r w:rsidR="009A31F9">
        <w:t>Projection of data onto nearest edge</w:t>
      </w:r>
      <w:r>
        <w:rPr>
          <w:rFonts w:eastAsiaTheme="minorEastAsia"/>
        </w:rPr>
        <w:fldChar w:fldCharType="end"/>
      </w:r>
      <w:r>
        <w:rPr>
          <w:rFonts w:eastAsiaTheme="minorEastAsia"/>
        </w:rPr>
        <w:t>” point on edge</w:t>
      </w:r>
      <w:r w:rsidR="00FB5FD0">
        <w:rPr>
          <w:rFonts w:eastAsiaTheme="minorEastAsia"/>
        </w:rPr>
        <w:t xml:space="preserve"> defined by nodes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FB5FD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can be parametrised by one parameter </w:t>
      </w:r>
      <m:oMath>
        <m:r>
          <w:rPr>
            <w:rFonts w:ascii="Cambria Math" w:eastAsiaTheme="minorEastAsia" w:hAnsi="Cambria Math"/>
          </w:rPr>
          <m:t>a</m:t>
        </m:r>
      </m:oMath>
      <w:r>
        <w:rPr>
          <w:rFonts w:eastAsiaTheme="minorEastAsia"/>
        </w:rPr>
        <w:t xml:space="preserve">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1</w:t>
      </w:r>
      <w:r w:rsidR="009A31F9">
        <w:rPr>
          <w:rFonts w:eastAsiaTheme="minorEastAsia"/>
        </w:rPr>
        <w:t>)</w:t>
      </w:r>
      <w:r>
        <w:rPr>
          <w:rFonts w:eastAsiaTheme="minorEastAsia"/>
        </w:rPr>
        <w:fldChar w:fldCharType="end"/>
      </w:r>
      <w:r>
        <w:rPr>
          <w:rFonts w:eastAsiaTheme="minorEastAsia"/>
        </w:rPr>
        <w:t xml:space="preserve">. For each value of </w:t>
      </w:r>
      <m:oMath>
        <m:r>
          <w:rPr>
            <w:rFonts w:ascii="Cambria Math" w:eastAsiaTheme="minorEastAsia" w:hAnsi="Cambria Math"/>
          </w:rPr>
          <m:t>a</m:t>
        </m:r>
      </m:oMath>
      <w:r>
        <w:rPr>
          <w:rFonts w:eastAsiaTheme="minorEastAsia"/>
        </w:rPr>
        <w:t xml:space="preserve"> we can consider problem </w:t>
      </w:r>
      <w:r>
        <w:rPr>
          <w:rFonts w:eastAsiaTheme="minorEastAsia"/>
        </w:rPr>
        <w:fldChar w:fldCharType="begin"/>
      </w:r>
      <w:r>
        <w:rPr>
          <w:rFonts w:eastAsiaTheme="minorEastAsia"/>
        </w:rPr>
        <w:instrText xml:space="preserve"> REF _Ref517882395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40</w:t>
      </w:r>
      <w:r w:rsidR="009A31F9">
        <w:rPr>
          <w:rFonts w:eastAsiaTheme="minorEastAsia"/>
        </w:rPr>
        <w:t>)</w:t>
      </w:r>
      <w:r>
        <w:rPr>
          <w:rFonts w:eastAsiaTheme="minorEastAsia"/>
        </w:rPr>
        <w:fldChar w:fldCharType="end"/>
      </w:r>
      <w:r>
        <w:rPr>
          <w:rFonts w:eastAsiaTheme="minorEastAsia"/>
        </w:rPr>
        <w:t>.</w:t>
      </w:r>
    </w:p>
    <w:p w:rsidR="00843DCA" w:rsidRDefault="00843DCA" w:rsidP="00767FDA">
      <w:r>
        <w:t>As a result we can rewrite our problem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843DCA" w:rsidTr="00843DCA">
        <w:tc>
          <w:tcPr>
            <w:tcW w:w="4732" w:type="pct"/>
          </w:tcPr>
          <w:p w:rsidR="00843DCA" w:rsidRDefault="00843DCA" w:rsidP="00FB5FD0">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tc>
        <w:tc>
          <w:tcPr>
            <w:tcW w:w="268" w:type="pct"/>
            <w:vAlign w:val="center"/>
          </w:tcPr>
          <w:p w:rsidR="00843DCA" w:rsidRDefault="00843DCA" w:rsidP="00843DCA">
            <w:pPr>
              <w:ind w:firstLine="0"/>
              <w:jc w:val="right"/>
              <w:rPr>
                <w:rFonts w:eastAsiaTheme="minorEastAsia"/>
              </w:rPr>
            </w:pPr>
            <w:bookmarkStart w:id="71" w:name="_Ref51788302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43</w:t>
            </w:r>
            <w:r>
              <w:rPr>
                <w:rFonts w:eastAsiaTheme="minorEastAsia"/>
              </w:rPr>
              <w:fldChar w:fldCharType="end"/>
            </w:r>
            <w:r>
              <w:rPr>
                <w:rFonts w:eastAsiaTheme="minorEastAsia"/>
              </w:rPr>
              <w:t>)</w:t>
            </w:r>
            <w:bookmarkEnd w:id="71"/>
          </w:p>
        </w:tc>
      </w:tr>
    </w:tbl>
    <w:p w:rsidR="00843DCA" w:rsidRDefault="00FB5FD0" w:rsidP="00767FDA">
      <w:r>
        <w:t xml:space="preserve">First of all let us consider unrestricted case. Since we can select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in the last summand among all real numbers then we always can provide zero value of each summand in the second term of </w:t>
      </w:r>
      <w:r>
        <w:rPr>
          <w:rFonts w:eastAsiaTheme="minorEastAsia"/>
        </w:rPr>
        <w:fldChar w:fldCharType="begin"/>
      </w:r>
      <w:r>
        <w:rPr>
          <w:rFonts w:eastAsiaTheme="minorEastAsia"/>
        </w:rPr>
        <w:instrText xml:space="preserve"> REF _Ref517883025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43</w:t>
      </w:r>
      <w:r w:rsidR="009A31F9">
        <w:rPr>
          <w:rFonts w:eastAsiaTheme="minorEastAsia"/>
        </w:rPr>
        <w:t>)</w:t>
      </w:r>
      <w:r>
        <w:rPr>
          <w:rFonts w:eastAsiaTheme="minorEastAsia"/>
        </w:rPr>
        <w:fldChar w:fldCharType="end"/>
      </w:r>
      <w:r>
        <w:rPr>
          <w:rFonts w:eastAsiaTheme="minorEastAsia"/>
        </w:rPr>
        <w:t>.</w:t>
      </w:r>
    </w:p>
    <w:p w:rsidR="00843DCA" w:rsidRDefault="009545E2" w:rsidP="00767FDA">
      <w:r>
        <w:t>Let us define the conditional dot product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545E2" w:rsidTr="00CD1330">
        <w:tc>
          <w:tcPr>
            <w:tcW w:w="4732" w:type="pct"/>
          </w:tcPr>
          <w:p w:rsidR="009545E2" w:rsidRDefault="009545E2" w:rsidP="009545E2">
            <w:pPr>
              <w:ind w:firstLine="0"/>
              <w:rPr>
                <w:rFonts w:eastAsiaTheme="minorEastAsia"/>
              </w:rPr>
            </w:pPr>
            <m:oMathPara>
              <m:oMath>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x,v</m:t>
                        </m:r>
                      </m:e>
                    </m:d>
                  </m:e>
                  <m:sub>
                    <m:r>
                      <w:rPr>
                        <w:rFonts w:ascii="Cambria Math" w:eastAsiaTheme="minorEastAsia" w:hAnsi="Cambria Math"/>
                      </w:rPr>
                      <m:t>G</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oMath>
            </m:oMathPara>
          </w:p>
        </w:tc>
        <w:tc>
          <w:tcPr>
            <w:tcW w:w="268" w:type="pct"/>
            <w:vAlign w:val="center"/>
          </w:tcPr>
          <w:p w:rsidR="009545E2" w:rsidRDefault="009545E2" w:rsidP="00CD1330">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44</w:t>
            </w:r>
            <w:r>
              <w:rPr>
                <w:rFonts w:eastAsiaTheme="minorEastAsia"/>
              </w:rPr>
              <w:fldChar w:fldCharType="end"/>
            </w:r>
            <w:r>
              <w:rPr>
                <w:rFonts w:eastAsiaTheme="minorEastAsia"/>
              </w:rPr>
              <w:t>)</w:t>
            </w:r>
          </w:p>
        </w:tc>
      </w:tr>
    </w:tbl>
    <w:p w:rsidR="009545E2" w:rsidRDefault="009545E2" w:rsidP="00767FDA">
      <w:r>
        <w:t xml:space="preserve">Now we can rewrite formula </w:t>
      </w:r>
      <w:r>
        <w:fldChar w:fldCharType="begin"/>
      </w:r>
      <w:r>
        <w:instrText xml:space="preserve"> REF _Ref441826266 \h </w:instrText>
      </w:r>
      <w:r>
        <w:fldChar w:fldCharType="separate"/>
      </w:r>
      <w:r w:rsidR="009A31F9">
        <w:rPr>
          <w:rFonts w:eastAsiaTheme="minorEastAsia"/>
        </w:rPr>
        <w:t>(</w:t>
      </w:r>
      <w:r w:rsidR="009A31F9">
        <w:rPr>
          <w:rFonts w:eastAsiaTheme="minorEastAsia"/>
          <w:noProof/>
        </w:rPr>
        <w:t>2</w:t>
      </w:r>
      <w:r w:rsidR="009A31F9">
        <w:rPr>
          <w:rFonts w:eastAsiaTheme="minorEastAsia"/>
        </w:rPr>
        <w:t>)</w:t>
      </w:r>
      <w:r>
        <w:fldChar w:fldCharType="end"/>
      </w:r>
      <w:r w:rsidR="009F250F">
        <w:t xml:space="preserve"> for unrestricted incomplete data point </w:t>
      </w:r>
      <m:oMath>
        <m:r>
          <w:rPr>
            <w:rFonts w:ascii="Cambria Math" w:hAnsi="Cambria Math"/>
          </w:rPr>
          <m:t xml:space="preserve">d </m:t>
        </m:r>
      </m:oMath>
      <w:r w:rsidR="009F250F">
        <w:t>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F250F" w:rsidTr="00CD1330">
        <w:tc>
          <w:tcPr>
            <w:tcW w:w="4732" w:type="pct"/>
          </w:tcPr>
          <w:p w:rsidR="009F250F" w:rsidRDefault="009F250F" w:rsidP="00CD1330">
            <w:pPr>
              <w:ind w:firstLine="0"/>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b>
                        <m:r>
                          <w:rPr>
                            <w:rFonts w:ascii="Cambria Math" w:eastAsiaTheme="minorEastAsia" w:hAnsi="Cambria Math"/>
                          </w:rPr>
                          <m:t>G</m:t>
                        </m:r>
                      </m:sub>
                    </m:sSub>
                  </m:num>
                  <m:den>
                    <m:sSub>
                      <m:sSubPr>
                        <m:ctrlPr>
                          <w:rPr>
                            <w:rFonts w:ascii="Cambria Math" w:hAnsi="Cambria Math"/>
                            <w:i/>
                          </w:rPr>
                        </m:ctrlPr>
                      </m:sSub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sub>
                        <m:r>
                          <w:rPr>
                            <w:rFonts w:ascii="Cambria Math" w:hAnsi="Cambria Math"/>
                          </w:rPr>
                          <m:t>G</m:t>
                        </m:r>
                      </m:sub>
                    </m:sSub>
                  </m:den>
                </m:f>
                <m:r>
                  <w:rPr>
                    <w:rFonts w:ascii="Cambria Math" w:eastAsiaTheme="minorEastAsia" w:hAnsi="Cambria Math"/>
                  </w:rPr>
                  <m:t>,</m:t>
                </m:r>
              </m:oMath>
            </m:oMathPara>
          </w:p>
        </w:tc>
        <w:tc>
          <w:tcPr>
            <w:tcW w:w="268" w:type="pct"/>
            <w:vAlign w:val="center"/>
          </w:tcPr>
          <w:p w:rsidR="009F250F" w:rsidRDefault="009F250F" w:rsidP="00CD1330">
            <w:pPr>
              <w:ind w:firstLine="0"/>
              <w:jc w:val="right"/>
              <w:rPr>
                <w:rFonts w:eastAsiaTheme="minorEastAsia"/>
              </w:rPr>
            </w:pPr>
            <w:bookmarkStart w:id="72" w:name="_Ref51788400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45</w:t>
            </w:r>
            <w:r>
              <w:rPr>
                <w:rFonts w:eastAsiaTheme="minorEastAsia"/>
              </w:rPr>
              <w:fldChar w:fldCharType="end"/>
            </w:r>
            <w:r>
              <w:rPr>
                <w:rFonts w:eastAsiaTheme="minorEastAsia"/>
              </w:rPr>
              <w:t>)</w:t>
            </w:r>
            <w:bookmarkEnd w:id="72"/>
          </w:p>
        </w:tc>
      </w:tr>
    </w:tbl>
    <w:p w:rsidR="009F250F" w:rsidRDefault="00CD1330" w:rsidP="00767FDA">
      <w:r>
        <w:t xml:space="preserve">For restricted incomplete data point we can calculate parameter </w:t>
      </w:r>
      <m:oMath>
        <m:r>
          <w:rPr>
            <w:rFonts w:ascii="Cambria Math" w:hAnsi="Cambria Math"/>
          </w:rPr>
          <m:t>a</m:t>
        </m:r>
      </m:oMath>
      <w:r>
        <w:rPr>
          <w:rFonts w:eastAsiaTheme="minorEastAsia"/>
        </w:rPr>
        <w:t xml:space="preserve"> by </w:t>
      </w:r>
      <w:r>
        <w:rPr>
          <w:rFonts w:eastAsiaTheme="minorEastAsia"/>
        </w:rPr>
        <w:fldChar w:fldCharType="begin"/>
      </w:r>
      <w:r>
        <w:rPr>
          <w:rFonts w:eastAsiaTheme="minorEastAsia"/>
        </w:rPr>
        <w:instrText xml:space="preserve"> REF _Ref517884009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45</w:t>
      </w:r>
      <w:r w:rsidR="009A31F9">
        <w:rPr>
          <w:rFonts w:eastAsiaTheme="minorEastAsia"/>
        </w:rPr>
        <w:t>)</w:t>
      </w:r>
      <w:r>
        <w:rPr>
          <w:rFonts w:eastAsiaTheme="minorEastAsia"/>
        </w:rPr>
        <w:fldChar w:fldCharType="end"/>
      </w:r>
      <w:r>
        <w:rPr>
          <w:rFonts w:eastAsiaTheme="minorEastAsia"/>
        </w:rPr>
        <w:t xml:space="preserve"> and then ‘repair’ point </w:t>
      </w:r>
      <m:oMath>
        <m:r>
          <w:rPr>
            <w:rFonts w:ascii="Cambria Math" w:eastAsiaTheme="minorEastAsia" w:hAnsi="Cambria Math"/>
          </w:rPr>
          <m:t>d</m:t>
        </m:r>
      </m:oMath>
      <w:r>
        <w:rPr>
          <w:rFonts w:eastAsiaTheme="minorEastAsia"/>
        </w:rP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D1330" w:rsidTr="00CD1330">
        <w:tc>
          <w:tcPr>
            <w:tcW w:w="4667" w:type="pct"/>
          </w:tcPr>
          <w:p w:rsidR="00CD1330" w:rsidRPr="00FC7135" w:rsidRDefault="00620846" w:rsidP="00CD1330">
            <w:pPr>
              <w:ind w:firstLine="0"/>
              <w:rPr>
                <w:rFonts w:eastAsiaTheme="minorEastAsia"/>
              </w:rPr>
            </w:pPr>
            <m:oMathPara>
              <m:oMathParaPr>
                <m:jc m:val="center"/>
              </m:oMathParaP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&amp;</m:t>
                        </m:r>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e>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&amp;</m:t>
                        </m:r>
                        <m:r>
                          <w:rPr>
                            <w:rFonts w:ascii="Cambria Math" w:hAnsi="Cambria Math"/>
                          </w:rPr>
                          <m:t>i∈G, 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ctrlPr>
                          <w:rPr>
                            <w:rFonts w:ascii="Cambria Math" w:eastAsia="Cambria Math" w:hAnsi="Cambria Math" w:cs="Cambria Math"/>
                            <w:i/>
                          </w:rPr>
                        </m:ctrlPr>
                      </m:e>
                      <m:e>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  &amp;</m:t>
                        </m:r>
                        <m:r>
                          <w:rPr>
                            <w:rFonts w:ascii="Cambria Math" w:hAnsi="Cambria Math"/>
                          </w:rPr>
                          <m:t>i∈G,a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&amp;</m:t>
                        </m:r>
                        <m:r>
                          <w:rPr>
                            <w:rFonts w:ascii="Cambria Math" w:hAnsi="Cambria Math"/>
                          </w:rPr>
                          <m:t>i∈G,a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e>
                    </m:eqArr>
                  </m:e>
                </m:d>
                <m:r>
                  <w:rPr>
                    <w:rFonts w:ascii="Cambria Math" w:eastAsiaTheme="minorEastAsia" w:hAnsi="Cambria Math"/>
                  </w:rPr>
                  <m:t>.</m:t>
                </m:r>
              </m:oMath>
            </m:oMathPara>
          </w:p>
        </w:tc>
        <w:tc>
          <w:tcPr>
            <w:tcW w:w="333" w:type="pct"/>
            <w:vAlign w:val="center"/>
          </w:tcPr>
          <w:p w:rsidR="00CD1330" w:rsidRDefault="00CD1330" w:rsidP="00CD1330">
            <w:pPr>
              <w:ind w:firstLine="0"/>
              <w:jc w:val="right"/>
              <w:rPr>
                <w:rFonts w:eastAsiaTheme="minorEastAsia"/>
              </w:rPr>
            </w:pPr>
            <w:bookmarkStart w:id="73" w:name="_Ref51788427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46</w:t>
            </w:r>
            <w:r>
              <w:rPr>
                <w:rFonts w:eastAsiaTheme="minorEastAsia"/>
              </w:rPr>
              <w:fldChar w:fldCharType="end"/>
            </w:r>
            <w:r>
              <w:rPr>
                <w:rFonts w:eastAsiaTheme="minorEastAsia"/>
              </w:rPr>
              <w:t>)</w:t>
            </w:r>
            <w:bookmarkEnd w:id="73"/>
          </w:p>
        </w:tc>
      </w:tr>
    </w:tbl>
    <w:p w:rsidR="009F250F" w:rsidRDefault="00CD1330" w:rsidP="00767FDA">
      <w:pPr>
        <w:rPr>
          <w:rFonts w:eastAsiaTheme="minorEastAsia"/>
        </w:rPr>
      </w:pPr>
      <w:r>
        <w:t xml:space="preserve">Now we can apply formula </w:t>
      </w:r>
      <w:r>
        <w:fldChar w:fldCharType="begin"/>
      </w:r>
      <w:r>
        <w:instrText xml:space="preserve"> REF _Ref441826266 \h </w:instrText>
      </w:r>
      <w:r>
        <w:fldChar w:fldCharType="separate"/>
      </w:r>
      <w:r w:rsidR="009A31F9">
        <w:rPr>
          <w:rFonts w:eastAsiaTheme="minorEastAsia"/>
        </w:rPr>
        <w:t>(</w:t>
      </w:r>
      <w:r w:rsidR="009A31F9">
        <w:rPr>
          <w:rFonts w:eastAsiaTheme="minorEastAsia"/>
          <w:noProof/>
        </w:rPr>
        <w:t>2</w:t>
      </w:r>
      <w:r w:rsidR="009A31F9">
        <w:rPr>
          <w:rFonts w:eastAsiaTheme="minorEastAsia"/>
        </w:rPr>
        <w:t>)</w:t>
      </w:r>
      <w:r>
        <w:fldChar w:fldCharType="end"/>
      </w:r>
      <w:r>
        <w:t xml:space="preserve"> to calculate new value of </w:t>
      </w:r>
      <m:oMath>
        <m:r>
          <w:rPr>
            <w:rFonts w:ascii="Cambria Math" w:hAnsi="Cambria Math"/>
          </w:rPr>
          <m:t>a</m:t>
        </m:r>
      </m:oMath>
      <w:r>
        <w:rPr>
          <w:rFonts w:eastAsiaTheme="minorEastAsia"/>
        </w:rPr>
        <w:t xml:space="preserve"> and recalculate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Pr>
          <w:rFonts w:eastAsiaTheme="minorEastAsia"/>
        </w:rPr>
        <w:t xml:space="preserve"> by </w:t>
      </w:r>
      <w:r>
        <w:rPr>
          <w:rFonts w:eastAsiaTheme="minorEastAsia"/>
        </w:rPr>
        <w:fldChar w:fldCharType="begin"/>
      </w:r>
      <w:r>
        <w:rPr>
          <w:rFonts w:eastAsiaTheme="minorEastAsia"/>
        </w:rPr>
        <w:instrText xml:space="preserve"> REF _Ref517884274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46</w:t>
      </w:r>
      <w:r w:rsidR="009A31F9">
        <w:rPr>
          <w:rFonts w:eastAsiaTheme="minorEastAsia"/>
        </w:rPr>
        <w:t>)</w:t>
      </w:r>
      <w:r>
        <w:rPr>
          <w:rFonts w:eastAsiaTheme="minorEastAsia"/>
        </w:rPr>
        <w:fldChar w:fldCharType="end"/>
      </w:r>
      <w:r>
        <w:rPr>
          <w:rFonts w:eastAsiaTheme="minorEastAsia"/>
        </w:rPr>
        <w:t xml:space="preserve">. After several iterations point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2A7CE6">
        <w:rPr>
          <w:rFonts w:eastAsiaTheme="minorEastAsia"/>
        </w:rPr>
        <w:t xml:space="preserve"> has to converge.</w:t>
      </w:r>
    </w:p>
    <w:p w:rsidR="00620846" w:rsidRDefault="00620846" w:rsidP="00767FDA">
      <w:pPr>
        <w:rPr>
          <w:rFonts w:eastAsiaTheme="minorEastAsia"/>
        </w:rPr>
      </w:pPr>
      <w:proofErr w:type="gramStart"/>
      <w:r>
        <w:rPr>
          <w:rFonts w:eastAsiaTheme="minorEastAsia"/>
        </w:rPr>
        <w:t>Proof???</w:t>
      </w:r>
      <w:proofErr w:type="gramEnd"/>
    </w:p>
    <w:p w:rsidR="00104F89" w:rsidRDefault="00104F89" w:rsidP="00104F89">
      <w:pPr>
        <w:pStyle w:val="Heading2"/>
      </w:pPr>
      <w:bookmarkStart w:id="74" w:name="_Toc518052258"/>
      <w:proofErr w:type="gramStart"/>
      <w:r>
        <w:t>kNN</w:t>
      </w:r>
      <w:proofErr w:type="gramEnd"/>
      <w:r>
        <w:t xml:space="preserve"> data repair</w:t>
      </w:r>
      <w:bookmarkEnd w:id="74"/>
    </w:p>
    <w:p w:rsidR="00104F89" w:rsidRDefault="00104F89" w:rsidP="00104F89">
      <w:pPr>
        <w:rPr>
          <w:rFonts w:eastAsiaTheme="minorEastAsia"/>
        </w:rPr>
      </w:pPr>
      <w:r>
        <w:t xml:space="preserve">The main idea of this method is to use mean (weighted mean) value of required attribute of k nearest neighbours of target point. For this method we have to calculate distance between two incomplete points. Let us consider two incomplete points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with set of missed attribut</w:t>
      </w:r>
      <w:proofErr w:type="spellStart"/>
      <w:r>
        <w:rPr>
          <w:rFonts w:eastAsiaTheme="minorEastAsia"/>
        </w:rPr>
        <w:t>es</w:t>
      </w:r>
      <w:proofErr w:type="spell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oMath>
      <w:r>
        <w:rPr>
          <w:rFonts w:eastAsiaTheme="minorEastAsia"/>
        </w:rPr>
        <w:t xml:space="preserve"> for the first point 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oMath>
      <w:r>
        <w:rPr>
          <w:rFonts w:eastAsiaTheme="minorEastAsia"/>
        </w:rPr>
        <w:t xml:space="preserve"> for the second one. We will use infimum of distances between </w:t>
      </w:r>
      <w:r w:rsidR="00D91B44">
        <w:rPr>
          <w:rFonts w:eastAsiaTheme="minorEastAsia"/>
        </w:rPr>
        <w:t>points of different sets as distance between sets. In this case we can write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D91B44" w:rsidTr="00D20E23">
        <w:tc>
          <w:tcPr>
            <w:tcW w:w="4667" w:type="pct"/>
          </w:tcPr>
          <w:p w:rsidR="00D91B44" w:rsidRPr="00FC7135" w:rsidRDefault="00D91B44" w:rsidP="00D91B44">
            <w:pPr>
              <w:ind w:firstLine="0"/>
              <w:rPr>
                <w:rFonts w:eastAsiaTheme="minorEastAsia"/>
              </w:rPr>
            </w:pPr>
            <m:oMathPara>
              <m:oMathParaPr>
                <m:jc m:val="center"/>
              </m:oMathParaP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e>
                    </m:d>
                  </m:e>
                  <m:sup>
                    <m:r>
                      <w:rPr>
                        <w:rFonts w:ascii="Cambria Math" w:hAnsi="Cambria Math"/>
                      </w:rPr>
                      <m:t>2</m:t>
                    </m:r>
                  </m:sup>
                </m:sSup>
                <m:r>
                  <w:rPr>
                    <w:rFonts w:ascii="Cambria Math"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e>
                    </m:acc>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m:t>
                            </m:r>
                          </m:sub>
                          <m:sup>
                            <m:r>
                              <w:rPr>
                                <w:rFonts w:ascii="Cambria Math" w:eastAsiaTheme="minorEastAsia" w:hAnsi="Cambria Math"/>
                              </w:rPr>
                              <m:t>1</m:t>
                            </m:r>
                          </m:sup>
                        </m:sSubSup>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2i</m:t>
                                </m:r>
                              </m:sub>
                            </m:sSub>
                          </m:e>
                        </m:d>
                      </m:e>
                      <m:sup>
                        <m:r>
                          <w:rPr>
                            <w:rFonts w:ascii="Cambria Math" w:hAnsi="Cambria Math"/>
                          </w:rPr>
                          <m:t>2</m:t>
                        </m:r>
                      </m:sup>
                    </m:sSup>
                  </m:e>
                </m:nary>
                <m:r>
                  <w:rPr>
                    <w:rFonts w:ascii="Cambria Math" w:eastAsiaTheme="minorEastAsia" w:hAnsi="Cambria Math"/>
                  </w:rPr>
                  <w:br/>
                </m:r>
              </m:oMath>
              <m:oMath>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m:t>
                            </m:r>
                          </m:sub>
                          <m:sup>
                            <m:r>
                              <w:rPr>
                                <w:rFonts w:ascii="Cambria Math" w:eastAsiaTheme="minorEastAsia" w:hAnsi="Cambria Math"/>
                              </w:rPr>
                              <m:t>1</m:t>
                            </m:r>
                          </m:sup>
                        </m:sSubSup>
                        <m:ctrlPr>
                          <w:rPr>
                            <w:rFonts w:ascii="Cambria Math" w:eastAsiaTheme="minorEastAsia" w:hAnsi="Cambria Math"/>
                          </w:rPr>
                        </m:ctrlPr>
                      </m:lim>
                    </m:limLow>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e>
                        </m:d>
                      </m:e>
                      <m:sup>
                        <m:r>
                          <w:rPr>
                            <w:rFonts w:ascii="Cambria Math" w:hAnsi="Cambria Math"/>
                          </w:rPr>
                          <m:t>2</m:t>
                        </m:r>
                      </m:sup>
                    </m:sSup>
                  </m:e>
                </m:nary>
                <m:r>
                  <w:rPr>
                    <w:rFonts w:ascii="Cambria Math" w:eastAsiaTheme="minorEastAsia" w:hAnsi="Cambria Math"/>
                  </w:rPr>
                  <m:t>.</m:t>
                </m:r>
              </m:oMath>
            </m:oMathPara>
          </w:p>
        </w:tc>
        <w:tc>
          <w:tcPr>
            <w:tcW w:w="333" w:type="pct"/>
            <w:vAlign w:val="center"/>
          </w:tcPr>
          <w:p w:rsidR="00D91B44" w:rsidRDefault="00D91B44" w:rsidP="00D20E2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47</w:t>
            </w:r>
            <w:r>
              <w:rPr>
                <w:rFonts w:eastAsiaTheme="minorEastAsia"/>
              </w:rPr>
              <w:fldChar w:fldCharType="end"/>
            </w:r>
            <w:r>
              <w:rPr>
                <w:rFonts w:eastAsiaTheme="minorEastAsia"/>
              </w:rPr>
              <w:t>)</w:t>
            </w:r>
          </w:p>
        </w:tc>
      </w:tr>
    </w:tbl>
    <w:p w:rsidR="00D91B44" w:rsidRDefault="00620846" w:rsidP="00104F89">
      <w:pPr>
        <w:rPr>
          <w:rFonts w:eastAsiaTheme="minorEastAsia"/>
        </w:rPr>
      </w:pPr>
      <w:r>
        <w:t xml:space="preserve">It can be seen that the closest points in intervals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oMath>
      <w:r>
        <w:rPr>
          <w:rFonts w:eastAsiaTheme="minorEastAsia"/>
        </w:rPr>
        <w:t xml:space="preserve"> are points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20846" w:rsidTr="00F06CE3">
        <w:tc>
          <w:tcPr>
            <w:tcW w:w="4667" w:type="pct"/>
          </w:tcPr>
          <w:p w:rsidR="00620846" w:rsidRPr="00620846" w:rsidRDefault="00620846"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 ∀i∈</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r>
                  <w:rPr>
                    <w:rFonts w:ascii="Cambria Math" w:eastAsiaTheme="minorEastAsia" w:hAnsi="Cambria Math"/>
                  </w:rPr>
                  <m:t>;</m:t>
                </m:r>
              </m:oMath>
            </m:oMathPara>
          </w:p>
          <w:p w:rsidR="00620846" w:rsidRPr="00620846" w:rsidRDefault="00620846"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 ∀i∈</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2</m:t>
                    </m:r>
                  </m:sub>
                </m:sSub>
                <m:r>
                  <w:rPr>
                    <w:rFonts w:ascii="Cambria Math" w:eastAsiaTheme="minorEastAsia" w:hAnsi="Cambria Math"/>
                  </w:rPr>
                  <m:t>;</m:t>
                </m:r>
              </m:oMath>
            </m:oMathPara>
          </w:p>
          <w:p w:rsidR="00620846" w:rsidRPr="00181DAE" w:rsidRDefault="00620846" w:rsidP="00181DAE">
            <w:pPr>
              <w:keepNext/>
              <w:ind w:firstLine="0"/>
              <w:rPr>
                <w:rFonts w:eastAsiaTheme="minorEastAsia"/>
              </w:rPr>
            </w:pPr>
            <m:oMathPara>
              <m:oMathParaPr>
                <m:jc m:val="center"/>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r>
                      <w:rPr>
                        <w:rFonts w:ascii="Cambria Math" w:eastAsiaTheme="minorEastAsia" w:hAnsi="Cambria Math"/>
                      </w:rPr>
                      <m:t>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1i</m:t>
                    </m:r>
                  </m:sub>
                </m:sSub>
                <m:r>
                  <w:rPr>
                    <w:rFonts w:ascii="Cambria Math" w:eastAsiaTheme="minorEastAsia" w:hAnsi="Cambria Math"/>
                  </w:rPr>
                  <m:t>;</m:t>
                </m:r>
              </m:oMath>
            </m:oMathPara>
          </w:p>
          <w:p w:rsidR="00181DAE" w:rsidRPr="00181DAE" w:rsidRDefault="00181DAE"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oMath>
            </m:oMathPara>
          </w:p>
          <w:p w:rsidR="00181DAE" w:rsidRPr="00181DAE" w:rsidRDefault="00181DAE"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1i</m:t>
                    </m:r>
                  </m:sub>
                </m:sSub>
                <m:r>
                  <w:rPr>
                    <w:rFonts w:ascii="Cambria Math" w:eastAsiaTheme="minorEastAsia" w:hAnsi="Cambria Math"/>
                  </w:rPr>
                  <m:t>;</m:t>
                </m:r>
              </m:oMath>
            </m:oMathPara>
          </w:p>
          <w:p w:rsidR="00181DAE" w:rsidRPr="00181DAE" w:rsidRDefault="00181DAE"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2i</m:t>
                    </m:r>
                  </m:sub>
                </m:sSub>
                <m:r>
                  <w:rPr>
                    <w:rFonts w:ascii="Cambria Math" w:eastAsiaTheme="minorEastAsia" w:hAnsi="Cambria Math"/>
                  </w:rPr>
                  <m:t>;</m:t>
                </m:r>
              </m:oMath>
            </m:oMathPara>
          </w:p>
          <w:p w:rsidR="00181DAE" w:rsidRPr="00181DAE" w:rsidRDefault="00181DAE"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r>
                  <w:rPr>
                    <w:rFonts w:ascii="Cambria Math" w:eastAsiaTheme="minorEastAsia" w:hAnsi="Cambria Math"/>
                  </w:rPr>
                  <m:t>;</m:t>
                </m:r>
              </m:oMath>
            </m:oMathPara>
          </w:p>
          <w:p w:rsidR="00181DAE" w:rsidRPr="00181DAE" w:rsidRDefault="00181DAE"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2i</m:t>
                    </m:r>
                  </m:sub>
                </m:sSub>
                <m:r>
                  <w:rPr>
                    <w:rFonts w:ascii="Cambria Math" w:eastAsiaTheme="minorEastAsia" w:hAnsi="Cambria Math"/>
                  </w:rPr>
                  <m:t>;</m:t>
                </m:r>
              </m:oMath>
            </m:oMathPara>
          </w:p>
          <w:p w:rsidR="00181DAE" w:rsidRPr="00181DAE" w:rsidRDefault="00181DAE"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2i</m:t>
                    </m:r>
                  </m:sub>
                </m:sSub>
                <m:r>
                  <w:rPr>
                    <w:rFonts w:ascii="Cambria Math" w:eastAsiaTheme="minorEastAsia" w:hAnsi="Cambria Math"/>
                  </w:rPr>
                  <m:t xml:space="preserve"> ,∀i∈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1i</m:t>
                    </m:r>
                  </m:sub>
                </m:sSub>
                <m:r>
                  <w:rPr>
                    <w:rFonts w:ascii="Cambria Math" w:eastAsiaTheme="minorEastAsia" w:hAnsi="Cambria Math"/>
                  </w:rPr>
                  <m:t>;</m:t>
                </m:r>
              </m:oMath>
            </m:oMathPara>
          </w:p>
          <w:p w:rsidR="00181DAE" w:rsidRPr="00181DAE" w:rsidRDefault="00181DAE"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2i</m:t>
                    </m:r>
                  </m:sub>
                </m:sSub>
                <m:r>
                  <w:rPr>
                    <w:rFonts w:ascii="Cambria Math" w:eastAsiaTheme="minorEastAsia" w:hAnsi="Cambria Math"/>
                  </w:rPr>
                  <m:t xml:space="preserve"> ,∀i∈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2i</m:t>
                    </m:r>
                  </m:sub>
                </m:sSub>
                <m:r>
                  <w:rPr>
                    <w:rFonts w:ascii="Cambria Math" w:eastAsiaTheme="minorEastAsia" w:hAnsi="Cambria Math"/>
                  </w:rPr>
                  <m:t>;</m:t>
                </m:r>
              </m:oMath>
            </m:oMathPara>
          </w:p>
          <w:p w:rsidR="00181DAE" w:rsidRPr="00181DAE" w:rsidRDefault="00181DAE" w:rsidP="00F06CE3">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r>
                  <w:rPr>
                    <w:rFonts w:ascii="Cambria Math" w:eastAsiaTheme="minorEastAsia" w:hAnsi="Cambria Math"/>
                  </w:rPr>
                  <m:t>middle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e>
                </m:d>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r>
                  <w:rPr>
                    <w:rFonts w:ascii="Cambria Math" w:eastAsiaTheme="minorEastAsia" w:hAnsi="Cambria Math"/>
                  </w:rPr>
                  <m:t>≠∅,</m:t>
                </m:r>
              </m:oMath>
            </m:oMathPara>
          </w:p>
        </w:tc>
        <w:tc>
          <w:tcPr>
            <w:tcW w:w="333" w:type="pct"/>
            <w:vAlign w:val="center"/>
          </w:tcPr>
          <w:p w:rsidR="00620846" w:rsidRDefault="00620846" w:rsidP="00F06CE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48</w:t>
            </w:r>
            <w:r>
              <w:rPr>
                <w:rFonts w:eastAsiaTheme="minorEastAsia"/>
              </w:rPr>
              <w:fldChar w:fldCharType="end"/>
            </w:r>
            <w:r>
              <w:rPr>
                <w:rFonts w:eastAsiaTheme="minorEastAsia"/>
              </w:rPr>
              <w:t>)</w:t>
            </w:r>
          </w:p>
        </w:tc>
      </w:tr>
    </w:tbl>
    <w:p w:rsidR="00620846" w:rsidRDefault="00F06CE3" w:rsidP="00F06CE3">
      <w:pPr>
        <w:ind w:firstLine="0"/>
      </w:pPr>
      <w:proofErr w:type="gramStart"/>
      <w:r>
        <w:t>where</w:t>
      </w:r>
      <w:proofErr w:type="gramEnd"/>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06CE3" w:rsidTr="00D20E23">
        <w:tc>
          <w:tcPr>
            <w:tcW w:w="4667" w:type="pct"/>
          </w:tcPr>
          <w:p w:rsidR="00F06CE3" w:rsidRPr="00FC7135" w:rsidRDefault="00F06CE3" w:rsidP="00F06CE3">
            <w:pPr>
              <w:ind w:firstLine="0"/>
              <w:rPr>
                <w:rFonts w:eastAsiaTheme="minorEastAsia"/>
              </w:rPr>
            </w:pPr>
            <m:oMathPara>
              <m:oMathParaPr>
                <m:jc m:val="center"/>
              </m:oMathParaPr>
              <m:oMath>
                <m:r>
                  <w:rPr>
                    <w:rFonts w:ascii="Cambria Math" w:eastAsiaTheme="minorEastAsia" w:hAnsi="Cambria Math"/>
                  </w:rPr>
                  <m:t>middle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e>
                </m:d>
                <m:r>
                  <w:rPr>
                    <w:rFonts w:ascii="Cambria Math"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i2</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i2</m:t>
                                </m:r>
                              </m:sub>
                            </m:sSub>
                          </m:e>
                        </m:d>
                      </m:e>
                    </m:func>
                  </m:num>
                  <m:den>
                    <m:r>
                      <w:rPr>
                        <w:rFonts w:ascii="Cambria Math" w:eastAsiaTheme="minorEastAsia" w:hAnsi="Cambria Math"/>
                      </w:rPr>
                      <m:t>2</m:t>
                    </m:r>
                  </m:den>
                </m:f>
              </m:oMath>
            </m:oMathPara>
          </w:p>
        </w:tc>
        <w:tc>
          <w:tcPr>
            <w:tcW w:w="333" w:type="pct"/>
            <w:vAlign w:val="center"/>
          </w:tcPr>
          <w:p w:rsidR="00F06CE3" w:rsidRDefault="00F06CE3" w:rsidP="00D20E2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49</w:t>
            </w:r>
            <w:r>
              <w:rPr>
                <w:rFonts w:eastAsiaTheme="minorEastAsia"/>
              </w:rPr>
              <w:fldChar w:fldCharType="end"/>
            </w:r>
            <w:r>
              <w:rPr>
                <w:rFonts w:eastAsiaTheme="minorEastAsia"/>
              </w:rPr>
              <w:t>)</w:t>
            </w:r>
          </w:p>
        </w:tc>
      </w:tr>
    </w:tbl>
    <w:p w:rsidR="00F06CE3" w:rsidRDefault="00F06CE3" w:rsidP="00F06CE3">
      <w:pPr>
        <w:ind w:firstLine="0"/>
      </w:pPr>
      <w:proofErr w:type="gramStart"/>
      <w:r>
        <w:t>is</w:t>
      </w:r>
      <w:proofErr w:type="gramEnd"/>
      <w:r>
        <w:t xml:space="preserve"> the mean point of intervals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oMath>
      <w:r>
        <w:rPr>
          <w:rFonts w:eastAsiaTheme="minorEastAsia"/>
        </w:rPr>
        <w:t xml:space="preserve"> intersection. For infinite intervals we </w:t>
      </w:r>
      <w:proofErr w:type="gramStart"/>
      <w:r>
        <w:rPr>
          <w:rFonts w:eastAsiaTheme="minorEastAsia"/>
        </w:rPr>
        <w:t xml:space="preserve">select </w:t>
      </w:r>
      <w:proofErr w:type="gramEnd"/>
      <m:oMath>
        <m:r>
          <w:rPr>
            <w:rFonts w:ascii="Cambria Math" w:eastAsiaTheme="minorEastAsia" w:hAnsi="Cambria Math"/>
          </w:rPr>
          <m:t>middle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e>
        </m:d>
        <m:r>
          <w:rPr>
            <w:rFonts w:ascii="Cambria Math" w:eastAsiaTheme="minorEastAsia" w:hAnsi="Cambria Math"/>
          </w:rPr>
          <m:t>=0</m:t>
        </m:r>
      </m:oMath>
      <w:r>
        <w:rPr>
          <w:rFonts w:eastAsiaTheme="minorEastAsia"/>
        </w:rPr>
        <w:t>.</w:t>
      </w:r>
    </w:p>
    <w:p w:rsidR="00F06CE3" w:rsidRDefault="00D35FF2" w:rsidP="00D35FF2">
      <w:pPr>
        <w:pStyle w:val="Heading2"/>
      </w:pPr>
      <w:bookmarkStart w:id="75" w:name="_Toc518052259"/>
      <w:r>
        <w:t>SVD with gaps</w:t>
      </w:r>
      <w:bookmarkEnd w:id="75"/>
    </w:p>
    <w:p w:rsidR="00224305" w:rsidRDefault="00224305" w:rsidP="00224305">
      <w:r>
        <w:t xml:space="preserve">The problem of SVD with missing data was considered in many works (see, for example, [9, 10, </w:t>
      </w:r>
      <w:proofErr w:type="gramStart"/>
      <w:r>
        <w:t>11</w:t>
      </w:r>
      <w:proofErr w:type="gramEnd"/>
      <w:r>
        <w:t>]). The main difference of our approach is consideration of restricted problem.</w:t>
      </w:r>
    </w:p>
    <w:p w:rsidR="00500645" w:rsidRDefault="00D35FF2" w:rsidP="00D35FF2">
      <w:pPr>
        <w:rPr>
          <w:rFonts w:eastAsiaTheme="minorEastAsia"/>
        </w:rPr>
      </w:pPr>
      <w:r>
        <w:t xml:space="preserve">We have data matrix </w:t>
      </w:r>
      <m:oMath>
        <m:r>
          <w:rPr>
            <w:rFonts w:ascii="Cambria Math" w:hAnsi="Cambria Math"/>
          </w:rPr>
          <m:t>D</m:t>
        </m:r>
      </m:oMath>
      <w:r>
        <w:rPr>
          <w:rFonts w:eastAsiaTheme="minorEastAsia"/>
        </w:rPr>
        <w:t xml:space="preserve"> with elements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where </w:t>
      </w:r>
      <m:oMath>
        <m:r>
          <w:rPr>
            <w:rFonts w:ascii="Cambria Math" w:eastAsiaTheme="minorEastAsia" w:hAnsi="Cambria Math"/>
          </w:rPr>
          <m:t>i=1,…,n</m:t>
        </m:r>
      </m:oMath>
      <w:r>
        <w:rPr>
          <w:rFonts w:eastAsiaTheme="minorEastAsia"/>
        </w:rPr>
        <w:t xml:space="preserve"> is number of object and </w:t>
      </w:r>
      <m:oMath>
        <m:r>
          <w:rPr>
            <w:rFonts w:ascii="Cambria Math" w:eastAsiaTheme="minorEastAsia" w:hAnsi="Cambria Math"/>
          </w:rPr>
          <m:t>j=1,…,m</m:t>
        </m:r>
      </m:oMath>
      <w:r>
        <w:rPr>
          <w:rFonts w:eastAsiaTheme="minorEastAsia"/>
        </w:rPr>
        <w:t xml:space="preserve"> is number of attribute. Attributes can have missed values. Let us denote missed values as ‘@’. For each attribute of each data point we define interval of acceptable </w:t>
      </w:r>
      <w:proofErr w:type="gramStart"/>
      <w:r>
        <w:rPr>
          <w:rFonts w:eastAsiaTheme="minorEastAsia"/>
        </w:rPr>
        <w:t xml:space="preserve">values </w:t>
      </w:r>
      <w:proofErr w:type="gramEnd"/>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ij</m:t>
            </m:r>
          </m:sub>
        </m:sSub>
        <m:r>
          <w:rPr>
            <w:rFonts w:ascii="Cambria Math" w:eastAsiaTheme="minorEastAsia" w:hAnsi="Cambria Math"/>
          </w:rPr>
          <m:t>]</m:t>
        </m:r>
      </m:oMath>
      <w:r w:rsidR="00500645">
        <w:rPr>
          <w:rFonts w:eastAsiaTheme="minorEastAsia"/>
        </w:rPr>
        <w:t>.</w:t>
      </w:r>
    </w:p>
    <w:p w:rsidR="00500645" w:rsidRDefault="00500645" w:rsidP="00D35FF2">
      <w:pPr>
        <w:rPr>
          <w:rFonts w:eastAsiaTheme="minorEastAsia"/>
        </w:rPr>
      </w:pPr>
      <w:r>
        <w:rPr>
          <w:rFonts w:eastAsiaTheme="minorEastAsia"/>
        </w:rPr>
        <w:t xml:space="preserve">We want to use found principal components to </w:t>
      </w:r>
      <w:r w:rsidR="00906194">
        <w:rPr>
          <w:rFonts w:eastAsiaTheme="minorEastAsia"/>
        </w:rPr>
        <w:t>restore data: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06194" w:rsidTr="00224305">
        <w:tc>
          <w:tcPr>
            <w:tcW w:w="4667" w:type="pct"/>
          </w:tcPr>
          <w:p w:rsidR="00906194" w:rsidRPr="00906194" w:rsidRDefault="00906194" w:rsidP="00906194">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k</m:t>
                    </m:r>
                  </m:sup>
                </m:sSubSup>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s=1</m:t>
                    </m:r>
                  </m:sub>
                  <m:sup>
                    <m:r>
                      <w:rPr>
                        <w:rFonts w:ascii="Cambria Math" w:eastAsiaTheme="minorEastAsia" w:hAnsi="Cambria Math"/>
                      </w:rPr>
                      <m:t>k</m:t>
                    </m:r>
                  </m:sup>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s</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s</m:t>
                            </m:r>
                          </m:sup>
                        </m:sSubSup>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j</m:t>
                            </m:r>
                          </m:sub>
                          <m:sup>
                            <m:r>
                              <w:rPr>
                                <w:rFonts w:ascii="Cambria Math" w:eastAsiaTheme="minorEastAsia" w:hAnsi="Cambria Math"/>
                              </w:rPr>
                              <m:t>s</m:t>
                            </m:r>
                          </m:sup>
                        </m:sSubSup>
                      </m:e>
                    </m:d>
                  </m:e>
                </m:nary>
                <m:r>
                  <w:rPr>
                    <w:rFonts w:ascii="Cambria Math" w:eastAsiaTheme="minorEastAsia" w:hAnsi="Cambria Math"/>
                  </w:rPr>
                  <m:t>,</m:t>
                </m:r>
              </m:oMath>
            </m:oMathPara>
          </w:p>
        </w:tc>
        <w:tc>
          <w:tcPr>
            <w:tcW w:w="333" w:type="pct"/>
            <w:vAlign w:val="center"/>
          </w:tcPr>
          <w:p w:rsidR="00906194" w:rsidRDefault="00906194" w:rsidP="0022430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50</w:t>
            </w:r>
            <w:r>
              <w:rPr>
                <w:rFonts w:eastAsiaTheme="minorEastAsia"/>
              </w:rPr>
              <w:fldChar w:fldCharType="end"/>
            </w:r>
            <w:r>
              <w:rPr>
                <w:rFonts w:eastAsiaTheme="minorEastAsia"/>
              </w:rPr>
              <w:t>)</w:t>
            </w:r>
          </w:p>
        </w:tc>
      </w:tr>
    </w:tbl>
    <w:p w:rsidR="00F06CE3" w:rsidRDefault="00906194" w:rsidP="00906194">
      <w:pPr>
        <w:ind w:firstLine="0"/>
        <w:rPr>
          <w:rFonts w:eastAsiaTheme="minorEastAsia"/>
        </w:rPr>
      </w:pPr>
      <w:proofErr w:type="gramStart"/>
      <w:r>
        <w:t>where</w:t>
      </w:r>
      <w:proofErr w:type="gramEnd"/>
      <w:r>
        <w:t xml:space="preserve"> </w:t>
      </w:r>
      <m:oMath>
        <m:r>
          <w:rPr>
            <w:rFonts w:ascii="Cambria Math" w:hAnsi="Cambria Math"/>
          </w:rPr>
          <m:t>k</m:t>
        </m:r>
      </m:oMath>
      <w:r>
        <w:rPr>
          <w:rFonts w:eastAsiaTheme="minorEastAsia"/>
        </w:rPr>
        <w:t xml:space="preserve"> is number of principal component,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s</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oMath>
      <w:r>
        <w:rPr>
          <w:rFonts w:eastAsiaTheme="minorEastAsia"/>
        </w:rPr>
        <w:t xml:space="preserve"> are vectors of </w:t>
      </w:r>
      <m:oMath>
        <m:r>
          <w:rPr>
            <w:rFonts w:ascii="Cambria Math" w:eastAsiaTheme="minorEastAsia" w:hAnsi="Cambria Math"/>
          </w:rPr>
          <m:t>s</m:t>
        </m:r>
      </m:oMath>
      <w:r>
        <w:rPr>
          <w:rFonts w:eastAsiaTheme="minorEastAsia"/>
        </w:rPr>
        <w:t xml:space="preserve"> prin</w:t>
      </w:r>
      <w:proofErr w:type="spellStart"/>
      <w:r>
        <w:rPr>
          <w:rFonts w:eastAsiaTheme="minorEastAsia"/>
        </w:rPr>
        <w:t>cipal</w:t>
      </w:r>
      <w:proofErr w:type="spellEnd"/>
      <w:r>
        <w:rPr>
          <w:rFonts w:eastAsiaTheme="minorEastAsia"/>
        </w:rPr>
        <w:t xml:space="preserve"> component</w:t>
      </w:r>
      <w:r w:rsidR="00E83DF1">
        <w:rPr>
          <w:rFonts w:eastAsiaTheme="minorEastAsia"/>
        </w:rPr>
        <w:t xml:space="preserve"> (PC)</w:t>
      </w:r>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s</m:t>
            </m:r>
          </m:sup>
        </m:sSubSup>
      </m:oMath>
      <w:r>
        <w:rPr>
          <w:rFonts w:eastAsiaTheme="minorEastAsia"/>
        </w:rPr>
        <w:t xml:space="preserve"> is length of projection of </w:t>
      </w:r>
      <m:oMath>
        <m:r>
          <w:rPr>
            <w:rFonts w:ascii="Cambria Math" w:eastAsiaTheme="minorEastAsia" w:hAnsi="Cambria Math"/>
          </w:rPr>
          <m:t>i</m:t>
        </m:r>
      </m:oMath>
      <w:r>
        <w:rPr>
          <w:rFonts w:eastAsiaTheme="minorEastAsia"/>
        </w:rPr>
        <w:t xml:space="preserve"> data point to </w:t>
      </w:r>
      <m:oMath>
        <m:r>
          <w:rPr>
            <w:rFonts w:ascii="Cambria Math" w:eastAsiaTheme="minorEastAsia" w:hAnsi="Cambria Math"/>
          </w:rPr>
          <m:t>s</m:t>
        </m:r>
      </m:oMath>
      <w:r>
        <w:rPr>
          <w:rFonts w:eastAsiaTheme="minorEastAsia"/>
        </w:rPr>
        <w:t xml:space="preserve"> principal component. We need to find such components that for known values the difference between known value and reconstruction is as small as possible and for unknown valu</w:t>
      </w:r>
      <w:proofErr w:type="spellStart"/>
      <w:r>
        <w:rPr>
          <w:rFonts w:eastAsiaTheme="minorEastAsia"/>
        </w:rPr>
        <w:t>es</w:t>
      </w:r>
      <w:proofErr w:type="spellEnd"/>
      <w:r>
        <w:rPr>
          <w:rFonts w:eastAsiaTheme="minorEastAsia"/>
        </w:rPr>
        <w:t xml:space="preserve"> a reconstruction has to belong the interval of accepted values. This means that we </w:t>
      </w:r>
      <w:r w:rsidR="00D35FF2">
        <w:rPr>
          <w:rFonts w:eastAsiaTheme="minorEastAsia"/>
        </w:rPr>
        <w:t xml:space="preserve">want to find </w:t>
      </w:r>
      <m:oMath>
        <m:r>
          <w:rPr>
            <w:rFonts w:ascii="Cambria Math" w:eastAsiaTheme="minorEastAsia" w:hAnsi="Cambria Math"/>
          </w:rPr>
          <m:t>k</m:t>
        </m:r>
      </m:oMath>
      <w:r w:rsidR="00D35FF2">
        <w:rPr>
          <w:rFonts w:eastAsiaTheme="minorEastAsia"/>
        </w:rPr>
        <w:t xml:space="preserve"> principal components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s</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oMath>
      <w:r w:rsidR="00D35FF2">
        <w:rPr>
          <w:rFonts w:eastAsiaTheme="minorEastAsia"/>
        </w:rPr>
        <w:t xml:space="preserve"> such that minimise function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D35FF2" w:rsidTr="00D20E23">
        <w:tc>
          <w:tcPr>
            <w:tcW w:w="4667" w:type="pct"/>
          </w:tcPr>
          <w:p w:rsidR="00D35FF2" w:rsidRPr="00500645" w:rsidRDefault="00D35FF2" w:rsidP="00D20E23">
            <w:pPr>
              <w:ind w:firstLine="0"/>
              <w:rPr>
                <w:rFonts w:eastAsiaTheme="minorEastAsia"/>
              </w:rPr>
            </w:pPr>
            <m:oMathPara>
              <m:oMathParaPr>
                <m:jc m:val="center"/>
              </m:oMathParaPr>
              <m:oMath>
                <m:r>
                  <w:rPr>
                    <w:rFonts w:ascii="Cambria Math" w:eastAsiaTheme="minorEastAsia" w:hAnsi="Cambria Math"/>
                  </w:rPr>
                  <m:t>W=</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k</m:t>
                                </m:r>
                              </m:sup>
                            </m:sSubSup>
                          </m:e>
                        </m:d>
                      </m:e>
                      <m:sup>
                        <m:r>
                          <w:rPr>
                            <w:rFonts w:ascii="Cambria Math" w:eastAsiaTheme="minorEastAsia" w:hAnsi="Cambria Math"/>
                          </w:rPr>
                          <m:t>2</m:t>
                        </m:r>
                      </m:sup>
                    </m:sSup>
                  </m:e>
                </m:nary>
                <m:r>
                  <w:rPr>
                    <w:rFonts w:ascii="Cambria Math" w:eastAsiaTheme="minorEastAsia" w:hAnsi="Cambria Math"/>
                  </w:rPr>
                  <m:t>,</m:t>
                </m:r>
              </m:oMath>
            </m:oMathPara>
          </w:p>
          <w:p w:rsidR="00500645" w:rsidRPr="00500645" w:rsidRDefault="00500645" w:rsidP="00906194">
            <w:pPr>
              <w:ind w:firstLine="0"/>
              <w:jc w:val="center"/>
              <w:rPr>
                <w:rFonts w:eastAsiaTheme="minorEastAsia"/>
              </w:rPr>
            </w:pPr>
            <w:r>
              <w:rPr>
                <w:rFonts w:eastAsiaTheme="minorEastAsia"/>
              </w:rPr>
              <w:t>subject to</w:t>
            </w:r>
            <w:r w:rsidR="00906194">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k</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e>
              </m:d>
              <m:r>
                <w:rPr>
                  <w:rFonts w:ascii="Cambria Math" w:eastAsiaTheme="minorEastAsia" w:hAnsi="Cambria Math"/>
                </w:rPr>
                <m:t>=1, s=1,…,k</m:t>
              </m:r>
              <m:r>
                <w:rPr>
                  <w:rFonts w:ascii="Cambria Math" w:eastAsiaTheme="minorEastAsia" w:hAnsi="Cambria Math"/>
                </w:rPr>
                <m:t>.</m:t>
              </m:r>
            </m:oMath>
          </w:p>
        </w:tc>
        <w:tc>
          <w:tcPr>
            <w:tcW w:w="333" w:type="pct"/>
            <w:vAlign w:val="center"/>
          </w:tcPr>
          <w:p w:rsidR="00D35FF2" w:rsidRDefault="00D35FF2" w:rsidP="00D20E2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51</w:t>
            </w:r>
            <w:r>
              <w:rPr>
                <w:rFonts w:eastAsiaTheme="minorEastAsia"/>
              </w:rPr>
              <w:fldChar w:fldCharType="end"/>
            </w:r>
            <w:r>
              <w:rPr>
                <w:rFonts w:eastAsiaTheme="minorEastAsia"/>
              </w:rPr>
              <w:t>)</w:t>
            </w:r>
          </w:p>
        </w:tc>
      </w:tr>
    </w:tbl>
    <w:p w:rsidR="00D20E23" w:rsidRDefault="00224305" w:rsidP="00D35FF2">
      <w:pPr>
        <w:rPr>
          <w:rFonts w:eastAsiaTheme="minorEastAsia"/>
        </w:rPr>
      </w:pPr>
      <w:r>
        <w:t>This problem can be solved by greedy algorithm</w:t>
      </w:r>
      <w:r w:rsidR="00E83DF1">
        <w:t xml:space="preserve">. Let us define </w:t>
      </w:r>
      <m:oMath>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0</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oMath>
      <w:r w:rsidR="00E83DF1">
        <w:rPr>
          <w:rFonts w:eastAsiaTheme="minorEastAsia"/>
        </w:rPr>
        <w:t xml:space="preserve"> Then we find one PC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1</m:t>
            </m:r>
          </m:sup>
        </m:sSup>
      </m:oMath>
      <w:r w:rsidR="00E83DF1">
        <w:rPr>
          <w:rFonts w:eastAsiaTheme="minorEastAsia"/>
        </w:rPr>
        <w:t xml:space="preserve"> for </w:t>
      </w:r>
      <w:proofErr w:type="gramStart"/>
      <w:r w:rsidR="00E83DF1">
        <w:rPr>
          <w:rFonts w:eastAsiaTheme="minorEastAsia"/>
        </w:rPr>
        <w:t xml:space="preserve">data </w:t>
      </w:r>
      <w:proofErr w:type="gramEnd"/>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0</m:t>
            </m:r>
          </m:sup>
        </m:sSubSup>
      </m:oMath>
      <w:r w:rsidR="00E83DF1">
        <w:rPr>
          <w:rFonts w:eastAsiaTheme="minorEastAsia"/>
        </w:rPr>
        <w:t xml:space="preserve">, subtract reconstruction from this data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1</m:t>
            </m:r>
          </m:sup>
        </m:sSubSup>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j</m:t>
            </m:r>
          </m:sub>
          <m:sup>
            <m:r>
              <w:rPr>
                <w:rFonts w:ascii="Cambria Math" w:eastAsiaTheme="minorEastAsia" w:hAnsi="Cambria Math"/>
              </w:rPr>
              <m:t>1</m:t>
            </m:r>
          </m:sup>
        </m:sSubSup>
      </m:oMath>
      <w:r w:rsidR="00E83DF1">
        <w:rPr>
          <w:rFonts w:eastAsiaTheme="minorEastAsia"/>
        </w:rPr>
        <w:t xml:space="preserve"> and will search the second principal component as the first principal component for data matrix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oMath>
      <w:r w:rsidR="00E83DF1">
        <w:rPr>
          <w:rFonts w:eastAsiaTheme="minorEastAsia"/>
        </w:rPr>
        <w:t>.</w:t>
      </w:r>
    </w:p>
    <w:p w:rsidR="00E83DF1" w:rsidRDefault="00E83DF1" w:rsidP="00D35FF2">
      <w:pPr>
        <w:rPr>
          <w:rFonts w:eastAsiaTheme="minorEastAsia"/>
        </w:rPr>
      </w:pPr>
      <w:r>
        <w:rPr>
          <w:rFonts w:eastAsiaTheme="minorEastAsia"/>
        </w:rPr>
        <w:t xml:space="preserve">As a result we can consider problem of one principal component search only. For this we have to find vectors </w:t>
      </w:r>
      <m:oMath>
        <m:r>
          <w:rPr>
            <w:rFonts w:ascii="Cambria Math" w:eastAsiaTheme="minorEastAsia" w:hAnsi="Cambria Math"/>
          </w:rPr>
          <m:t>x,b,y</m:t>
        </m:r>
      </m:oMath>
      <w:r>
        <w:rPr>
          <w:rFonts w:eastAsiaTheme="minorEastAsia"/>
        </w:rPr>
        <w:t xml:space="preserve"> which minimise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83DF1" w:rsidTr="00E83DF1">
        <w:tc>
          <w:tcPr>
            <w:tcW w:w="4667" w:type="pct"/>
          </w:tcPr>
          <w:p w:rsidR="00E83DF1" w:rsidRPr="00500645" w:rsidRDefault="00E83DF1" w:rsidP="00E83DF1">
            <w:pPr>
              <w:ind w:firstLine="0"/>
              <w:rPr>
                <w:rFonts w:eastAsiaTheme="minorEastAsia"/>
              </w:rPr>
            </w:pPr>
            <m:oMathPara>
              <m:oMathParaPr>
                <m:jc m:val="center"/>
              </m:oMathParaPr>
              <m:oMath>
                <m:r>
                  <w:rPr>
                    <w:rFonts w:ascii="Cambria Math" w:eastAsiaTheme="minorEastAsia" w:hAnsi="Cambria Math"/>
                  </w:rPr>
                  <m:t>W=</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m:t>
                </m:r>
              </m:oMath>
            </m:oMathPara>
          </w:p>
          <w:p w:rsidR="00E83DF1" w:rsidRPr="00500645" w:rsidRDefault="00E83DF1" w:rsidP="00E83DF1">
            <w:pPr>
              <w:ind w:firstLine="0"/>
              <w:jc w:val="center"/>
              <w:rPr>
                <w:rFonts w:eastAsiaTheme="minorEastAsia"/>
              </w:rPr>
            </w:pPr>
            <w:r>
              <w:rPr>
                <w:rFonts w:eastAsiaTheme="minorEastAsia"/>
              </w:rPr>
              <w:t xml:space="preserve">subject to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=1</m:t>
              </m:r>
              <m:r>
                <w:rPr>
                  <w:rFonts w:ascii="Cambria Math" w:eastAsiaTheme="minorEastAsia" w:hAnsi="Cambria Math"/>
                </w:rPr>
                <m:t>.</m:t>
              </m:r>
            </m:oMath>
          </w:p>
        </w:tc>
        <w:tc>
          <w:tcPr>
            <w:tcW w:w="333" w:type="pct"/>
            <w:vAlign w:val="center"/>
          </w:tcPr>
          <w:p w:rsidR="00E83DF1" w:rsidRDefault="00E83DF1" w:rsidP="00E83DF1">
            <w:pPr>
              <w:ind w:firstLine="0"/>
              <w:jc w:val="right"/>
              <w:rPr>
                <w:rFonts w:eastAsiaTheme="minorEastAsia"/>
              </w:rPr>
            </w:pPr>
            <w:bookmarkStart w:id="76" w:name="_Ref517972021"/>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52</w:t>
            </w:r>
            <w:r>
              <w:rPr>
                <w:rFonts w:eastAsiaTheme="minorEastAsia"/>
              </w:rPr>
              <w:fldChar w:fldCharType="end"/>
            </w:r>
            <w:r>
              <w:rPr>
                <w:rFonts w:eastAsiaTheme="minorEastAsia"/>
              </w:rPr>
              <w:t>)</w:t>
            </w:r>
            <w:bookmarkEnd w:id="76"/>
          </w:p>
        </w:tc>
      </w:tr>
    </w:tbl>
    <w:p w:rsidR="00E83DF1" w:rsidRDefault="00952666" w:rsidP="00E83DF1">
      <w:r>
        <w:lastRenderedPageBreak/>
        <w:t xml:space="preserve">Let us denote number of known values in </w:t>
      </w:r>
      <m:oMath>
        <m:r>
          <w:rPr>
            <w:rFonts w:ascii="Cambria Math" w:hAnsi="Cambria Math"/>
          </w:rPr>
          <m:t>j</m:t>
        </m:r>
      </m:oMath>
      <w:r>
        <w:rPr>
          <w:rFonts w:eastAsiaTheme="minorEastAsia"/>
        </w:rPr>
        <w:t xml:space="preserve"> attribute of data matrix </w:t>
      </w:r>
      <w:proofErr w:type="gramStart"/>
      <w:r>
        <w:rPr>
          <w:rFonts w:eastAsiaTheme="minorEastAsia"/>
        </w:rPr>
        <w:t xml:space="preserve">as </w:t>
      </w:r>
      <w:proofErr w:type="gramEnd"/>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Pr>
          <w:rFonts w:eastAsiaTheme="minorEastAsia"/>
        </w:rPr>
        <w:t xml:space="preserve">. </w:t>
      </w:r>
      <w:r w:rsidR="00E83DF1">
        <w:t xml:space="preserve">We </w:t>
      </w:r>
      <w:r>
        <w:t xml:space="preserve">now will minimise function </w:t>
      </w:r>
      <w:r>
        <w:fldChar w:fldCharType="begin"/>
      </w:r>
      <w:r>
        <w:instrText xml:space="preserve"> REF _Ref517972021 \h </w:instrText>
      </w:r>
      <w:r>
        <w:fldChar w:fldCharType="separate"/>
      </w:r>
      <w:r w:rsidR="009A31F9">
        <w:rPr>
          <w:rFonts w:eastAsiaTheme="minorEastAsia"/>
        </w:rPr>
        <w:t>(</w:t>
      </w:r>
      <w:r w:rsidR="009A31F9">
        <w:rPr>
          <w:rFonts w:eastAsiaTheme="minorEastAsia"/>
          <w:noProof/>
        </w:rPr>
        <w:t>52</w:t>
      </w:r>
      <w:r w:rsidR="009A31F9">
        <w:rPr>
          <w:rFonts w:eastAsiaTheme="minorEastAsia"/>
        </w:rPr>
        <w:t>)</w:t>
      </w:r>
      <w:r>
        <w:fldChar w:fldCharType="end"/>
      </w:r>
      <w:r>
        <w:t xml:space="preserve">. Let us initialise vector </w:t>
      </w:r>
      <m:oMath>
        <m:r>
          <w:rPr>
            <w:rFonts w:ascii="Cambria Math" w:hAnsi="Cambria Math"/>
          </w:rPr>
          <m:t>b</m:t>
        </m:r>
      </m:oMath>
      <w:r>
        <w:t xml:space="preserve"> by following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52666" w:rsidTr="009A31F9">
        <w:tc>
          <w:tcPr>
            <w:tcW w:w="4667" w:type="pct"/>
          </w:tcPr>
          <w:p w:rsidR="00952666" w:rsidRPr="00906194" w:rsidRDefault="00952666" w:rsidP="009A31F9">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j</m:t>
                        </m:r>
                      </m:sub>
                    </m:sSub>
                  </m:den>
                </m:f>
                <m:nary>
                  <m:naryPr>
                    <m:chr m:val="∑"/>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r>
                      <m:t>@</m:t>
                    </m:r>
                  </m:sub>
                  <m:sup/>
                  <m:e>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oMath>
            </m:oMathPara>
          </w:p>
        </w:tc>
        <w:tc>
          <w:tcPr>
            <w:tcW w:w="333" w:type="pct"/>
            <w:vAlign w:val="center"/>
          </w:tcPr>
          <w:p w:rsidR="00952666" w:rsidRDefault="00952666" w:rsidP="009A31F9">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A31F9">
              <w:rPr>
                <w:rFonts w:eastAsiaTheme="minorEastAsia"/>
                <w:noProof/>
              </w:rPr>
              <w:t>53</w:t>
            </w:r>
            <w:r>
              <w:rPr>
                <w:rFonts w:eastAsiaTheme="minorEastAsia"/>
              </w:rPr>
              <w:fldChar w:fldCharType="end"/>
            </w:r>
            <w:r>
              <w:rPr>
                <w:rFonts w:eastAsiaTheme="minorEastAsia"/>
              </w:rPr>
              <w:t>)</w:t>
            </w:r>
          </w:p>
        </w:tc>
      </w:tr>
    </w:tbl>
    <w:p w:rsidR="00952666" w:rsidRDefault="00952666" w:rsidP="00D35FF2">
      <w:pPr>
        <w:rPr>
          <w:rFonts w:eastAsiaTheme="minorEastAsia"/>
        </w:rPr>
      </w:pPr>
      <w:r>
        <w:rPr>
          <w:rFonts w:eastAsiaTheme="minorEastAsia"/>
        </w:rPr>
        <w:t xml:space="preserve">To initialise vector </w:t>
      </w:r>
      <m:oMath>
        <m:r>
          <w:rPr>
            <w:rFonts w:ascii="Cambria Math" w:eastAsiaTheme="minorEastAsia" w:hAnsi="Cambria Math"/>
          </w:rPr>
          <m:t>y</m:t>
        </m:r>
      </m:oMath>
      <w:r>
        <w:rPr>
          <w:rFonts w:eastAsiaTheme="minorEastAsia"/>
        </w:rPr>
        <w:t xml:space="preserve"> we randomly generate all coordinates of this vector and then normalise vector to unit length.</w:t>
      </w:r>
    </w:p>
    <w:p w:rsidR="00952666" w:rsidRDefault="00A10BF4" w:rsidP="00D35FF2">
      <w:pPr>
        <w:rPr>
          <w:rFonts w:eastAsiaTheme="minorEastAsia"/>
        </w:rPr>
      </w:pPr>
      <w:r>
        <w:rPr>
          <w:rFonts w:eastAsiaTheme="minorEastAsia"/>
        </w:rPr>
        <w:t xml:space="preserve">Now we can use vectors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y</m:t>
        </m:r>
      </m:oMath>
      <w:r>
        <w:rPr>
          <w:rFonts w:eastAsiaTheme="minorEastAsia"/>
        </w:rPr>
        <w:t xml:space="preserve"> to calculate </w:t>
      </w:r>
      <w:proofErr w:type="gramStart"/>
      <w:r>
        <w:rPr>
          <w:rFonts w:eastAsiaTheme="minorEastAsia"/>
        </w:rPr>
        <w:t xml:space="preserve">vector </w:t>
      </w:r>
      <w:proofErr w:type="gramEnd"/>
      <m:oMath>
        <m:r>
          <w:rPr>
            <w:rFonts w:ascii="Cambria Math" w:eastAsiaTheme="minorEastAsia" w:hAnsi="Cambria Math"/>
          </w:rPr>
          <m:t>x</m:t>
        </m:r>
      </m:oMath>
      <w:r>
        <w:rPr>
          <w:rFonts w:eastAsiaTheme="minorEastAsia"/>
        </w:rPr>
        <w:t xml:space="preserve">. Then use fixed vectors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to </w:t>
      </w:r>
      <w:proofErr w:type="gramStart"/>
      <w:r>
        <w:rPr>
          <w:rFonts w:eastAsiaTheme="minorEastAsia"/>
        </w:rPr>
        <w:t xml:space="preserve">calculate </w:t>
      </w:r>
      <w:proofErr w:type="gramEnd"/>
      <m:oMath>
        <m:r>
          <w:rPr>
            <w:rFonts w:ascii="Cambria Math" w:eastAsiaTheme="minorEastAsia" w:hAnsi="Cambria Math"/>
          </w:rPr>
          <m:t>b</m:t>
        </m:r>
      </m:oMath>
      <w:r>
        <w:rPr>
          <w:rFonts w:eastAsiaTheme="minorEastAsia"/>
        </w:rPr>
        <w:t xml:space="preserve">, and then use vectors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x</m:t>
        </m:r>
      </m:oMath>
      <w:r>
        <w:rPr>
          <w:rFonts w:eastAsiaTheme="minorEastAsia"/>
        </w:rPr>
        <w:t xml:space="preserve"> to calculate </w:t>
      </w:r>
      <m:oMath>
        <m:r>
          <w:rPr>
            <w:rFonts w:ascii="Cambria Math" w:eastAsiaTheme="minorEastAsia" w:hAnsi="Cambria Math"/>
          </w:rPr>
          <m:t>y</m:t>
        </m:r>
      </m:oMath>
      <w:r>
        <w:rPr>
          <w:rFonts w:eastAsiaTheme="minorEastAsia"/>
        </w:rPr>
        <w:t>.</w:t>
      </w:r>
    </w:p>
    <w:p w:rsidR="00A10BF4" w:rsidRDefault="009C47AA" w:rsidP="00D35FF2">
      <w:pPr>
        <w:rPr>
          <w:rFonts w:eastAsiaTheme="minorEastAsia"/>
        </w:rPr>
      </w:pPr>
      <w:r>
        <w:rPr>
          <w:rFonts w:eastAsiaTheme="minorEastAsia"/>
        </w:rPr>
        <w:t>Let us consider all three steps of algorithm.</w:t>
      </w:r>
    </w:p>
    <w:p w:rsidR="009C47AA" w:rsidRDefault="009C47AA" w:rsidP="00D35FF2">
      <w:pPr>
        <w:rPr>
          <w:rFonts w:eastAsiaTheme="minorEastAsia"/>
        </w:rPr>
      </w:pPr>
      <w:r>
        <w:rPr>
          <w:rFonts w:eastAsiaTheme="minorEastAsia"/>
        </w:rPr>
        <w:t xml:space="preserve">Search of </w:t>
      </w:r>
      <m:oMath>
        <m:r>
          <w:rPr>
            <w:rFonts w:ascii="Cambria Math" w:eastAsiaTheme="minorEastAsia" w:hAnsi="Cambria Math"/>
          </w:rPr>
          <m:t>x</m:t>
        </m:r>
      </m:oMath>
      <w:r>
        <w:rPr>
          <w:rFonts w:eastAsiaTheme="minorEastAsia"/>
        </w:rPr>
        <w:t xml:space="preserve"> for fixed </w:t>
      </w:r>
      <m:oMath>
        <m:r>
          <w:rPr>
            <w:rFonts w:ascii="Cambria Math" w:eastAsiaTheme="minorEastAsia" w:hAnsi="Cambria Math"/>
          </w:rPr>
          <m:t>b</m:t>
        </m:r>
      </m:oMath>
      <w:r>
        <w:rPr>
          <w:rFonts w:eastAsiaTheme="minorEastAsia"/>
        </w:rPr>
        <w:t xml:space="preserve"> </w:t>
      </w:r>
      <w:proofErr w:type="gramStart"/>
      <w:r>
        <w:rPr>
          <w:rFonts w:eastAsiaTheme="minorEastAsia"/>
        </w:rPr>
        <w:t xml:space="preserve">and </w:t>
      </w:r>
      <w:proofErr w:type="gramEnd"/>
      <m:oMath>
        <m:r>
          <w:rPr>
            <w:rFonts w:ascii="Cambria Math" w:eastAsiaTheme="minorEastAsia" w:hAnsi="Cambria Math"/>
          </w:rPr>
          <m:t>y</m:t>
        </m:r>
      </m:oMath>
      <w:r>
        <w:rPr>
          <w:rFonts w:eastAsiaTheme="minorEastAsia"/>
        </w:rPr>
        <w:t xml:space="preserve">. First of all, </w:t>
      </w:r>
      <w:r>
        <w:t xml:space="preserve">function </w:t>
      </w:r>
      <w:r>
        <w:fldChar w:fldCharType="begin"/>
      </w:r>
      <w:r>
        <w:instrText xml:space="preserve"> REF _Ref517972021 \h </w:instrText>
      </w:r>
      <w:r>
        <w:fldChar w:fldCharType="separate"/>
      </w:r>
      <w:r w:rsidR="009A31F9">
        <w:rPr>
          <w:rFonts w:eastAsiaTheme="minorEastAsia"/>
        </w:rPr>
        <w:t>(</w:t>
      </w:r>
      <w:r w:rsidR="009A31F9">
        <w:rPr>
          <w:rFonts w:eastAsiaTheme="minorEastAsia"/>
          <w:noProof/>
        </w:rPr>
        <w:t>52</w:t>
      </w:r>
      <w:r w:rsidR="009A31F9">
        <w:rPr>
          <w:rFonts w:eastAsiaTheme="minorEastAsia"/>
        </w:rPr>
        <w:t>)</w:t>
      </w:r>
      <w:r>
        <w:fldChar w:fldCharType="end"/>
      </w:r>
      <w:r>
        <w:t xml:space="preserve"> has minimum in the point of zero derivative or in the border of </w:t>
      </w:r>
      <w:proofErr w:type="gramStart"/>
      <w:r>
        <w:t xml:space="preserve">intervals </w:t>
      </w:r>
      <w:proofErr w:type="gramEnd"/>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oMath>
      <w:r>
        <w:rPr>
          <w:rFonts w:eastAsiaTheme="minorEastAsia"/>
        </w:rPr>
        <w:t xml:space="preserve">. Let us find the derivative with respect </w:t>
      </w:r>
      <w:proofErr w:type="gramStart"/>
      <w:r>
        <w:rPr>
          <w:rFonts w:eastAsiaTheme="minorEastAsia"/>
        </w:rPr>
        <w:t xml:space="preserve">to </w:t>
      </w:r>
      <w:proofErr w:type="gramEnd"/>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oMath>
      <w:r>
        <w:rPr>
          <w:rFonts w:eastAsiaTheme="minorEastAsia"/>
        </w:rPr>
        <w:t>:</w:t>
      </w:r>
    </w:p>
    <w:p w:rsidR="009C47AA" w:rsidRDefault="009C47AA" w:rsidP="00D35F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en>
          </m:f>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en>
          </m:f>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=-2</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=0.</m:t>
          </m:r>
        </m:oMath>
      </m:oMathPara>
    </w:p>
    <w:p w:rsidR="009C47AA" w:rsidRDefault="009C47AA" w:rsidP="00D35FF2">
      <w:pPr>
        <w:rPr>
          <w:rFonts w:eastAsiaTheme="minorEastAsia"/>
        </w:rPr>
      </w:pPr>
      <w:r>
        <w:rPr>
          <w:rFonts w:eastAsiaTheme="minorEastAsia"/>
        </w:rPr>
        <w:t>After some algebra we have</w:t>
      </w:r>
    </w:p>
    <w:p w:rsidR="00A10BF4" w:rsidRDefault="009C47AA" w:rsidP="00D35FF2">
      <w:pPr>
        <w:rPr>
          <w:rFonts w:eastAsiaTheme="minorEastAsia"/>
        </w:rPr>
      </w:pPr>
      <m:oMathPara>
        <m:oMath>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=0⇔</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e>
              </m:d>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31F9" w:rsidTr="009A31F9">
        <w:tc>
          <w:tcPr>
            <w:tcW w:w="4667" w:type="pct"/>
          </w:tcPr>
          <w:p w:rsidR="009A31F9" w:rsidRPr="00906194" w:rsidRDefault="009A31F9" w:rsidP="009A31F9">
            <w:pPr>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-b,y</m:t>
                            </m:r>
                          </m:e>
                        </m:d>
                      </m:e>
                      <m:sub>
                        <m:r>
                          <w:rPr>
                            <w:rFonts w:ascii="Cambria Math" w:hAnsi="Cambria Math"/>
                          </w:rPr>
                          <m:t>G</m:t>
                        </m:r>
                      </m:sub>
                    </m:sSub>
                  </m:num>
                  <m:den>
                    <m:sSub>
                      <m:sSubPr>
                        <m:ctrlPr>
                          <w:rPr>
                            <w:rFonts w:ascii="Cambria Math" w:hAnsi="Cambria Math"/>
                            <w:i/>
                          </w:rPr>
                        </m:ctrlPr>
                      </m:sSubPr>
                      <m:e>
                        <m:d>
                          <m:dPr>
                            <m:ctrlPr>
                              <w:rPr>
                                <w:rFonts w:ascii="Cambria Math" w:hAnsi="Cambria Math"/>
                                <w:i/>
                              </w:rPr>
                            </m:ctrlPr>
                          </m:dPr>
                          <m:e>
                            <m:r>
                              <w:rPr>
                                <w:rFonts w:ascii="Cambria Math" w:hAnsi="Cambria Math"/>
                              </w:rPr>
                              <m:t>y,y</m:t>
                            </m:r>
                          </m:e>
                        </m:d>
                      </m:e>
                      <m:sub>
                        <m:r>
                          <w:rPr>
                            <w:rFonts w:ascii="Cambria Math" w:hAnsi="Cambria Math"/>
                          </w:rPr>
                          <m:t>G</m:t>
                        </m:r>
                      </m:sub>
                    </m:sSub>
                  </m:den>
                </m:f>
                <m:r>
                  <w:rPr>
                    <w:rFonts w:ascii="Cambria Math" w:hAnsi="Cambria Math"/>
                  </w:rPr>
                  <m:t>,</m:t>
                </m:r>
              </m:oMath>
            </m:oMathPara>
          </w:p>
        </w:tc>
        <w:tc>
          <w:tcPr>
            <w:tcW w:w="333" w:type="pct"/>
            <w:vAlign w:val="center"/>
          </w:tcPr>
          <w:p w:rsidR="009A31F9" w:rsidRDefault="009A31F9" w:rsidP="009A31F9">
            <w:pPr>
              <w:ind w:firstLine="0"/>
              <w:jc w:val="right"/>
              <w:rPr>
                <w:rFonts w:eastAsiaTheme="minorEastAsia"/>
              </w:rPr>
            </w:pPr>
            <w:bookmarkStart w:id="77" w:name="_Ref5180537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Pr>
                <w:rFonts w:eastAsiaTheme="minorEastAsia"/>
                <w:noProof/>
              </w:rPr>
              <w:t>54</w:t>
            </w:r>
            <w:r>
              <w:rPr>
                <w:rFonts w:eastAsiaTheme="minorEastAsia"/>
              </w:rPr>
              <w:fldChar w:fldCharType="end"/>
            </w:r>
            <w:r>
              <w:rPr>
                <w:rFonts w:eastAsiaTheme="minorEastAsia"/>
              </w:rPr>
              <w:t>)</w:t>
            </w:r>
            <w:bookmarkEnd w:id="77"/>
          </w:p>
        </w:tc>
      </w:tr>
    </w:tbl>
    <w:p w:rsidR="00A10BF4" w:rsidRDefault="009A31F9" w:rsidP="009A31F9">
      <w:pPr>
        <w:ind w:firstLine="0"/>
        <w:rPr>
          <w:rFonts w:eastAsiaTheme="minorEastAsia"/>
        </w:rPr>
      </w:pPr>
      <w:proofErr w:type="gramStart"/>
      <w:r>
        <w:rPr>
          <w:rFonts w:eastAsiaTheme="minorEastAsia"/>
        </w:rPr>
        <w:t xml:space="preserve">where </w:t>
      </w:r>
      <w:proofErr w:type="gramEnd"/>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r>
              <w:rPr>
                <w:rFonts w:eastAsiaTheme="minorEastAsia"/>
              </w:rPr>
              <m:t>@</m:t>
            </m:r>
          </m:e>
        </m:d>
      </m:oMath>
      <w:r>
        <w:rPr>
          <w:rFonts w:eastAsiaTheme="minorEastAsia"/>
        </w:rPr>
        <w:t>.</w:t>
      </w:r>
    </w:p>
    <w:p w:rsidR="00952666" w:rsidRDefault="009A31F9" w:rsidP="00D35FF2">
      <w:pPr>
        <w:rPr>
          <w:rFonts w:eastAsiaTheme="minorEastAsia"/>
        </w:rPr>
      </w:pPr>
      <w:r>
        <w:rPr>
          <w:rFonts w:eastAsiaTheme="minorEastAsia"/>
        </w:rPr>
        <w:t xml:space="preserve">Now we can find projection point </w:t>
      </w:r>
      <w:proofErr w:type="gramStart"/>
      <w:r>
        <w:rPr>
          <w:rFonts w:eastAsiaTheme="minorEastAsia"/>
        </w:rPr>
        <w:t xml:space="preserve">as </w:t>
      </w:r>
      <w:proofErr w:type="gramEnd"/>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Pr>
          <w:rFonts w:eastAsiaTheme="minorEastAsia"/>
        </w:rPr>
        <w:t xml:space="preserve">. If for all missed values of data point we have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oMath>
      <w:r>
        <w:rPr>
          <w:rFonts w:eastAsiaTheme="minorEastAsia"/>
        </w:rPr>
        <w:t xml:space="preserve"> then found vector </w:t>
      </w:r>
      <m:oMath>
        <m:r>
          <w:rPr>
            <w:rFonts w:ascii="Cambria Math" w:eastAsiaTheme="minorEastAsia" w:hAnsi="Cambria Math"/>
          </w:rPr>
          <m:t>x</m:t>
        </m:r>
      </m:oMath>
      <w:r>
        <w:rPr>
          <w:rFonts w:eastAsiaTheme="minorEastAsia"/>
        </w:rPr>
        <w:t xml:space="preserve"> is solution of problem </w:t>
      </w:r>
      <w:r>
        <w:fldChar w:fldCharType="begin"/>
      </w:r>
      <w:r>
        <w:instrText xml:space="preserve"> REF _Ref517972021 \h </w:instrText>
      </w:r>
      <w:r>
        <w:fldChar w:fldCharType="separate"/>
      </w:r>
      <w:r>
        <w:rPr>
          <w:rFonts w:eastAsiaTheme="minorEastAsia"/>
        </w:rPr>
        <w:t>(</w:t>
      </w:r>
      <w:r>
        <w:rPr>
          <w:rFonts w:eastAsiaTheme="minorEastAsia"/>
          <w:noProof/>
        </w:rPr>
        <w:t>52</w:t>
      </w:r>
      <w:r>
        <w:rPr>
          <w:rFonts w:eastAsiaTheme="minorEastAsia"/>
        </w:rPr>
        <w:t>)</w:t>
      </w:r>
      <w:r>
        <w:fldChar w:fldCharType="end"/>
      </w:r>
      <w:r>
        <w:t xml:space="preserve"> with fixed </w:t>
      </w:r>
      <m:oMath>
        <m:r>
          <w:rPr>
            <w:rFonts w:ascii="Cambria Math" w:eastAsiaTheme="minorEastAsia" w:hAnsi="Cambria Math"/>
          </w:rPr>
          <m:t>b</m:t>
        </m:r>
      </m:oMath>
      <w:r>
        <w:rPr>
          <w:rFonts w:eastAsiaTheme="minorEastAsia"/>
        </w:rPr>
        <w:t xml:space="preserve"> </w:t>
      </w:r>
      <w:proofErr w:type="gramStart"/>
      <w:r>
        <w:rPr>
          <w:rFonts w:eastAsiaTheme="minorEastAsia"/>
        </w:rPr>
        <w:t xml:space="preserve">and </w:t>
      </w:r>
      <w:proofErr w:type="gramEnd"/>
      <m:oMath>
        <m:r>
          <w:rPr>
            <w:rFonts w:ascii="Cambria Math" w:eastAsiaTheme="minorEastAsia" w:hAnsi="Cambria Math"/>
          </w:rPr>
          <m:t>y</m:t>
        </m:r>
      </m:oMath>
      <w:r>
        <w:rPr>
          <w:rFonts w:eastAsiaTheme="minorEastAsia"/>
        </w:rPr>
        <w:t>.</w:t>
      </w:r>
      <w:r w:rsidR="006F05EC">
        <w:rPr>
          <w:rFonts w:eastAsiaTheme="minorEastAsia"/>
        </w:rPr>
        <w:t xml:space="preserve"> Otherwise we have to provide hold of restriction. We can reformulate problem </w:t>
      </w:r>
      <w:r w:rsidR="006F05EC">
        <w:fldChar w:fldCharType="begin"/>
      </w:r>
      <w:r w:rsidR="006F05EC">
        <w:instrText xml:space="preserve"> REF _Ref517972021 \h </w:instrText>
      </w:r>
      <w:r w:rsidR="006F05EC">
        <w:fldChar w:fldCharType="separate"/>
      </w:r>
      <w:r w:rsidR="006F05EC">
        <w:rPr>
          <w:rFonts w:eastAsiaTheme="minorEastAsia"/>
        </w:rPr>
        <w:t>(</w:t>
      </w:r>
      <w:r w:rsidR="006F05EC">
        <w:rPr>
          <w:rFonts w:eastAsiaTheme="minorEastAsia"/>
          <w:noProof/>
        </w:rPr>
        <w:t>52</w:t>
      </w:r>
      <w:r w:rsidR="006F05EC">
        <w:rPr>
          <w:rFonts w:eastAsiaTheme="minorEastAsia"/>
        </w:rPr>
        <w:t>)</w:t>
      </w:r>
      <w:r w:rsidR="006F05EC">
        <w:fldChar w:fldCharType="end"/>
      </w:r>
      <w:r w:rsidR="006F05EC">
        <w:t xml:space="preserve"> with fixed </w:t>
      </w:r>
      <m:oMath>
        <m:r>
          <w:rPr>
            <w:rFonts w:ascii="Cambria Math" w:eastAsiaTheme="minorEastAsia" w:hAnsi="Cambria Math"/>
          </w:rPr>
          <m:t>b</m:t>
        </m:r>
      </m:oMath>
      <w:r w:rsidR="006F05EC">
        <w:rPr>
          <w:rFonts w:eastAsiaTheme="minorEastAsia"/>
        </w:rPr>
        <w:t xml:space="preserve"> and </w:t>
      </w:r>
      <m:oMath>
        <m:r>
          <w:rPr>
            <w:rFonts w:ascii="Cambria Math" w:eastAsiaTheme="minorEastAsia" w:hAnsi="Cambria Math"/>
          </w:rPr>
          <m:t>y</m:t>
        </m:r>
      </m:oMath>
      <w:r w:rsidR="006F05EC">
        <w:rPr>
          <w:rFonts w:eastAsiaTheme="minorEastAsia"/>
        </w:rPr>
        <w:t xml:space="preserve"> for one point d as finding of projection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C77B79">
        <w:rPr>
          <w:rFonts w:eastAsiaTheme="minorEastAsia"/>
        </w:rPr>
        <w:t xml:space="preserve"> </w:t>
      </w:r>
      <w:r w:rsidR="006F05EC">
        <w:rPr>
          <w:rFonts w:eastAsiaTheme="minorEastAsia"/>
        </w:rPr>
        <w:t xml:space="preserve">of point </w:t>
      </w:r>
      <m:oMath>
        <m:r>
          <w:rPr>
            <w:rFonts w:ascii="Cambria Math" w:eastAsiaTheme="minorEastAsia" w:hAnsi="Cambria Math"/>
          </w:rPr>
          <m:t>d-b</m:t>
        </m:r>
      </m:oMath>
      <w:r w:rsidR="006F05EC">
        <w:rPr>
          <w:rFonts w:eastAsiaTheme="minorEastAsia"/>
        </w:rPr>
        <w:t xml:space="preserve"> </w:t>
      </w:r>
      <w:r w:rsidR="00C77B79">
        <w:rPr>
          <w:rFonts w:eastAsiaTheme="minorEastAsia"/>
        </w:rPr>
        <w:t xml:space="preserve">with unknown coordinates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 i∈G</m:t>
        </m:r>
      </m:oMath>
      <w:r w:rsidR="00C77B79">
        <w:rPr>
          <w:rFonts w:eastAsiaTheme="minorEastAsia"/>
        </w:rPr>
        <w:t xml:space="preserve"> </w:t>
      </w:r>
      <w:r w:rsidR="006F05EC">
        <w:rPr>
          <w:rFonts w:eastAsiaTheme="minorEastAsia"/>
        </w:rPr>
        <w:t xml:space="preserve">onto unit vector </w:t>
      </w:r>
      <m:oMath>
        <m:r>
          <w:rPr>
            <w:rFonts w:ascii="Cambria Math" w:eastAsiaTheme="minorEastAsia" w:hAnsi="Cambria Math"/>
          </w:rPr>
          <m:t>y</m:t>
        </m:r>
      </m:oMath>
      <w:r w:rsidR="006F05EC">
        <w:rPr>
          <w:rFonts w:eastAsiaTheme="minorEastAsia"/>
        </w:rPr>
        <w:t xml:space="preserve"> with restriction</w:t>
      </w:r>
      <w:r w:rsidR="00C77B79">
        <w:rPr>
          <w:rFonts w:eastAsiaTheme="minorEastAsia"/>
        </w:rPr>
        <w:t xml:space="preserve"> </w:t>
      </w:r>
      <w:proofErr w:type="gramStart"/>
      <w:r w:rsidR="00C77B79">
        <w:rPr>
          <w:rFonts w:eastAsiaTheme="minorEastAsia"/>
        </w:rPr>
        <w:t xml:space="preserve">that </w:t>
      </w:r>
      <w:proofErr w:type="gramEnd"/>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 ∀i∈G</m:t>
        </m:r>
      </m:oMath>
      <w:r w:rsidR="00C77B79">
        <w:rPr>
          <w:rFonts w:eastAsiaTheme="minorEastAsia"/>
        </w:rPr>
        <w:t xml:space="preserve">. It means that we have to minimise distance between points </w:t>
      </w:r>
      <m:oMath>
        <m:r>
          <w:rPr>
            <w:rFonts w:ascii="Cambria Math" w:eastAsiaTheme="minorEastAsia" w:hAnsi="Cambria Math"/>
          </w:rPr>
          <m:t>d</m:t>
        </m:r>
      </m:oMath>
      <w:r w:rsidR="00C77B79">
        <w:rPr>
          <w:rFonts w:eastAsiaTheme="minorEastAsia"/>
        </w:rPr>
        <w:t xml:space="preserve"> </w:t>
      </w:r>
      <w:proofErr w:type="gramStart"/>
      <w:r w:rsidR="00C77B79">
        <w:rPr>
          <w:rFonts w:eastAsiaTheme="minorEastAsia"/>
        </w:rPr>
        <w:t xml:space="preserve">and </w:t>
      </w:r>
      <w:proofErr w:type="gramEnd"/>
      <m:oMath>
        <m:r>
          <w:rPr>
            <w:rFonts w:ascii="Cambria Math" w:eastAsiaTheme="minorEastAsia" w:hAnsi="Cambria Math"/>
          </w:rPr>
          <m:t>d'</m:t>
        </m:r>
      </m:oMath>
      <w:r w:rsidR="00C77B79">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43710C" w:rsidTr="007C5CE3">
        <w:tc>
          <w:tcPr>
            <w:tcW w:w="4667" w:type="pct"/>
          </w:tcPr>
          <w:p w:rsidR="0043710C" w:rsidRPr="00FC7135" w:rsidRDefault="0043710C" w:rsidP="007C5CE3">
            <w:pPr>
              <w:ind w:firstLine="0"/>
              <w:rPr>
                <w:rFonts w:eastAsiaTheme="minorEastAsia"/>
              </w:rPr>
            </w:pPr>
            <m:oMathPara>
              <m:oMathParaPr>
                <m:jc m:val="center"/>
              </m:oMathParaP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d'-d</m:t>
                        </m:r>
                      </m:e>
                    </m:d>
                  </m:e>
                  <m:sup>
                    <m:r>
                      <w:rPr>
                        <w:rFonts w:ascii="Cambria Math" w:eastAsiaTheme="minorEastAsia" w:hAnsi="Cambria Math"/>
                      </w:rPr>
                      <m:t>2</m:t>
                    </m:r>
                  </m:sup>
                </m:sSup>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oMath>
            </m:oMathPara>
          </w:p>
        </w:tc>
        <w:tc>
          <w:tcPr>
            <w:tcW w:w="333" w:type="pct"/>
            <w:vAlign w:val="center"/>
          </w:tcPr>
          <w:p w:rsidR="0043710C" w:rsidRDefault="0043710C" w:rsidP="007C5CE3">
            <w:pPr>
              <w:ind w:firstLine="0"/>
              <w:jc w:val="right"/>
              <w:rPr>
                <w:rFonts w:eastAsiaTheme="minorEastAsia"/>
              </w:rPr>
            </w:pPr>
            <w:bookmarkStart w:id="78" w:name="_Ref5180536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Pr>
                <w:rFonts w:eastAsiaTheme="minorEastAsia"/>
                <w:noProof/>
              </w:rPr>
              <w:t>55</w:t>
            </w:r>
            <w:r>
              <w:rPr>
                <w:rFonts w:eastAsiaTheme="minorEastAsia"/>
              </w:rPr>
              <w:fldChar w:fldCharType="end"/>
            </w:r>
            <w:r>
              <w:rPr>
                <w:rFonts w:eastAsiaTheme="minorEastAsia"/>
              </w:rPr>
              <w:t>)</w:t>
            </w:r>
            <w:bookmarkEnd w:id="78"/>
          </w:p>
        </w:tc>
      </w:tr>
    </w:tbl>
    <w:p w:rsidR="009A31F9" w:rsidRDefault="00C77B79" w:rsidP="00D35FF2">
      <w:pPr>
        <w:rPr>
          <w:rFonts w:eastAsiaTheme="minorEastAsia"/>
        </w:rPr>
      </w:pPr>
      <w:r>
        <w:rPr>
          <w:rFonts w:eastAsiaTheme="minorEastAsia"/>
        </w:rPr>
        <w:t xml:space="preserve">Solution of this problem for fixed </w:t>
      </w:r>
      <m:oMath>
        <m:r>
          <w:rPr>
            <w:rFonts w:ascii="Cambria Math" w:eastAsiaTheme="minorEastAsia" w:hAnsi="Cambria Math"/>
          </w:rPr>
          <m:t>x</m:t>
        </m:r>
      </m:oMath>
      <w:r>
        <w:rPr>
          <w:rFonts w:eastAsiaTheme="minorEastAsia"/>
        </w:rPr>
        <w:t xml:space="preserv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43710C" w:rsidTr="007C5CE3">
        <w:tc>
          <w:tcPr>
            <w:tcW w:w="4667" w:type="pct"/>
          </w:tcPr>
          <w:p w:rsidR="0043710C" w:rsidRPr="00FC7135" w:rsidRDefault="0043710C" w:rsidP="007C5CE3">
            <w:pPr>
              <w:ind w:firstLine="0"/>
              <w:rPr>
                <w:rFonts w:eastAsiaTheme="minorEastAsia"/>
              </w:rPr>
            </w:pPr>
            <m:oMathPara>
              <m:oMathParaPr>
                <m:jc m:val="center"/>
              </m:oMathParaP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&amp;</m:t>
                        </m:r>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e>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&amp;</m:t>
                        </m:r>
                        <m:r>
                          <w:rPr>
                            <w:rFonts w:ascii="Cambria Math" w:hAnsi="Cambria Math"/>
                          </w:rPr>
                          <m:t xml:space="preserve">i∈G,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&amp;</m:t>
                        </m:r>
                        <m:r>
                          <w:rPr>
                            <w:rFonts w:ascii="Cambria Math" w:hAnsi="Cambria Math"/>
                          </w:rPr>
                          <m:t>i∈G,</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&amp;</m:t>
                        </m:r>
                        <m:r>
                          <w:rPr>
                            <w:rFonts w:ascii="Cambria Math" w:hAnsi="Cambria Math"/>
                          </w:rPr>
                          <m:t>i∈G,</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e>
                    </m:eqArr>
                  </m:e>
                </m:d>
                <m:r>
                  <w:rPr>
                    <w:rFonts w:ascii="Cambria Math" w:eastAsiaTheme="minorEastAsia" w:hAnsi="Cambria Math"/>
                  </w:rPr>
                  <m:t>.</m:t>
                </m:r>
              </m:oMath>
            </m:oMathPara>
          </w:p>
        </w:tc>
        <w:tc>
          <w:tcPr>
            <w:tcW w:w="333" w:type="pct"/>
            <w:vAlign w:val="center"/>
          </w:tcPr>
          <w:p w:rsidR="0043710C" w:rsidRDefault="0043710C" w:rsidP="007C5CE3">
            <w:pPr>
              <w:ind w:firstLine="0"/>
              <w:jc w:val="right"/>
              <w:rPr>
                <w:rFonts w:eastAsiaTheme="minorEastAsia"/>
              </w:rPr>
            </w:pPr>
            <w:bookmarkStart w:id="79" w:name="_Ref51805381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Pr>
                <w:rFonts w:eastAsiaTheme="minorEastAsia"/>
                <w:noProof/>
              </w:rPr>
              <w:t>56</w:t>
            </w:r>
            <w:r>
              <w:rPr>
                <w:rFonts w:eastAsiaTheme="minorEastAsia"/>
              </w:rPr>
              <w:fldChar w:fldCharType="end"/>
            </w:r>
            <w:r>
              <w:rPr>
                <w:rFonts w:eastAsiaTheme="minorEastAsia"/>
              </w:rPr>
              <w:t>)</w:t>
            </w:r>
            <w:bookmarkEnd w:id="79"/>
          </w:p>
        </w:tc>
      </w:tr>
    </w:tbl>
    <w:p w:rsidR="00C77B79" w:rsidRDefault="0043710C" w:rsidP="00D35FF2">
      <w:pPr>
        <w:rPr>
          <w:rFonts w:eastAsiaTheme="minorEastAsia"/>
        </w:rPr>
      </w:pPr>
      <w:r>
        <w:rPr>
          <w:rFonts w:eastAsiaTheme="minorEastAsia"/>
        </w:rPr>
        <w:t xml:space="preserve">Now we can solve problem </w:t>
      </w:r>
      <w:r>
        <w:rPr>
          <w:rFonts w:eastAsiaTheme="minorEastAsia"/>
        </w:rPr>
        <w:fldChar w:fldCharType="begin"/>
      </w:r>
      <w:r>
        <w:rPr>
          <w:rFonts w:eastAsiaTheme="minorEastAsia"/>
        </w:rPr>
        <w:instrText xml:space="preserve"> REF _Ref518053694 \h </w:instrText>
      </w:r>
      <w:r>
        <w:rPr>
          <w:rFonts w:eastAsiaTheme="minorEastAsia"/>
        </w:rPr>
      </w:r>
      <w:r>
        <w:rPr>
          <w:rFonts w:eastAsiaTheme="minorEastAsia"/>
        </w:rPr>
        <w:fldChar w:fldCharType="separate"/>
      </w:r>
      <w:r>
        <w:rPr>
          <w:rFonts w:eastAsiaTheme="minorEastAsia"/>
        </w:rPr>
        <w:t>(</w:t>
      </w:r>
      <w:r>
        <w:rPr>
          <w:rFonts w:eastAsiaTheme="minorEastAsia"/>
          <w:noProof/>
        </w:rPr>
        <w:t>55</w:t>
      </w:r>
      <w:r>
        <w:rPr>
          <w:rFonts w:eastAsiaTheme="minorEastAsia"/>
        </w:rPr>
        <w:t>)</w:t>
      </w:r>
      <w:r>
        <w:rPr>
          <w:rFonts w:eastAsiaTheme="minorEastAsia"/>
        </w:rPr>
        <w:fldChar w:fldCharType="end"/>
      </w:r>
      <w:r>
        <w:rPr>
          <w:rFonts w:eastAsiaTheme="minorEastAsia"/>
        </w:rPr>
        <w:t xml:space="preserve"> with following algorithm:</w:t>
      </w:r>
    </w:p>
    <w:p w:rsidR="0043710C" w:rsidRDefault="0043710C" w:rsidP="0043710C">
      <w:pPr>
        <w:pStyle w:val="ListParagraph"/>
        <w:numPr>
          <w:ilvl w:val="0"/>
          <w:numId w:val="35"/>
        </w:numPr>
        <w:rPr>
          <w:rFonts w:eastAsiaTheme="minorEastAsia"/>
        </w:rPr>
      </w:pPr>
      <w:r>
        <w:rPr>
          <w:rFonts w:eastAsiaTheme="minorEastAsia"/>
        </w:rPr>
        <w:t xml:space="preserve">Solve unconstrained problem </w:t>
      </w:r>
      <w:r>
        <w:rPr>
          <w:rFonts w:eastAsiaTheme="minorEastAsia"/>
        </w:rPr>
        <w:fldChar w:fldCharType="begin"/>
      </w:r>
      <w:r>
        <w:rPr>
          <w:rFonts w:eastAsiaTheme="minorEastAsia"/>
        </w:rPr>
        <w:instrText xml:space="preserve"> REF _Ref518053694 \h </w:instrText>
      </w:r>
      <w:r>
        <w:rPr>
          <w:rFonts w:eastAsiaTheme="minorEastAsia"/>
        </w:rPr>
      </w:r>
      <w:r>
        <w:rPr>
          <w:rFonts w:eastAsiaTheme="minorEastAsia"/>
        </w:rPr>
        <w:fldChar w:fldCharType="separate"/>
      </w:r>
      <w:r>
        <w:rPr>
          <w:rFonts w:eastAsiaTheme="minorEastAsia"/>
        </w:rPr>
        <w:t>(</w:t>
      </w:r>
      <w:r>
        <w:rPr>
          <w:rFonts w:eastAsiaTheme="minorEastAsia"/>
          <w:noProof/>
        </w:rPr>
        <w:t>55</w:t>
      </w:r>
      <w:r>
        <w:rPr>
          <w:rFonts w:eastAsiaTheme="minorEastAsia"/>
        </w:rPr>
        <w:t>)</w:t>
      </w:r>
      <w:r>
        <w:rPr>
          <w:rFonts w:eastAsiaTheme="minorEastAsia"/>
        </w:rPr>
        <w:fldChar w:fldCharType="end"/>
      </w:r>
      <w:r>
        <w:rPr>
          <w:rFonts w:eastAsiaTheme="minorEastAsia"/>
        </w:rPr>
        <w:t xml:space="preserve"> by formula </w:t>
      </w:r>
      <w:r>
        <w:rPr>
          <w:rFonts w:eastAsiaTheme="minorEastAsia"/>
        </w:rPr>
        <w:fldChar w:fldCharType="begin"/>
      </w:r>
      <w:r>
        <w:rPr>
          <w:rFonts w:eastAsiaTheme="minorEastAsia"/>
        </w:rPr>
        <w:instrText xml:space="preserve"> REF _Ref518053763 \h </w:instrText>
      </w:r>
      <w:r>
        <w:rPr>
          <w:rFonts w:eastAsiaTheme="minorEastAsia"/>
        </w:rPr>
      </w:r>
      <w:r>
        <w:rPr>
          <w:rFonts w:eastAsiaTheme="minorEastAsia"/>
        </w:rPr>
        <w:fldChar w:fldCharType="separate"/>
      </w:r>
      <w:r>
        <w:rPr>
          <w:rFonts w:eastAsiaTheme="minorEastAsia"/>
        </w:rPr>
        <w:t>(</w:t>
      </w:r>
      <w:r>
        <w:rPr>
          <w:rFonts w:eastAsiaTheme="minorEastAsia"/>
          <w:noProof/>
        </w:rPr>
        <w:t>54</w:t>
      </w:r>
      <w:r>
        <w:rPr>
          <w:rFonts w:eastAsiaTheme="minorEastAsia"/>
        </w:rPr>
        <w:t>)</w:t>
      </w:r>
      <w:r>
        <w:rPr>
          <w:rFonts w:eastAsiaTheme="minorEastAsia"/>
        </w:rPr>
        <w:fldChar w:fldCharType="end"/>
      </w:r>
      <w:r>
        <w:rPr>
          <w:rFonts w:eastAsiaTheme="minorEastAsia"/>
        </w:rPr>
        <w:t>.</w:t>
      </w:r>
    </w:p>
    <w:p w:rsidR="0043710C" w:rsidRDefault="0043710C" w:rsidP="0043710C">
      <w:pPr>
        <w:pStyle w:val="ListParagraph"/>
        <w:numPr>
          <w:ilvl w:val="0"/>
          <w:numId w:val="35"/>
        </w:numPr>
        <w:rPr>
          <w:rFonts w:eastAsiaTheme="minorEastAsia"/>
        </w:rPr>
      </w:pPr>
      <w:r>
        <w:rPr>
          <w:rFonts w:eastAsiaTheme="minorEastAsia"/>
        </w:rPr>
        <w:t xml:space="preserve">Correct projection by formula </w:t>
      </w:r>
      <w:r>
        <w:rPr>
          <w:rFonts w:eastAsiaTheme="minorEastAsia"/>
        </w:rPr>
        <w:fldChar w:fldCharType="begin"/>
      </w:r>
      <w:r>
        <w:rPr>
          <w:rFonts w:eastAsiaTheme="minorEastAsia"/>
        </w:rPr>
        <w:instrText xml:space="preserve"> REF _Ref518053814 \h </w:instrText>
      </w:r>
      <w:r>
        <w:rPr>
          <w:rFonts w:eastAsiaTheme="minorEastAsia"/>
        </w:rPr>
      </w:r>
      <w:r>
        <w:rPr>
          <w:rFonts w:eastAsiaTheme="minorEastAsia"/>
        </w:rPr>
        <w:fldChar w:fldCharType="separate"/>
      </w:r>
      <w:r>
        <w:rPr>
          <w:rFonts w:eastAsiaTheme="minorEastAsia"/>
        </w:rPr>
        <w:t>(</w:t>
      </w:r>
      <w:r>
        <w:rPr>
          <w:rFonts w:eastAsiaTheme="minorEastAsia"/>
          <w:noProof/>
        </w:rPr>
        <w:t>56</w:t>
      </w:r>
      <w:r>
        <w:rPr>
          <w:rFonts w:eastAsiaTheme="minorEastAsia"/>
        </w:rPr>
        <w:t>)</w:t>
      </w:r>
      <w:r>
        <w:rPr>
          <w:rFonts w:eastAsiaTheme="minorEastAsia"/>
        </w:rPr>
        <w:fldChar w:fldCharType="end"/>
      </w:r>
      <w:r>
        <w:rPr>
          <w:rFonts w:eastAsiaTheme="minorEastAsia"/>
        </w:rPr>
        <w:t>.</w:t>
      </w:r>
    </w:p>
    <w:p w:rsidR="0043710C" w:rsidRDefault="0043710C" w:rsidP="0043710C">
      <w:pPr>
        <w:pStyle w:val="ListParagraph"/>
        <w:numPr>
          <w:ilvl w:val="0"/>
          <w:numId w:val="35"/>
        </w:numPr>
        <w:rPr>
          <w:rFonts w:eastAsiaTheme="minorEastAsia"/>
        </w:rPr>
      </w:pPr>
      <w:r>
        <w:rPr>
          <w:rFonts w:eastAsiaTheme="minorEastAsia"/>
        </w:rPr>
        <w:t xml:space="preserve">Solve problem </w:t>
      </w:r>
      <w:r>
        <w:rPr>
          <w:rFonts w:eastAsiaTheme="minorEastAsia"/>
        </w:rPr>
        <w:fldChar w:fldCharType="begin"/>
      </w:r>
      <w:r>
        <w:rPr>
          <w:rFonts w:eastAsiaTheme="minorEastAsia"/>
        </w:rPr>
        <w:instrText xml:space="preserve"> REF _Ref518053694 \h </w:instrText>
      </w:r>
      <w:r>
        <w:rPr>
          <w:rFonts w:eastAsiaTheme="minorEastAsia"/>
        </w:rPr>
      </w:r>
      <w:r>
        <w:rPr>
          <w:rFonts w:eastAsiaTheme="minorEastAsia"/>
        </w:rPr>
        <w:fldChar w:fldCharType="separate"/>
      </w:r>
      <w:r>
        <w:rPr>
          <w:rFonts w:eastAsiaTheme="minorEastAsia"/>
        </w:rPr>
        <w:t>(</w:t>
      </w:r>
      <w:r>
        <w:rPr>
          <w:rFonts w:eastAsiaTheme="minorEastAsia"/>
          <w:noProof/>
        </w:rPr>
        <w:t>55</w:t>
      </w:r>
      <w:r>
        <w:rPr>
          <w:rFonts w:eastAsiaTheme="minorEastAsia"/>
        </w:rPr>
        <w:t>)</w:t>
      </w:r>
      <w:r>
        <w:rPr>
          <w:rFonts w:eastAsiaTheme="minorEastAsia"/>
        </w:rPr>
        <w:fldChar w:fldCharType="end"/>
      </w:r>
      <w:r>
        <w:rPr>
          <w:rFonts w:eastAsiaTheme="minorEastAsia"/>
        </w:rPr>
        <w:t xml:space="preserve"> for point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43710C" w:rsidTr="007C5CE3">
        <w:tc>
          <w:tcPr>
            <w:tcW w:w="4667" w:type="pct"/>
          </w:tcPr>
          <w:p w:rsidR="0043710C" w:rsidRPr="00FC7135" w:rsidRDefault="0043710C" w:rsidP="0043710C">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hAnsi="Cambria Math"/>
                          </w:rPr>
                          <m:t>,  &amp;</m:t>
                        </m:r>
                        <m:r>
                          <w:rPr>
                            <w:rFonts w:ascii="Cambria Math" w:hAnsi="Cambria Math"/>
                          </w:rPr>
                          <m:t>i∈</m:t>
                        </m:r>
                        <m:acc>
                          <m:accPr>
                            <m:chr m:val="̅"/>
                            <m:ctrlPr>
                              <w:rPr>
                                <w:rFonts w:ascii="Cambria Math" w:hAnsi="Cambria Math"/>
                                <w:i/>
                              </w:rPr>
                            </m:ctrlPr>
                          </m:accPr>
                          <m:e>
                            <m:r>
                              <w:rPr>
                                <w:rFonts w:ascii="Cambria Math" w:hAnsi="Cambria Math"/>
                              </w:rPr>
                              <m:t>G</m:t>
                            </m:r>
                          </m:e>
                        </m:acc>
                      </m:e>
                      <m:e>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  &amp;</m:t>
                        </m:r>
                        <m:r>
                          <w:rPr>
                            <w:rFonts w:ascii="Cambria Math" w:hAnsi="Cambria Math"/>
                          </w:rPr>
                          <m:t>i∈G</m:t>
                        </m:r>
                      </m:e>
                    </m:eqArr>
                  </m:e>
                </m:d>
              </m:oMath>
            </m:oMathPara>
          </w:p>
        </w:tc>
        <w:tc>
          <w:tcPr>
            <w:tcW w:w="333" w:type="pct"/>
            <w:vAlign w:val="center"/>
          </w:tcPr>
          <w:p w:rsidR="0043710C" w:rsidRDefault="0043710C" w:rsidP="007C5CE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Pr>
                <w:rFonts w:eastAsiaTheme="minorEastAsia"/>
                <w:noProof/>
              </w:rPr>
              <w:t>55</w:t>
            </w:r>
            <w:r>
              <w:rPr>
                <w:rFonts w:eastAsiaTheme="minorEastAsia"/>
              </w:rPr>
              <w:fldChar w:fldCharType="end"/>
            </w:r>
            <w:r>
              <w:rPr>
                <w:rFonts w:eastAsiaTheme="minorEastAsia"/>
              </w:rPr>
              <w:t>)</w:t>
            </w:r>
          </w:p>
        </w:tc>
      </w:tr>
    </w:tbl>
    <w:p w:rsidR="0043710C" w:rsidRDefault="00C616C2" w:rsidP="00C616C2">
      <w:pPr>
        <w:ind w:left="1134" w:firstLine="0"/>
        <w:rPr>
          <w:rFonts w:eastAsiaTheme="minorEastAsia"/>
        </w:rPr>
      </w:pPr>
      <w:proofErr w:type="gramStart"/>
      <w:r>
        <w:rPr>
          <w:rFonts w:eastAsiaTheme="minorEastAsia"/>
        </w:rPr>
        <w:t>by</w:t>
      </w:r>
      <w:proofErr w:type="gramEnd"/>
      <w:r>
        <w:rPr>
          <w:rFonts w:eastAsiaTheme="minorEastAsia"/>
        </w:rPr>
        <w:t xml:space="preserve">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616C2" w:rsidTr="007C5CE3">
        <w:tc>
          <w:tcPr>
            <w:tcW w:w="4667" w:type="pct"/>
          </w:tcPr>
          <w:p w:rsidR="00C616C2" w:rsidRPr="00906194" w:rsidRDefault="00C616C2" w:rsidP="00C616C2">
            <w:pPr>
              <w:ind w:firstLine="0"/>
              <w:rPr>
                <w:rFonts w:eastAsiaTheme="minorEastAsia"/>
              </w:rPr>
            </w:pPr>
            <m:oMathPara>
              <m:oMath>
                <m:r>
                  <w:rPr>
                    <w:rFonts w:ascii="Cambria Math" w:hAnsi="Cambria Math"/>
                  </w:rPr>
                  <m:t>x</m:t>
                </m:r>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-b,y</m:t>
                    </m:r>
                  </m:e>
                </m:d>
                <m:r>
                  <w:rPr>
                    <w:rFonts w:ascii="Cambria Math" w:hAnsi="Cambria Math"/>
                  </w:rPr>
                  <m:t>.</m:t>
                </m:r>
              </m:oMath>
            </m:oMathPara>
          </w:p>
        </w:tc>
        <w:tc>
          <w:tcPr>
            <w:tcW w:w="333" w:type="pct"/>
            <w:vAlign w:val="center"/>
          </w:tcPr>
          <w:p w:rsidR="00C616C2" w:rsidRDefault="00C616C2" w:rsidP="007C5CE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Pr>
                <w:rFonts w:eastAsiaTheme="minorEastAsia"/>
                <w:noProof/>
              </w:rPr>
              <w:t>54</w:t>
            </w:r>
            <w:r>
              <w:rPr>
                <w:rFonts w:eastAsiaTheme="minorEastAsia"/>
              </w:rPr>
              <w:fldChar w:fldCharType="end"/>
            </w:r>
            <w:r>
              <w:rPr>
                <w:rFonts w:eastAsiaTheme="minorEastAsia"/>
              </w:rPr>
              <w:t>)</w:t>
            </w:r>
          </w:p>
        </w:tc>
      </w:tr>
    </w:tbl>
    <w:p w:rsidR="0043710C" w:rsidRPr="0043710C" w:rsidRDefault="0043710C" w:rsidP="0043710C">
      <w:pPr>
        <w:pStyle w:val="ListParagraph"/>
        <w:numPr>
          <w:ilvl w:val="0"/>
          <w:numId w:val="35"/>
        </w:numPr>
        <w:rPr>
          <w:rFonts w:eastAsiaTheme="minorEastAsia"/>
        </w:rPr>
      </w:pPr>
      <w:r>
        <w:rPr>
          <w:rFonts w:eastAsiaTheme="minorEastAsia"/>
        </w:rPr>
        <w:t>Repeat steps 2 and 3 until convergence</w:t>
      </w:r>
      <w:r w:rsidR="00C616C2">
        <w:rPr>
          <w:rFonts w:eastAsiaTheme="minorEastAsia"/>
        </w:rPr>
        <w:t>.</w:t>
      </w:r>
    </w:p>
    <w:p w:rsidR="00C77B79" w:rsidRDefault="00C616C2" w:rsidP="00D35FF2">
      <w:pPr>
        <w:rPr>
          <w:rFonts w:eastAsiaTheme="minorEastAsia"/>
        </w:rPr>
      </w:pPr>
      <w:r>
        <w:rPr>
          <w:rFonts w:eastAsiaTheme="minorEastAsia"/>
        </w:rPr>
        <w:t xml:space="preserve">Really we firstly search projection by usage of known coordinates only. Then we project found point into multidimensional </w:t>
      </w:r>
      <w:proofErr w:type="gramStart"/>
      <w:r>
        <w:rPr>
          <w:rFonts w:eastAsiaTheme="minorEastAsia"/>
        </w:rPr>
        <w:t xml:space="preserve">interval </w:t>
      </w:r>
      <w:proofErr w:type="gramEnd"/>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Then we change the length of </w:t>
      </w:r>
      <w:r>
        <w:rPr>
          <w:rFonts w:eastAsiaTheme="minorEastAsia"/>
        </w:rPr>
        <w:lastRenderedPageBreak/>
        <w:t xml:space="preserve">projection </w:t>
      </w:r>
      <m:oMath>
        <m:r>
          <w:rPr>
            <w:rFonts w:ascii="Cambria Math" w:eastAsiaTheme="minorEastAsia" w:hAnsi="Cambria Math"/>
          </w:rPr>
          <m:t>x</m:t>
        </m:r>
      </m:oMath>
      <w:r>
        <w:rPr>
          <w:rFonts w:eastAsiaTheme="minorEastAsia"/>
        </w:rPr>
        <w:t xml:space="preserve"> to minimise target function and repeat this process. Unfortunately it is possible to have final projection which is not satisfied restrictions. In this case we have contradiction in restrictions for specified vectors </w:t>
      </w:r>
      <m:oMath>
        <m:r>
          <w:rPr>
            <w:rFonts w:ascii="Cambria Math" w:eastAsiaTheme="minorEastAsia" w:hAnsi="Cambria Math"/>
          </w:rPr>
          <m:t>b</m:t>
        </m:r>
      </m:oMath>
      <w:r>
        <w:rPr>
          <w:rFonts w:eastAsiaTheme="minorEastAsia"/>
        </w:rPr>
        <w:t xml:space="preserve"> and y.</w:t>
      </w:r>
    </w:p>
    <w:p w:rsidR="00C77B79" w:rsidRDefault="0008058C" w:rsidP="00D35FF2">
      <w:pPr>
        <w:rPr>
          <w:rFonts w:eastAsiaTheme="minorEastAsia"/>
        </w:rPr>
      </w:pPr>
      <w:r>
        <w:rPr>
          <w:rFonts w:eastAsiaTheme="minorEastAsia"/>
        </w:rPr>
        <w:t xml:space="preserve">The next step is search of vector </w:t>
      </w:r>
      <m:oMath>
        <m:r>
          <w:rPr>
            <w:rFonts w:ascii="Cambria Math" w:eastAsiaTheme="minorEastAsia" w:hAnsi="Cambria Math"/>
          </w:rPr>
          <m:t>b</m:t>
        </m:r>
      </m:oMath>
      <w:r>
        <w:rPr>
          <w:rFonts w:eastAsiaTheme="minorEastAsia"/>
        </w:rPr>
        <w:t xml:space="preserve"> for known </w:t>
      </w:r>
      <m:oMath>
        <m:r>
          <w:rPr>
            <w:rFonts w:ascii="Cambria Math" w:eastAsiaTheme="minorEastAsia" w:hAnsi="Cambria Math"/>
          </w:rPr>
          <m:t>x</m:t>
        </m:r>
      </m:oMath>
      <w:r>
        <w:rPr>
          <w:rFonts w:eastAsiaTheme="minorEastAsia"/>
        </w:rPr>
        <w:t xml:space="preserve"> </w:t>
      </w:r>
      <w:proofErr w:type="gramStart"/>
      <w:r>
        <w:rPr>
          <w:rFonts w:eastAsiaTheme="minorEastAsia"/>
        </w:rPr>
        <w:t xml:space="preserve">and </w:t>
      </w:r>
      <w:proofErr w:type="gramEnd"/>
      <m:oMath>
        <m:r>
          <w:rPr>
            <w:rFonts w:ascii="Cambria Math" w:eastAsiaTheme="minorEastAsia" w:hAnsi="Cambria Math"/>
          </w:rPr>
          <m:t>y</m:t>
        </m:r>
      </m:oMath>
      <w:r>
        <w:rPr>
          <w:rFonts w:eastAsiaTheme="minorEastAsia"/>
        </w:rPr>
        <w:t>. For this purpose we calculate derivative</w:t>
      </w:r>
    </w:p>
    <w:p w:rsidR="00C77B79" w:rsidRDefault="0008058C" w:rsidP="00D35F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den>
          </m:f>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den>
          </m:f>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r>
                    <w:rPr>
                      <w:rFonts w:ascii="Cambria Math" w:eastAsiaTheme="minorEastAsia" w:hAnsi="Cambria Math"/>
                    </w:rPr>
                    <m:t>p</m:t>
                  </m:r>
                </m:sub>
              </m:sSub>
              <m:r>
                <w:rPr>
                  <w:rFonts w:ascii="Cambria Math" w:eastAsiaTheme="minorEastAsia" w:hAnsi="Cambria Math"/>
                </w:rPr>
                <m:t>≠@</m:t>
              </m:r>
            </m:sub>
            <m:sup/>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sup>
                  <m:r>
                    <w:rPr>
                      <w:rFonts w:ascii="Cambria Math" w:eastAsiaTheme="minorEastAsia" w:hAnsi="Cambria Math"/>
                    </w:rPr>
                    <m:t>2</m:t>
                  </m:r>
                </m:sup>
              </m:sSup>
            </m:e>
          </m:nary>
          <m:r>
            <w:rPr>
              <w:rFonts w:ascii="Cambria Math" w:eastAsiaTheme="minorEastAsia" w:hAnsi="Cambria Math"/>
            </w:rPr>
            <m:t>=-2</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nary>
          <m:r>
            <w:rPr>
              <w:rFonts w:ascii="Cambria Math" w:eastAsiaTheme="minorEastAsia" w:hAnsi="Cambria Math"/>
            </w:rPr>
            <m:t>=0</m:t>
          </m:r>
        </m:oMath>
      </m:oMathPara>
    </w:p>
    <w:p w:rsidR="00952666" w:rsidRPr="00952666" w:rsidRDefault="0008058C" w:rsidP="00D35FF2">
      <w:pPr>
        <w:rPr>
          <w:rFonts w:eastAsiaTheme="minorEastAsia"/>
        </w:rPr>
      </w:pPr>
      <w:r>
        <w:rPr>
          <w:rFonts w:eastAsiaTheme="minorEastAsia"/>
        </w:rPr>
        <w:t>After some algebra we have</w:t>
      </w:r>
    </w:p>
    <w:p w:rsidR="00E83DF1" w:rsidRPr="0008058C" w:rsidRDefault="0008058C" w:rsidP="00D35FF2">
      <w:pPr>
        <w:rPr>
          <w:rFonts w:eastAsiaTheme="minorEastAsia"/>
        </w:rPr>
      </w:pPr>
      <m:oMathPara>
        <m:oMath>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nary>
          <m:r>
            <w:rPr>
              <w:rFonts w:ascii="Cambria Math" w:eastAsiaTheme="minorEastAsia" w:hAnsi="Cambria Math"/>
            </w:rPr>
            <m:t>=0⇔</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nary>
          <m:r>
            <w:rPr>
              <w:rFonts w:ascii="Cambria Math" w:eastAsiaTheme="minorEastAsia"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08058C" w:rsidTr="007C5CE3">
        <w:tc>
          <w:tcPr>
            <w:tcW w:w="4667" w:type="pct"/>
          </w:tcPr>
          <w:p w:rsidR="0008058C" w:rsidRPr="00906194" w:rsidRDefault="0008058C" w:rsidP="007C5CE3">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nary>
                <m:r>
                  <w:rPr>
                    <w:rFonts w:ascii="Cambria Math" w:hAnsi="Cambria Math"/>
                  </w:rPr>
                  <m:t>.</m:t>
                </m:r>
              </m:oMath>
            </m:oMathPara>
          </w:p>
        </w:tc>
        <w:tc>
          <w:tcPr>
            <w:tcW w:w="333" w:type="pct"/>
            <w:vAlign w:val="center"/>
          </w:tcPr>
          <w:p w:rsidR="0008058C" w:rsidRDefault="0008058C" w:rsidP="007C5CE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Pr>
                <w:rFonts w:eastAsiaTheme="minorEastAsia"/>
                <w:noProof/>
              </w:rPr>
              <w:t>59</w:t>
            </w:r>
            <w:r>
              <w:rPr>
                <w:rFonts w:eastAsiaTheme="minorEastAsia"/>
              </w:rPr>
              <w:fldChar w:fldCharType="end"/>
            </w:r>
            <w:r>
              <w:rPr>
                <w:rFonts w:eastAsiaTheme="minorEastAsia"/>
              </w:rPr>
              <w:t>)</w:t>
            </w:r>
          </w:p>
        </w:tc>
      </w:tr>
    </w:tbl>
    <w:p w:rsidR="0008058C" w:rsidRDefault="0008058C" w:rsidP="00D35FF2">
      <w:pPr>
        <w:rPr>
          <w:rFonts w:eastAsiaTheme="minorEastAsia"/>
        </w:rPr>
      </w:pPr>
      <w:r>
        <w:rPr>
          <w:rFonts w:eastAsiaTheme="minorEastAsia"/>
        </w:rPr>
        <w:t xml:space="preserve">It is evident that during this step function </w:t>
      </w:r>
      <w:r>
        <w:fldChar w:fldCharType="begin"/>
      </w:r>
      <w:r>
        <w:instrText xml:space="preserve"> REF _Ref517972021 \h </w:instrText>
      </w:r>
      <w:r>
        <w:fldChar w:fldCharType="separate"/>
      </w:r>
      <w:r>
        <w:rPr>
          <w:rFonts w:eastAsiaTheme="minorEastAsia"/>
        </w:rPr>
        <w:t>(</w:t>
      </w:r>
      <w:r>
        <w:rPr>
          <w:rFonts w:eastAsiaTheme="minorEastAsia"/>
          <w:noProof/>
        </w:rPr>
        <w:t>52</w:t>
      </w:r>
      <w:r>
        <w:rPr>
          <w:rFonts w:eastAsiaTheme="minorEastAsia"/>
        </w:rPr>
        <w:t>)</w:t>
      </w:r>
      <w:r>
        <w:fldChar w:fldCharType="end"/>
      </w:r>
      <w:r>
        <w:t xml:space="preserve"> can decrease only.</w:t>
      </w:r>
    </w:p>
    <w:p w:rsidR="0008058C" w:rsidRDefault="000543FA" w:rsidP="00D35FF2">
      <w:pPr>
        <w:rPr>
          <w:rFonts w:eastAsiaTheme="minorEastAsia"/>
        </w:rPr>
      </w:pPr>
      <w:r>
        <w:rPr>
          <w:rFonts w:eastAsiaTheme="minorEastAsia"/>
        </w:rPr>
        <w:t xml:space="preserve">The last step is to find vector </w:t>
      </w:r>
      <m:oMath>
        <m:r>
          <w:rPr>
            <w:rFonts w:ascii="Cambria Math" w:eastAsiaTheme="minorEastAsia" w:hAnsi="Cambria Math"/>
          </w:rPr>
          <m:t>y</m:t>
        </m:r>
      </m:oMath>
      <w:r>
        <w:rPr>
          <w:rFonts w:eastAsiaTheme="minorEastAsia"/>
        </w:rPr>
        <w:t xml:space="preserve"> for known </w:t>
      </w:r>
      <m:oMath>
        <m:r>
          <w:rPr>
            <w:rFonts w:ascii="Cambria Math" w:eastAsiaTheme="minorEastAsia" w:hAnsi="Cambria Math"/>
          </w:rPr>
          <m:t>x</m:t>
        </m:r>
      </m:oMath>
      <w:r>
        <w:rPr>
          <w:rFonts w:eastAsiaTheme="minorEastAsia"/>
        </w:rPr>
        <w:t xml:space="preserve"> </w:t>
      </w:r>
      <w:proofErr w:type="gramStart"/>
      <w:r>
        <w:rPr>
          <w:rFonts w:eastAsiaTheme="minorEastAsia"/>
        </w:rPr>
        <w:t xml:space="preserve">and </w:t>
      </w:r>
      <w:proofErr w:type="gramEnd"/>
      <m:oMath>
        <m:r>
          <w:rPr>
            <w:rFonts w:ascii="Cambria Math" w:eastAsiaTheme="minorEastAsia" w:hAnsi="Cambria Math"/>
          </w:rPr>
          <m:t>b</m:t>
        </m:r>
      </m:oMath>
      <w:r>
        <w:rPr>
          <w:rFonts w:eastAsiaTheme="minorEastAsia"/>
        </w:rPr>
        <w:t>.</w:t>
      </w:r>
    </w:p>
    <w:p w:rsidR="000543FA" w:rsidRDefault="000543FA" w:rsidP="000543F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den>
          </m:f>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den>
          </m:f>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sup>
                  <m:r>
                    <w:rPr>
                      <w:rFonts w:ascii="Cambria Math" w:eastAsiaTheme="minorEastAsia" w:hAnsi="Cambria Math"/>
                    </w:rPr>
                    <m:t>2</m:t>
                  </m:r>
                </m:sup>
              </m:sSup>
            </m:e>
          </m:nary>
          <m:r>
            <w:rPr>
              <w:rFonts w:ascii="Cambria Math" w:eastAsiaTheme="minorEastAsia" w:hAnsi="Cambria Math"/>
            </w:rPr>
            <m:t>=-2</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=0</m:t>
          </m:r>
        </m:oMath>
      </m:oMathPara>
    </w:p>
    <w:p w:rsidR="000543FA" w:rsidRPr="00952666" w:rsidRDefault="000543FA" w:rsidP="000543FA">
      <w:pPr>
        <w:rPr>
          <w:rFonts w:eastAsiaTheme="minorEastAsia"/>
        </w:rPr>
      </w:pPr>
      <w:r>
        <w:rPr>
          <w:rFonts w:eastAsiaTheme="minorEastAsia"/>
        </w:rPr>
        <w:t>After some algebra we have</w:t>
      </w:r>
    </w:p>
    <w:p w:rsidR="000543FA" w:rsidRPr="0008058C" w:rsidRDefault="000543FA" w:rsidP="000543FA">
      <w:pPr>
        <w:rPr>
          <w:rFonts w:eastAsiaTheme="minorEastAsia"/>
        </w:rPr>
      </w:pPr>
      <m:oMathPara>
        <m:oMath>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0543FA" w:rsidTr="007C5CE3">
        <w:tc>
          <w:tcPr>
            <w:tcW w:w="4667" w:type="pct"/>
          </w:tcPr>
          <w:p w:rsidR="000543FA" w:rsidRPr="00906194" w:rsidRDefault="000543FA" w:rsidP="000543FA">
            <w:pPr>
              <w:ind w:firstLine="0"/>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,x</m:t>
                            </m:r>
                          </m:e>
                        </m:d>
                      </m:e>
                      <m:sub>
                        <m:r>
                          <w:rPr>
                            <w:rFonts w:ascii="Cambria Math" w:hAnsi="Cambria Math"/>
                          </w:rPr>
                          <m:t>G</m:t>
                        </m:r>
                      </m:sub>
                    </m:sSub>
                  </m:num>
                  <m:den>
                    <m:sSub>
                      <m:sSubPr>
                        <m:ctrlPr>
                          <w:rPr>
                            <w:rFonts w:ascii="Cambria Math" w:hAnsi="Cambria Math"/>
                            <w:i/>
                          </w:rPr>
                        </m:ctrlPr>
                      </m:sSubPr>
                      <m:e>
                        <m:d>
                          <m:dPr>
                            <m:ctrlPr>
                              <w:rPr>
                                <w:rFonts w:ascii="Cambria Math" w:hAnsi="Cambria Math"/>
                                <w:i/>
                              </w:rPr>
                            </m:ctrlPr>
                          </m:dPr>
                          <m:e>
                            <m:r>
                              <w:rPr>
                                <w:rFonts w:ascii="Cambria Math" w:hAnsi="Cambria Math"/>
                              </w:rPr>
                              <m:t>x,x</m:t>
                            </m:r>
                          </m:e>
                        </m:d>
                      </m:e>
                      <m:sub>
                        <m:r>
                          <w:rPr>
                            <w:rFonts w:ascii="Cambria Math" w:hAnsi="Cambria Math"/>
                          </w:rPr>
                          <m:t>G</m:t>
                        </m:r>
                      </m:sub>
                    </m:sSub>
                  </m:den>
                </m:f>
                <m:r>
                  <w:rPr>
                    <w:rFonts w:ascii="Cambria Math" w:hAnsi="Cambria Math"/>
                  </w:rPr>
                  <m:t>.</m:t>
                </m:r>
              </m:oMath>
            </m:oMathPara>
          </w:p>
        </w:tc>
        <w:tc>
          <w:tcPr>
            <w:tcW w:w="333" w:type="pct"/>
            <w:vAlign w:val="center"/>
          </w:tcPr>
          <w:p w:rsidR="000543FA" w:rsidRDefault="000543FA" w:rsidP="007C5CE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Pr>
                <w:rFonts w:eastAsiaTheme="minorEastAsia"/>
                <w:noProof/>
              </w:rPr>
              <w:t>59</w:t>
            </w:r>
            <w:r>
              <w:rPr>
                <w:rFonts w:eastAsiaTheme="minorEastAsia"/>
              </w:rPr>
              <w:fldChar w:fldCharType="end"/>
            </w:r>
            <w:r>
              <w:rPr>
                <w:rFonts w:eastAsiaTheme="minorEastAsia"/>
              </w:rPr>
              <w:t>)</w:t>
            </w:r>
          </w:p>
        </w:tc>
      </w:tr>
    </w:tbl>
    <w:p w:rsidR="0008058C" w:rsidRDefault="000543FA" w:rsidP="000543FA">
      <w:pPr>
        <w:ind w:firstLine="0"/>
        <w:rPr>
          <w:rFonts w:eastAsiaTheme="minorEastAsia"/>
        </w:rPr>
      </w:pPr>
      <w:r>
        <w:rPr>
          <w:rFonts w:eastAsiaTheme="minorEastAsia"/>
        </w:rPr>
        <w:t xml:space="preserve">And the last operation is normalisation of vector </w:t>
      </w:r>
      <m:oMath>
        <m:r>
          <w:rPr>
            <w:rFonts w:ascii="Cambria Math" w:eastAsiaTheme="minorEastAsia" w:hAnsi="Cambria Math"/>
          </w:rPr>
          <m:t>y</m:t>
        </m:r>
      </m:oMath>
      <w:r>
        <w:rPr>
          <w:rFonts w:eastAsiaTheme="minorEastAsia"/>
        </w:rPr>
        <w:t xml:space="preserve"> to unit length.</w:t>
      </w:r>
    </w:p>
    <w:p w:rsidR="0008058C" w:rsidRPr="00104F89" w:rsidRDefault="000543FA" w:rsidP="00D35FF2">
      <w:r>
        <w:t xml:space="preserve">It is very important to stress that the last step of algorithm must be calculation of vector </w:t>
      </w:r>
      <m:oMath>
        <m:r>
          <w:rPr>
            <w:rFonts w:ascii="Cambria Math" w:hAnsi="Cambria Math"/>
          </w:rPr>
          <m:t>x</m:t>
        </m:r>
      </m:oMath>
      <w:r>
        <w:rPr>
          <w:rFonts w:eastAsiaTheme="minorEastAsia"/>
        </w:rPr>
        <w:t xml:space="preserve"> because this step provides hold of conditions.</w:t>
      </w:r>
      <w:bookmarkStart w:id="80" w:name="_GoBack"/>
      <w:bookmarkEnd w:id="80"/>
    </w:p>
    <w:p w:rsidR="009875AE" w:rsidRDefault="008018EF" w:rsidP="008018EF">
      <w:pPr>
        <w:pStyle w:val="Heading1"/>
        <w:rPr>
          <w:rFonts w:eastAsiaTheme="minorEastAsia"/>
        </w:rPr>
      </w:pPr>
      <w:bookmarkStart w:id="81" w:name="_Toc518052260"/>
      <w:r>
        <w:rPr>
          <w:rFonts w:eastAsiaTheme="minorEastAsia"/>
        </w:rPr>
        <w:t>SOM</w:t>
      </w:r>
      <w:bookmarkEnd w:id="81"/>
    </w:p>
    <w:p w:rsidR="0015470E" w:rsidRDefault="0015470E" w:rsidP="0015470E">
      <w:pPr>
        <w:pStyle w:val="Heading1"/>
      </w:pPr>
      <w:bookmarkStart w:id="82" w:name="_Toc518052261"/>
      <w:r>
        <w:t>Tests</w:t>
      </w:r>
      <w:bookmarkEnd w:id="82"/>
    </w:p>
    <w:p w:rsidR="0015470E" w:rsidRDefault="0015470E" w:rsidP="0015470E">
      <w:pPr>
        <w:pStyle w:val="Heading2"/>
      </w:pPr>
      <w:bookmarkStart w:id="83" w:name="_Toc518052262"/>
      <w:r>
        <w:t>Two arcs</w:t>
      </w:r>
      <w:bookmarkEnd w:id="83"/>
    </w:p>
    <w:p w:rsidR="0015470E" w:rsidRDefault="0015470E" w:rsidP="0015470E">
      <w:r>
        <w:t>Data set contains two arcs with shift 4</w:t>
      </w:r>
      <w:r w:rsidR="00D93F6E">
        <w:t xml:space="preserve"> in </w:t>
      </w:r>
      <m:oMath>
        <m:r>
          <w:rPr>
            <w:rFonts w:ascii="Cambria Math" w:hAnsi="Cambria Math"/>
          </w:rPr>
          <m:t>z</m:t>
        </m:r>
      </m:oMath>
      <w:r w:rsidR="00D93F6E">
        <w:t xml:space="preserve"> direction</w:t>
      </w:r>
      <w:r>
        <w:t>. The top arc contains 100 points and the bottom arc contains 400 points.</w:t>
      </w:r>
    </w:p>
    <w:p w:rsidR="0015470E" w:rsidRDefault="0015470E" w:rsidP="0015470E">
      <w:pPr>
        <w:ind w:firstLine="0"/>
        <w:jc w:val="center"/>
      </w:pPr>
      <w:r>
        <w:rPr>
          <w:noProof/>
          <w:lang w:eastAsia="en-GB"/>
        </w:rPr>
        <w:lastRenderedPageBreak/>
        <w:drawing>
          <wp:inline distT="0" distB="0" distL="0" distR="0" wp14:anchorId="117CE5E6" wp14:editId="2B1B8E8B">
            <wp:extent cx="2865600" cy="253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72BC947" wp14:editId="631129D5">
            <wp:extent cx="2865600" cy="2534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5600" cy="2534400"/>
                    </a:xfrm>
                    <a:prstGeom prst="rect">
                      <a:avLst/>
                    </a:prstGeom>
                  </pic:spPr>
                </pic:pic>
              </a:graphicData>
            </a:graphic>
          </wp:inline>
        </w:drawing>
      </w:r>
    </w:p>
    <w:p w:rsidR="0015470E" w:rsidRDefault="006A2A7A" w:rsidP="006A2A7A">
      <w:pPr>
        <w:pStyle w:val="Caption"/>
      </w:pPr>
      <w:proofErr w:type="gramStart"/>
      <w:r>
        <w:t xml:space="preserve">Figure </w:t>
      </w:r>
      <w:fldSimple w:instr=" SEQ Figure \* ARABIC ">
        <w:r w:rsidR="009A31F9">
          <w:rPr>
            <w:noProof/>
          </w:rPr>
          <w:t>14</w:t>
        </w:r>
      </w:fldSimple>
      <w:r>
        <w:t>.</w:t>
      </w:r>
      <w:proofErr w:type="gramEnd"/>
      <w:r>
        <w:t xml:space="preserve"> </w:t>
      </w:r>
      <w:proofErr w:type="gramStart"/>
      <w:r w:rsidR="0015470E" w:rsidRPr="0015470E">
        <w:t>EM(</w:t>
      </w:r>
      <w:proofErr w:type="gramEnd"/>
      <w:r w:rsidR="0015470E" w:rsidRPr="0015470E">
        <w:t>map, data, 'stretch', 0.01, 'bend', 0.1 );</w:t>
      </w:r>
    </w:p>
    <w:p w:rsidR="0015470E" w:rsidRDefault="005A49EC" w:rsidP="0015470E">
      <w:pPr>
        <w:ind w:firstLine="0"/>
        <w:jc w:val="center"/>
      </w:pPr>
      <w:r>
        <w:rPr>
          <w:noProof/>
          <w:lang w:eastAsia="en-GB"/>
        </w:rPr>
        <w:drawing>
          <wp:inline distT="0" distB="0" distL="0" distR="0" wp14:anchorId="22889D3F" wp14:editId="03344930">
            <wp:extent cx="2865600" cy="2534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5600" cy="2534400"/>
                    </a:xfrm>
                    <a:prstGeom prst="rect">
                      <a:avLst/>
                    </a:prstGeom>
                  </pic:spPr>
                </pic:pic>
              </a:graphicData>
            </a:graphic>
          </wp:inline>
        </w:drawing>
      </w:r>
      <w:r w:rsidR="002E5F0E">
        <w:rPr>
          <w:noProof/>
          <w:lang w:eastAsia="en-GB"/>
        </w:rPr>
        <w:drawing>
          <wp:inline distT="0" distB="0" distL="0" distR="0" wp14:anchorId="2E2B5DE4" wp14:editId="41E4E8EB">
            <wp:extent cx="2865600" cy="2534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65600" cy="2534400"/>
                    </a:xfrm>
                    <a:prstGeom prst="rect">
                      <a:avLst/>
                    </a:prstGeom>
                  </pic:spPr>
                </pic:pic>
              </a:graphicData>
            </a:graphic>
          </wp:inline>
        </w:drawing>
      </w:r>
    </w:p>
    <w:p w:rsidR="00E8773C" w:rsidRDefault="006A2A7A" w:rsidP="006A2A7A">
      <w:pPr>
        <w:pStyle w:val="Caption"/>
        <w:rPr>
          <w:color w:val="000000"/>
        </w:rPr>
      </w:pPr>
      <w:proofErr w:type="gramStart"/>
      <w:r>
        <w:t xml:space="preserve">Figure </w:t>
      </w:r>
      <w:fldSimple w:instr=" SEQ Figure \* ARABIC ">
        <w:r w:rsidR="009A31F9">
          <w:rPr>
            <w:noProof/>
          </w:rPr>
          <w:t>15</w:t>
        </w:r>
      </w:fldSimple>
      <w:r>
        <w:t>.</w:t>
      </w:r>
      <w:proofErr w:type="gramEnd"/>
      <w:r>
        <w:t xml:space="preserve"> </w:t>
      </w:r>
      <w:proofErr w:type="gramStart"/>
      <w:r w:rsidR="00E8773C">
        <w:rPr>
          <w:color w:val="000000"/>
        </w:rPr>
        <w:t>EM(</w:t>
      </w:r>
      <w:proofErr w:type="gramEnd"/>
      <w:r w:rsidR="00E8773C">
        <w:rPr>
          <w:color w:val="000000"/>
        </w:rPr>
        <w:t xml:space="preserve">map, data, </w:t>
      </w:r>
      <w:r w:rsidR="00E8773C">
        <w:t>'stretch'</w:t>
      </w:r>
      <w:r w:rsidR="00E8773C">
        <w:rPr>
          <w:color w:val="000000"/>
        </w:rPr>
        <w:t xml:space="preserve">, 0.01, </w:t>
      </w:r>
      <w:r w:rsidR="00E8773C">
        <w:t>'bend'</w:t>
      </w:r>
      <w:r w:rsidR="00E8773C">
        <w:rPr>
          <w:color w:val="000000"/>
        </w:rPr>
        <w:t xml:space="preserve">, 0.1, </w:t>
      </w:r>
      <w:r w:rsidR="00E8773C">
        <w:t>'potential'</w:t>
      </w:r>
      <w:r w:rsidR="00E8773C">
        <w:rPr>
          <w:color w:val="000000"/>
        </w:rPr>
        <w:t xml:space="preserve">, @L2, </w:t>
      </w:r>
      <w:r w:rsidR="00E8773C">
        <w:t>'</w:t>
      </w:r>
      <w:proofErr w:type="spellStart"/>
      <w:r w:rsidR="00E8773C">
        <w:t>Number_of_intervals</w:t>
      </w:r>
      <w:proofErr w:type="spellEnd"/>
      <w:r w:rsidR="00E8773C">
        <w:t>'</w:t>
      </w:r>
      <w:r w:rsidR="00E8773C">
        <w:rPr>
          <w:color w:val="000000"/>
        </w:rPr>
        <w:t>, 2);</w:t>
      </w:r>
      <w:r w:rsidR="00013E1D">
        <w:rPr>
          <w:color w:val="000000"/>
        </w:rPr>
        <w:t xml:space="preserve"> left</w:t>
      </w:r>
    </w:p>
    <w:p w:rsidR="00013E1D" w:rsidRDefault="00013E1D"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sidR="002E5F0E">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002E5F0E" w:rsidRPr="002E5F0E">
        <w:rPr>
          <w:color w:val="000000"/>
          <w:highlight w:val="yellow"/>
        </w:rPr>
        <w:t>5</w:t>
      </w:r>
      <w:r w:rsidRPr="002E5F0E">
        <w:rPr>
          <w:color w:val="000000"/>
        </w:rPr>
        <w:t>); right</w:t>
      </w:r>
    </w:p>
    <w:p w:rsidR="0015470E" w:rsidRDefault="002E5F0E" w:rsidP="0015470E">
      <w:pPr>
        <w:ind w:firstLine="0"/>
        <w:jc w:val="center"/>
        <w:rPr>
          <w:noProof/>
          <w:lang w:eastAsia="en-GB"/>
        </w:rPr>
      </w:pPr>
      <w:r>
        <w:rPr>
          <w:noProof/>
          <w:lang w:eastAsia="en-GB"/>
        </w:rPr>
        <w:drawing>
          <wp:inline distT="0" distB="0" distL="0" distR="0" wp14:anchorId="681B7832" wp14:editId="06CCC007">
            <wp:extent cx="2865600" cy="253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3C8BDC4" wp14:editId="073BEB34">
            <wp:extent cx="2865600" cy="253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5600" cy="2534400"/>
                    </a:xfrm>
                    <a:prstGeom prst="rect">
                      <a:avLst/>
                    </a:prstGeom>
                  </pic:spPr>
                </pic:pic>
              </a:graphicData>
            </a:graphic>
          </wp:inline>
        </w:drawing>
      </w:r>
    </w:p>
    <w:p w:rsidR="00013E1D" w:rsidRDefault="006A2A7A" w:rsidP="006A2A7A">
      <w:pPr>
        <w:pStyle w:val="Caption"/>
        <w:rPr>
          <w:noProof/>
          <w:lang w:eastAsia="en-GB"/>
        </w:rPr>
      </w:pPr>
      <w:proofErr w:type="gramStart"/>
      <w:r>
        <w:t xml:space="preserve">Figure </w:t>
      </w:r>
      <w:fldSimple w:instr=" SEQ Figure \* ARABIC ">
        <w:r w:rsidR="009A31F9">
          <w:rPr>
            <w:noProof/>
          </w:rPr>
          <w:t>16</w:t>
        </w:r>
      </w:fldSimple>
      <w:r>
        <w:t>.</w:t>
      </w:r>
      <w:proofErr w:type="gramEnd"/>
      <w:r>
        <w:t xml:space="preserve"> </w:t>
      </w:r>
      <w:r w:rsidR="002E5F0E">
        <w:rPr>
          <w:noProof/>
          <w:lang w:eastAsia="en-GB"/>
        </w:rPr>
        <w:t xml:space="preserve">EM(map, data, 'stretch', 0.01, 'bend', 0.1, 'potential', </w:t>
      </w:r>
      <w:r w:rsidR="002E5F0E" w:rsidRPr="002E5F0E">
        <w:rPr>
          <w:noProof/>
          <w:highlight w:val="yellow"/>
          <w:lang w:eastAsia="en-GB"/>
        </w:rPr>
        <w:t>@LLog</w:t>
      </w:r>
      <w:r w:rsidR="002E5F0E">
        <w:rPr>
          <w:noProof/>
          <w:lang w:eastAsia="en-GB"/>
        </w:rPr>
        <w:t xml:space="preserve">, 'Number_of_intervals', </w:t>
      </w:r>
      <w:r w:rsidR="002E5F0E" w:rsidRPr="002E5F0E">
        <w:rPr>
          <w:noProof/>
          <w:highlight w:val="yellow"/>
          <w:lang w:eastAsia="en-GB"/>
        </w:rPr>
        <w:t>5</w:t>
      </w:r>
      <w:r w:rsidR="002E5F0E">
        <w:rPr>
          <w:noProof/>
          <w:lang w:eastAsia="en-GB"/>
        </w:rPr>
        <w:t>); left</w:t>
      </w:r>
    </w:p>
    <w:p w:rsidR="0015470E" w:rsidRDefault="00E8773C" w:rsidP="006A2A7A">
      <w:pPr>
        <w:pStyle w:val="Caption"/>
      </w:pPr>
      <w:r>
        <w:t xml:space="preserve">EM(map, data, 'stretch', 0.01, 'bend', 0.1, 'potential', </w:t>
      </w:r>
      <w:r w:rsidRPr="00BA3958">
        <w:rPr>
          <w:highlight w:val="yellow"/>
        </w:rPr>
        <w:t>@L2</w:t>
      </w:r>
      <w:r>
        <w:t>, '</w:t>
      </w:r>
      <w:proofErr w:type="spellStart"/>
      <w:r>
        <w:t>Number_of_in</w:t>
      </w:r>
      <w:r w:rsidR="002E5F0E">
        <w:t>tervals</w:t>
      </w:r>
      <w:proofErr w:type="spellEnd"/>
      <w:r w:rsidR="002E5F0E">
        <w:t xml:space="preserve">', </w:t>
      </w:r>
      <w:r w:rsidR="002E5F0E" w:rsidRPr="00BA3958">
        <w:rPr>
          <w:highlight w:val="yellow"/>
        </w:rPr>
        <w:t>2</w:t>
      </w:r>
      <w:r w:rsidR="002E5F0E">
        <w:t>, '</w:t>
      </w:r>
      <w:proofErr w:type="spellStart"/>
      <w:r w:rsidR="002E5F0E">
        <w:t>intshrinkage</w:t>
      </w:r>
      <w:proofErr w:type="spellEnd"/>
      <w:r w:rsidR="002E5F0E">
        <w:t xml:space="preserve">', </w:t>
      </w:r>
      <w:r w:rsidR="002E5F0E" w:rsidRPr="00BA3958">
        <w:rPr>
          <w:highlight w:val="yellow"/>
        </w:rPr>
        <w:t>0.7</w:t>
      </w:r>
      <w:r>
        <w:t>);</w:t>
      </w:r>
      <w:r w:rsidR="00BA3958">
        <w:t xml:space="preserve"> right</w:t>
      </w:r>
    </w:p>
    <w:p w:rsidR="00D93F6E" w:rsidRDefault="00D93F6E" w:rsidP="00D93F6E">
      <w:pPr>
        <w:spacing w:before="240"/>
      </w:pPr>
      <w:r>
        <w:lastRenderedPageBreak/>
        <w:t xml:space="preserve">We can see that </w:t>
      </w:r>
      <w:proofErr w:type="spellStart"/>
      <w:r>
        <w:t>LLog</w:t>
      </w:r>
      <w:proofErr w:type="spellEnd"/>
      <w:r>
        <w:t xml:space="preserve"> or L1 norm have approximately the same robustness property as L2 with trimming.</w:t>
      </w:r>
    </w:p>
    <w:p w:rsidR="00D93F6E" w:rsidRDefault="00D93F6E" w:rsidP="00D93F6E">
      <w:pPr>
        <w:pStyle w:val="Heading2"/>
      </w:pPr>
      <w:bookmarkStart w:id="84" w:name="_Toc518052263"/>
      <w:r>
        <w:t>Two arcs with x and y shift</w:t>
      </w:r>
      <w:bookmarkEnd w:id="84"/>
    </w:p>
    <w:p w:rsidR="00D93F6E" w:rsidRDefault="00D93F6E" w:rsidP="00D93F6E">
      <w:r>
        <w:t xml:space="preserve">Data set contains two arcs with shift 5 in </w:t>
      </w:r>
      <m:oMath>
        <m:r>
          <w:rPr>
            <w:rFonts w:ascii="Cambria Math" w:hAnsi="Cambria Math"/>
          </w:rPr>
          <m:t>x</m:t>
        </m:r>
      </m:oMath>
      <w:r>
        <w:t xml:space="preserve"> direction. The shifted arc contains 100 points and the bottom arc contains 400 points.</w:t>
      </w:r>
    </w:p>
    <w:p w:rsidR="00D93F6E" w:rsidRDefault="00D93F6E" w:rsidP="00D93F6E">
      <w:pPr>
        <w:ind w:firstLine="0"/>
        <w:jc w:val="center"/>
      </w:pPr>
      <w:r>
        <w:rPr>
          <w:noProof/>
          <w:lang w:eastAsia="en-GB"/>
        </w:rPr>
        <w:drawing>
          <wp:inline distT="0" distB="0" distL="0" distR="0" wp14:anchorId="2EEE0D89" wp14:editId="03B959E7">
            <wp:extent cx="2865600" cy="2534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19B03F63" wp14:editId="30DE0167">
            <wp:extent cx="2865600" cy="253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5600" cy="2534400"/>
                    </a:xfrm>
                    <a:prstGeom prst="rect">
                      <a:avLst/>
                    </a:prstGeom>
                  </pic:spPr>
                </pic:pic>
              </a:graphicData>
            </a:graphic>
          </wp:inline>
        </w:drawing>
      </w:r>
    </w:p>
    <w:p w:rsidR="00D93F6E" w:rsidRDefault="006A2A7A" w:rsidP="006A2A7A">
      <w:pPr>
        <w:pStyle w:val="Caption"/>
      </w:pPr>
      <w:proofErr w:type="gramStart"/>
      <w:r>
        <w:t xml:space="preserve">Figure </w:t>
      </w:r>
      <w:fldSimple w:instr=" SEQ Figure \* ARABIC ">
        <w:r w:rsidR="009A31F9">
          <w:rPr>
            <w:noProof/>
          </w:rPr>
          <w:t>17</w:t>
        </w:r>
      </w:fldSimple>
      <w:r>
        <w:t>.</w:t>
      </w:r>
      <w:proofErr w:type="gramEnd"/>
      <w:r>
        <w:t xml:space="preserve"> </w:t>
      </w:r>
      <w:proofErr w:type="gramStart"/>
      <w:r w:rsidR="00D93F6E" w:rsidRPr="00D93F6E">
        <w:t>EM(</w:t>
      </w:r>
      <w:proofErr w:type="gramEnd"/>
      <w:r w:rsidR="00D93F6E" w:rsidRPr="00D93F6E">
        <w:t>map, data, 'stretch', 0.01, 'bend', 0.1 );</w:t>
      </w:r>
    </w:p>
    <w:p w:rsidR="00D93F6E" w:rsidRDefault="00D93F6E" w:rsidP="00D93F6E">
      <w:pPr>
        <w:ind w:firstLine="0"/>
        <w:jc w:val="center"/>
      </w:pPr>
      <w:r>
        <w:rPr>
          <w:noProof/>
          <w:lang w:eastAsia="en-GB"/>
        </w:rPr>
        <w:drawing>
          <wp:inline distT="0" distB="0" distL="0" distR="0" wp14:anchorId="1895383D" wp14:editId="6CB209F8">
            <wp:extent cx="2865600" cy="25344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2F23F12" wp14:editId="5EC93965">
            <wp:extent cx="2865600" cy="2534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color w:val="000000"/>
        </w:rPr>
      </w:pPr>
      <w:proofErr w:type="gramStart"/>
      <w:r>
        <w:t xml:space="preserve">Figure </w:t>
      </w:r>
      <w:fldSimple w:instr=" SEQ Figure \* ARABIC ">
        <w:r w:rsidR="009A31F9">
          <w:rPr>
            <w:noProof/>
          </w:rPr>
          <w:t>18</w:t>
        </w:r>
      </w:fldSimple>
      <w:r>
        <w:t>.</w:t>
      </w:r>
      <w:proofErr w:type="gramEnd"/>
      <w:r>
        <w:t xml:space="preserve"> </w:t>
      </w:r>
      <w:proofErr w:type="gramStart"/>
      <w:r w:rsidR="00D93F6E">
        <w:rPr>
          <w:color w:val="000000"/>
        </w:rPr>
        <w:t>EM(</w:t>
      </w:r>
      <w:proofErr w:type="gramEnd"/>
      <w:r w:rsidR="00D93F6E">
        <w:rPr>
          <w:color w:val="000000"/>
        </w:rPr>
        <w:t xml:space="preserve">map, data, </w:t>
      </w:r>
      <w:r w:rsidR="00D93F6E">
        <w:t>'stretch'</w:t>
      </w:r>
      <w:r w:rsidR="00D93F6E">
        <w:rPr>
          <w:color w:val="000000"/>
        </w:rPr>
        <w:t xml:space="preserve">, 0.01, </w:t>
      </w:r>
      <w:r w:rsidR="00D93F6E">
        <w:t>'bend'</w:t>
      </w:r>
      <w:r w:rsidR="00D93F6E">
        <w:rPr>
          <w:color w:val="000000"/>
        </w:rPr>
        <w:t xml:space="preserve">, 0.1, </w:t>
      </w:r>
      <w:r w:rsidR="00D93F6E">
        <w:t>'potential'</w:t>
      </w:r>
      <w:r w:rsidR="00D93F6E">
        <w:rPr>
          <w:color w:val="000000"/>
        </w:rPr>
        <w:t xml:space="preserve">, @L2, </w:t>
      </w:r>
      <w:r w:rsidR="00D93F6E">
        <w:t>'</w:t>
      </w:r>
      <w:proofErr w:type="spellStart"/>
      <w:r w:rsidR="00D93F6E">
        <w:t>Number_of_intervals</w:t>
      </w:r>
      <w:proofErr w:type="spellEnd"/>
      <w:r w:rsidR="00D93F6E">
        <w:t>'</w:t>
      </w:r>
      <w:r w:rsidR="00D93F6E">
        <w:rPr>
          <w:color w:val="000000"/>
        </w:rPr>
        <w:t>, 2); left</w:t>
      </w:r>
    </w:p>
    <w:p w:rsidR="00D93F6E" w:rsidRDefault="00D93F6E"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right</w:t>
      </w:r>
    </w:p>
    <w:p w:rsidR="00D93F6E" w:rsidRDefault="00D93F6E" w:rsidP="00D93F6E">
      <w:pPr>
        <w:ind w:firstLine="0"/>
        <w:jc w:val="center"/>
      </w:pPr>
      <w:r>
        <w:rPr>
          <w:noProof/>
          <w:lang w:eastAsia="en-GB"/>
        </w:rPr>
        <w:lastRenderedPageBreak/>
        <w:drawing>
          <wp:inline distT="0" distB="0" distL="0" distR="0" wp14:anchorId="4B659B0E" wp14:editId="6D523144">
            <wp:extent cx="2865600" cy="253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397D76AD" wp14:editId="3E94C260">
            <wp:extent cx="2865600" cy="25344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noProof/>
          <w:lang w:eastAsia="en-GB"/>
        </w:rPr>
      </w:pPr>
      <w:proofErr w:type="gramStart"/>
      <w:r>
        <w:t xml:space="preserve">Figure </w:t>
      </w:r>
      <w:fldSimple w:instr=" SEQ Figure \* ARABIC ">
        <w:r w:rsidR="009A31F9">
          <w:rPr>
            <w:noProof/>
          </w:rPr>
          <w:t>19</w:t>
        </w:r>
      </w:fldSimple>
      <w:r>
        <w:t>.</w:t>
      </w:r>
      <w:proofErr w:type="gramEnd"/>
      <w:r>
        <w:t xml:space="preserve"> </w:t>
      </w:r>
      <w:r w:rsidR="00D93F6E">
        <w:rPr>
          <w:noProof/>
          <w:lang w:eastAsia="en-GB"/>
        </w:rPr>
        <w:t xml:space="preserve">EM(map, data, 'stretch', 0.01, 'bend', 0.1, 'potential', </w:t>
      </w:r>
      <w:r w:rsidR="00D93F6E" w:rsidRPr="002E5F0E">
        <w:rPr>
          <w:noProof/>
          <w:highlight w:val="yellow"/>
          <w:lang w:eastAsia="en-GB"/>
        </w:rPr>
        <w:t>@LLog</w:t>
      </w:r>
      <w:r w:rsidR="00D93F6E">
        <w:rPr>
          <w:noProof/>
          <w:lang w:eastAsia="en-GB"/>
        </w:rPr>
        <w:t xml:space="preserve">, 'Number_of_intervals', </w:t>
      </w:r>
      <w:r w:rsidR="00D93F6E" w:rsidRPr="002E5F0E">
        <w:rPr>
          <w:noProof/>
          <w:highlight w:val="yellow"/>
          <w:lang w:eastAsia="en-GB"/>
        </w:rPr>
        <w:t>5</w:t>
      </w:r>
      <w:r w:rsidR="00D93F6E">
        <w:rPr>
          <w:noProof/>
          <w:lang w:eastAsia="en-GB"/>
        </w:rPr>
        <w:t>); left</w:t>
      </w:r>
    </w:p>
    <w:p w:rsidR="00D93F6E" w:rsidRDefault="00D93F6E"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rsidR="006A2A7A">
        <w:t>);</w:t>
      </w:r>
    </w:p>
    <w:p w:rsidR="00D93F6E" w:rsidRDefault="00D93F6E" w:rsidP="00D93F6E">
      <w:pPr>
        <w:spacing w:before="240"/>
      </w:pPr>
      <w:r>
        <w:t xml:space="preserve">We can see that </w:t>
      </w:r>
      <w:proofErr w:type="spellStart"/>
      <w:r>
        <w:t>LLog</w:t>
      </w:r>
      <w:proofErr w:type="spellEnd"/>
      <w:r>
        <w:t xml:space="preserve"> or L1 norm have approximately the same robustness property as L2 with trimming. We can also estimate uniformity of nodes loading.</w:t>
      </w:r>
    </w:p>
    <w:p w:rsidR="00BB3E39" w:rsidRDefault="00BB3E39" w:rsidP="00D93F6E">
      <w:pPr>
        <w:ind w:firstLine="0"/>
        <w:jc w:val="center"/>
        <w:rPr>
          <w:noProof/>
          <w:lang w:eastAsia="en-GB"/>
        </w:rPr>
      </w:pPr>
      <w:r>
        <w:rPr>
          <w:noProof/>
          <w:lang w:eastAsia="en-GB"/>
        </w:rPr>
        <w:drawing>
          <wp:inline distT="0" distB="0" distL="0" distR="0" wp14:anchorId="43A9938D" wp14:editId="744E65EE">
            <wp:extent cx="1908000" cy="168840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916DC1" wp14:editId="4B2EDD97">
            <wp:extent cx="1908000" cy="1688400"/>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3070890" wp14:editId="2A6897C8">
            <wp:extent cx="1908000" cy="1688400"/>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000" cy="1688400"/>
                    </a:xfrm>
                    <a:prstGeom prst="rect">
                      <a:avLst/>
                    </a:prstGeom>
                  </pic:spPr>
                </pic:pic>
              </a:graphicData>
            </a:graphic>
          </wp:inline>
        </w:drawing>
      </w:r>
    </w:p>
    <w:p w:rsidR="00BB3E39" w:rsidRDefault="00BB3E39" w:rsidP="00D93F6E">
      <w:pPr>
        <w:ind w:firstLine="0"/>
        <w:jc w:val="center"/>
      </w:pPr>
      <w:r>
        <w:rPr>
          <w:noProof/>
          <w:lang w:eastAsia="en-GB"/>
        </w:rPr>
        <w:drawing>
          <wp:inline distT="0" distB="0" distL="0" distR="0" wp14:anchorId="41B766AF" wp14:editId="28A0344B">
            <wp:extent cx="1908000" cy="168840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9CBE6D" wp14:editId="2BD4CDEA">
            <wp:extent cx="1908000" cy="168840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8000" cy="1688400"/>
                    </a:xfrm>
                    <a:prstGeom prst="rect">
                      <a:avLst/>
                    </a:prstGeom>
                  </pic:spPr>
                </pic:pic>
              </a:graphicData>
            </a:graphic>
          </wp:inline>
        </w:drawing>
      </w:r>
    </w:p>
    <w:p w:rsidR="00BB3E39" w:rsidRDefault="006A2A7A" w:rsidP="006A2A7A">
      <w:pPr>
        <w:pStyle w:val="Caption"/>
      </w:pPr>
      <w:proofErr w:type="gramStart"/>
      <w:r>
        <w:t xml:space="preserve">Figure </w:t>
      </w:r>
      <w:fldSimple w:instr=" SEQ Figure \* ARABIC ">
        <w:r w:rsidR="009A31F9">
          <w:rPr>
            <w:noProof/>
          </w:rPr>
          <w:t>20</w:t>
        </w:r>
      </w:fldSimple>
      <w:r>
        <w:t>.</w:t>
      </w:r>
      <w:proofErr w:type="gramEnd"/>
      <w:r>
        <w:t xml:space="preserve"> </w:t>
      </w:r>
      <w:r w:rsidR="00BB3E39">
        <w:t>Left to right&lt; top – down:</w:t>
      </w:r>
    </w:p>
    <w:p w:rsidR="00BB3E39" w:rsidRDefault="00BB3E39" w:rsidP="006A2A7A">
      <w:pPr>
        <w:pStyle w:val="Caption"/>
      </w:pPr>
      <w:proofErr w:type="gramStart"/>
      <w:r w:rsidRPr="00D93F6E">
        <w:t>EM(</w:t>
      </w:r>
      <w:proofErr w:type="gramEnd"/>
      <w:r w:rsidRPr="00D93F6E">
        <w:t>map, data, 'stretch', 0.01, 'bend', 0.1 );</w:t>
      </w:r>
    </w:p>
    <w:p w:rsidR="00BB3E39" w:rsidRDefault="00BB3E39" w:rsidP="006A2A7A">
      <w:pPr>
        <w:pStyle w:val="Caption"/>
        <w:rPr>
          <w:color w:val="000000"/>
        </w:rPr>
      </w:pPr>
      <w:proofErr w:type="gramStart"/>
      <w:r>
        <w:rPr>
          <w:color w:val="000000"/>
        </w:rPr>
        <w:t>EM(</w:t>
      </w:r>
      <w:proofErr w:type="gramEnd"/>
      <w:r>
        <w:rPr>
          <w:color w:val="000000"/>
        </w:rPr>
        <w:t xml:space="preserve">map, data, </w:t>
      </w:r>
      <w:r>
        <w:t>'stretch'</w:t>
      </w:r>
      <w:r>
        <w:rPr>
          <w:color w:val="000000"/>
        </w:rPr>
        <w:t xml:space="preserve">, 0.01, </w:t>
      </w:r>
      <w:r>
        <w:t>'bend'</w:t>
      </w:r>
      <w:r>
        <w:rPr>
          <w:color w:val="000000"/>
        </w:rPr>
        <w:t xml:space="preserve">, 0.1, </w:t>
      </w:r>
      <w:r>
        <w:t>'potential'</w:t>
      </w:r>
      <w:r>
        <w:rPr>
          <w:color w:val="000000"/>
        </w:rPr>
        <w:t xml:space="preserve">, @L2, </w:t>
      </w:r>
      <w:r>
        <w:t>'</w:t>
      </w:r>
      <w:proofErr w:type="spellStart"/>
      <w:r>
        <w:t>Number_of_intervals</w:t>
      </w:r>
      <w:proofErr w:type="spellEnd"/>
      <w:r>
        <w:t>'</w:t>
      </w:r>
      <w:r>
        <w:rPr>
          <w:color w:val="000000"/>
        </w:rPr>
        <w:t>, 2);</w:t>
      </w:r>
    </w:p>
    <w:p w:rsidR="00BB3E39" w:rsidRDefault="00BB3E39"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w:t>
      </w:r>
    </w:p>
    <w:p w:rsidR="00BB3E39" w:rsidRDefault="00BB3E39" w:rsidP="006A2A7A">
      <w:pPr>
        <w:pStyle w:val="Caption"/>
        <w:rPr>
          <w:noProof/>
          <w:lang w:eastAsia="en-GB"/>
        </w:rPr>
      </w:pPr>
      <w:r>
        <w:rPr>
          <w:noProof/>
          <w:lang w:eastAsia="en-GB"/>
        </w:rPr>
        <w:t xml:space="preserve">EM(map, data, 'stretch', 0.01, 'bend', 0.1, 'potential', </w:t>
      </w:r>
      <w:r w:rsidRPr="002E5F0E">
        <w:rPr>
          <w:noProof/>
          <w:highlight w:val="yellow"/>
          <w:lang w:eastAsia="en-GB"/>
        </w:rPr>
        <w:t>@LLog</w:t>
      </w:r>
      <w:r>
        <w:rPr>
          <w:noProof/>
          <w:lang w:eastAsia="en-GB"/>
        </w:rPr>
        <w:t xml:space="preserve">, 'Number_of_intervals', </w:t>
      </w:r>
      <w:r w:rsidRPr="002E5F0E">
        <w:rPr>
          <w:noProof/>
          <w:highlight w:val="yellow"/>
          <w:lang w:eastAsia="en-GB"/>
        </w:rPr>
        <w:t>5</w:t>
      </w:r>
      <w:r>
        <w:rPr>
          <w:noProof/>
          <w:lang w:eastAsia="en-GB"/>
        </w:rPr>
        <w:t>);</w:t>
      </w:r>
    </w:p>
    <w:p w:rsidR="00BB3E39" w:rsidRDefault="00BB3E39"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t>);</w:t>
      </w:r>
    </w:p>
    <w:p w:rsidR="00BB3E39" w:rsidRDefault="00BB3E39" w:rsidP="00BB3E39">
      <w:pPr>
        <w:spacing w:before="240"/>
      </w:pPr>
      <w:r>
        <w:t xml:space="preserve">We can see that all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based graphs have approximately uniform distribution of number of points per node (approximately the same size of all nodes).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w:t>
      </w:r>
      <w:proofErr w:type="gramStart"/>
      <w:r>
        <w:rPr>
          <w:rFonts w:eastAsiaTheme="minorEastAsia"/>
        </w:rPr>
        <w:t>and</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less uniform. This eff</w:t>
      </w:r>
      <w:proofErr w:type="spellStart"/>
      <w:r>
        <w:rPr>
          <w:rFonts w:eastAsiaTheme="minorEastAsia"/>
        </w:rPr>
        <w:t>ect</w:t>
      </w:r>
      <w:proofErr w:type="spellEnd"/>
      <w:r>
        <w:rPr>
          <w:rFonts w:eastAsiaTheme="minorEastAsia"/>
        </w:rPr>
        <w:t xml:space="preserve"> can be compensated by decreasing of stretch modulo (see </w:t>
      </w:r>
      <w:r w:rsidR="006A2A7A">
        <w:rPr>
          <w:rFonts w:eastAsiaTheme="minorEastAsia"/>
        </w:rPr>
        <w:fldChar w:fldCharType="begin"/>
      </w:r>
      <w:r w:rsidR="006A2A7A">
        <w:rPr>
          <w:rFonts w:eastAsiaTheme="minorEastAsia"/>
        </w:rPr>
        <w:instrText xml:space="preserve"> REF _Ref516673779 \h </w:instrText>
      </w:r>
      <w:r w:rsidR="006A2A7A">
        <w:rPr>
          <w:rFonts w:eastAsiaTheme="minorEastAsia"/>
        </w:rPr>
      </w:r>
      <w:r w:rsidR="006A2A7A">
        <w:rPr>
          <w:rFonts w:eastAsiaTheme="minorEastAsia"/>
        </w:rPr>
        <w:fldChar w:fldCharType="separate"/>
      </w:r>
      <w:r w:rsidR="009A31F9">
        <w:t xml:space="preserve">Figure </w:t>
      </w:r>
      <w:r w:rsidR="009A31F9">
        <w:rPr>
          <w:noProof/>
        </w:rPr>
        <w:t>21</w:t>
      </w:r>
      <w:r w:rsidR="006A2A7A">
        <w:rPr>
          <w:rFonts w:eastAsiaTheme="minorEastAsia"/>
        </w:rPr>
        <w:fldChar w:fldCharType="end"/>
      </w:r>
      <w:r>
        <w:rPr>
          <w:rFonts w:eastAsiaTheme="minorEastAsia"/>
        </w:rPr>
        <w:t>).</w:t>
      </w:r>
    </w:p>
    <w:p w:rsidR="00BB3E39" w:rsidRDefault="00BB3E39" w:rsidP="00D93F6E">
      <w:pPr>
        <w:ind w:firstLine="0"/>
        <w:jc w:val="center"/>
      </w:pPr>
      <w:r>
        <w:rPr>
          <w:noProof/>
          <w:lang w:eastAsia="en-GB"/>
        </w:rPr>
        <w:lastRenderedPageBreak/>
        <w:drawing>
          <wp:inline distT="0" distB="0" distL="0" distR="0" wp14:anchorId="42BDD6B6" wp14:editId="07E2D8F1">
            <wp:extent cx="2865600" cy="25344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6425DA16" wp14:editId="676EA973">
            <wp:extent cx="2865600" cy="2534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5600" cy="2534400"/>
                    </a:xfrm>
                    <a:prstGeom prst="rect">
                      <a:avLst/>
                    </a:prstGeom>
                  </pic:spPr>
                </pic:pic>
              </a:graphicData>
            </a:graphic>
          </wp:inline>
        </w:drawing>
      </w:r>
    </w:p>
    <w:p w:rsidR="00BB3E39" w:rsidRDefault="006A2A7A" w:rsidP="006A2A7A">
      <w:pPr>
        <w:pStyle w:val="Caption"/>
        <w:rPr>
          <w:color w:val="000000"/>
        </w:rPr>
      </w:pPr>
      <w:bookmarkStart w:id="85" w:name="_Ref516673779"/>
      <w:proofErr w:type="gramStart"/>
      <w:r>
        <w:t xml:space="preserve">Figure </w:t>
      </w:r>
      <w:fldSimple w:instr=" SEQ Figure \* ARABIC ">
        <w:r w:rsidR="009A31F9">
          <w:rPr>
            <w:noProof/>
          </w:rPr>
          <w:t>21</w:t>
        </w:r>
      </w:fldSimple>
      <w:bookmarkEnd w:id="85"/>
      <w:r>
        <w:t>.</w:t>
      </w:r>
      <w:proofErr w:type="gramEnd"/>
      <w:r>
        <w:t xml:space="preserve"> </w:t>
      </w:r>
      <w:proofErr w:type="gramStart"/>
      <w:r w:rsidR="00BB3E39">
        <w:rPr>
          <w:color w:val="000000"/>
        </w:rPr>
        <w:t>EM(</w:t>
      </w:r>
      <w:proofErr w:type="gramEnd"/>
      <w:r w:rsidR="00BB3E39">
        <w:rPr>
          <w:color w:val="000000"/>
        </w:rPr>
        <w:t xml:space="preserve">map, data, </w:t>
      </w:r>
      <w:r w:rsidR="00BB3E39">
        <w:t>'stretch'</w:t>
      </w:r>
      <w:r w:rsidR="00BB3E39" w:rsidRPr="002E5F0E">
        <w:rPr>
          <w:color w:val="000000"/>
        </w:rPr>
        <w:t xml:space="preserve">, </w:t>
      </w:r>
      <w:r w:rsidR="00BB3E39" w:rsidRPr="00BB3E39">
        <w:rPr>
          <w:color w:val="000000"/>
          <w:highlight w:val="cyan"/>
        </w:rPr>
        <w:t>0.01</w:t>
      </w:r>
      <w:r w:rsidR="00BB3E39" w:rsidRPr="002E5F0E">
        <w:rPr>
          <w:color w:val="000000"/>
        </w:rPr>
        <w:t xml:space="preserve">, </w:t>
      </w:r>
      <w:r w:rsidR="00BB3E39" w:rsidRPr="002E5F0E">
        <w:t>'bend'</w:t>
      </w:r>
      <w:r w:rsidR="00BB3E39" w:rsidRPr="002E5F0E">
        <w:rPr>
          <w:color w:val="000000"/>
        </w:rPr>
        <w:t>, 0.</w:t>
      </w:r>
      <w:r w:rsidR="00BB3E39">
        <w:rPr>
          <w:color w:val="000000"/>
        </w:rPr>
        <w:t>1</w:t>
      </w:r>
      <w:r w:rsidR="00BB3E39" w:rsidRPr="002E5F0E">
        <w:rPr>
          <w:color w:val="000000"/>
        </w:rPr>
        <w:t xml:space="preserve">, </w:t>
      </w:r>
      <w:r w:rsidR="00BB3E39" w:rsidRPr="002E5F0E">
        <w:t>'potential'</w:t>
      </w:r>
      <w:r w:rsidR="00BB3E39" w:rsidRPr="002E5F0E">
        <w:rPr>
          <w:color w:val="000000"/>
        </w:rPr>
        <w:t xml:space="preserve">, </w:t>
      </w:r>
      <w:r w:rsidR="00BB3E39" w:rsidRPr="002E5F0E">
        <w:rPr>
          <w:color w:val="000000"/>
          <w:highlight w:val="yellow"/>
        </w:rPr>
        <w:t>@L1</w:t>
      </w:r>
      <w:r w:rsidR="00BB3E39" w:rsidRPr="002E5F0E">
        <w:rPr>
          <w:color w:val="000000"/>
        </w:rPr>
        <w:t xml:space="preserve">, </w:t>
      </w:r>
      <w:r w:rsidR="00BB3E39" w:rsidRPr="002E5F0E">
        <w:t>'</w:t>
      </w:r>
      <w:proofErr w:type="spellStart"/>
      <w:r w:rsidR="00BB3E39" w:rsidRPr="002E5F0E">
        <w:t>Number_of_intervals</w:t>
      </w:r>
      <w:proofErr w:type="spellEnd"/>
      <w:r w:rsidR="00BB3E39" w:rsidRPr="002E5F0E">
        <w:t>'</w:t>
      </w:r>
      <w:r w:rsidR="00BB3E39" w:rsidRPr="002E5F0E">
        <w:rPr>
          <w:color w:val="000000"/>
        </w:rPr>
        <w:t xml:space="preserve">, </w:t>
      </w:r>
      <w:r w:rsidR="00BB3E39" w:rsidRPr="002E5F0E">
        <w:rPr>
          <w:color w:val="000000"/>
          <w:highlight w:val="yellow"/>
        </w:rPr>
        <w:t>5</w:t>
      </w:r>
      <w:r w:rsidR="00BB3E39" w:rsidRPr="002E5F0E">
        <w:rPr>
          <w:color w:val="000000"/>
        </w:rPr>
        <w:t xml:space="preserve">); </w:t>
      </w:r>
      <w:r w:rsidR="00BB3E39">
        <w:rPr>
          <w:color w:val="000000"/>
        </w:rPr>
        <w:t>left</w:t>
      </w:r>
    </w:p>
    <w:p w:rsidR="00BB3E39" w:rsidRDefault="00BB3E39" w:rsidP="006A2A7A">
      <w:pPr>
        <w:pStyle w:val="Caption"/>
        <w:rPr>
          <w:color w:val="000000"/>
        </w:rPr>
      </w:pPr>
      <w:proofErr w:type="gramStart"/>
      <w:r>
        <w:rPr>
          <w:color w:val="000000"/>
        </w:rPr>
        <w:t>EM(</w:t>
      </w:r>
      <w:proofErr w:type="gramEnd"/>
      <w:r>
        <w:rPr>
          <w:color w:val="000000"/>
        </w:rPr>
        <w:t xml:space="preserve">map, data, </w:t>
      </w:r>
      <w:r>
        <w:t>'stretch'</w:t>
      </w:r>
      <w:r w:rsidRPr="002E5F0E">
        <w:rPr>
          <w:color w:val="000000"/>
        </w:rPr>
        <w:t xml:space="preserve">, </w:t>
      </w:r>
      <w:r w:rsidRPr="00BB3E39">
        <w:rPr>
          <w:color w:val="000000"/>
          <w:highlight w:val="cyan"/>
        </w:rPr>
        <w:t>0.001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xml:space="preserve">); </w:t>
      </w:r>
      <w:r w:rsidR="006A2A7A">
        <w:rPr>
          <w:color w:val="000000"/>
        </w:rPr>
        <w:t>right</w:t>
      </w:r>
    </w:p>
    <w:p w:rsidR="00D84FDF" w:rsidRDefault="00D84FDF" w:rsidP="00D84FDF">
      <w:pPr>
        <w:ind w:firstLine="0"/>
        <w:jc w:val="center"/>
      </w:pPr>
      <w:r>
        <w:rPr>
          <w:noProof/>
          <w:lang w:eastAsia="en-GB"/>
        </w:rPr>
        <w:drawing>
          <wp:inline distT="0" distB="0" distL="0" distR="0" wp14:anchorId="079CD228" wp14:editId="1711E367">
            <wp:extent cx="2865600" cy="2534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5600" cy="2534400"/>
                    </a:xfrm>
                    <a:prstGeom prst="rect">
                      <a:avLst/>
                    </a:prstGeom>
                  </pic:spPr>
                </pic:pic>
              </a:graphicData>
            </a:graphic>
          </wp:inline>
        </w:drawing>
      </w:r>
    </w:p>
    <w:p w:rsidR="00D84FDF" w:rsidRPr="00D84FDF" w:rsidRDefault="00D84FDF" w:rsidP="00D84FDF">
      <w:pPr>
        <w:pStyle w:val="Caption"/>
      </w:pPr>
      <w:bookmarkStart w:id="86" w:name="_Ref517100341"/>
      <w:proofErr w:type="gramStart"/>
      <w:r>
        <w:t xml:space="preserve">Figure </w:t>
      </w:r>
      <w:fldSimple w:instr=" SEQ Figure \* ARABIC ">
        <w:r w:rsidR="009A31F9">
          <w:rPr>
            <w:noProof/>
          </w:rPr>
          <w:t>22</w:t>
        </w:r>
      </w:fldSimple>
      <w:bookmarkEnd w:id="86"/>
      <w:r>
        <w:t>.</w:t>
      </w:r>
      <w:proofErr w:type="gramEnd"/>
      <w:r>
        <w:t xml:space="preserve"> </w:t>
      </w:r>
      <w:proofErr w:type="gramStart"/>
      <w:r>
        <w:t>EM(</w:t>
      </w:r>
      <w:proofErr w:type="gramEnd"/>
      <w:r>
        <w:t>map, data, 'stretch', 0.001, 'bend', 0.1, 'potential', @L1, '</w:t>
      </w:r>
      <w:proofErr w:type="spellStart"/>
      <w:r>
        <w:t>Number_of_intervals</w:t>
      </w:r>
      <w:proofErr w:type="spellEnd"/>
      <w:r>
        <w:t>', 5);</w:t>
      </w:r>
    </w:p>
    <w:p w:rsidR="0015470E" w:rsidRDefault="00667A67" w:rsidP="00667A67">
      <w:pPr>
        <w:pStyle w:val="Heading2"/>
      </w:pPr>
      <w:bookmarkStart w:id="87" w:name="_Toc518052264"/>
      <w:r>
        <w:t>Fragment of sphere</w:t>
      </w:r>
      <w:bookmarkEnd w:id="87"/>
    </w:p>
    <w:p w:rsidR="00667A67" w:rsidRDefault="00667A67" w:rsidP="0015470E">
      <w:pPr>
        <w:ind w:firstLine="0"/>
        <w:jc w:val="center"/>
      </w:pPr>
      <w:r>
        <w:rPr>
          <w:noProof/>
          <w:lang w:eastAsia="en-GB"/>
        </w:rPr>
        <w:drawing>
          <wp:inline distT="0" distB="0" distL="0" distR="0" wp14:anchorId="3B898152" wp14:editId="7B68E721">
            <wp:extent cx="2865600" cy="253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06A6D152" wp14:editId="0934DEDC">
            <wp:extent cx="2865600" cy="2534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5600" cy="2534400"/>
                    </a:xfrm>
                    <a:prstGeom prst="rect">
                      <a:avLst/>
                    </a:prstGeom>
                  </pic:spPr>
                </pic:pic>
              </a:graphicData>
            </a:graphic>
          </wp:inline>
        </w:drawing>
      </w:r>
    </w:p>
    <w:p w:rsidR="00667A67" w:rsidRDefault="006A2A7A" w:rsidP="006A2A7A">
      <w:pPr>
        <w:pStyle w:val="Caption"/>
      </w:pPr>
      <w:proofErr w:type="gramStart"/>
      <w:r>
        <w:t xml:space="preserve">Figure </w:t>
      </w:r>
      <w:fldSimple w:instr=" SEQ Figure \* ARABIC ">
        <w:r w:rsidR="009A31F9">
          <w:rPr>
            <w:noProof/>
          </w:rPr>
          <w:t>23</w:t>
        </w:r>
      </w:fldSimple>
      <w:r>
        <w:t>.</w:t>
      </w:r>
      <w:proofErr w:type="gramEnd"/>
      <w:r>
        <w:t xml:space="preserve"> </w:t>
      </w:r>
      <w:proofErr w:type="gramStart"/>
      <w:r w:rsidR="00667A67" w:rsidRPr="00667A67">
        <w:t>EM(</w:t>
      </w:r>
      <w:proofErr w:type="gramEnd"/>
      <w:r w:rsidR="00667A67" w:rsidRPr="00667A67">
        <w:t>map, data, 'stretch', 0.001, 'bend', 0.01);</w:t>
      </w:r>
    </w:p>
    <w:p w:rsidR="00667A67" w:rsidRDefault="0030181B" w:rsidP="0030181B">
      <w:pPr>
        <w:pStyle w:val="Heading2"/>
      </w:pPr>
      <w:bookmarkStart w:id="88" w:name="_Toc518052265"/>
      <w:r>
        <w:lastRenderedPageBreak/>
        <w:t>Two fragments of sphere</w:t>
      </w:r>
      <w:bookmarkEnd w:id="88"/>
    </w:p>
    <w:p w:rsidR="0030181B" w:rsidRDefault="0030181B" w:rsidP="0030181B">
      <w:r>
        <w:t xml:space="preserve">Data set contains two fragments of sphere with shift 5 in </w:t>
      </w:r>
      <m:oMath>
        <m:r>
          <w:rPr>
            <w:rFonts w:ascii="Cambria Math" w:hAnsi="Cambria Math"/>
          </w:rPr>
          <m:t>z</m:t>
        </m:r>
      </m:oMath>
      <w:r>
        <w:t xml:space="preserve"> direction. The shifted sphere contains 100 points (green) and the bottom fragment of sphere contains 400 points.</w:t>
      </w:r>
    </w:p>
    <w:p w:rsidR="00667A67" w:rsidRDefault="001B793B" w:rsidP="0015470E">
      <w:pPr>
        <w:ind w:firstLine="0"/>
        <w:jc w:val="center"/>
      </w:pPr>
      <w:r>
        <w:rPr>
          <w:noProof/>
          <w:lang w:eastAsia="en-GB"/>
        </w:rPr>
        <w:drawing>
          <wp:inline distT="0" distB="0" distL="0" distR="0" wp14:anchorId="62100BEF" wp14:editId="2EFC2816">
            <wp:extent cx="28656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48A415BD" wp14:editId="0FB06609">
            <wp:extent cx="2865600" cy="253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5600" cy="2534400"/>
                    </a:xfrm>
                    <a:prstGeom prst="rect">
                      <a:avLst/>
                    </a:prstGeom>
                  </pic:spPr>
                </pic:pic>
              </a:graphicData>
            </a:graphic>
          </wp:inline>
        </w:drawing>
      </w:r>
    </w:p>
    <w:p w:rsidR="0030181B" w:rsidRDefault="006A2A7A" w:rsidP="006A2A7A">
      <w:pPr>
        <w:pStyle w:val="Caption"/>
      </w:pPr>
      <w:proofErr w:type="gramStart"/>
      <w:r>
        <w:t xml:space="preserve">Figure </w:t>
      </w:r>
      <w:fldSimple w:instr=" SEQ Figure \* ARABIC ">
        <w:r w:rsidR="009A31F9">
          <w:rPr>
            <w:noProof/>
          </w:rPr>
          <w:t>24</w:t>
        </w:r>
      </w:fldSimple>
      <w:r>
        <w:t>.</w:t>
      </w:r>
      <w:proofErr w:type="gramEnd"/>
      <w:r>
        <w:t xml:space="preserve"> </w:t>
      </w:r>
      <w:proofErr w:type="gramStart"/>
      <w:r w:rsidR="001B793B" w:rsidRPr="001B793B">
        <w:t>EM(</w:t>
      </w:r>
      <w:proofErr w:type="gramEnd"/>
      <w:r w:rsidR="001B793B" w:rsidRPr="001B793B">
        <w:t>map, data, 'stretch', 0.01, 'bend', 0.1);</w:t>
      </w:r>
    </w:p>
    <w:p w:rsidR="0030181B" w:rsidRDefault="001B793B" w:rsidP="0015470E">
      <w:pPr>
        <w:ind w:firstLine="0"/>
        <w:jc w:val="center"/>
      </w:pPr>
      <w:r>
        <w:rPr>
          <w:noProof/>
          <w:lang w:eastAsia="en-GB"/>
        </w:rPr>
        <w:drawing>
          <wp:inline distT="0" distB="0" distL="0" distR="0" wp14:anchorId="586C795D" wp14:editId="1346F5A2">
            <wp:extent cx="2865600" cy="253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65600" cy="2534400"/>
                    </a:xfrm>
                    <a:prstGeom prst="rect">
                      <a:avLst/>
                    </a:prstGeom>
                  </pic:spPr>
                </pic:pic>
              </a:graphicData>
            </a:graphic>
          </wp:inline>
        </w:drawing>
      </w:r>
      <w:r w:rsidR="00180D3B">
        <w:rPr>
          <w:noProof/>
          <w:lang w:eastAsia="en-GB"/>
        </w:rPr>
        <w:drawing>
          <wp:inline distT="0" distB="0" distL="0" distR="0" wp14:anchorId="044C91DA" wp14:editId="614856C0">
            <wp:extent cx="28656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5600" cy="2534400"/>
                    </a:xfrm>
                    <a:prstGeom prst="rect">
                      <a:avLst/>
                    </a:prstGeom>
                  </pic:spPr>
                </pic:pic>
              </a:graphicData>
            </a:graphic>
          </wp:inline>
        </w:drawing>
      </w:r>
    </w:p>
    <w:p w:rsidR="001B793B" w:rsidRDefault="006A2A7A" w:rsidP="006A2A7A">
      <w:pPr>
        <w:pStyle w:val="Caption"/>
        <w:rPr>
          <w:color w:val="000000"/>
        </w:rPr>
      </w:pPr>
      <w:proofErr w:type="gramStart"/>
      <w:r>
        <w:t xml:space="preserve">Figure </w:t>
      </w:r>
      <w:fldSimple w:instr=" SEQ Figure \* ARABIC ">
        <w:r w:rsidR="009A31F9">
          <w:rPr>
            <w:noProof/>
          </w:rPr>
          <w:t>25</w:t>
        </w:r>
      </w:fldSimple>
      <w:r>
        <w:t>.</w:t>
      </w:r>
      <w:proofErr w:type="gramEnd"/>
      <w:r>
        <w:t xml:space="preserve"> </w:t>
      </w:r>
      <w:proofErr w:type="gramStart"/>
      <w:r w:rsidR="001B793B">
        <w:rPr>
          <w:color w:val="000000"/>
        </w:rPr>
        <w:t>EM(</w:t>
      </w:r>
      <w:proofErr w:type="gramEnd"/>
      <w:r w:rsidR="001B793B">
        <w:rPr>
          <w:color w:val="000000"/>
        </w:rPr>
        <w:t xml:space="preserve">map, data, </w:t>
      </w:r>
      <w:r w:rsidR="001B793B">
        <w:t>'stretch'</w:t>
      </w:r>
      <w:r w:rsidR="001B793B">
        <w:rPr>
          <w:color w:val="000000"/>
        </w:rPr>
        <w:t xml:space="preserve">, 0.01, </w:t>
      </w:r>
      <w:r w:rsidR="001B793B">
        <w:t>'bend'</w:t>
      </w:r>
      <w:r w:rsidR="001B793B">
        <w:rPr>
          <w:color w:val="000000"/>
        </w:rPr>
        <w:t xml:space="preserve">, 0.1, </w:t>
      </w:r>
      <w:r w:rsidR="001B793B">
        <w:t>'potential'</w:t>
      </w:r>
      <w:r w:rsidR="001B793B">
        <w:rPr>
          <w:color w:val="000000"/>
        </w:rPr>
        <w:t xml:space="preserve">, @L2, </w:t>
      </w:r>
      <w:r w:rsidR="001B793B">
        <w:t>'</w:t>
      </w:r>
      <w:proofErr w:type="spellStart"/>
      <w:r w:rsidR="001B793B">
        <w:t>Number_of_intervals</w:t>
      </w:r>
      <w:proofErr w:type="spellEnd"/>
      <w:r w:rsidR="001B793B">
        <w:t>'</w:t>
      </w:r>
      <w:r w:rsidR="001B793B">
        <w:rPr>
          <w:color w:val="000000"/>
        </w:rPr>
        <w:t>, 2); left</w:t>
      </w:r>
    </w:p>
    <w:p w:rsidR="001B793B" w:rsidRDefault="001B793B"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w:t>
      </w:r>
      <w:r w:rsidRPr="00180D3B">
        <w:rPr>
          <w:color w:val="000000"/>
          <w:highlight w:val="cyan"/>
        </w:rPr>
        <w:t>0.0</w:t>
      </w:r>
      <w:r w:rsidR="00180D3B" w:rsidRPr="00180D3B">
        <w:rPr>
          <w:color w:val="000000"/>
          <w:highlight w:val="cyan"/>
        </w:rPr>
        <w:t>0</w:t>
      </w:r>
      <w:r w:rsidRPr="00180D3B">
        <w:rPr>
          <w:color w:val="000000"/>
          <w:highlight w:val="cyan"/>
        </w:rPr>
        <w:t>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right</w:t>
      </w:r>
    </w:p>
    <w:p w:rsidR="001B793B" w:rsidRDefault="00341D1F" w:rsidP="0015470E">
      <w:pPr>
        <w:ind w:firstLine="0"/>
        <w:jc w:val="center"/>
      </w:pPr>
      <w:r>
        <w:rPr>
          <w:noProof/>
          <w:lang w:eastAsia="en-GB"/>
        </w:rPr>
        <w:drawing>
          <wp:inline distT="0" distB="0" distL="0" distR="0" wp14:anchorId="49854001" wp14:editId="16102998">
            <wp:extent cx="2865600" cy="2534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732CAC7D" wp14:editId="6F6510F0">
            <wp:extent cx="2865600" cy="2534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5600" cy="2534400"/>
                    </a:xfrm>
                    <a:prstGeom prst="rect">
                      <a:avLst/>
                    </a:prstGeom>
                  </pic:spPr>
                </pic:pic>
              </a:graphicData>
            </a:graphic>
          </wp:inline>
        </w:drawing>
      </w:r>
    </w:p>
    <w:p w:rsidR="00341D1F" w:rsidRDefault="006A2A7A" w:rsidP="006A2A7A">
      <w:pPr>
        <w:pStyle w:val="Caption"/>
        <w:rPr>
          <w:noProof/>
          <w:lang w:eastAsia="en-GB"/>
        </w:rPr>
      </w:pPr>
      <w:proofErr w:type="gramStart"/>
      <w:r>
        <w:lastRenderedPageBreak/>
        <w:t xml:space="preserve">Figure </w:t>
      </w:r>
      <w:fldSimple w:instr=" SEQ Figure \* ARABIC ">
        <w:r w:rsidR="009A31F9">
          <w:rPr>
            <w:noProof/>
          </w:rPr>
          <w:t>26</w:t>
        </w:r>
      </w:fldSimple>
      <w:r>
        <w:t>.</w:t>
      </w:r>
      <w:proofErr w:type="gramEnd"/>
      <w:r>
        <w:t xml:space="preserve"> </w:t>
      </w:r>
      <w:r w:rsidR="00341D1F">
        <w:rPr>
          <w:noProof/>
          <w:lang w:eastAsia="en-GB"/>
        </w:rPr>
        <w:t xml:space="preserve">EM(map, data, 'stretch', </w:t>
      </w:r>
      <w:r w:rsidR="00341D1F" w:rsidRPr="00341D1F">
        <w:rPr>
          <w:noProof/>
          <w:highlight w:val="cyan"/>
          <w:lang w:eastAsia="en-GB"/>
        </w:rPr>
        <w:t>0.0001</w:t>
      </w:r>
      <w:r w:rsidR="00341D1F">
        <w:rPr>
          <w:noProof/>
          <w:lang w:eastAsia="en-GB"/>
        </w:rPr>
        <w:t xml:space="preserve">, 'bend', 0.1, 'potential', </w:t>
      </w:r>
      <w:r w:rsidR="00341D1F" w:rsidRPr="002E5F0E">
        <w:rPr>
          <w:noProof/>
          <w:highlight w:val="yellow"/>
          <w:lang w:eastAsia="en-GB"/>
        </w:rPr>
        <w:t>@LLog</w:t>
      </w:r>
      <w:r w:rsidR="00341D1F">
        <w:rPr>
          <w:noProof/>
          <w:lang w:eastAsia="en-GB"/>
        </w:rPr>
        <w:t xml:space="preserve">, 'Number_of_intervals', </w:t>
      </w:r>
      <w:r w:rsidR="00341D1F" w:rsidRPr="002E5F0E">
        <w:rPr>
          <w:noProof/>
          <w:highlight w:val="yellow"/>
          <w:lang w:eastAsia="en-GB"/>
        </w:rPr>
        <w:t>5</w:t>
      </w:r>
      <w:r w:rsidR="00341D1F">
        <w:rPr>
          <w:noProof/>
          <w:lang w:eastAsia="en-GB"/>
        </w:rPr>
        <w:t>);left</w:t>
      </w:r>
    </w:p>
    <w:p w:rsidR="00341D1F" w:rsidRDefault="00341D1F"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rsidR="006A2A7A">
        <w:t>);</w:t>
      </w:r>
    </w:p>
    <w:p w:rsidR="001B793B" w:rsidRDefault="00341D1F" w:rsidP="00341D1F">
      <w:pPr>
        <w:spacing w:before="240"/>
      </w:pPr>
      <w:r>
        <w:t xml:space="preserve">We can see that for this data robustness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worse. Moreover to avoid of almost collapse of maps we decrease stretch modulo 10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based map and 100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w:t>
      </w:r>
      <w:r w:rsidR="00011D74">
        <w:rPr>
          <w:rFonts w:eastAsiaTheme="minorEastAsia"/>
        </w:rPr>
        <w:t xml:space="preserve"> Both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11D7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sidR="00011D74">
        <w:rPr>
          <w:rFonts w:eastAsiaTheme="minorEastAsia"/>
        </w:rPr>
        <w:t xml:space="preserve"> based maps are far from desirable shape. This mean that for such data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011D74">
        <w:rPr>
          <w:rFonts w:eastAsiaTheme="minorEastAsia"/>
        </w:rPr>
        <w:t xml:space="preserve"> based map with trimming is preferable.</w:t>
      </w:r>
    </w:p>
    <w:p w:rsidR="00B7053B" w:rsidRDefault="00B7053B" w:rsidP="00B7053B">
      <w:pPr>
        <w:pStyle w:val="Heading1"/>
      </w:pPr>
      <w:bookmarkStart w:id="89" w:name="_Toc518052266"/>
      <w:r>
        <w:t>Appendix</w:t>
      </w:r>
      <w:r w:rsidR="00761555">
        <w:t xml:space="preserve"> A</w:t>
      </w:r>
      <w:r>
        <w:t>. Formulas derivation</w:t>
      </w:r>
      <w:bookmarkEnd w:id="89"/>
    </w:p>
    <w:p w:rsidR="00B7053B" w:rsidRDefault="00B7053B" w:rsidP="00B7053B">
      <w:pPr>
        <w:keepNext/>
        <w:spacing w:before="240"/>
      </w:pPr>
      <w:r>
        <w:t xml:space="preserve">For formula </w:t>
      </w:r>
      <w:r>
        <w:fldChar w:fldCharType="begin"/>
      </w:r>
      <w:r>
        <w:instrText xml:space="preserve"> REF _Ref442275851 \h </w:instrText>
      </w:r>
      <w:r>
        <w:fldChar w:fldCharType="separate"/>
      </w:r>
      <w:r w:rsidR="009A31F9">
        <w:rPr>
          <w:rFonts w:eastAsiaTheme="minorEastAsia"/>
        </w:rPr>
        <w:t>(</w:t>
      </w:r>
      <w:r w:rsidR="009A31F9">
        <w:rPr>
          <w:rFonts w:eastAsiaTheme="minorEastAsia"/>
          <w:noProof/>
        </w:rPr>
        <w:t>12</w:t>
      </w:r>
      <w:r w:rsidR="009A31F9">
        <w:rPr>
          <w:rFonts w:eastAsiaTheme="minorEastAsia"/>
        </w:rPr>
        <w:t>)</w:t>
      </w:r>
      <w:r>
        <w:fldChar w:fldCharType="end"/>
      </w:r>
      <w:r>
        <w:t>:</w:t>
      </w:r>
    </w:p>
    <w:p w:rsidR="00B7053B" w:rsidRPr="00B7053B" w:rsidRDefault="00B7053B" w:rsidP="00B7053B">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 xml:space="preserve">. </m:t>
          </m:r>
        </m:oMath>
      </m:oMathPara>
    </w:p>
    <w:p w:rsidR="00B7053B" w:rsidRPr="00B7053B" w:rsidRDefault="00B7053B" w:rsidP="00B7053B">
      <w:pPr>
        <w:keepNext/>
        <w:spacing w:before="240"/>
      </w:pPr>
      <w:r w:rsidRPr="00B7053B">
        <w:t xml:space="preserve">Formula </w:t>
      </w:r>
      <w:r w:rsidRPr="00B7053B">
        <w:fldChar w:fldCharType="begin"/>
      </w:r>
      <w:r w:rsidRPr="00B7053B">
        <w:instrText xml:space="preserve"> REF _Ref442275963 \h </w:instrText>
      </w:r>
      <w:r>
        <w:instrText xml:space="preserve"> \* MERGEFORMAT </w:instrText>
      </w:r>
      <w:r w:rsidRPr="00B7053B">
        <w:fldChar w:fldCharType="separate"/>
      </w:r>
      <w:r w:rsidR="009A31F9" w:rsidRPr="009A31F9">
        <w:t>(22)</w:t>
      </w:r>
      <w:r w:rsidRPr="00B7053B">
        <w:fldChar w:fldCharType="end"/>
      </w:r>
      <w:r w:rsidRPr="00B7053B">
        <w:t>:</w:t>
      </w:r>
    </w:p>
    <w:p w:rsidR="00B7053B" w:rsidRPr="00B7053B" w:rsidRDefault="00DA0BE0"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sup>
                  <m:r>
                    <w:rPr>
                      <w:rFonts w:ascii="Cambria Math"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p w:rsidR="00B7053B" w:rsidRPr="00B7053B" w:rsidRDefault="00B7053B" w:rsidP="00B7053B">
      <w:pPr>
        <w:keepNext/>
        <w:spacing w:before="240"/>
      </w:pPr>
      <w:r w:rsidRPr="00B7053B">
        <w:t xml:space="preserve">For formula </w:t>
      </w:r>
      <w:r w:rsidRPr="00B7053B">
        <w:fldChar w:fldCharType="begin"/>
      </w:r>
      <w:r w:rsidRPr="00B7053B">
        <w:instrText xml:space="preserve"> REF _Ref442276655 \h </w:instrText>
      </w:r>
      <w:r>
        <w:instrText xml:space="preserve"> \* MERGEFORMAT </w:instrText>
      </w:r>
      <w:r w:rsidRPr="00B7053B">
        <w:fldChar w:fldCharType="separate"/>
      </w:r>
      <w:r w:rsidR="009A31F9" w:rsidRPr="009A31F9">
        <w:t>(23)</w:t>
      </w:r>
      <w:r w:rsidRPr="00B7053B">
        <w:fldChar w:fldCharType="end"/>
      </w:r>
      <w:r w:rsidRPr="00B7053B">
        <w:t>:</w:t>
      </w:r>
    </w:p>
    <w:p w:rsidR="00B7053B" w:rsidRPr="00E63551" w:rsidRDefault="00DA0BE0"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il</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il</m:t>
                              </m:r>
                            </m:sub>
                          </m:sSub>
                        </m:e>
                      </m:d>
                    </m:e>
                    <m:sup>
                      <m:r>
                        <w:rPr>
                          <w:rFonts w:ascii="Cambria Math" w:hAnsi="Cambria Math"/>
                        </w:rPr>
                        <m:t>2</m:t>
                      </m:r>
                    </m:sup>
                  </m:sSup>
                </m:e>
              </m:nary>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oMath>
      </m:oMathPara>
    </w:p>
    <w:p w:rsidR="00E63551" w:rsidRPr="00E63551" w:rsidRDefault="00E63551" w:rsidP="00E63551">
      <w:pPr>
        <w:keepNext/>
        <w:spacing w:before="240"/>
      </w:pPr>
      <w:r w:rsidRPr="00E63551">
        <w:lastRenderedPageBreak/>
        <w:t xml:space="preserve">For formula </w:t>
      </w:r>
      <w:r w:rsidRPr="00E63551">
        <w:fldChar w:fldCharType="begin"/>
      </w:r>
      <w:r w:rsidRPr="00E63551">
        <w:instrText xml:space="preserve"> REF _Ref442277533 \h </w:instrText>
      </w:r>
      <w:r>
        <w:instrText xml:space="preserve"> \* MERGEFORMAT </w:instrText>
      </w:r>
      <w:r w:rsidRPr="00E63551">
        <w:fldChar w:fldCharType="separate"/>
      </w:r>
      <w:r w:rsidR="009A31F9" w:rsidRPr="009A31F9">
        <w:t>(24)</w:t>
      </w:r>
      <w:r w:rsidRPr="00E63551">
        <w:fldChar w:fldCharType="end"/>
      </w:r>
      <w:r w:rsidRPr="00E63551">
        <w:t>:</w:t>
      </w:r>
    </w:p>
    <w:p w:rsidR="00E63551" w:rsidRPr="00761555" w:rsidRDefault="00DA0BE0"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kl</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p w:rsidR="00761555" w:rsidRDefault="00761555" w:rsidP="00761555">
      <w:pPr>
        <w:pStyle w:val="Heading1"/>
        <w:rPr>
          <w:rFonts w:eastAsiaTheme="minorEastAsia"/>
        </w:rPr>
      </w:pPr>
      <w:bookmarkStart w:id="90" w:name="_Toc518052267"/>
      <w:r>
        <w:rPr>
          <w:rFonts w:eastAsiaTheme="minorEastAsia"/>
        </w:rPr>
        <w:t>Appendix B. Examples of map descriptions</w:t>
      </w:r>
      <w:bookmarkEnd w:id="90"/>
    </w:p>
    <w:p w:rsidR="00761555" w:rsidRDefault="00761555" w:rsidP="00761555">
      <w:r>
        <w:t>This appendix contains examples of complete descriptions of small maps as example for simple understanding.</w:t>
      </w:r>
    </w:p>
    <w:p w:rsidR="00761555" w:rsidRDefault="00761555" w:rsidP="00761555">
      <w:pPr>
        <w:pStyle w:val="Heading2"/>
      </w:pPr>
      <w:bookmarkStart w:id="91" w:name="_Toc518052268"/>
      <w:proofErr w:type="spellStart"/>
      <w:r>
        <w:t>OneDMap</w:t>
      </w:r>
      <w:bookmarkEnd w:id="91"/>
      <w:proofErr w:type="spellEnd"/>
    </w:p>
    <w:p w:rsidR="00761555" w:rsidRDefault="0046048C" w:rsidP="00761555">
      <w:r>
        <w:rPr>
          <w:noProof/>
          <w:lang w:eastAsia="en-GB"/>
        </w:rPr>
        <mc:AlternateContent>
          <mc:Choice Requires="wpc">
            <w:drawing>
              <wp:anchor distT="0" distB="0" distL="114300" distR="114300" simplePos="0" relativeHeight="251667968" behindDoc="0" locked="0" layoutInCell="1" allowOverlap="1" wp14:anchorId="1DF8F748" wp14:editId="733340B9">
                <wp:simplePos x="4243070" y="6884670"/>
                <wp:positionH relativeFrom="column">
                  <wp:align>right</wp:align>
                </wp:positionH>
                <wp:positionV relativeFrom="paragraph">
                  <wp:posOffset>36195</wp:posOffset>
                </wp:positionV>
                <wp:extent cx="2372360" cy="1768475"/>
                <wp:effectExtent l="0" t="0" r="8890" b="3175"/>
                <wp:wrapSquare wrapText="bothSides"/>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0" name="Text Box 94"/>
                        <wps:cNvSpPr txBox="1"/>
                        <wps:spPr>
                          <a:xfrm>
                            <a:off x="1254395" y="549235"/>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Text Box 94"/>
                        <wps:cNvSpPr txBox="1"/>
                        <wps:spPr>
                          <a:xfrm>
                            <a:off x="1625748" y="22561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Text Box 94"/>
                        <wps:cNvSpPr txBox="1"/>
                        <wps:spPr>
                          <a:xfrm>
                            <a:off x="1000273" y="22561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Text Box 94"/>
                        <wps:cNvSpPr txBox="1"/>
                        <wps:spPr>
                          <a:xfrm>
                            <a:off x="390038" y="22561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5" name="Text Box 94"/>
                        <wps:cNvSpPr txBox="1"/>
                        <wps:spPr>
                          <a:xfrm>
                            <a:off x="1899557"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 name="Text Box 94"/>
                        <wps:cNvSpPr txBox="1"/>
                        <wps:spPr>
                          <a:xfrm>
                            <a:off x="1308782"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3" name="Text Box 94"/>
                        <wps:cNvSpPr txBox="1"/>
                        <wps:spPr>
                          <a:xfrm>
                            <a:off x="683253"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 name="Text Box 94"/>
                        <wps:cNvSpPr txBox="1"/>
                        <wps:spPr>
                          <a:xfrm>
                            <a:off x="73203"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5" name="Oval 175"/>
                        <wps:cNvSpPr/>
                        <wps:spPr>
                          <a:xfrm>
                            <a:off x="179356"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94386"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1410960"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2026275"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Straight Connector 43"/>
                        <wps:cNvCnPr>
                          <a:stCxn id="175" idx="6"/>
                          <a:endCxn id="176" idx="2"/>
                        </wps:cNvCnPr>
                        <wps:spPr>
                          <a:xfrm>
                            <a:off x="224441" y="250009"/>
                            <a:ext cx="569945" cy="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176" idx="6"/>
                          <a:endCxn id="177" idx="2"/>
                        </wps:cNvCnPr>
                        <wps:spPr>
                          <a:xfrm flipV="1">
                            <a:off x="839471" y="249384"/>
                            <a:ext cx="571489" cy="625"/>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a:stCxn id="177" idx="6"/>
                          <a:endCxn id="178" idx="2"/>
                        </wps:cNvCnPr>
                        <wps:spPr>
                          <a:xfrm>
                            <a:off x="1457760" y="249384"/>
                            <a:ext cx="568515" cy="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31757" y="503900"/>
                            <a:ext cx="1170693" cy="434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9" name="Straight Connector 189"/>
                        <wps:cNvCnPr/>
                        <wps:spPr>
                          <a:xfrm flipV="1">
                            <a:off x="846151" y="549238"/>
                            <a:ext cx="1170305" cy="381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 name="Text Box 94"/>
                        <wps:cNvSpPr txBox="1"/>
                        <wps:spPr>
                          <a:xfrm>
                            <a:off x="474744" y="549235"/>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Text Box 94"/>
                        <wps:cNvSpPr txBox="1"/>
                        <wps:spPr>
                          <a:xfrm>
                            <a:off x="35992" y="783172"/>
                            <a:ext cx="2336664" cy="950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761555">
                              <w:pPr>
                                <w:pStyle w:val="Caption"/>
                              </w:pPr>
                              <w:bookmarkStart w:id="92" w:name="_Ref442864290"/>
                              <w:proofErr w:type="gramStart"/>
                              <w:r>
                                <w:t xml:space="preserve">Figure </w:t>
                              </w:r>
                              <w:fldSimple w:instr=" SEQ Figure \* ARABIC ">
                                <w:r>
                                  <w:rPr>
                                    <w:noProof/>
                                  </w:rPr>
                                  <w:t>26</w:t>
                                </w:r>
                              </w:fldSimple>
                              <w:bookmarkEnd w:id="92"/>
                              <w:r>
                                <w:t>.</w:t>
                              </w:r>
                              <w:proofErr w:type="gramEnd"/>
                              <w:r>
                                <w:t xml:space="preserve"> Example of the one dimensional map with four nodes: nodes’ numbers are located above the node, edges’ numbers are located below edge, ribs are depicted by red </w:t>
                              </w:r>
                              <w:proofErr w:type="gramStart"/>
                              <w:r>
                                <w:t>lines</w:t>
                              </w:r>
                              <w:proofErr w:type="gramEnd"/>
                              <w:r>
                                <w:t xml:space="preserve"> and its numbers are located below rib.</w:t>
                              </w:r>
                            </w:p>
                          </w:txbxContent>
                        </wps:txbx>
                        <wps:bodyPr rot="0" spcFirstLastPara="0" vert="horz" wrap="square" lIns="72000" tIns="45720" rIns="7200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DF8F748" id="Canvas 41" o:spid="_x0000_s1275" editas="canvas" style="position:absolute;left:0;text-align:left;margin-left:135.6pt;margin-top:2.85pt;width:186.8pt;height:139.25pt;z-index:251667968;mso-position-horizontal:right;mso-position-horizontal-relative:text;mso-position-vertical-relative:text;mso-width-relative:margin;mso-height-relative:margin" coordsize="23723,17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">
                <v:shape id="_x0000_s1276" type="#_x0000_t75" style="position:absolute;width:23723;height:17684;visibility:visible;mso-wrap-style:square">
                  <v:fill o:detectmouseclick="t"/>
                  <v:path o:connecttype="none"/>
                </v:shape>
                <v:shape id="Text Box 94" o:spid="_x0000_s1277" type="#_x0000_t202" style="position:absolute;left:12543;top:549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9bcUA&#10;AADcAAAADwAAAGRycy9kb3ducmV2LnhtbESPQWvDMAyF74P+B6PCbqvTDkaS1S2lUMhhOyzr2FXE&#10;WhIay6nttum/nw6D3STe03uf1tvJDepKIfaeDSwXGSjixtueWwPHz8NTDiomZIuDZzJwpwjbzexh&#10;jaX1N/6ga51aJSEcSzTQpTSWWsemI4dx4Udi0X58cJhkDa22AW8S7ga9yrIX7bBnaehwpH1Hzam+&#10;OAPv+6LOq9U9fBfP1aHOz0v/ln8Z8zifdq+gEk3p3/x3XVnBLwRfnpEJ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L1txQAAANwAAAAPAAAAAAAAAAAAAAAAAJgCAABkcnMv&#10;ZG93bnJldi54bWxQSwUGAAAAAAQABAD1AAAAigMAAAAA&#10;" fillcolor="white [3201]" stroked="f" strokeweight=".5pt">
                  <v:textbox>
                    <w:txbxContent>
                      <w:p w:rsidR="009A31F9" w:rsidRDefault="009A31F9" w:rsidP="00761555">
                        <w:pPr>
                          <w:pStyle w:val="NormalWeb"/>
                          <w:spacing w:before="0" w:beforeAutospacing="0" w:after="0" w:afterAutospacing="0"/>
                          <w:jc w:val="both"/>
                        </w:pPr>
                        <w:r>
                          <w:rPr>
                            <w:rFonts w:eastAsia="Calibri"/>
                          </w:rPr>
                          <w:t>2</w:t>
                        </w:r>
                      </w:p>
                    </w:txbxContent>
                  </v:textbox>
                </v:shape>
                <v:shape id="Text Box 94" o:spid="_x0000_s1278" type="#_x0000_t202" style="position:absolute;left:16257;top:225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QWX8IA&#10;AADcAAAADwAAAGRycy9kb3ducmV2LnhtbERPTWsCMRC9F/ofwhR6q1kVJG6NIoKwB3voqngdNtPd&#10;xc1kTaKu/74pFLzN433OYjXYTtzIh9axhvEoA0FcOdNyreGw334oECEiG+wck4YHBVgtX18WmBt3&#10;52+6lbEWKYRDjhqaGPtcylA1ZDGMXE+cuB/nLcYEfS2Nx3sKt52cZNlMWmw5NTTY06ah6lxerYav&#10;zbxUxeThT/NpsS3VZex26qj1+9uw/gQRaYhP8b+7MGm+msHfM+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1BZfwgAAANwAAAAPAAAAAAAAAAAAAAAAAJgCAABkcnMvZG93&#10;bnJldi54bWxQSwUGAAAAAAQABAD1AAAAhwMAAAAA&#10;" fillcolor="white [3201]" stroked="f" strokeweight=".5pt">
                  <v:textbox>
                    <w:txbxContent>
                      <w:p w:rsidR="009A31F9" w:rsidRDefault="009A31F9" w:rsidP="00761555">
                        <w:pPr>
                          <w:pStyle w:val="NormalWeb"/>
                          <w:spacing w:before="0" w:beforeAutospacing="0" w:after="0" w:afterAutospacing="0"/>
                          <w:jc w:val="both"/>
                        </w:pPr>
                        <w:r>
                          <w:rPr>
                            <w:rFonts w:eastAsia="Times New Roman"/>
                          </w:rPr>
                          <w:t>3</w:t>
                        </w:r>
                      </w:p>
                    </w:txbxContent>
                  </v:textbox>
                </v:shape>
                <v:shape id="Text Box 94" o:spid="_x0000_s1279" type="#_x0000_t202" style="position:absolute;left:10002;top:225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izxMMA&#10;AADcAAAADwAAAGRycy9kb3ducmV2LnhtbERPTWsCMRC9C/0PYQreNKsFG7dGEUHYgz10bel12Iy7&#10;i5vJmqS6/vtGKPQ2j/c5q81gO3ElH1rHGmbTDARx5UzLtYbP436iQISIbLBzTBruFGCzfhqtMDfu&#10;xh90LWMtUgiHHDU0Mfa5lKFqyGKYup44cSfnLcYEfS2Nx1sKt52cZ9lCWmw5NTTY066h6lz+WA3v&#10;u2Wpivndfy9fin2pLjN3UF9aj5+H7RuISEP8F/+5C5Pmq1d4PJ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izxMMAAADcAAAADwAAAAAAAAAAAAAAAACYAgAAZHJzL2Rv&#10;d25yZXYueG1sUEsFBgAAAAAEAAQA9QAAAIgDAAAAAA==&#10;" fillcolor="white [3201]" stroked="f" strokeweight=".5pt">
                  <v:textbox>
                    <w:txbxContent>
                      <w:p w:rsidR="009A31F9" w:rsidRDefault="009A31F9" w:rsidP="00761555">
                        <w:pPr>
                          <w:pStyle w:val="NormalWeb"/>
                          <w:spacing w:before="0" w:beforeAutospacing="0" w:after="0" w:afterAutospacing="0"/>
                          <w:jc w:val="both"/>
                        </w:pPr>
                        <w:r>
                          <w:rPr>
                            <w:rFonts w:eastAsia="Calibri"/>
                          </w:rPr>
                          <w:t>2</w:t>
                        </w:r>
                      </w:p>
                    </w:txbxContent>
                  </v:textbox>
                </v:shape>
                <v:shape id="Text Box 94" o:spid="_x0000_s1280" type="#_x0000_t202" style="position:absolute;left:3900;top:225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cntsUA&#10;AADcAAAADwAAAGRycy9kb3ducmV2LnhtbESPQWvDMAyF74P+B6NCb6vTDoab1S2jUMhhPSzr2FXE&#10;WhIWy5nttem/nw6D3STe03uftvvJD+pCMfWBLayWBSjiJrieWwvnt+O9AZUyssMhMFm4UYL9bna3&#10;xdKFK7/Spc6tkhBOJVroch5LrVPTkce0DCOxaJ8hesyyxla7iFcJ94NeF8Wj9tizNHQ40qGj5qv+&#10;8RZOh01tqvUtfmweqmNtvlfhxbxbu5hPz0+gMk353/x3XTnBN0Irz8gE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ye2xQAAANwAAAAPAAAAAAAAAAAAAAAAAJgCAABkcnMv&#10;ZG93bnJldi54bWxQSwUGAAAAAAQABAD1AAAAigMAAAAA&#10;" fillcolor="white [3201]" stroked="f" strokeweight=".5pt">
                  <v:textbox>
                    <w:txbxContent>
                      <w:p w:rsidR="009A31F9" w:rsidRDefault="009A31F9" w:rsidP="00761555">
                        <w:pPr>
                          <w:pStyle w:val="NormalWeb"/>
                          <w:spacing w:before="0" w:beforeAutospacing="0" w:after="0" w:afterAutospacing="0"/>
                          <w:jc w:val="both"/>
                        </w:pPr>
                        <w:r>
                          <w:rPr>
                            <w:rFonts w:eastAsia="Calibri"/>
                          </w:rPr>
                          <w:t>1</w:t>
                        </w:r>
                      </w:p>
                    </w:txbxContent>
                  </v:textbox>
                </v:shape>
                <v:shape id="Text Box 94" o:spid="_x0000_s1281" type="#_x0000_t202" style="position:absolute;left:18995;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aIKMMA&#10;AADcAAAADwAAAGRycy9kb3ducmV2LnhtbERPTWsCMRC9C/0PYQreNKvFErdGEUHYgz10bel12Iy7&#10;i5vJmqS6/vtGKPQ2j/c5q81gO3ElH1rHGmbTDARx5UzLtYbP436iQISIbLBzTBruFGCzfhqtMDfu&#10;xh90LWMtUgiHHDU0Mfa5lKFqyGKYup44cSfnLcYEfS2Nx1sKt52cZ9mrtNhyamiwp11D1bn8sRre&#10;d8tSFfO7/16+FPtSXWbuoL60Hj8P2zcQkYb4L/5zFybNVwt4PJ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aIKMMAAADcAAAADwAAAAAAAAAAAAAAAACYAgAAZHJzL2Rv&#10;d25yZXYueG1sUEsFBgAAAAAEAAQA9QAAAIgDAAAAAA==&#10;" fillcolor="white [3201]" stroked="f" strokeweight=".5pt">
                  <v:textbox>
                    <w:txbxContent>
                      <w:p w:rsidR="009A31F9" w:rsidRDefault="009A31F9" w:rsidP="00761555">
                        <w:pPr>
                          <w:pStyle w:val="NormalWeb"/>
                          <w:spacing w:before="0" w:beforeAutospacing="0" w:after="0" w:afterAutospacing="0"/>
                          <w:jc w:val="both"/>
                        </w:pPr>
                        <w:r>
                          <w:t>4</w:t>
                        </w:r>
                      </w:p>
                    </w:txbxContent>
                  </v:textbox>
                </v:shape>
                <v:shape id="Text Box 94" o:spid="_x0000_s1282" type="#_x0000_t202" style="position:absolute;left:13087;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ots8MA&#10;AADcAAAADwAAAGRycy9kb3ducmV2LnhtbERPTWsCMRC9C/0PYQreNKuVErdGEUHYgz10bel12Iy7&#10;i5vJmqS6/vtGKPQ2j/c5q81gO3ElH1rHGmbTDARx5UzLtYbP436iQISIbLBzTBruFGCzfhqtMDfu&#10;xh90LWMtUgiHHDU0Mfa5lKFqyGKYup44cSfnLcYEfS2Nx1sKt52cZ9mrtNhyamiwp11D1bn8sRre&#10;d8tSFfO7/16+FPtSXWbuoL60Hj8P2zcQkYb4L/5zFybNVwt4PJ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ots8MAAADcAAAADwAAAAAAAAAAAAAAAACYAgAAZHJzL2Rv&#10;d25yZXYueG1sUEsFBgAAAAAEAAQA9QAAAIgDAAAAAA==&#10;" fillcolor="white [3201]" stroked="f" strokeweight=".5pt">
                  <v:textbox>
                    <w:txbxContent>
                      <w:p w:rsidR="009A31F9" w:rsidRDefault="009A31F9" w:rsidP="00761555">
                        <w:pPr>
                          <w:pStyle w:val="NormalWeb"/>
                          <w:spacing w:before="0" w:beforeAutospacing="0" w:after="0" w:afterAutospacing="0"/>
                          <w:jc w:val="both"/>
                        </w:pPr>
                        <w:r>
                          <w:t>3</w:t>
                        </w:r>
                      </w:p>
                    </w:txbxContent>
                  </v:textbox>
                </v:shape>
                <v:shape id="Text Box 94" o:spid="_x0000_s1283" type="#_x0000_t202" style="position:absolute;left:683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1x8IA&#10;AADcAAAADwAAAGRycy9kb3ducmV2LnhtbERPTWsCMRC9F/ofwhR6q1kVStwaRQRhD+2hq+J12Ex3&#10;FzeTNYm6/vtGELzN433OfDnYTlzIh9axhvEoA0FcOdNyrWG33XwoECEiG+wck4YbBVguXl/mmBt3&#10;5V+6lLEWKYRDjhqaGPtcylA1ZDGMXE+cuD/nLcYEfS2Nx2sKt52cZNmntNhyamiwp3VD1bE8Ww0/&#10;61mpisnNH2bTYlOq09h9q73W72/D6gtEpCE+xQ93YdJ8NYX7M+k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7XHwgAAANwAAAAPAAAAAAAAAAAAAAAAAJgCAABkcnMvZG93&#10;bnJldi54bWxQSwUGAAAAAAQABAD1AAAAhwMAAAAA&#10;" fillcolor="white [3201]" stroked="f" strokeweight=".5pt">
                  <v:textbox>
                    <w:txbxContent>
                      <w:p w:rsidR="009A31F9" w:rsidRDefault="009A31F9" w:rsidP="00761555">
                        <w:pPr>
                          <w:pStyle w:val="NormalWeb"/>
                          <w:spacing w:before="0" w:beforeAutospacing="0" w:after="0" w:afterAutospacing="0"/>
                          <w:jc w:val="both"/>
                        </w:pPr>
                        <w:r>
                          <w:rPr>
                            <w:rFonts w:eastAsia="Calibri"/>
                          </w:rPr>
                          <w:t>2</w:t>
                        </w:r>
                      </w:p>
                    </w:txbxContent>
                  </v:textbox>
                </v:shape>
                <v:shape id="Text Box 94" o:spid="_x0000_s1284" type="#_x0000_t202" style="position:absolute;left:732;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Ml8QA&#10;AADbAAAADwAAAGRycy9kb3ducmV2LnhtbESPQWvCQBSE7wX/w/IEb3WjlpKkriKCkIMeGpVeH9nX&#10;JDT7Nu6uGv+9Wyj0OMzMN8xyPZhO3Mj51rKC2TQBQVxZ3XKt4HTcvaYgfEDW2FkmBQ/ysF6NXpaY&#10;a3vnT7qVoRYRwj5HBU0IfS6lrxoy6Ke2J47et3UGQ5SultrhPcJNJ+dJ8i4NthwXGuxp21D1U16N&#10;gsM2K9Ni/nBf2aLYlellZvfpWanJeNh8gAg0hP/wX7vQCr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yjJfEAAAA2wAAAA8AAAAAAAAAAAAAAAAAmAIAAGRycy9k&#10;b3ducmV2LnhtbFBLBQYAAAAABAAEAPUAAACJAwAAAAA=&#10;" fillcolor="white [3201]" stroked="f" strokeweight=".5pt">
                  <v:textbox>
                    <w:txbxContent>
                      <w:p w:rsidR="009A31F9" w:rsidRDefault="009A31F9" w:rsidP="00761555">
                        <w:pPr>
                          <w:ind w:firstLine="0"/>
                        </w:pPr>
                        <w:r>
                          <w:t>1</w:t>
                        </w:r>
                      </w:p>
                    </w:txbxContent>
                  </v:textbox>
                </v:shape>
                <v:oval id="Oval 175" o:spid="_x0000_s1285" style="position:absolute;left:1793;top:2277;width:451;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A+8EA&#10;AADcAAAADwAAAGRycy9kb3ducmV2LnhtbERPTWvCQBC9F/wPywje6saCVaKraEEI9tRE72N2zEaz&#10;syG7xvTfdwuF3ubxPme9HWwjeup87VjBbJqAIC6drrlScCoOr0sQPiBrbByTgm/ysN2MXtaYavfk&#10;L+rzUIkYwj5FBSaENpXSl4Ys+qlriSN3dZ3FEGFXSd3hM4bbRr4lybu0WHNsMNjSh6Hynj+sAnf4&#10;vOiFKe7Z+ZZxfcn3/fFqlJqMh90KRKAh/Iv/3JmO8xdz+H0mXi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3wPvBAAAA3AAAAA8AAAAAAAAAAAAAAAAAmAIAAGRycy9kb3du&#10;cmV2LnhtbFBLBQYAAAAABAAEAPUAAACGAwAAAAA=&#10;" fillcolor="black [3200]" strokecolor="black [1600]" strokeweight="2pt"/>
                <v:oval id="Oval 176" o:spid="_x0000_s1286" style="position:absolute;left:7943;top:2277;width:451;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ejMAA&#10;AADcAAAADwAAAGRycy9kb3ducmV2LnhtbERPTYvCMBC9C/sfwizsTdP1oFKNogtC2T1Z9T42Y1Nt&#10;JqWJtfvvjSB4m8f7nMWqt7XoqPWVYwXfowQEceF0xaWCw347nIHwAVlj7ZgU/JOH1fJjsMBUuzvv&#10;qMtDKWII+xQVmBCaVEpfGLLoR64hjtzZtRZDhG0pdYv3GG5rOU6SibRYcWww2NCPoeKa36wCt/07&#10;6anZX7PjJePqlG+637NR6uuzX89BBOrDW/xyZzrOn07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2VejMAAAADcAAAADwAAAAAAAAAAAAAAAACYAgAAZHJzL2Rvd25y&#10;ZXYueG1sUEsFBgAAAAAEAAQA9QAAAIUDAAAAAA==&#10;" fillcolor="black [3200]" strokecolor="black [1600]" strokeweight="2pt"/>
                <v:oval id="Oval 177" o:spid="_x0000_s1287" style="position:absolute;left:14109;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7F8EA&#10;AADcAAAADwAAAGRycy9kb3ducmV2LnhtbERPPWvDMBDdC/kP4gLdGrkd6uJEDmkhYNopTrKfrbPl&#10;xDoZS3Xcfx8VCt3u8T5vs51tLyYafedYwfMqAUFcO91xq+B03D+9gfABWWPvmBT8kIdtvnjYYKbd&#10;jQ80laEVMYR9hgpMCEMmpa8NWfQrNxBHrnGjxRDh2Eo94i2G216+JMmrtNhxbDA40Ieh+lp+WwVu&#10;/1Xp1ByvxflScFeV79NnY5R6XM67NYhAc/gX/7kLHeenKfw+Ey+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p+xfBAAAA3AAAAA8AAAAAAAAAAAAAAAAAmAIAAGRycy9kb3du&#10;cmV2LnhtbFBLBQYAAAAABAAEAPUAAACGAwAAAAA=&#10;" fillcolor="black [3200]" strokecolor="black [1600]" strokeweight="2pt"/>
                <v:oval id="Oval 178" o:spid="_x0000_s1288" style="position:absolute;left:20262;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vZcQA&#10;AADcAAAADwAAAGRycy9kb3ducmV2LnhtbESPQW/CMAyF75P2HyJP2m2k22GgjoBgElK1nShwdxvT&#10;dDRO1WSl+/fzAYmbrff83uflevKdGmmIbWADr7MMFHEdbMuNgeNh97IAFROyxS4wGfijCOvV48MS&#10;cxuuvKexTI2SEI45GnAp9bnWsXbkMc5CTyzaOQwek6xDo+2AVwn3nX7LsnftsWVpcNjTp6P6Uv56&#10;A2H3Xdm5O1yK00/BbVVux6+zM+b5adp8gEo0pbv5dl1YwZ8LrTwjE+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2b2XEAAAA3AAAAA8AAAAAAAAAAAAAAAAAmAIAAGRycy9k&#10;b3ducmV2LnhtbFBLBQYAAAAABAAEAPUAAACJAwAAAAA=&#10;" fillcolor="black [3200]" strokecolor="black [1600]" strokeweight="2pt"/>
                <v:line id="Straight Connector 43" o:spid="_x0000_s1289" style="position:absolute;visibility:visible;mso-wrap-style:square" from="2244,2500" to="7943,2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U8FsIAAADbAAAADwAAAGRycy9kb3ducmV2LnhtbESPT2sCMRTE74V+h/AK3mrWPxVdjVJE&#10;UeqpVu+Pzevu4uZlTaLGb2+EQo/DzPyGmS2iacSVnK8tK+h1MxDEhdU1lwoOP+v3MQgfkDU2lknB&#10;nTws5q8vM8y1vfE3XfehFAnCPkcFVQhtLqUvKjLou7YlTt6vdQZDkq6U2uEtwU0j+1k2kgZrTgsV&#10;trSsqDjtLyZResezkZvTBI9fbudWg1H8iGelOm/xcwoiUAz/4b/2VisYDuD5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U8FsIAAADbAAAADwAAAAAAAAAAAAAA&#10;AAChAgAAZHJzL2Rvd25yZXYueG1sUEsFBgAAAAAEAAQA+QAAAJADAAAAAA==&#10;" strokecolor="black [3040]"/>
                <v:line id="Straight Connector 45" o:spid="_x0000_s1290" style="position:absolute;flip:y;visibility:visible;mso-wrap-style:square" from="8394,2493" to="14109,2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rKsUAAADbAAAADwAAAGRycy9kb3ducmV2LnhtbESPT2vCQBTE7wW/w/KE3pqNpdWSZpUi&#10;CKJE1Oqht0f25Q9m34bsmqTfvlso9DjMzG+YdDWaRvTUudqyglkUgyDOra65VHD53Dy9gXAeWWNj&#10;mRR8k4PVcvKQYqLtwCfqz74UAcIuQQWV920ipcsrMugi2xIHr7CdQR9kV0rd4RDgppHPcTyXBmsO&#10;CxW2tK4ov53vRkHh7u3666p9sdhlp6zYlwccjko9TsePdxCeRv8f/mtvtYKXV/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rKsUAAADbAAAADwAAAAAAAAAA&#10;AAAAAAChAgAAZHJzL2Rvd25yZXYueG1sUEsFBgAAAAAEAAQA+QAAAJMDAAAAAA==&#10;" strokecolor="black [3040]"/>
                <v:line id="Straight Connector 58" o:spid="_x0000_s1291" style="position:absolute;visibility:visible;mso-wrap-style:square" from="14577,2493" to="20262,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line id="Straight Connector 95" o:spid="_x0000_s1292" style="position:absolute;flip:y;visibility:visible;mso-wrap-style:square" from="2317,5039" to="14024,5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d1LsQAAADbAAAADwAAAGRycy9kb3ducmV2LnhtbESPT2vCQBTE70K/w/IEb7qxUK3RVURa&#10;EDxY/4B4e2afSWz2bciuSfz2bkHocZiZ3zCzRWsKUVPlcssKhoMIBHFidc6pguPhu/8JwnlkjYVl&#10;UvAgB4v5W2eGsbYN76je+1QECLsYFWTel7GULsnIoBvYkjh4V1sZ9EFWqdQVNgFuCvkeRSNpMOew&#10;kGFJq4yS3/3dKNDtxkq++fr+c5XN9us8Po2Ki1K9brucgvDU+v/wq73WCiYf8Pcl/AA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l3UuxAAAANsAAAAPAAAAAAAAAAAA&#10;AAAAAKECAABkcnMvZG93bnJldi54bWxQSwUGAAAAAAQABAD5AAAAkgMAAAAA&#10;" strokecolor="#bc4542 [3045]"/>
                <v:line id="Straight Connector 189" o:spid="_x0000_s1293" style="position:absolute;flip:y;visibility:visible;mso-wrap-style:square" from="8461,5492" to="20164,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PNKsIAAADcAAAADwAAAGRycy9kb3ducmV2LnhtbERPTYvCMBC9L/gfwgje1tQ9uFqNIrKC&#10;4GFdFcTb2IxttZmUJrb13xthwds83udM560pRE2Vyy0rGPQjEMSJ1TmnCg771ecIhPPIGgvLpOBB&#10;DuazzscUY20b/qN651MRQtjFqCDzvoyldElGBl3flsSBu9jKoA+wSqWusAnhppBfUTSUBnMODRmW&#10;tMwoue3uRoFuN1by1df37UU2vz+n7+OwOCvV67aLCQhPrX+L/91rHeaPxvB6Jlw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PNKsIAAADcAAAADwAAAAAAAAAAAAAA&#10;AAChAgAAZHJzL2Rvd25yZXYueG1sUEsFBgAAAAAEAAQA+QAAAJADAAAAAA==&#10;" strokecolor="#bc4542 [3045]"/>
                <v:shape id="Text Box 94" o:spid="_x0000_s1294" type="#_x0000_t202" style="position:absolute;left:4747;top:549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Y9sIA&#10;AADcAAAADwAAAGRycy9kb3ducmV2LnhtbERPTWvCQBC9F/wPyxS81U0UShJdpQhCDvXQVPE6ZKdJ&#10;aHY27m41/ntXEHqbx/uc1WY0vbiQ851lBeksAUFcW91xo+DwvXvLQPiArLG3TApu5GGznryssND2&#10;yl90qUIjYgj7AhW0IQyFlL5uyaCf2YE4cj/WGQwRukZqh9cYbno5T5J3abDj2NDiQNuW6t/qzyjY&#10;b/MqK+c3d8oX5a7Kzqn9zI5KTV/HjyWIQGP4Fz/dpY7z8xQez8QL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Bj2wgAAANwAAAAPAAAAAAAAAAAAAAAAAJgCAABkcnMvZG93&#10;bnJldi54bWxQSwUGAAAAAAQABAD1AAAAhwMAAAAA&#10;" fillcolor="white [3201]" stroked="f" strokeweight=".5pt">
                  <v:textbox>
                    <w:txbxContent>
                      <w:p w:rsidR="009A31F9" w:rsidRDefault="009A31F9" w:rsidP="00761555">
                        <w:pPr>
                          <w:pStyle w:val="NormalWeb"/>
                          <w:spacing w:before="0" w:beforeAutospacing="0" w:after="0" w:afterAutospacing="0"/>
                          <w:jc w:val="both"/>
                        </w:pPr>
                        <w:r>
                          <w:rPr>
                            <w:rFonts w:eastAsia="Calibri"/>
                          </w:rPr>
                          <w:t>1</w:t>
                        </w:r>
                      </w:p>
                    </w:txbxContent>
                  </v:textbox>
                </v:shape>
                <v:shape id="Text Box 94" o:spid="_x0000_s1295" type="#_x0000_t202" style="position:absolute;left:359;top:7831;width:23367;height:9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A3MQA&#10;AADcAAAADwAAAGRycy9kb3ducmV2LnhtbERPS2vCQBC+C/6HZYTedFOhtkndBOkDLFSo0Yu3aXaa&#10;RLOzIbtq/PddQfA2H99z5llvGnGiztWWFTxOIhDEhdU1lwq2m8/xCwjnkTU2lknBhRxk6XAwx0Tb&#10;M6/plPtShBB2CSqovG8TKV1RkUE3sS1x4P5sZ9AH2JVSd3gO4aaR0yiaSYM1h4YKW3qrqDjkR6Pg&#10;/XePu8sq/qk/GnP8jp9WX/tnrdTDqF+8gvDU+7v45l7qMD+ewvWZcIF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gNzEAAAA3AAAAA8AAAAAAAAAAAAAAAAAmAIAAGRycy9k&#10;b3ducmV2LnhtbFBLBQYAAAAABAAEAPUAAACJAwAAAAA=&#10;" fillcolor="white [3201]" stroked="f" strokeweight=".5pt">
                  <v:textbox inset="2mm,,2mm">
                    <w:txbxContent>
                      <w:p w:rsidR="009A31F9" w:rsidRDefault="009A31F9" w:rsidP="00761555">
                        <w:pPr>
                          <w:pStyle w:val="Caption"/>
                        </w:pPr>
                        <w:bookmarkStart w:id="93" w:name="_Ref442864290"/>
                        <w:proofErr w:type="gramStart"/>
                        <w:r>
                          <w:t xml:space="preserve">Figure </w:t>
                        </w:r>
                        <w:fldSimple w:instr=" SEQ Figure \* ARABIC ">
                          <w:r>
                            <w:rPr>
                              <w:noProof/>
                            </w:rPr>
                            <w:t>26</w:t>
                          </w:r>
                        </w:fldSimple>
                        <w:bookmarkEnd w:id="93"/>
                        <w:r>
                          <w:t>.</w:t>
                        </w:r>
                        <w:proofErr w:type="gramEnd"/>
                        <w:r>
                          <w:t xml:space="preserve"> Example of the one dimensional map with four nodes: nodes’ numbers are located above the node, edges’ numbers are located below edge, ribs are depicted by red </w:t>
                        </w:r>
                        <w:proofErr w:type="gramStart"/>
                        <w:r>
                          <w:t>lines</w:t>
                        </w:r>
                        <w:proofErr w:type="gramEnd"/>
                        <w:r>
                          <w:t xml:space="preserve"> and its numbers are located below rib.</w:t>
                        </w:r>
                      </w:p>
                    </w:txbxContent>
                  </v:textbox>
                </v:shape>
                <w10:wrap type="square"/>
              </v:group>
            </w:pict>
          </mc:Fallback>
        </mc:AlternateContent>
      </w:r>
      <w:r w:rsidR="00761555">
        <w:t xml:space="preserve">Let us consider </w:t>
      </w:r>
      <w:proofErr w:type="spellStart"/>
      <w:r w:rsidR="00761555">
        <w:t>OneDMap</w:t>
      </w:r>
      <w:proofErr w:type="spellEnd"/>
      <w:r w:rsidR="00761555">
        <w:t xml:space="preserve"> with four </w:t>
      </w:r>
      <w:r w:rsidR="003034B4">
        <w:t>nodes</w:t>
      </w:r>
      <w:r w:rsidR="00761555">
        <w:t>.</w:t>
      </w:r>
      <w:r w:rsidR="00761555" w:rsidRPr="00761555">
        <w:rPr>
          <w:noProof/>
          <w:lang w:eastAsia="en-GB"/>
        </w:rPr>
        <w:t xml:space="preserve"> </w:t>
      </w:r>
    </w:p>
    <w:p w:rsidR="00761555" w:rsidRDefault="00761555" w:rsidP="00761555">
      <w:r>
        <w:t>Map creation:</w:t>
      </w:r>
    </w:p>
    <w:p w:rsidR="00761555" w:rsidRDefault="00761555" w:rsidP="00761555">
      <w:pPr>
        <w:ind w:firstLine="0"/>
        <w:jc w:val="center"/>
      </w:pPr>
      <w:proofErr w:type="spellStart"/>
      <w:proofErr w:type="gramStart"/>
      <w:r>
        <w:t>oneMap</w:t>
      </w:r>
      <w:proofErr w:type="spellEnd"/>
      <w:proofErr w:type="gramEnd"/>
      <w:r>
        <w:t xml:space="preserve"> = </w:t>
      </w:r>
      <w:proofErr w:type="spellStart"/>
      <w:r>
        <w:t>OneDMap</w:t>
      </w:r>
      <w:proofErr w:type="spellEnd"/>
      <w:r>
        <w:t>(4</w:t>
      </w:r>
      <w:r w:rsidRPr="00761555">
        <w:t>)</w:t>
      </w:r>
      <w:r>
        <w:t>;</w:t>
      </w:r>
    </w:p>
    <w:p w:rsidR="00761555" w:rsidRDefault="00761555" w:rsidP="00761555">
      <w:r>
        <w:t>Initialization:</w:t>
      </w:r>
    </w:p>
    <w:p w:rsidR="00761555" w:rsidRDefault="00761555" w:rsidP="00761555">
      <w:pPr>
        <w:ind w:firstLine="0"/>
        <w:jc w:val="center"/>
      </w:pPr>
      <w:proofErr w:type="spellStart"/>
      <w:proofErr w:type="gramStart"/>
      <w:r w:rsidRPr="00761555">
        <w:t>init</w:t>
      </w:r>
      <w:proofErr w:type="spellEnd"/>
      <w:r w:rsidRPr="00761555">
        <w:t>(</w:t>
      </w:r>
      <w:proofErr w:type="spellStart"/>
      <w:proofErr w:type="gramEnd"/>
      <w:r>
        <w:t>oneMap</w:t>
      </w:r>
      <w:proofErr w:type="spellEnd"/>
      <w:r w:rsidRPr="00761555">
        <w:t>, data,</w:t>
      </w:r>
      <w:r w:rsidR="008F0FB5">
        <w:t xml:space="preserve"> </w:t>
      </w:r>
      <w:r w:rsidR="008F0FB5" w:rsidRPr="008F0FB5">
        <w:t>'</w:t>
      </w:r>
      <w:proofErr w:type="spellStart"/>
      <w:r>
        <w:t>pci</w:t>
      </w:r>
      <w:proofErr w:type="spellEnd"/>
      <w:r w:rsidR="008F0FB5" w:rsidRPr="008F0FB5">
        <w:t>'</w:t>
      </w:r>
      <w:r w:rsidRPr="00761555">
        <w:t>)</w:t>
      </w:r>
      <w:r>
        <w:t>;</w:t>
      </w:r>
    </w:p>
    <w:p w:rsidR="00761555" w:rsidRDefault="00761555" w:rsidP="00761555">
      <w:pPr>
        <w:ind w:firstLine="0"/>
        <w:jc w:val="left"/>
      </w:pPr>
      <w:proofErr w:type="gramStart"/>
      <w:r>
        <w:t>or</w:t>
      </w:r>
      <w:proofErr w:type="gramEnd"/>
    </w:p>
    <w:p w:rsidR="00761555" w:rsidRPr="00761555" w:rsidRDefault="00761555" w:rsidP="00761555">
      <w:pPr>
        <w:ind w:firstLine="0"/>
        <w:jc w:val="center"/>
      </w:pPr>
      <w:proofErr w:type="spellStart"/>
      <w:proofErr w:type="gramStart"/>
      <w:r>
        <w:t>oneMap.</w:t>
      </w:r>
      <w:r w:rsidRPr="00761555">
        <w:t>init</w:t>
      </w:r>
      <w:proofErr w:type="spellEnd"/>
      <w:r w:rsidRPr="00761555">
        <w:t>(</w:t>
      </w:r>
      <w:proofErr w:type="gramEnd"/>
      <w:r w:rsidRPr="00761555">
        <w:t xml:space="preserve">data, </w:t>
      </w:r>
      <w:r w:rsidR="008F0FB5" w:rsidRPr="008F0FB5">
        <w:t>'</w:t>
      </w:r>
      <w:proofErr w:type="spellStart"/>
      <w:r w:rsidR="008F0FB5">
        <w:t>pci</w:t>
      </w:r>
      <w:proofErr w:type="spellEnd"/>
      <w:r w:rsidR="008F0FB5" w:rsidRPr="008F0FB5">
        <w:t>'</w:t>
      </w:r>
      <w:r w:rsidRPr="00761555">
        <w:t>)</w:t>
      </w:r>
      <w:r>
        <w:t>;</w:t>
      </w:r>
    </w:p>
    <w:p w:rsidR="00761555" w:rsidRDefault="00761555" w:rsidP="00761555">
      <w:pPr>
        <w:ind w:firstLine="0"/>
      </w:pPr>
      <w:proofErr w:type="gramStart"/>
      <w:r>
        <w:t>where</w:t>
      </w:r>
      <w:proofErr w:type="gramEnd"/>
      <w:r>
        <w:t xml:space="preserve"> data is matrix of data points.</w:t>
      </w:r>
    </w:p>
    <w:p w:rsidR="00761555" w:rsidRDefault="00761555" w:rsidP="00761555">
      <w:r>
        <w:t xml:space="preserve">Figure of map in the internal coordinates is presented in </w:t>
      </w:r>
      <w:r>
        <w:fldChar w:fldCharType="begin"/>
      </w:r>
      <w:r>
        <w:instrText xml:space="preserve"> REF _Ref442864290 \h </w:instrText>
      </w:r>
      <w:r>
        <w:fldChar w:fldCharType="separate"/>
      </w:r>
      <w:r w:rsidR="009A31F9">
        <w:t xml:space="preserve">Figure </w:t>
      </w:r>
      <w:r w:rsidR="009A31F9">
        <w:rPr>
          <w:noProof/>
        </w:rPr>
        <w:t>26</w:t>
      </w:r>
      <w:r>
        <w:fldChar w:fldCharType="end"/>
      </w:r>
      <w:r>
        <w:t>.</w:t>
      </w:r>
    </w:p>
    <w:p w:rsidR="00761555" w:rsidRDefault="00761555" w:rsidP="00761555">
      <w:r>
        <w:t xml:space="preserve">Internal coordinates of nodes are presented in </w:t>
      </w:r>
      <w:r w:rsidR="0046048C">
        <w:fldChar w:fldCharType="begin"/>
      </w:r>
      <w:r w:rsidR="0046048C">
        <w:instrText xml:space="preserve"> REF _Ref442864583 \h </w:instrText>
      </w:r>
      <w:r w:rsidR="0046048C">
        <w:fldChar w:fldCharType="separate"/>
      </w:r>
      <w:r w:rsidR="009A31F9">
        <w:t xml:space="preserve">Table </w:t>
      </w:r>
      <w:r w:rsidR="009A31F9">
        <w:rPr>
          <w:noProof/>
        </w:rPr>
        <w:t>4</w:t>
      </w:r>
      <w:r w:rsidR="0046048C">
        <w:fldChar w:fldCharType="end"/>
      </w:r>
    </w:p>
    <w:p w:rsidR="00761555" w:rsidRDefault="00761555" w:rsidP="00F2342E">
      <w:pPr>
        <w:pStyle w:val="Caption"/>
        <w:spacing w:before="240"/>
      </w:pPr>
      <w:bookmarkStart w:id="94" w:name="_Ref442864583"/>
      <w:proofErr w:type="gramStart"/>
      <w:r>
        <w:t xml:space="preserve">Table </w:t>
      </w:r>
      <w:fldSimple w:instr=" SEQ Table \* ARABIC ">
        <w:r w:rsidR="009A31F9">
          <w:rPr>
            <w:noProof/>
          </w:rPr>
          <w:t>4</w:t>
        </w:r>
      </w:fldSimple>
      <w:bookmarkEnd w:id="94"/>
      <w:r>
        <w:t>.</w:t>
      </w:r>
      <w:proofErr w:type="gramEnd"/>
      <w:r>
        <w:t xml:space="preserve"> Internal coordinates of </w:t>
      </w:r>
      <w:proofErr w:type="spellStart"/>
      <w:r>
        <w:t>oneMap</w:t>
      </w:r>
      <w:proofErr w:type="spellEnd"/>
    </w:p>
    <w:tbl>
      <w:tblPr>
        <w:tblW w:w="3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628"/>
        <w:gridCol w:w="628"/>
        <w:gridCol w:w="628"/>
        <w:gridCol w:w="628"/>
      </w:tblGrid>
      <w:tr w:rsidR="00761555" w:rsidRPr="00761555" w:rsidTr="0046048C">
        <w:trPr>
          <w:trHeight w:val="227"/>
          <w:jc w:val="center"/>
        </w:trPr>
        <w:tc>
          <w:tcPr>
            <w:tcW w:w="1355" w:type="dxa"/>
          </w:tcPr>
          <w:p w:rsidR="00761555" w:rsidRPr="00761555" w:rsidRDefault="00761555" w:rsidP="0046048C">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r w:rsidR="00761555" w:rsidRPr="00761555" w:rsidTr="0046048C">
        <w:trPr>
          <w:trHeight w:val="227"/>
          <w:jc w:val="center"/>
        </w:trPr>
        <w:tc>
          <w:tcPr>
            <w:tcW w:w="1355" w:type="dxa"/>
          </w:tcPr>
          <w:p w:rsidR="00761555" w:rsidRPr="00761555" w:rsidRDefault="00761555" w:rsidP="00761555">
            <w:pPr>
              <w:ind w:firstLine="0"/>
              <w:jc w:val="right"/>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bl>
    <w:p w:rsidR="00761555" w:rsidRDefault="00F2342E" w:rsidP="00F2342E">
      <w:r>
        <w:t xml:space="preserve">List of edges is presented in </w:t>
      </w:r>
      <w:r w:rsidR="00FB2948">
        <w:fldChar w:fldCharType="begin"/>
      </w:r>
      <w:r w:rsidR="00FB2948">
        <w:instrText xml:space="preserve"> REF _Ref442865664 \h </w:instrText>
      </w:r>
      <w:r w:rsidR="00FB2948">
        <w:fldChar w:fldCharType="separate"/>
      </w:r>
      <w:r w:rsidR="009A31F9">
        <w:t xml:space="preserve">Table </w:t>
      </w:r>
      <w:r w:rsidR="009A31F9">
        <w:rPr>
          <w:noProof/>
        </w:rPr>
        <w:t>5</w:t>
      </w:r>
      <w:r w:rsidR="00FB2948">
        <w:fldChar w:fldCharType="end"/>
      </w:r>
      <w:r>
        <w:t xml:space="preserve">. List of ribs is presented in </w:t>
      </w:r>
      <w:r w:rsidR="00FB2948">
        <w:fldChar w:fldCharType="begin"/>
      </w:r>
      <w:r w:rsidR="00FB2948">
        <w:instrText xml:space="preserve"> REF _Ref442865671 \h </w:instrText>
      </w:r>
      <w:r w:rsidR="00FB2948">
        <w:fldChar w:fldCharType="separate"/>
      </w:r>
      <w:r w:rsidR="009A31F9">
        <w:t xml:space="preserve">Table </w:t>
      </w:r>
      <w:r w:rsidR="009A31F9">
        <w:rPr>
          <w:noProof/>
        </w:rPr>
        <w:t>6</w:t>
      </w:r>
      <w:r w:rsidR="00FB2948">
        <w:fldChar w:fldCharType="end"/>
      </w:r>
      <w:r w:rsidR="00FB2948">
        <w:t>.</w:t>
      </w:r>
    </w:p>
    <w:tbl>
      <w:tblPr>
        <w:tblStyle w:val="TableGrid"/>
        <w:tblW w:w="0" w:type="auto"/>
        <w:tblLook w:val="04A0" w:firstRow="1" w:lastRow="0" w:firstColumn="1" w:lastColumn="0" w:noHBand="0" w:noVBand="1"/>
      </w:tblPr>
      <w:tblGrid>
        <w:gridCol w:w="4621"/>
        <w:gridCol w:w="4621"/>
      </w:tblGrid>
      <w:tr w:rsidR="00FB2948" w:rsidTr="00FB2948">
        <w:tc>
          <w:tcPr>
            <w:tcW w:w="4621" w:type="dxa"/>
            <w:tcBorders>
              <w:top w:val="nil"/>
              <w:left w:val="nil"/>
              <w:bottom w:val="nil"/>
              <w:right w:val="nil"/>
            </w:tcBorders>
          </w:tcPr>
          <w:p w:rsidR="00FB2948" w:rsidRDefault="00FB2948" w:rsidP="00FB2948">
            <w:pPr>
              <w:pStyle w:val="Caption"/>
            </w:pPr>
            <w:bookmarkStart w:id="95" w:name="_Ref442865664"/>
            <w:r>
              <w:lastRenderedPageBreak/>
              <w:t xml:space="preserve">Table </w:t>
            </w:r>
            <w:fldSimple w:instr=" SEQ Table \* ARABIC ">
              <w:r w:rsidR="009A31F9">
                <w:rPr>
                  <w:noProof/>
                </w:rPr>
                <w:t>5</w:t>
              </w:r>
            </w:fldSimple>
            <w:bookmarkEnd w:id="95"/>
            <w:r>
              <w:t xml:space="preserve">. List of edges of </w:t>
            </w:r>
            <w:proofErr w:type="spellStart"/>
            <w:r>
              <w:t>oneMap</w:t>
            </w:r>
            <w:proofErr w:type="spellEnd"/>
          </w:p>
          <w:tbl>
            <w:tblPr>
              <w:tblStyle w:val="TableGrid"/>
              <w:tblW w:w="0" w:type="auto"/>
              <w:jc w:val="center"/>
              <w:tblLook w:val="04A0" w:firstRow="1" w:lastRow="0" w:firstColumn="1" w:lastColumn="0" w:noHBand="0" w:noVBand="1"/>
            </w:tblPr>
            <w:tblGrid>
              <w:gridCol w:w="777"/>
              <w:gridCol w:w="800"/>
              <w:gridCol w:w="800"/>
            </w:tblGrid>
            <w:tr w:rsidR="00FB2948" w:rsidRPr="00FB2948" w:rsidTr="00FB2948">
              <w:trPr>
                <w:jc w:val="center"/>
              </w:trPr>
              <w:tc>
                <w:tcPr>
                  <w:tcW w:w="0" w:type="auto"/>
                </w:tcPr>
                <w:p w:rsidR="00FB2948" w:rsidRPr="00FB2948" w:rsidRDefault="00FB2948" w:rsidP="0049583A">
                  <w:pPr>
                    <w:ind w:firstLine="0"/>
                    <w:rPr>
                      <w:sz w:val="20"/>
                      <w:szCs w:val="20"/>
                    </w:rPr>
                  </w:pPr>
                  <w:r w:rsidRPr="00FB2948">
                    <w:rPr>
                      <w:sz w:val="20"/>
                      <w:szCs w:val="20"/>
                    </w:rPr>
                    <w:t>Edge #</w:t>
                  </w:r>
                </w:p>
              </w:tc>
              <w:tc>
                <w:tcPr>
                  <w:tcW w:w="0" w:type="auto"/>
                </w:tcPr>
                <w:p w:rsidR="00FB2948" w:rsidRPr="00FB2948" w:rsidRDefault="00FB2948" w:rsidP="0049583A">
                  <w:pPr>
                    <w:ind w:firstLine="0"/>
                    <w:rPr>
                      <w:sz w:val="20"/>
                      <w:szCs w:val="20"/>
                    </w:rPr>
                  </w:pPr>
                  <w:r w:rsidRPr="00FB2948">
                    <w:rPr>
                      <w:sz w:val="20"/>
                      <w:szCs w:val="20"/>
                    </w:rPr>
                    <w:t>Node 1</w:t>
                  </w:r>
                </w:p>
              </w:tc>
              <w:tc>
                <w:tcPr>
                  <w:tcW w:w="0" w:type="auto"/>
                </w:tcPr>
                <w:p w:rsidR="00FB2948" w:rsidRPr="00FB2948" w:rsidRDefault="00FB2948" w:rsidP="0049583A">
                  <w:pPr>
                    <w:ind w:firstLine="0"/>
                    <w:rPr>
                      <w:sz w:val="20"/>
                      <w:szCs w:val="20"/>
                    </w:rPr>
                  </w:pPr>
                  <w:r w:rsidRPr="00FB2948">
                    <w:rPr>
                      <w:sz w:val="20"/>
                      <w:szCs w:val="20"/>
                    </w:rPr>
                    <w:t>Node 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c>
          <w:tcPr>
            <w:tcW w:w="4621" w:type="dxa"/>
            <w:tcBorders>
              <w:top w:val="nil"/>
              <w:left w:val="nil"/>
              <w:bottom w:val="nil"/>
              <w:right w:val="nil"/>
            </w:tcBorders>
          </w:tcPr>
          <w:p w:rsidR="00FB2948" w:rsidRDefault="00FB2948" w:rsidP="00FB2948">
            <w:pPr>
              <w:pStyle w:val="Caption"/>
            </w:pPr>
            <w:bookmarkStart w:id="96" w:name="_Ref442865671"/>
            <w:r>
              <w:t xml:space="preserve">Table </w:t>
            </w:r>
            <w:fldSimple w:instr=" SEQ Table \* ARABIC ">
              <w:r w:rsidR="009A31F9">
                <w:rPr>
                  <w:noProof/>
                </w:rPr>
                <w:t>6</w:t>
              </w:r>
            </w:fldSimple>
            <w:bookmarkEnd w:id="96"/>
            <w:r>
              <w:t xml:space="preserve">. List of ribs of </w:t>
            </w:r>
            <w:proofErr w:type="spellStart"/>
            <w:r>
              <w:t>oneMap</w:t>
            </w:r>
            <w:proofErr w:type="spellEnd"/>
          </w:p>
          <w:tbl>
            <w:tblPr>
              <w:tblStyle w:val="TableGrid"/>
              <w:tblW w:w="0" w:type="auto"/>
              <w:jc w:val="center"/>
              <w:tblLook w:val="04A0" w:firstRow="1" w:lastRow="0" w:firstColumn="1" w:lastColumn="0" w:noHBand="0" w:noVBand="1"/>
            </w:tblPr>
            <w:tblGrid>
              <w:gridCol w:w="655"/>
              <w:gridCol w:w="800"/>
              <w:gridCol w:w="800"/>
              <w:gridCol w:w="800"/>
            </w:tblGrid>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Pr>
                      <w:sz w:val="20"/>
                      <w:szCs w:val="20"/>
                    </w:rPr>
                    <w:t>Rib #</w:t>
                  </w:r>
                </w:p>
              </w:tc>
              <w:tc>
                <w:tcPr>
                  <w:tcW w:w="0" w:type="auto"/>
                  <w:vAlign w:val="center"/>
                </w:tcPr>
                <w:p w:rsidR="00FB2948" w:rsidRPr="00FB2948" w:rsidRDefault="00FB2948" w:rsidP="00FB2948">
                  <w:pPr>
                    <w:ind w:firstLine="0"/>
                    <w:jc w:val="center"/>
                    <w:rPr>
                      <w:sz w:val="20"/>
                      <w:szCs w:val="20"/>
                    </w:rPr>
                  </w:pPr>
                  <w:r w:rsidRPr="00FB2948">
                    <w:rPr>
                      <w:sz w:val="20"/>
                      <w:szCs w:val="20"/>
                    </w:rPr>
                    <w:t>Node 1</w:t>
                  </w:r>
                </w:p>
              </w:tc>
              <w:tc>
                <w:tcPr>
                  <w:tcW w:w="0" w:type="auto"/>
                  <w:vAlign w:val="center"/>
                </w:tcPr>
                <w:p w:rsidR="00FB2948" w:rsidRPr="00FB2948" w:rsidRDefault="00FB2948" w:rsidP="00FB2948">
                  <w:pPr>
                    <w:ind w:firstLine="0"/>
                    <w:jc w:val="center"/>
                    <w:rPr>
                      <w:sz w:val="20"/>
                      <w:szCs w:val="20"/>
                    </w:rPr>
                  </w:pPr>
                  <w:r w:rsidRPr="00FB2948">
                    <w:rPr>
                      <w:sz w:val="20"/>
                      <w:szCs w:val="20"/>
                    </w:rPr>
                    <w:t>Node 2</w:t>
                  </w:r>
                </w:p>
              </w:tc>
              <w:tc>
                <w:tcPr>
                  <w:tcW w:w="0" w:type="auto"/>
                  <w:vAlign w:val="center"/>
                </w:tcPr>
                <w:p w:rsidR="00FB2948" w:rsidRPr="00FB2948" w:rsidRDefault="00FB2948" w:rsidP="00FB2948">
                  <w:pPr>
                    <w:ind w:firstLine="0"/>
                    <w:jc w:val="center"/>
                    <w:rPr>
                      <w:sz w:val="20"/>
                      <w:szCs w:val="20"/>
                    </w:rPr>
                  </w:pPr>
                  <w:r>
                    <w:rPr>
                      <w:sz w:val="20"/>
                      <w:szCs w:val="20"/>
                    </w:rPr>
                    <w:t>Node 3</w:t>
                  </w:r>
                </w:p>
              </w:tc>
            </w:tr>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r>
    </w:tbl>
    <w:p w:rsidR="00FB2948" w:rsidRDefault="00FB2948" w:rsidP="00F2342E">
      <w:pPr>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25</w:t>
      </w:r>
      <w:r w:rsidR="009A31F9">
        <w:rPr>
          <w:rFonts w:eastAsiaTheme="minorEastAsia"/>
        </w:rPr>
        <w:t>)</w:t>
      </w:r>
      <w:r>
        <w:rPr>
          <w:rFonts w:eastAsiaTheme="minorEastAsia"/>
        </w:rPr>
        <w:fldChar w:fldCharType="end"/>
      </w:r>
      <w:r>
        <w:rPr>
          <w:rFonts w:eastAsiaTheme="minorEastAsia"/>
        </w:rPr>
        <w:t xml:space="preserve"> are presented below</w:t>
      </w:r>
    </w:p>
    <w:p w:rsidR="00FB2948" w:rsidRPr="00FB2948" w:rsidRDefault="00FB2948" w:rsidP="00F2342E">
      <w:pPr>
        <w:rPr>
          <w:rFonts w:eastAsiaTheme="minorEastAsia"/>
        </w:rPr>
      </w:pPr>
      <m:oMathPara>
        <m:oMath>
          <m:r>
            <w:rPr>
              <w:rFonts w:ascii="Cambria Math" w:hAnsi="Cambria Math"/>
            </w:rPr>
            <m:t>B=</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1</m:t>
                    </m:r>
                  </m:e>
                </m:mr>
              </m:m>
            </m:e>
          </m:d>
          <m:r>
            <w:rPr>
              <w:rFonts w:ascii="Cambria Math" w:hAnsi="Cambria Math"/>
            </w:rPr>
            <m:t>,C=</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
            </m:e>
          </m:d>
        </m:oMath>
      </m:oMathPara>
    </w:p>
    <w:p w:rsidR="00761555" w:rsidRDefault="00761555" w:rsidP="00761555">
      <w:pPr>
        <w:pStyle w:val="Heading2"/>
      </w:pPr>
      <w:bookmarkStart w:id="97" w:name="_Toc518052269"/>
      <w:r>
        <w:t>rect2DMap</w:t>
      </w:r>
      <w:bookmarkEnd w:id="97"/>
    </w:p>
    <w:p w:rsidR="003034B4" w:rsidRDefault="003034B4" w:rsidP="003034B4">
      <w:r>
        <w:rPr>
          <w:noProof/>
          <w:lang w:eastAsia="en-GB"/>
        </w:rPr>
        <mc:AlternateContent>
          <mc:Choice Requires="wpc">
            <w:drawing>
              <wp:anchor distT="0" distB="0" distL="114300" distR="114300" simplePos="0" relativeHeight="251678208" behindDoc="0" locked="0" layoutInCell="1" allowOverlap="1" wp14:anchorId="4D2A487F" wp14:editId="6A2C1C68">
                <wp:simplePos x="4243070" y="6884670"/>
                <wp:positionH relativeFrom="column">
                  <wp:align>right</wp:align>
                </wp:positionH>
                <wp:positionV relativeFrom="paragraph">
                  <wp:posOffset>36195</wp:posOffset>
                </wp:positionV>
                <wp:extent cx="2617470" cy="2540000"/>
                <wp:effectExtent l="0" t="0" r="0" b="0"/>
                <wp:wrapSquare wrapText="bothSides"/>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Text Box 94"/>
                        <wps:cNvSpPr txBox="1"/>
                        <wps:spPr>
                          <a:xfrm>
                            <a:off x="1769718" y="130447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94"/>
                        <wps:cNvSpPr txBox="1"/>
                        <wps:spPr>
                          <a:xfrm>
                            <a:off x="1769718"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Text Box 94"/>
                        <wps:cNvSpPr txBox="1"/>
                        <wps:spPr>
                          <a:xfrm>
                            <a:off x="1769718"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94"/>
                        <wps:cNvSpPr txBox="1"/>
                        <wps:spPr>
                          <a:xfrm>
                            <a:off x="1769718"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Text Box 94"/>
                        <wps:cNvSpPr txBox="1"/>
                        <wps:spPr>
                          <a:xfrm>
                            <a:off x="1386417"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8" name="Text Box 94"/>
                        <wps:cNvSpPr txBox="1"/>
                        <wps:spPr>
                          <a:xfrm>
                            <a:off x="1310217"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9" name="Text Box 94"/>
                        <wps:cNvSpPr txBox="1"/>
                        <wps:spPr>
                          <a:xfrm>
                            <a:off x="1310217"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Text Box 94"/>
                        <wps:cNvSpPr txBox="1"/>
                        <wps:spPr>
                          <a:xfrm>
                            <a:off x="1310217"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3" name="Text Box 94"/>
                        <wps:cNvSpPr txBox="1"/>
                        <wps:spPr>
                          <a:xfrm>
                            <a:off x="9210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4" name="Text Box 94"/>
                        <wps:cNvSpPr txBox="1"/>
                        <wps:spPr>
                          <a:xfrm>
                            <a:off x="9210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Text Box 94"/>
                        <wps:cNvSpPr txBox="1"/>
                        <wps:spPr>
                          <a:xfrm>
                            <a:off x="9210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94"/>
                        <wps:cNvSpPr txBox="1"/>
                        <wps:spPr>
                          <a:xfrm>
                            <a:off x="9210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2" name="Text Box 94"/>
                        <wps:cNvSpPr txBox="1"/>
                        <wps:spPr>
                          <a:xfrm>
                            <a:off x="674664"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034B4">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Text Box 94"/>
                        <wps:cNvSpPr txBox="1"/>
                        <wps:spPr>
                          <a:xfrm>
                            <a:off x="674664"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Text Box 94"/>
                        <wps:cNvSpPr txBox="1"/>
                        <wps:spPr>
                          <a:xfrm>
                            <a:off x="674664"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034B4">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5" name="Text Box 94"/>
                        <wps:cNvSpPr txBox="1"/>
                        <wps:spPr>
                          <a:xfrm>
                            <a:off x="5378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034B4">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Text Box 94"/>
                        <wps:cNvSpPr txBox="1"/>
                        <wps:spPr>
                          <a:xfrm>
                            <a:off x="5378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034B4">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Text Box 94"/>
                        <wps:cNvSpPr txBox="1"/>
                        <wps:spPr>
                          <a:xfrm>
                            <a:off x="5378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Text Box 128"/>
                        <wps:cNvSpPr txBox="1"/>
                        <wps:spPr>
                          <a:xfrm>
                            <a:off x="5378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034B4">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Oval 129"/>
                        <wps:cNvSpPr/>
                        <wps:spPr>
                          <a:xfrm>
                            <a:off x="717214"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1145884"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574813"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2003438"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Straight Connector 133"/>
                        <wps:cNvCnPr>
                          <a:stCxn id="129" idx="6"/>
                          <a:endCxn id="130" idx="2"/>
                        </wps:cNvCnPr>
                        <wps:spPr>
                          <a:xfrm flipV="1">
                            <a:off x="762299" y="249384"/>
                            <a:ext cx="383585" cy="62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a:stCxn id="130" idx="6"/>
                          <a:endCxn id="131" idx="2"/>
                        </wps:cNvCnPr>
                        <wps:spPr>
                          <a:xfrm>
                            <a:off x="1192684" y="249384"/>
                            <a:ext cx="382129"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a:stCxn id="131" idx="6"/>
                          <a:endCxn id="132" idx="2"/>
                        </wps:cNvCnPr>
                        <wps:spPr>
                          <a:xfrm>
                            <a:off x="1621613" y="249384"/>
                            <a:ext cx="381825" cy="0"/>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Text Box 94"/>
                        <wps:cNvSpPr txBox="1"/>
                        <wps:spPr>
                          <a:xfrm>
                            <a:off x="0" y="1691341"/>
                            <a:ext cx="261769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034B4">
                              <w:pPr>
                                <w:pStyle w:val="Caption"/>
                              </w:pPr>
                              <w:bookmarkStart w:id="98" w:name="_Ref442877009"/>
                              <w:proofErr w:type="gramStart"/>
                              <w:r>
                                <w:t xml:space="preserve">Figure </w:t>
                              </w:r>
                              <w:fldSimple w:instr=" SEQ Figure \* ARABIC ">
                                <w:r>
                                  <w:rPr>
                                    <w:noProof/>
                                  </w:rPr>
                                  <w:t>27</w:t>
                                </w:r>
                              </w:fldSimple>
                              <w:bookmarkEnd w:id="98"/>
                              <w:r>
                                <w:t>.</w:t>
                              </w:r>
                              <w:proofErr w:type="gramEnd"/>
                              <w:r>
                                <w:t xml:space="preserve"> Example of the rectangular 2D map: nodes’ numbers are located left above the nodes; edges’ numbers are located below horizontal edge and at right side of vertical edges.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93" name="Oval 193"/>
                        <wps:cNvSpPr/>
                        <wps:spPr>
                          <a:xfrm>
                            <a:off x="717858" y="6496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4648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157574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2004368"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Straight Connector 197"/>
                        <wps:cNvCnPr>
                          <a:stCxn id="193" idx="6"/>
                          <a:endCxn id="194" idx="2"/>
                        </wps:cNvCnPr>
                        <wps:spPr>
                          <a:xfrm flipV="1">
                            <a:off x="762943" y="6712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a:stCxn id="194" idx="6"/>
                          <a:endCxn id="195" idx="2"/>
                        </wps:cNvCnPr>
                        <wps:spPr>
                          <a:xfrm>
                            <a:off x="1192838" y="6712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a:stCxn id="195" idx="6"/>
                          <a:endCxn id="196" idx="2"/>
                        </wps:cNvCnPr>
                        <wps:spPr>
                          <a:xfrm>
                            <a:off x="1622098" y="6712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Oval 200"/>
                        <wps:cNvSpPr/>
                        <wps:spPr>
                          <a:xfrm>
                            <a:off x="717857" y="108197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648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157574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004367"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V="1">
                            <a:off x="762942" y="1103566"/>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a:off x="1192837" y="1103566"/>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06" name="Straight Connector 206"/>
                        <wps:cNvCnPr/>
                        <wps:spPr>
                          <a:xfrm>
                            <a:off x="1622097" y="1103566"/>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Oval 207"/>
                        <wps:cNvSpPr/>
                        <wps:spPr>
                          <a:xfrm>
                            <a:off x="717858" y="15118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14648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57574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004368"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Straight Connector 211"/>
                        <wps:cNvCnPr/>
                        <wps:spPr>
                          <a:xfrm flipV="1">
                            <a:off x="762943" y="15334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1192838" y="15334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622098" y="15334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a:stCxn id="129" idx="4"/>
                          <a:endCxn id="193" idx="0"/>
                        </wps:cNvCnPr>
                        <wps:spPr>
                          <a:xfrm>
                            <a:off x="739757" y="272234"/>
                            <a:ext cx="644" cy="377411"/>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a:stCxn id="130" idx="4"/>
                          <a:endCxn id="194" idx="0"/>
                        </wps:cNvCnPr>
                        <wps:spPr>
                          <a:xfrm>
                            <a:off x="1169284" y="270984"/>
                            <a:ext cx="377"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a:stCxn id="131" idx="4"/>
                          <a:endCxn id="195" idx="0"/>
                        </wps:cNvCnPr>
                        <wps:spPr>
                          <a:xfrm>
                            <a:off x="1598213"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Connector 214"/>
                        <wps:cNvCnPr>
                          <a:stCxn id="132" idx="4"/>
                          <a:endCxn id="196" idx="0"/>
                        </wps:cNvCnPr>
                        <wps:spPr>
                          <a:xfrm>
                            <a:off x="2026838"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Straight Connector 215"/>
                        <wps:cNvCnPr>
                          <a:stCxn id="193" idx="4"/>
                          <a:endCxn id="200" idx="0"/>
                        </wps:cNvCnPr>
                        <wps:spPr>
                          <a:xfrm flipH="1">
                            <a:off x="740400" y="694095"/>
                            <a:ext cx="1" cy="387881"/>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a:stCxn id="194" idx="4"/>
                          <a:endCxn id="201" idx="0"/>
                        </wps:cNvCnPr>
                        <wps:spPr>
                          <a:xfrm flipH="1">
                            <a:off x="116966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a:stCxn id="195" idx="4"/>
                          <a:endCxn id="202" idx="0"/>
                        </wps:cNvCnPr>
                        <wps:spPr>
                          <a:xfrm flipH="1">
                            <a:off x="159892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a:stCxn id="196" idx="4"/>
                          <a:endCxn id="203" idx="0"/>
                        </wps:cNvCnPr>
                        <wps:spPr>
                          <a:xfrm flipH="1">
                            <a:off x="2027545"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a:stCxn id="200" idx="4"/>
                          <a:endCxn id="207" idx="0"/>
                        </wps:cNvCnPr>
                        <wps:spPr>
                          <a:xfrm>
                            <a:off x="740400" y="1126426"/>
                            <a:ext cx="1" cy="385419"/>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a:stCxn id="201" idx="4"/>
                          <a:endCxn id="208" idx="0"/>
                        </wps:cNvCnPr>
                        <wps:spPr>
                          <a:xfrm>
                            <a:off x="116966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a:stCxn id="202" idx="4"/>
                          <a:endCxn id="209" idx="0"/>
                        </wps:cNvCnPr>
                        <wps:spPr>
                          <a:xfrm>
                            <a:off x="159892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a:stCxn id="203" idx="4"/>
                          <a:endCxn id="210" idx="0"/>
                        </wps:cNvCnPr>
                        <wps:spPr>
                          <a:xfrm>
                            <a:off x="2027545"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Text Box 94"/>
                        <wps:cNvSpPr txBox="1"/>
                        <wps:spPr>
                          <a:xfrm>
                            <a:off x="109993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94"/>
                        <wps:cNvSpPr txBox="1"/>
                        <wps:spPr>
                          <a:xfrm>
                            <a:off x="109993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94"/>
                        <wps:cNvSpPr txBox="1"/>
                        <wps:spPr>
                          <a:xfrm>
                            <a:off x="109993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94"/>
                        <wps:cNvSpPr txBox="1"/>
                        <wps:spPr>
                          <a:xfrm>
                            <a:off x="153024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94"/>
                        <wps:cNvSpPr txBox="1"/>
                        <wps:spPr>
                          <a:xfrm>
                            <a:off x="153024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94"/>
                        <wps:cNvSpPr txBox="1"/>
                        <wps:spPr>
                          <a:xfrm>
                            <a:off x="153024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94"/>
                        <wps:cNvSpPr txBox="1"/>
                        <wps:spPr>
                          <a:xfrm>
                            <a:off x="1943375" y="116104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94"/>
                        <wps:cNvSpPr txBox="1"/>
                        <wps:spPr>
                          <a:xfrm>
                            <a:off x="1943375" y="7183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94"/>
                        <wps:cNvSpPr txBox="1"/>
                        <wps:spPr>
                          <a:xfrm>
                            <a:off x="1943375" y="30893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94"/>
                        <wps:cNvSpPr txBox="1"/>
                        <wps:spPr>
                          <a:xfrm>
                            <a:off x="76451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6" name="Text Box 94"/>
                        <wps:cNvSpPr txBox="1"/>
                        <wps:spPr>
                          <a:xfrm>
                            <a:off x="76451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7" name="Text Box 94"/>
                        <wps:cNvSpPr txBox="1"/>
                        <wps:spPr>
                          <a:xfrm>
                            <a:off x="76451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Text Box 94"/>
                        <wps:cNvSpPr txBox="1"/>
                        <wps:spPr>
                          <a:xfrm>
                            <a:off x="76451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9" name="Text Box 94"/>
                        <wps:cNvSpPr txBox="1"/>
                        <wps:spPr>
                          <a:xfrm>
                            <a:off x="118436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0" name="Text Box 94"/>
                        <wps:cNvSpPr txBox="1"/>
                        <wps:spPr>
                          <a:xfrm>
                            <a:off x="118436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1" name="Text Box 94"/>
                        <wps:cNvSpPr txBox="1"/>
                        <wps:spPr>
                          <a:xfrm>
                            <a:off x="118436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94"/>
                        <wps:cNvSpPr txBox="1"/>
                        <wps:spPr>
                          <a:xfrm>
                            <a:off x="118436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94"/>
                        <wps:cNvSpPr txBox="1"/>
                        <wps:spPr>
                          <a:xfrm>
                            <a:off x="1668458"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4" name="Text Box 94"/>
                        <wps:cNvSpPr txBox="1"/>
                        <wps:spPr>
                          <a:xfrm>
                            <a:off x="1668458"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5" name="Text Box 94"/>
                        <wps:cNvSpPr txBox="1"/>
                        <wps:spPr>
                          <a:xfrm>
                            <a:off x="1668458"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6" name="Text Box 94"/>
                        <wps:cNvSpPr txBox="1"/>
                        <wps:spPr>
                          <a:xfrm>
                            <a:off x="1668458"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325FD5">
                              <w:pPr>
                                <w:pStyle w:val="NormalWeb"/>
                                <w:spacing w:before="0" w:beforeAutospacing="0" w:after="0" w:afterAutospacing="0"/>
                                <w:jc w:val="both"/>
                              </w:pPr>
                              <w:r>
                                <w:rPr>
                                  <w:rFonts w:eastAsia="Times New Roman"/>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1" name="Straight Connector 271"/>
                        <wps:cNvCnPr>
                          <a:stCxn id="129" idx="5"/>
                          <a:endCxn id="210" idx="1"/>
                        </wps:cNvCnPr>
                        <wps:spPr>
                          <a:xfrm>
                            <a:off x="755696" y="265724"/>
                            <a:ext cx="1255461" cy="1252445"/>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2" name="Straight Connector 272"/>
                        <wps:cNvCnPr>
                          <a:stCxn id="130" idx="5"/>
                          <a:endCxn id="203" idx="1"/>
                        </wps:cNvCnPr>
                        <wps:spPr>
                          <a:xfrm>
                            <a:off x="1185830" y="264658"/>
                            <a:ext cx="825326" cy="823642"/>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3" name="Straight Connector 273"/>
                        <wps:cNvCnPr>
                          <a:stCxn id="131" idx="5"/>
                          <a:endCxn id="196" idx="1"/>
                        </wps:cNvCnPr>
                        <wps:spPr>
                          <a:xfrm>
                            <a:off x="1614759" y="264658"/>
                            <a:ext cx="396398" cy="391311"/>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4" name="Straight Connector 274"/>
                        <wps:cNvCnPr>
                          <a:stCxn id="193" idx="5"/>
                          <a:endCxn id="209" idx="1"/>
                        </wps:cNvCnPr>
                        <wps:spPr>
                          <a:xfrm>
                            <a:off x="756340" y="687585"/>
                            <a:ext cx="826192" cy="830584"/>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5" name="Straight Connector 275"/>
                        <wps:cNvCnPr>
                          <a:stCxn id="200" idx="5"/>
                          <a:endCxn id="208" idx="1"/>
                        </wps:cNvCnPr>
                        <wps:spPr>
                          <a:xfrm>
                            <a:off x="756339" y="1119916"/>
                            <a:ext cx="396933" cy="398253"/>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D2A487F" id="Canvas 140" o:spid="_x0000_s1296" editas="canvas" style="position:absolute;left:0;text-align:left;margin-left:154.9pt;margin-top:2.85pt;width:206.1pt;height:200pt;z-index:251678208;mso-position-horizontal:right;mso-position-horizontal-relative:text;mso-position-vertical-relative:text;mso-width-relative:margin;mso-height-relative:margin" coordsize="2617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">
                <v:shape id="_x0000_s1297" type="#_x0000_t75" style="position:absolute;width:26174;height:25400;visibility:visible;mso-wrap-style:square">
                  <v:fill o:detectmouseclick="t"/>
                  <v:path o:connecttype="none"/>
                </v:shape>
                <v:shape id="Text Box 94" o:spid="_x0000_s1298" type="#_x0000_t202" style="position:absolute;left:17697;top:13044;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Sj8MA&#10;AADcAAAADwAAAGRycy9kb3ducmV2LnhtbESPT4vCMBTE78J+h/AWvNnUCiLVKCIseFgW/Ld7fTTP&#10;tpi8dJuo7bc3guBxmJnfMItVZ424UetrxwrGSQqCuHC65lLB8fA1moHwAVmjcUwKevKwWn4MFphr&#10;d+cd3fahFBHCPkcFVQhNLqUvKrLoE9cQR+/sWoshyraUusV7hFsjszSdSos1x4UKG9pUVFz2V6sg&#10;Ndh/TwLL7d+v+V9ff0xfZielhp/deg4iUBfe4Vd7qxVkkzE8z8Qj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SSj8MAAADcAAAADwAAAAAAAAAAAAAAAACYAgAAZHJzL2Rv&#10;d25yZXYueG1sUEsFBgAAAAAEAAQA9QAAAIg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13</w:t>
                        </w:r>
                      </w:p>
                    </w:txbxContent>
                  </v:textbox>
                </v:shape>
                <v:shape id="Text Box 94" o:spid="_x0000_s1299" type="#_x0000_t202" style="position:absolute;left:17697;top:8801;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YM+MQA&#10;AADcAAAADwAAAGRycy9kb3ducmV2LnhtbESPzWrDMBCE74G+g9hCb7FcB0pxo4RQCPgQAk2b9LpY&#10;W9tUWjmW/Pf2VSDQ4zAz3zDr7WSNGKjzjWMFz0kKgrh0uuFKwdfnfvkKwgdkjcYxKZjJw3bzsFhj&#10;rt3IHzScQiUihH2OCuoQ2lxKX9Zk0SeuJY7ej+sshii7SuoOxwi3RmZp+iItNhwXamzpvaby99Rb&#10;BanB+bAKLIvvi7nu+qOZq+ys1NPjtHsDEWgK/+F7u9AKslUGt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Pj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14</w:t>
                        </w:r>
                      </w:p>
                    </w:txbxContent>
                  </v:textbox>
                </v:shape>
                <v:shape id="Text Box 94" o:spid="_x0000_s1300" type="#_x0000_t202" style="position:absolute;left:17697;top:442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pY8QA&#10;AADcAAAADwAAAGRycy9kb3ducmV2LnhtbESPzWrDMBCE74W8g9hAb7UcG0pxrIQQCORQCnV/cl2s&#10;jW0irRxLie23rwqFHoeZ+YYpt5M14k6D7xwrWCUpCOLa6Y4bBZ8fh6cXED4gazSOScFMHrabxUOJ&#10;hXYjv9O9Co2IEPYFKmhD6Aspfd2SRZ+4njh6ZzdYDFEOjdQDjhFujczS9Fla7DgutNjTvqX6Ut2s&#10;gtTg/JoHlsfTt7nubm9mbrIvpR6X024NItAU/sN/7aNWkOU5/J6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KqWP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t>15</w:t>
                        </w:r>
                      </w:p>
                    </w:txbxContent>
                  </v:textbox>
                </v:shape>
                <v:shape id="Text Box 94" o:spid="_x0000_s1301" type="#_x0000_t202" style="position:absolute;left:17697;top:298;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xF8QA&#10;AADcAAAADwAAAGRycy9kb3ducmV2LnhtbESPQWvCQBSE7wX/w/KE3ppNk1JKzCoiCB6koLXt9ZF9&#10;JqG7b2N2Ncm/dwuFHoeZ+YYpV6M14ka9bx0reE5SEMSV0y3XCk4f26c3ED4gazSOScFEHlbL2UOJ&#10;hXYDH+h2DLWIEPYFKmhC6AopfdWQRZ+4jjh6Z9dbDFH2tdQ9DhFujczS9FVabDkuNNjRpqHq53i1&#10;ClKD0z4PLHffX+ayvr6bqc4+lXqcj+sFiEBj+A//tXdaQZa/wO+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jMRf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t>16</w:t>
                        </w:r>
                      </w:p>
                    </w:txbxContent>
                  </v:textbox>
                </v:shape>
                <v:shape id="Text Box 94" o:spid="_x0000_s1302" type="#_x0000_t202" style="position:absolute;left:13864;top:13044;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g5vcMA&#10;AADcAAAADwAAAGRycy9kb3ducmV2LnhtbESPT4vCMBTE74LfITzBm6Z2QaVrFBEED4uw/tvro3nb&#10;lk1eahO1/fYbQfA4zMxvmMWqtUbcqfGVYwWTcQKCOHe64kLB6bgdzUH4gKzROCYFHXlYLfu9BWba&#10;Pfib7odQiAhhn6GCMoQ6k9LnJVn0Y1cTR+/XNRZDlE0hdYOPCLdGpkkylRYrjgsl1rQpKf873KyC&#10;xGD39RFY7n4u5rq+7U1XpGelhoN2/QkiUBve4Vd7pxWk6Qy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g5vcMAAADcAAAADwAAAAAAAAAAAAAAAACYAgAAZHJzL2Rv&#10;d25yZXYueG1sUEsFBgAAAAAEAAQA9QAAAIg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9</w:t>
                        </w:r>
                      </w:p>
                    </w:txbxContent>
                  </v:textbox>
                </v:shape>
                <v:shape id="Text Box 94" o:spid="_x0000_s1303" type="#_x0000_t202" style="position:absolute;left:13102;top:8801;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etz8EA&#10;AADcAAAADwAAAGRycy9kb3ducmV2LnhtbERPy2qDQBTdB/IPww10l4y1UILNKFIouCiF2Nf24tyo&#10;ZOaOdSZR/z6zKGR5OO9DMVsjrjT63rGCx10CgrhxuudWwdfn23YPwgdkjcYxKVjIQ5GvVwfMtJv4&#10;SNc6tCKGsM9QQRfCkEnpm44s+p0biCN3cqPFEOHYSj3iFMOtkWmSPEuLPceGDgd67ag51xerIDG4&#10;vD8FltXvj/krLx9madNvpR42c/kCItAc7uJ/d6UVpGlcG8/EIyDz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3rc/BAAAA3AAAAA8AAAAAAAAAAAAAAAAAmAIAAGRycy9kb3du&#10;cmV2LnhtbFBLBQYAAAAABAAEAPUAAACG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10</w:t>
                        </w:r>
                      </w:p>
                    </w:txbxContent>
                  </v:textbox>
                </v:shape>
                <v:shape id="Text Box 94" o:spid="_x0000_s1304" type="#_x0000_t202" style="position:absolute;left:13102;top:442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IVMMA&#10;AADcAAAADwAAAGRycy9kb3ducmV2LnhtbESPT4vCMBTE74LfITzBm6Z2QbRrFBEED4uw/tvro3nb&#10;lk1eahO1/fYbQfA4zMxvmMWqtUbcqfGVYwWTcQKCOHe64kLB6bgdzUD4gKzROCYFHXlYLfu9BWba&#10;Pfib7odQiAhhn6GCMoQ6k9LnJVn0Y1cTR+/XNRZDlE0hdYOPCLdGpkkylRYrjgsl1rQpKf873KyC&#10;xGD39RFY7n4u5rq+7U1XpGelhoN2/QkiUBve4Vd7pxWk6Ry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sIVMMAAADcAAAADwAAAAAAAAAAAAAAAACYAgAAZHJzL2Rv&#10;d25yZXYueG1sUEsFBgAAAAAEAAQA9QAAAIg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11</w:t>
                        </w:r>
                      </w:p>
                    </w:txbxContent>
                  </v:textbox>
                </v:shape>
                <v:shape id="Text Box 94" o:spid="_x0000_s1305" type="#_x0000_t202" style="position:absolute;left:13102;top:298;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3FMAA&#10;AADcAAAADwAAAGRycy9kb3ducmV2LnhtbERPTYvCMBC9C/6HMAt703QriFTTIoLgQRbWXfU6NGNb&#10;TCa1idr++81B8Ph436uit0Y8qPONYwVf0wQEcel0w5WCv9/tZAHCB2SNxjEpGMhDkY9HK8y0e/IP&#10;PQ6hEjGEfYYK6hDaTEpf1mTRT11LHLmL6yyGCLtK6g6fMdwamSbJXFpsODbU2NKmpvJ6uFsFicFh&#10;Pwssd+eTua3v32ao0qNSnx/9egkiUB/e4pd7pxWkszg/nolH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g3FMAAAADcAAAADwAAAAAAAAAAAAAAAACYAgAAZHJzL2Rvd25y&#10;ZXYueG1sUEsFBgAAAAAEAAQA9QAAAIU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12</w:t>
                        </w:r>
                      </w:p>
                    </w:txbxContent>
                  </v:textbox>
                </v:shape>
                <v:shape id="Text Box 94" o:spid="_x0000_s1306" type="#_x0000_t202" style="position:absolute;left:9210;top:13044;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M/vsQA&#10;AADcAAAADwAAAGRycy9kb3ducmV2LnhtbESPzWrDMBCE74G+g9hCb7FcB0pxo4RQCPgQAk2b9LpY&#10;W9tUWjmW/Pf2VSDQ4zAz3zDr7WSNGKjzjWMFz0kKgrh0uuFKwdfnfvkKwgdkjcYxKZjJw3bzsFhj&#10;rt3IHzScQiUihH2OCuoQ2lxKX9Zk0SeuJY7ej+sshii7SuoOxwi3RmZp+iItNhwXamzpvaby99Rb&#10;BanB+bAKLIvvi7nu+qOZq+ys1NPjtHsDEWgK/+F7u9AKsmwFt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TP77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5</w:t>
                        </w:r>
                      </w:p>
                    </w:txbxContent>
                  </v:textbox>
                </v:shape>
                <v:shape id="Text Box 94" o:spid="_x0000_s1307" type="#_x0000_t202" style="position:absolute;left:9210;top:8801;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nysMA&#10;AADcAAAADwAAAGRycy9kb3ducmV2LnhtbESPT4vCMBTE74LfITzBm6Z2RaRrFBEED4uw/tvro3nb&#10;lk1eahO1/fYbQfA4zMxvmMWqtUbcqfGVYwWTcQKCOHe64kLB6bgdzUH4gKzROCYFHXlYLfu9BWba&#10;Pfib7odQiAhhn6GCMoQ6k9LnJVn0Y1cTR+/XNRZDlE0hdYOPCLdGpkkykxYrjgsl1rQpKf873KyC&#10;xGD39RFY7n4u5rq+7U1XpGelhoN2/QkiUBve4Vd7pxWk6R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qnysMAAADcAAAADwAAAAAAAAAAAAAAAACYAgAAZHJzL2Rv&#10;d25yZXYueG1sUEsFBgAAAAAEAAQA9QAAAIg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6</w:t>
                        </w:r>
                      </w:p>
                    </w:txbxContent>
                  </v:textbox>
                </v:shape>
                <v:shape id="Text Box 94" o:spid="_x0000_s1308" type="#_x0000_t202" style="position:absolute;left:9210;top:442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CUcMA&#10;AADcAAAADwAAAGRycy9kb3ducmV2LnhtbESPT4vCMBTE74LfITzBm6Z2UaRrFBEED4uw/tvro3nb&#10;lk1eahO1/fYbQfA4zMxvmMWqtUbcqfGVYwWTcQKCOHe64kLB6bgdzUH4gKzROCYFHXlYLfu9BWba&#10;Pfib7odQiAhhn6GCMoQ6k9LnJVn0Y1cTR+/XNRZDlE0hdYOPCLdGpkkykxYrjgsl1rQpKf873KyC&#10;xGD39RFY7n4u5rq+7U1XpGelhoN2/QkiUBve4Vd7pxWk6R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YCUcMAAADcAAAADwAAAAAAAAAAAAAAAACYAgAAZHJzL2Rv&#10;d25yZXYueG1sUEsFBgAAAAAEAAQA9QAAAIg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7</w:t>
                        </w:r>
                      </w:p>
                    </w:txbxContent>
                  </v:textbox>
                </v:shape>
                <v:shape id="Text Box 94" o:spid="_x0000_s1309" type="#_x0000_t202" style="position:absolute;left:9210;top:298;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cJsQA&#10;AADcAAAADwAAAGRycy9kb3ducmV2LnhtbESPzWrDMBCE74G+g9hCb7FcF0Jwo4RQCPhQCkmT9LpY&#10;W9tUWjmW/Pf2UaHQ4zAz3zCb3WSNGKjzjWMFz0kKgrh0uuFKwfnzsFyD8AFZo3FMCmbysNs+LDaY&#10;azfykYZTqESEsM9RQR1Cm0vpy5os+sS1xNH7dp3FEGVXSd3hGOHWyCxNV9Jiw3Ghxpbeaip/Tr1V&#10;kBqc318Cy+Lram77/sPMVXZR6ulx2r+CCDSF//Bfu9AKsmwFv2fiEZ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knCb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8</w:t>
                        </w:r>
                      </w:p>
                    </w:txbxContent>
                  </v:textbox>
                </v:shape>
                <v:shape id="Text Box 94" o:spid="_x0000_s1310" type="#_x0000_t202" style="position:absolute;left:6746;top:308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7WcAA&#10;AADcAAAADwAAAGRycy9kb3ducmV2LnhtbERPS4vCMBC+C/6HMAt7s+l2YZFqFBEED7KwPq9DM7bF&#10;ZFKbqO2/3wiCt/n4njOdd9aIO7W+dqzgK0lBEBdO11wq2O9WozEIH5A1GsekoCcP89lwMMVcuwf/&#10;0X0bShFD2OeooAqhyaX0RUUWfeIa4sidXWsxRNiWUrf4iOHWyCxNf6TFmmNDhQ0tKyou25tVkBrs&#10;N9+B5fp0NNfF7df0ZXZQ6vOjW0xABOrCW/xyr3Wcn2XwfCZeI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Xr7WcAAAADcAAAADwAAAAAAAAAAAAAAAACYAgAAZHJzL2Rvd25y&#10;ZXYueG1sUEsFBgAAAAAEAAQA9QAAAIUDAAAAAA==&#10;" fillcolor="white [3201]" stroked="f" strokeweight=".5pt">
                  <v:fill opacity="0"/>
                  <v:textbox>
                    <w:txbxContent>
                      <w:p w:rsidR="009A31F9" w:rsidRDefault="009A31F9" w:rsidP="003034B4">
                        <w:pPr>
                          <w:pStyle w:val="NormalWeb"/>
                          <w:spacing w:before="0" w:beforeAutospacing="0" w:after="0" w:afterAutospacing="0"/>
                          <w:jc w:val="both"/>
                        </w:pPr>
                        <w:r>
                          <w:rPr>
                            <w:rFonts w:eastAsia="Times New Roman"/>
                          </w:rPr>
                          <w:t>3</w:t>
                        </w:r>
                      </w:p>
                    </w:txbxContent>
                  </v:textbox>
                </v:shape>
                <v:shape id="Text Box 94" o:spid="_x0000_s1311" type="#_x0000_t202" style="position:absolute;left:6746;top:7183;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ewsIA&#10;AADcAAAADwAAAGRycy9kb3ducmV2LnhtbERPyWrDMBC9B/oPYgq9xXJtKMWNEkIhkEMI1G3S62BN&#10;bVNp5FiKl7+vAoHe5vHWWW0ma8RAvW8dK3hOUhDEldMt1wq+PnfLVxA+IGs0jknBTB4264fFCgvt&#10;Rv6goQy1iCHsC1TQhNAVUvqqIYs+cR1x5H5cbzFE2NdS9zjGcGtklqYv0mLLsaHBjt4bqn7Lq1WQ&#10;GpwPeWC5/z6by/Z6NHOdnZR6epy2byACTeFffHfvdZyf5XB7Jl4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l7CwgAAANwAAAAPAAAAAAAAAAAAAAAAAJgCAABkcnMvZG93&#10;bnJldi54bWxQSwUGAAAAAAQABAD1AAAAhwMAAAAA&#10;" fillcolor="white [3201]" stroked="f" strokeweight=".5pt">
                  <v:fill opacity="0"/>
                  <v:textbox>
                    <w:txbxContent>
                      <w:p w:rsidR="009A31F9" w:rsidRDefault="009A31F9" w:rsidP="003034B4">
                        <w:pPr>
                          <w:pStyle w:val="NormalWeb"/>
                          <w:spacing w:before="0" w:beforeAutospacing="0" w:after="0" w:afterAutospacing="0"/>
                          <w:jc w:val="both"/>
                        </w:pPr>
                        <w:r>
                          <w:rPr>
                            <w:rFonts w:eastAsia="Calibri"/>
                          </w:rPr>
                          <w:t>2</w:t>
                        </w:r>
                      </w:p>
                    </w:txbxContent>
                  </v:textbox>
                </v:shape>
                <v:shape id="Text Box 94" o:spid="_x0000_s1312" type="#_x0000_t202" style="position:absolute;left:6746;top:11610;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tsEA&#10;AADcAAAADwAAAGRycy9kb3ducmV2LnhtbERPS2vCQBC+F/wPyxS81U1jKSW6iggFDyKYPrwO2TEJ&#10;7s6m2c3r37uFQm/z8T1nvR2tET21vnas4HmRgCAunK65VPD58f70BsIHZI3GMSmYyMN2M3tYY6bd&#10;wGfq81CKGMI+QwVVCE0mpS8qsugXriGO3NW1FkOEbSl1i0MMt0amSfIqLdYcGypsaF9Rccs7qyAx&#10;OB2XgeXh8m1+dt3JTGX6pdT8cdytQAQaw7/4z33QcX76Ar/Px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fxrbBAAAA3AAAAA8AAAAAAAAAAAAAAAAAmAIAAGRycy9kb3du&#10;cmV2LnhtbFBLBQYAAAAABAAEAPUAAACGAwAAAAA=&#10;" fillcolor="white [3201]" stroked="f" strokeweight=".5pt">
                  <v:fill opacity="0"/>
                  <v:textbox>
                    <w:txbxContent>
                      <w:p w:rsidR="009A31F9" w:rsidRDefault="009A31F9" w:rsidP="003034B4">
                        <w:pPr>
                          <w:pStyle w:val="NormalWeb"/>
                          <w:spacing w:before="0" w:beforeAutospacing="0" w:after="0" w:afterAutospacing="0"/>
                          <w:jc w:val="both"/>
                        </w:pPr>
                        <w:r>
                          <w:rPr>
                            <w:rFonts w:eastAsia="Calibri"/>
                          </w:rPr>
                          <w:t>1</w:t>
                        </w:r>
                      </w:p>
                    </w:txbxContent>
                  </v:textbox>
                </v:shape>
                <v:shape id="Text Box 94" o:spid="_x0000_s1313" type="#_x0000_t202" style="position:absolute;left:5378;top:298;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jLcEA&#10;AADcAAAADwAAAGRycy9kb3ducmV2LnhtbERPS2vCQBC+F/wPyxS81U0jLSW6iggFDyKYPrwO2TEJ&#10;7s6m2c3r37uFQm/z8T1nvR2tET21vnas4HmRgCAunK65VPD58f70BsIHZI3GMSmYyMN2M3tYY6bd&#10;wGfq81CKGMI+QwVVCE0mpS8qsugXriGO3NW1FkOEbSl1i0MMt0amSfIqLdYcGypsaF9Rccs7qyAx&#10;OB2XgeXh8m1+dt3JTGX6pdT8cdytQAQaw7/4z33QcX76Ar/Px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TYy3BAAAA3AAAAA8AAAAAAAAAAAAAAAAAmAIAAGRycy9kb3du&#10;cmV2LnhtbFBLBQYAAAAABAAEAPUAAACGAwAAAAA=&#10;" fillcolor="white [3201]" stroked="f" strokeweight=".5pt">
                  <v:fill opacity="0"/>
                  <v:textbox>
                    <w:txbxContent>
                      <w:p w:rsidR="009A31F9" w:rsidRDefault="009A31F9" w:rsidP="003034B4">
                        <w:pPr>
                          <w:pStyle w:val="NormalWeb"/>
                          <w:spacing w:before="0" w:beforeAutospacing="0" w:after="0" w:afterAutospacing="0"/>
                          <w:jc w:val="both"/>
                        </w:pPr>
                        <w:r>
                          <w:t>4</w:t>
                        </w:r>
                      </w:p>
                    </w:txbxContent>
                  </v:textbox>
                </v:shape>
                <v:shape id="Text Box 94" o:spid="_x0000_s1314" type="#_x0000_t202" style="position:absolute;left:5378;top:442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9WsEA&#10;AADcAAAADwAAAGRycy9kb3ducmV2LnhtbERPyWrDMBC9B/oPYgq9xXJdCMGNEkIh4EMpJE3S62BN&#10;bVNp5Fjy9vdRodDbPN46m91kjRio841jBc9JCoK4dLrhSsH587Bcg/ABWaNxTApm8rDbPiw2mGs3&#10;8pGGU6hEDGGfo4I6hDaX0pc1WfSJa4kj9+06iyHCrpK6wzGGWyOzNF1Jiw3Hhhpbequp/Dn1VkFq&#10;cH5/CSyLr6u57fsPM1fZRamnx2n/CiLQFP7Ff+5Cx/nZCn6fi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B/VrBAAAA3AAAAA8AAAAAAAAAAAAAAAAAmAIAAGRycy9kb3du&#10;cmV2LnhtbFBLBQYAAAAABAAEAPUAAACGAwAAAAA=&#10;" fillcolor="white [3201]" stroked="f" strokeweight=".5pt">
                  <v:fill opacity="0"/>
                  <v:textbox>
                    <w:txbxContent>
                      <w:p w:rsidR="009A31F9" w:rsidRDefault="009A31F9" w:rsidP="003034B4">
                        <w:pPr>
                          <w:pStyle w:val="NormalWeb"/>
                          <w:spacing w:before="0" w:beforeAutospacing="0" w:after="0" w:afterAutospacing="0"/>
                          <w:jc w:val="both"/>
                        </w:pPr>
                        <w:r>
                          <w:t>3</w:t>
                        </w:r>
                      </w:p>
                    </w:txbxContent>
                  </v:textbox>
                </v:shape>
                <v:shape id="Text Box 94" o:spid="_x0000_s1315" type="#_x0000_t202" style="position:absolute;left:5378;top:8801;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1YwcEA&#10;AADcAAAADwAAAGRycy9kb3ducmV2LnhtbERPS2vCQBC+F/wPyxS81U0jtCW6iggFDyKYPrwO2TEJ&#10;7s6m2c3r37uFQm/z8T1nvR2tET21vnas4HmRgCAunK65VPD58f70BsIHZI3GMSmYyMN2M3tYY6bd&#10;wGfq81CKGMI+QwVVCE0mpS8qsugXriGO3NW1FkOEbSl1i0MMt0amSfIiLdYcGypsaF9Rccs7qyAx&#10;OB2XgeXh8m1+dt3JTGX6pdT8cdytQAQaw7/4z33QcX76Cr/Px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NWMHBAAAA3AAAAA8AAAAAAAAAAAAAAAAAmAIAAGRycy9kb3du&#10;cmV2LnhtbFBLBQYAAAAABAAEAPUAAACGAwAAAAA=&#10;" fillcolor="white [3201]" stroked="f" strokeweight=".5pt">
                  <v:fill opacity="0"/>
                  <v:textbox>
                    <w:txbxContent>
                      <w:p w:rsidR="009A31F9" w:rsidRDefault="009A31F9" w:rsidP="003034B4">
                        <w:pPr>
                          <w:pStyle w:val="NormalWeb"/>
                          <w:spacing w:before="0" w:beforeAutospacing="0" w:after="0" w:afterAutospacing="0"/>
                          <w:jc w:val="both"/>
                        </w:pPr>
                        <w:r>
                          <w:rPr>
                            <w:rFonts w:eastAsia="Calibri"/>
                          </w:rPr>
                          <w:t>2</w:t>
                        </w:r>
                      </w:p>
                    </w:txbxContent>
                  </v:textbox>
                </v:shape>
                <v:shape id="Text Box 128" o:spid="_x0000_s1316" type="#_x0000_t202" style="position:absolute;left:5378;top:13044;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LMs8QA&#10;AADcAAAADwAAAGRycy9kb3ducmV2LnhtbESPT4vCQAzF7wt+hyGCt3VqhWWpjiKC4GFZ0P3jNXRi&#10;W5zJ1M6o7bc3h4W9JbyX935Zrnvv1J262AQ2MJtmoIjLYBuuDHx/7V7fQcWEbNEFJgMDRVivRi9L&#10;LGx48IHux1QpCeFYoIE6pbbQOpY1eYzT0BKLdg6dxyRrV2nb4UPCvdN5lr1pjw1LQ40tbWsqL8eb&#10;N5A5HD7mifX+9Ouum9unG6r8x5jJuN8sQCXq07/573pvBT8XWnlGJt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SzLPEAAAA3AAAAA8AAAAAAAAAAAAAAAAAmAIAAGRycy9k&#10;b3ducmV2LnhtbFBLBQYAAAAABAAEAPUAAACJAwAAAAA=&#10;" fillcolor="white [3201]" stroked="f" strokeweight=".5pt">
                  <v:fill opacity="0"/>
                  <v:textbox>
                    <w:txbxContent>
                      <w:p w:rsidR="009A31F9" w:rsidRDefault="009A31F9" w:rsidP="003034B4">
                        <w:pPr>
                          <w:ind w:firstLine="0"/>
                        </w:pPr>
                        <w:r>
                          <w:t>1</w:t>
                        </w:r>
                      </w:p>
                    </w:txbxContent>
                  </v:textbox>
                </v:shape>
                <v:oval id="Oval 129" o:spid="_x0000_s1317" style="position:absolute;left:7172;top:2277;width:450;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nl48EA&#10;AADcAAAADwAAAGRycy9kb3ducmV2LnhtbERPTWvCQBC9C/6HZQRvutGD1TSr1IIQ2lOjvY/ZSTY1&#10;Oxuy25j++26h4G0e73Oyw2hbMVDvG8cKVssEBHHpdMO1gsv5tNiC8AFZY+uYFPyQh8N+Oskw1e7O&#10;HzQUoRYxhH2KCkwIXSqlLw1Z9EvXEUeucr3FEGFfS93jPYbbVq6TZCMtNhwbDHb0aqi8Fd9WgTu9&#10;X/WTOd/yz6+cm2txHN4qo9R8Nr48gwg0hof4353rOH+9g79n4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J5ePBAAAA3AAAAA8AAAAAAAAAAAAAAAAAmAIAAGRycy9kb3du&#10;cmV2LnhtbFBLBQYAAAAABAAEAPUAAACGAwAAAAA=&#10;" fillcolor="black [3200]" strokecolor="black [1600]" strokeweight="2pt"/>
                <v:oval id="Oval 130" o:spid="_x0000_s1318" style="position:absolute;left:11458;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ao8QA&#10;AADcAAAADwAAAGRycy9kb3ducmV2LnhtbESPQW/CMAyF75P2HyJP2m2k2ySGOgJik5CqcaKwu2lM&#10;U2icqslK+ff4gLSbrff83uf5cvStGqiPTWADr5MMFHEVbMO1gf1u/TIDFROyxTYwGbhShOXi8WGO&#10;uQ0X3tJQplpJCMccDbiUulzrWDnyGCehIxbtGHqPSda+1rbHi4T7Vr9l2VR7bFgaHHb07ag6l3/e&#10;QFhvDvbD7c7F76ng5lB+DT9HZ8zz07j6BJVoTP/m+3VhBf9d8OUZmUA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q2qPEAAAA3AAAAA8AAAAAAAAAAAAAAAAAmAIAAGRycy9k&#10;b3ducmV2LnhtbFBLBQYAAAAABAAEAPUAAACJAwAAAAA=&#10;" fillcolor="black [3200]" strokecolor="black [1600]" strokeweight="2pt"/>
                <v:oval id="Oval 131" o:spid="_x0000_s1319" style="position:absolute;left:15748;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OMEA&#10;AADcAAAADwAAAGRycy9kb3ducmV2LnhtbERPTWvCQBC9F/oflil4qxsVVFJXaQtCsCcTex+zYzY1&#10;Oxuya4z/visI3ubxPme1GWwjeup87VjBZJyAIC6drrlScCi270sQPiBrbByTght52KxfX1aYanfl&#10;PfV5qEQMYZ+iAhNCm0rpS0MW/di1xJE7uc5iiLCrpO7wGsNtI6dJMpcWa44NBlv6NlSe84tV4LY/&#10;R70wxTn7/cu4PuZf/e5klBq9DZ8fIAIN4Sl+uDMd588mcH8mX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mfzjBAAAA3AAAAA8AAAAAAAAAAAAAAAAAmAIAAGRycy9kb3du&#10;cmV2LnhtbFBLBQYAAAAABAAEAPUAAACGAwAAAAA=&#10;" fillcolor="black [3200]" strokecolor="black [1600]" strokeweight="2pt"/>
                <v:oval id="Oval 132" o:spid="_x0000_s1320" style="position:absolute;left:20034;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hT8EA&#10;AADcAAAADwAAAGRycy9kb3ducmV2LnhtbERPTWvCQBC9C/6HZQRvulGhSppVakEI7anR3sfsJJua&#10;nQ3ZbUz/fbdQ8DaP9znZYbStGKj3jWMFq2UCgrh0uuFaweV8WuxA+ICssXVMCn7Iw2E/nWSYanfn&#10;DxqKUIsYwj5FBSaELpXSl4Ys+qXriCNXud5iiLCvpe7xHsNtK9dJ8iQtNhwbDHb0aqi8Fd9WgTu9&#10;X/XWnG/551fOzbU4Dm+VUWo+G1+eQQQaw0P87851nL9Zw98z8QK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04U/BAAAA3AAAAA8AAAAAAAAAAAAAAAAAmAIAAGRycy9kb3du&#10;cmV2LnhtbFBLBQYAAAAABAAEAPUAAACGAwAAAAA=&#10;" fillcolor="black [3200]" strokecolor="black [1600]" strokeweight="2pt"/>
                <v:line id="Straight Connector 133" o:spid="_x0000_s1321" style="position:absolute;flip:y;visibility:visible;mso-wrap-style:square" from="7622,2493" to="11458,2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rNkMMAAADcAAAADwAAAGRycy9kb3ducmV2LnhtbERPS2vCQBC+C/6HZYTedNMGqqSuUoRC&#10;aUkxUQ/ehuzkQbOzIbsm6b/vFgre5uN7znY/mVYM1LvGsoLHVQSCuLC64UrB+fS23IBwHllja5kU&#10;/JCD/W4+22Ki7cgZDbmvRAhhl6CC2vsukdIVNRl0K9sRB660vUEfYF9J3eMYwk0rn6LoWRpsODTU&#10;2NGhpuI7vxkFpbt1h+tF+3L9kWZp+Vl94XhU6mExvb6A8DT5u/jf/a7D/DiGv2fCB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qzZDDAAAA3AAAAA8AAAAAAAAAAAAA&#10;AAAAoQIAAGRycy9kb3ducmV2LnhtbFBLBQYAAAAABAAEAPkAAACRAwAAAAA=&#10;" strokecolor="black [3040]"/>
                <v:line id="Straight Connector 134" o:spid="_x0000_s1322" style="position:absolute;visibility:visible;mso-wrap-style:square" from="11926,2493" to="15748,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GPcsMAAADcAAAADwAAAGRycy9kb3ducmV2LnhtbESPQWsCMRCF7wX/QxjBm2atVtqtUaQo&#10;lnpS633YjLuLm8maRI3/3hSE3mZ4733zZjqPphFXcr62rGA4yEAQF1bXXCr43a/67yB8QNbYWCYF&#10;d/Iwn3Vepphre+MtXXehFAnCPkcFVQhtLqUvKjLoB7YlTtrROoMhra6U2uEtwU0jX7NsIg3WnC5U&#10;2NJXRcVpdzGJMjycjVyfPvDw4zZuOZrEt3hWqteNi08QgWL4Nz/T3zrVH43h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Bj3LDAAAA3AAAAA8AAAAAAAAAAAAA&#10;AAAAoQIAAGRycy9kb3ducmV2LnhtbFBLBQYAAAAABAAEAPkAAACRAwAAAAA=&#10;" strokecolor="black [3040]"/>
                <v:line id="Straight Connector 135" o:spid="_x0000_s1323" style="position:absolute;visibility:visible;mso-wrap-style:square" from="16216,2493" to="20034,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0q6cMAAADcAAAADwAAAGRycy9kb3ducmV2LnhtbESPQWsCMRCF70L/Q5iCN82qKO3WKKUo&#10;Fj25rfdhM91d3EzWJGr6740geJvhvffNm/kymlZcyPnGsoLRMANBXFrdcKXg92c9eAPhA7LG1jIp&#10;+CcPy8VLb465tlfe06UIlUgQ9jkqqEPocil9WZNBP7QdcdL+rDMY0uoqqR1eE9y0cpxlM2mw4XSh&#10;xo6+aiqPxdkkyuhwMnJzfMfD1u3cajKL03hSqv8aPz9ABIrhaX6kv3WqP5nC/Zk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NKunDAAAA3AAAAA8AAAAAAAAAAAAA&#10;AAAAoQIAAGRycy9kb3ducmV2LnhtbFBLBQYAAAAABAAEAPkAAACRAwAAAAA=&#10;" strokecolor="black [3040]"/>
                <v:shape id="Text Box 94" o:spid="_x0000_s1324" type="#_x0000_t202" style="position:absolute;top:16913;width:26176;height:8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Nl8QA&#10;AADcAAAADwAAAGRycy9kb3ducmV2LnhtbERPTWvCQBC9C/6HZYTe6qaKtYnZSNEWLCio7aW3MTtN&#10;YrOzIbtq/PfdguBtHu9z0nlnanGm1lWWFTwNIxDEudUVFwq+Pt8fX0A4j6yxtkwKruRgnvV7KSba&#10;XnhH570vRAhhl6CC0vsmkdLlJRl0Q9sQB+7HtgZ9gG0hdYuXEG5qOYqiZ2mw4tBQYkOLkvLf/cko&#10;WB6O+H3dxNvqrTandTzZfBynWqmHQfc6A+Gp83fxzb3SYf44hv9nwgU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TZfEAAAA3AAAAA8AAAAAAAAAAAAAAAAAmAIAAGRycy9k&#10;b3ducmV2LnhtbFBLBQYAAAAABAAEAPUAAACJAwAAAAA=&#10;" fillcolor="white [3201]" stroked="f" strokeweight=".5pt">
                  <v:textbox inset="2mm,,2mm">
                    <w:txbxContent>
                      <w:p w:rsidR="009A31F9" w:rsidRDefault="009A31F9" w:rsidP="003034B4">
                        <w:pPr>
                          <w:pStyle w:val="Caption"/>
                        </w:pPr>
                        <w:bookmarkStart w:id="99" w:name="_Ref442877009"/>
                        <w:proofErr w:type="gramStart"/>
                        <w:r>
                          <w:t xml:space="preserve">Figure </w:t>
                        </w:r>
                        <w:fldSimple w:instr=" SEQ Figure \* ARABIC ">
                          <w:r>
                            <w:rPr>
                              <w:noProof/>
                            </w:rPr>
                            <w:t>27</w:t>
                          </w:r>
                        </w:fldSimple>
                        <w:bookmarkEnd w:id="99"/>
                        <w:r>
                          <w:t>.</w:t>
                        </w:r>
                        <w:proofErr w:type="gramEnd"/>
                        <w:r>
                          <w:t xml:space="preserve"> Example of the rectangular 2D map: nodes’ numbers are located left above the nodes; edges’ numbers are located below horizontal edge and at right side of vertical edges.</w:t>
                        </w:r>
                      </w:p>
                    </w:txbxContent>
                  </v:textbox>
                </v:shape>
                <v:oval id="Oval 193" o:spid="_x0000_s1325" style="position:absolute;left:7178;top:6496;width:451;height: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4b7sIA&#10;AADcAAAADwAAAGRycy9kb3ducmV2LnhtbERPTWvCQBC9C/6HZYTedNMWtE2zES0IwZ6Meh+zYzY1&#10;Oxuy25j++26h0Ns83udk69G2YqDeN44VPC4SEMSV0w3XCk7H3fwFhA/IGlvHpOCbPKzz6STDVLs7&#10;H2goQy1iCPsUFZgQulRKXxmy6BeuI47c1fUWQ4R9LXWP9xhuW/mUJEtpseHYYLCjd0PVrfyyCtzu&#10;46JX5ngrzp8FN5dyO+yvRqmH2bh5AxFoDP/iP3eh4/zXZ/h9Jl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hvuwgAAANwAAAAPAAAAAAAAAAAAAAAAAJgCAABkcnMvZG93&#10;bnJldi54bWxQSwUGAAAAAAQABAD1AAAAhwMAAAAA&#10;" fillcolor="black [3200]" strokecolor="black [1600]" strokeweight="2pt"/>
                <v:oval id="Oval 194" o:spid="_x0000_s1326" style="position:absolute;left:11464;top:6496;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DmsIA&#10;AADcAAAADwAAAGRycy9kb3ducmV2LnhtbERPTWvCQBC9C/6HZYTedNNStE2zES0IwZ6Meh+zYzY1&#10;Oxuy25j++26h0Ns83udk69G2YqDeN44VPC4SEMSV0w3XCk7H3fwFhA/IGlvHpOCbPKzz6STDVLs7&#10;H2goQy1iCPsUFZgQulRKXxmy6BeuI47c1fUWQ4R9LXWP9xhuW/mUJEtpseHYYLCjd0PVrfyyCtzu&#10;46JX5ngrzp8FN5dyO+yvRqmH2bh5AxFoDP/iP3eh4/zXZ/h9Jl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94OawgAAANwAAAAPAAAAAAAAAAAAAAAAAJgCAABkcnMvZG93&#10;bnJldi54bWxQSwUGAAAAAAQABAD1AAAAhwMAAAAA&#10;" fillcolor="black [3200]" strokecolor="black [1600]" strokeweight="2pt"/>
                <v:oval id="Oval 195" o:spid="_x0000_s1327" style="position:absolute;left:15757;top:6496;width:463;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mAcIA&#10;AADcAAAADwAAAGRycy9kb3ducmV2LnhtbERPTWvCQBC9C/6HZYTedNNCtU2zES0IwZ6Meh+zYzY1&#10;Oxuy25j++26h0Ns83udk69G2YqDeN44VPC4SEMSV0w3XCk7H3fwFhA/IGlvHpOCbPKzz6STDVLs7&#10;H2goQy1iCPsUFZgQulRKXxmy6BeuI47c1fUWQ4R9LXWP9xhuW/mUJEtpseHYYLCjd0PVrfyyCtzu&#10;46JX5ngrzp8FN5dyO+yvRqmH2bh5AxFoDP/iP3eh4/zXZ/h9Jl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uyYBwgAAANwAAAAPAAAAAAAAAAAAAAAAAJgCAABkcnMvZG93&#10;bnJldi54bWxQSwUGAAAAAAQABAD1AAAAhwMAAAAA&#10;" fillcolor="black [3200]" strokecolor="black [1600]" strokeweight="2pt"/>
                <v:oval id="Oval 196" o:spid="_x0000_s1328" style="position:absolute;left:20043;top:6496;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m4dsEA&#10;AADcAAAADwAAAGRycy9kb3ducmV2LnhtbERPTWvCQBC9C/6HZQRvurEHa9OsUgtCsKfG9j5mJ9nU&#10;7GzIrjH++26h4G0e73Oy3WhbMVDvG8cKVssEBHHpdMO1gq/TYbEB4QOyxtYxKbiTh912Oskw1e7G&#10;nzQUoRYxhH2KCkwIXSqlLw1Z9EvXEUeucr3FEGFfS93jLYbbVj4lyVpabDg2GOzo3VB5Ka5WgTt8&#10;nPWzOV3y75+cm3OxH46VUWo+G99eQQQaw0P87851nP+yhr9n4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puHbBAAAA3AAAAA8AAAAAAAAAAAAAAAAAmAIAAGRycy9kb3du&#10;cmV2LnhtbFBLBQYAAAAABAAEAPUAAACGAwAAAAA=&#10;" fillcolor="black [3200]" strokecolor="black [1600]" strokeweight="2pt"/>
                <v:line id="Straight Connector 197" o:spid="_x0000_s1329" style="position:absolute;flip:y;visibility:visible;mso-wrap-style:square" from="7629,6712" to="1146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eUqcEAAADcAAAADwAAAGRycy9kb3ducmV2LnhtbERPS4vCMBC+L/gfwgje1lQPulajiCCI&#10;4rK+Dt6GZvrAZlKaaOu/3wiCt/n4njNbtKYUD6pdYVnBoB+BIE6sLjhTcD6tv39AOI+ssbRMCp7k&#10;YDHvfM0w1rbhAz2OPhMhhF2MCnLvq1hKl+Rk0PVtRRy41NYGfYB1JnWNTQg3pRxG0UgaLDg05FjR&#10;KqfkdrwbBam7V6vrRft0vN0f9uku+8XmT6let11OQXhq/Uf8dm90mD8Zw+uZcIG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d5SpwQAAANwAAAAPAAAAAAAAAAAAAAAA&#10;AKECAABkcnMvZG93bnJldi54bWxQSwUGAAAAAAQABAD5AAAAjwMAAAAA&#10;" strokecolor="black [3040]"/>
                <v:line id="Straight Connector 198" o:spid="_x0000_s1330" style="position:absolute;visibility:visible;mso-wrap-style:square" from="11928,6712" to="15757,6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raTcMAAADcAAAADwAAAGRycy9kb3ducmV2LnhtbESPzW4CMQyE75V4h8hIvZUsrUCwEBCq&#10;WrVqT/zdrY3ZXbFxliSF9O3xoVJvY3n8eWa5zq5TVwqx9WxgPCpAEVfetlwbOOzfn2agYkK22Hkm&#10;A78UYb0aPCyxtP7GW7ruUq0EwrFEA01Kfal1rBpyGEe+J5bdyQeHScZQaxvwJnDX6eeimGqHLcuH&#10;Bnt6bag6736cUMbHi9Mf5zkev8J3eHuZ5km+GPM4zJsFqEQ5/Zv/rj+txJ9LWikjCv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q2k3DAAAA3AAAAA8AAAAAAAAAAAAA&#10;AAAAoQIAAGRycy9kb3ducmV2LnhtbFBLBQYAAAAABAAEAPkAAACRAwAAAAA=&#10;" strokecolor="black [3040]"/>
                <v:line id="Straight Connector 199" o:spid="_x0000_s1331" style="position:absolute;visibility:visible;mso-wrap-style:square" from="16220,6712" to="20043,6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Z/1sQAAADcAAAADwAAAGRycy9kb3ducmV2LnhtbESPzWrDMBCE74W8g9hAb42clobaiRxC&#10;aGhJT83PfbE2trG1ciQlUd8+KhR622Vmvp1dLKPpxZWcby0rmE4yEMSV1S3XCg77zdMbCB+QNfaW&#10;ScEPeViWo4cFFtre+Juuu1CLBGFfoIImhKGQ0lcNGfQTOxAn7WSdwZBWV0vt8JbgppfPWTaTBltO&#10;FxocaN1Q1e0uJlGmx7ORH12Ox637cu8vs/gaz0o9juNqDiJQDP/mv/SnTvXz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n/WxAAAANwAAAAPAAAAAAAAAAAA&#10;AAAAAKECAABkcnMvZG93bnJldi54bWxQSwUGAAAAAAQABAD5AAAAkgMAAAAA&#10;" strokecolor="black [3040]"/>
                <v:oval id="Oval 200" o:spid="_x0000_s1332" style="position:absolute;left:7178;top:10819;width:451;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xYsMA&#10;AADcAAAADwAAAGRycy9kb3ducmV2LnhtbESPwWrDMBBE74H+g9hCbrHcHNriRglJwWDaU53kvrY2&#10;lmtrZSzFcf6+KhR6HGbmDbPZzbYXE42+dazgKUlBENdOt9woOB3z1SsIH5A19o5JwZ087LYPiw1m&#10;2t34i6YyNCJC2GeowIQwZFL62pBFn7iBOHoXN1oMUY6N1CPeItz2cp2mz9Jiy3HB4EDvhuquvFoF&#10;Lv+s9Is5dsX5u+C2Kg/Tx8UotXyc928gAs3hP/zXLrSCSITfM/E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xYsMAAADcAAAADwAAAAAAAAAAAAAAAACYAgAAZHJzL2Rv&#10;d25yZXYueG1sUEsFBgAAAAAEAAQA9QAAAIgDAAAAAA==&#10;" fillcolor="black [3200]" strokecolor="black [1600]" strokeweight="2pt"/>
                <v:oval id="Oval 201" o:spid="_x0000_s1333" style="position:absolute;left:11464;top:10819;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cIA&#10;AADcAAAADwAAAGRycy9kb3ducmV2LnhtbESPQYvCMBSE78L+h/AW9qapHlSqUXRBKHqy7t6fzbOp&#10;Ni+lydbuvzeC4HGYmW+Y5bq3teio9ZVjBeNRAoK4cLriUsHPaTecg/ABWWPtmBT8k4f16mOwxFS7&#10;Ox+py0MpIoR9igpMCE0qpS8MWfQj1xBH7+JaiyHKtpS6xXuE21pOkmQqLVYcFww29G2ouOV/VoHb&#10;Hc56Zk637PeacXXOt93+YpT6+uw3CxCB+vAOv9qZVjBJxvA8E4+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r9T5wgAAANwAAAAPAAAAAAAAAAAAAAAAAJgCAABkcnMvZG93&#10;bnJldi54bWxQSwUGAAAAAAQABAD1AAAAhwMAAAAA&#10;" fillcolor="black [3200]" strokecolor="black [1600]" strokeweight="2pt"/>
                <v:oval id="Oval 202" o:spid="_x0000_s1334" style="position:absolute;left:15757;top:10819;width:463;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1KjsIA&#10;AADcAAAADwAAAGRycy9kb3ducmV2LnhtbESPQWvCQBSE7wX/w/IEb3VjDrZEV1FBCPbUqPdn9pmN&#10;Zt+G7Brjv+8WCj0OM/MNs1wPthE9db52rGA2TUAQl07XXCk4HffvnyB8QNbYOCYFL/KwXo3elphp&#10;9+Rv6otQiQhhn6ECE0KbSelLQxb91LXE0bu6zmKIsquk7vAZ4baRaZLMpcWa44LBlnaGynvxsArc&#10;/uuiP8zxnp9vOdeXYtsfrkapyXjYLEAEGsJ/+K+dawVpksLvmXgE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UqOwgAAANwAAAAPAAAAAAAAAAAAAAAAAJgCAABkcnMvZG93&#10;bnJldi54bWxQSwUGAAAAAAQABAD1AAAAhwMAAAAA&#10;" fillcolor="black [3200]" strokecolor="black [1600]" strokeweight="2pt"/>
                <v:oval id="Oval 203" o:spid="_x0000_s1335" style="position:absolute;left:20043;top:10819;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vFcMA&#10;AADcAAAADwAAAGRycy9kb3ducmV2LnhtbESPQWvCQBSE74X+h+UVequbWrAluooVhKAnk3p/Zp/Z&#10;aPZtyK4x/ntXEHocZuYbZrYYbCN66nztWMHnKAFBXDpdc6Xgr1h//IDwAVlj45gU3MjDYv76MsNU&#10;uyvvqM9DJSKEfYoKTAhtKqUvDVn0I9cSR+/oOoshyq6SusNrhNtGjpNkIi3WHBcMtrQyVJ7zi1Xg&#10;1tuD/jbFOdufMq4P+W+/ORql3t+G5RREoCH8h5/tTCsYJ1/wOBOP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HvFcMAAADcAAAADwAAAAAAAAAAAAAAAACYAgAAZHJzL2Rv&#10;d25yZXYueG1sUEsFBgAAAAAEAAQA9QAAAIgDAAAAAA==&#10;" fillcolor="black [3200]" strokecolor="black [1600]" strokeweight="2pt"/>
                <v:line id="Straight Connector 204" o:spid="_x0000_s1336" style="position:absolute;flip:y;visibility:visible;mso-wrap-style:square" from="7629,11035" to="11464,11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r+JcYAAADcAAAADwAAAGRycy9kb3ducmV2LnhtbESPS2vDMBCE74H8B7GB3hK5oTTBjRJK&#10;oFBaXGInOeS2WOsHtVbGkh/991WhkOMwM98wu8NkGjFQ52rLCh5XEQji3OqaSwWX89tyC8J5ZI2N&#10;ZVLwQw4O+/lsh7G2I6c0ZL4UAcIuRgWV920spcsrMuhWtiUOXmE7gz7IrpS6wzHATSPXUfQsDdYc&#10;Fips6VhR/p31RkHh+vZ4u2pfbD6SNCk+yy8cT0o9LKbXFxCeJn8P/7fftYJ19AR/Z8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K/iXGAAAA3AAAAA8AAAAAAAAA&#10;AAAAAAAAoQIAAGRycy9kb3ducmV2LnhtbFBLBQYAAAAABAAEAPkAAACUAwAAAAA=&#10;" strokecolor="black [3040]"/>
                <v:line id="Straight Connector 205" o:spid="_x0000_s1337" style="position:absolute;visibility:visible;mso-wrap-style:square" from="11928,11035" to="15757,1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SBKMMAAADcAAAADwAAAGRycy9kb3ducmV2LnhtbESPT2sCMRTE7wW/Q3hCbzWroui6UUQq&#10;Le3Jf/fH5rm77OZlTVJNv31TKPQ4zMxvmGITTSfu5HxjWcF4lIEgLq1uuFJwPu1fFiB8QNbYWSYF&#10;3+Rhsx48FZhr++AD3Y+hEgnCPkcFdQh9LqUvazLoR7YnTt7VOoMhSVdJ7fCR4KaTkyybS4MNp4Ua&#10;e9rVVLbHL5Mo48vNyLd2iZcP9+lep/M4izelnodxuwIRKIb/8F/7XSuYZD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EgSjDAAAA3AAAAA8AAAAAAAAAAAAA&#10;AAAAoQIAAGRycy9kb3ducmV2LnhtbFBLBQYAAAAABAAEAPkAAACRAwAAAAA=&#10;" strokecolor="black [3040]"/>
                <v:line id="Straight Connector 206" o:spid="_x0000_s1338" style="position:absolute;visibility:visible;mso-wrap-style:square" from="16220,11035" to="20043,1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YfX8IAAADcAAAADwAAAGRycy9kb3ducmV2LnhtbESPQWsCMRSE70L/Q3iCt5pVcdHVKKW0&#10;KO1JW++PzXN3cfOyJqnGf98IgsdhZr5hlutoWnEh5xvLCkbDDARxaXXDlYLfn8/XGQgfkDW2lknB&#10;jTysVy+9JRbaXnlHl32oRIKwL1BBHUJXSOnLmgz6oe2Ik3e0zmBI0lVSO7wmuGnlOMtyabDhtFBj&#10;R+81laf9n0mU0eFs5OY0x8OX+3YfkzxO41mpQT++LUAEiuEZfrS3WsE4y+F+Jh0B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YfX8IAAADcAAAADwAAAAAAAAAAAAAA&#10;AAChAgAAZHJzL2Rvd25yZXYueG1sUEsFBgAAAAAEAAQA+QAAAJADAAAAAA==&#10;" strokecolor="black [3040]"/>
                <v:oval id="Oval 207" o:spid="_x0000_s1339" style="position:absolute;left:7178;top:15118;width:451;height: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FsQA&#10;AADcAAAADwAAAGRycy9kb3ducmV2LnhtbESPwWrDMBBE74X8g9hAbo0cH+LiRgltIGCaU+32vrE2&#10;lmtrZSzVcf6+KhR6HGbmDbM7zLYXE42+daxgs05AENdOt9wo+KhOj08gfEDW2DsmBXfycNgvHnaY&#10;a3fjd5rK0IgIYZ+jAhPCkEvpa0MW/doNxNG7utFiiHJspB7xFuG2l2mSbKXFluOCwYGOhuqu/LYK&#10;3Ol80ZmpuuLzq+D2Ur5Ob1ej1Go5vzyDCDSH//Bfu9AK0iSD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K6RbEAAAA3AAAAA8AAAAAAAAAAAAAAAAAmAIAAGRycy9k&#10;b3ducmV2LnhtbFBLBQYAAAAABAAEAPUAAACJAwAAAAA=&#10;" fillcolor="black [3200]" strokecolor="black [1600]" strokeweight="2pt"/>
                <v:oval id="Oval 208" o:spid="_x0000_s1340" style="position:absolute;left:11464;top:15118;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9ZL8A&#10;AADcAAAADwAAAGRycy9kb3ducmV2LnhtbERPTYvCMBC9C/sfwix403Q9qHSNogtC0ZN19z5txqZr&#10;MylNrPXfm4Pg8fG+V5vBNqKnzteOFXxNExDEpdM1Vwp+z/vJEoQPyBobx6TgQR4264/RClPt7nyi&#10;Pg+ViCHsU1RgQmhTKX1pyKKfupY4chfXWQwRdpXUHd5juG3kLEnm0mLNscFgSz+Gymt+swrc/ljo&#10;hTlfs7//jOsi3/WHi1Fq/Dlsv0EEGsJb/HJnWsEsiWvjmXgE5P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lX1kvwAAANwAAAAPAAAAAAAAAAAAAAAAAJgCAABkcnMvZG93bnJl&#10;di54bWxQSwUGAAAAAAQABAD1AAAAhAMAAAAA&#10;" fillcolor="black [3200]" strokecolor="black [1600]" strokeweight="2pt"/>
                <v:oval id="Oval 209" o:spid="_x0000_s1341" style="position:absolute;left:15757;top:15118;width:463;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Y/8MA&#10;AADcAAAADwAAAGRycy9kb3ducmV2LnhtbESPQWvCQBSE74X+h+UVequbeqhtdBUrCEFPJvX+zD6z&#10;0ezbkF1j/PeuIPQ4zMw3zGwx2Eb01PnasYLPUQKCuHS65krBX7H++AbhA7LGxjEpuJGHxfz1ZYap&#10;dlfeUZ+HSkQI+xQVmBDaVEpfGrLoR64ljt7RdRZDlF0ldYfXCLeNHCfJl7RYc1ww2NLKUHnOL1aB&#10;W28PemKKc7Y/ZVwf8t9+czRKvb8NyymIQEP4Dz/bmVYwTn7gcSYe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Y/8MAAADcAAAADwAAAAAAAAAAAAAAAACYAgAAZHJzL2Rv&#10;d25yZXYueG1sUEsFBgAAAAAEAAQA9QAAAIgDAAAAAA==&#10;" fillcolor="black [3200]" strokecolor="black [1600]" strokeweight="2pt"/>
                <v:oval id="Oval 210" o:spid="_x0000_s1342" style="position:absolute;left:20043;top:15118;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nv8EA&#10;AADcAAAADwAAAGRycy9kb3ducmV2LnhtbERPPW/CMBDdK/EfrKvE1jjJQKsQg1okpKhMDbAf8RGn&#10;xOcodkP49/VQqePT+y63s+3FRKPvHCvIkhQEceN0x62C03H/8gbCB2SNvWNS8CAP283iqcRCuzt/&#10;0VSHVsQQ9gUqMCEMhZS+MWTRJ24gjtzVjRZDhGMr9Yj3GG57mafpSlrsODYYHGhnqLnVP1aB2x8u&#10;+tUcb9X5u+LuUn9Mn1ej1PJ5fl+DCDSHf/Gfu9IK8izOj2fiEZ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657/BAAAA3AAAAA8AAAAAAAAAAAAAAAAAmAIAAGRycy9kb3du&#10;cmV2LnhtbFBLBQYAAAAABAAEAPUAAACGAwAAAAA=&#10;" fillcolor="black [3200]" strokecolor="black [1600]" strokeweight="2pt"/>
                <v:line id="Straight Connector 211" o:spid="_x0000_s1343" style="position:absolute;flip:y;visibility:visible;mso-wrap-style:square" from="7629,15334" to="11464,1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TLYMQAAADcAAAADwAAAGRycy9kb3ducmV2LnhtbESPT4vCMBTE74LfIbwFb5rWgyvVKIsg&#10;iOKiVQ97ezSvf9jmpTTR1m+/WRA8DjPzG2a57k0tHtS6yrKCeBKBIM6srrhQcL1sx3MQziNrrC2T&#10;gic5WK+GgyUm2nZ8pkfqCxEg7BJUUHrfJFK6rCSDbmIb4uDltjXog2wLqVvsAtzUchpFM2mw4rBQ&#10;YkObkrLf9G4U5O7ebH5u2uef++P5mB+Kb+xOSo0++q8FCE+9f4df7Z1WMI1j+D8Tj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MtgxAAAANwAAAAPAAAAAAAAAAAA&#10;AAAAAKECAABkcnMvZG93bnJldi54bWxQSwUGAAAAAAQABAD5AAAAkgMAAAAA&#10;" strokecolor="black [3040]"/>
                <v:line id="Straight Connector 212" o:spid="_x0000_s1344" style="position:absolute;visibility:visible;mso-wrap-style:square" from="11928,15334" to="15757,1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SPgcMAAADcAAAADwAAAGRycy9kb3ducmV2LnhtbESPT2sCMRTE7wW/Q3hCbzW7Wyp1NYqI&#10;pcWe6p/7Y/PcXdy8rEmq6bc3gtDjMDO/YWaLaDpxIedbywryUQaCuLK65VrBfvfx8g7CB2SNnWVS&#10;8EceFvPB0wxLba/8Q5dtqEWCsC9RQRNCX0rpq4YM+pHtiZN3tM5gSNLVUju8JrjpZJFlY2mw5bTQ&#10;YE+rhqrT9tckSn44G/l5muBh477d+nUc3+JZqedhXE5BBIrhP/xof2kFRV7A/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0j4HDAAAA3AAAAA8AAAAAAAAAAAAA&#10;AAAAoQIAAGRycy9kb3ducmV2LnhtbFBLBQYAAAAABAAEAPkAAACRAwAAAAA=&#10;" strokecolor="black [3040]"/>
                <v:line id="Straight Connector 213" o:spid="_x0000_s1345" style="position:absolute;visibility:visible;mso-wrap-style:square" from="16220,15334" to="20043,1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gqGsMAAADcAAAADwAAAGRycy9kb3ducmV2LnhtbESPT2sCMRTE7wW/Q3iCt5pdpaKrUUQq&#10;lvbkv/tj89xd3LysSarx2zeFQo/DzPyGWayiacWdnG8sK8iHGQji0uqGKwWn4/Z1CsIHZI2tZVLw&#10;JA+rZe9lgYW2D97T/RAqkSDsC1RQh9AVUvqyJoN+aDvi5F2sMxiSdJXUDh8Jblo5yrKJNNhwWqix&#10;o01N5fXwbRIlP9+M3F1neP50X+59PIlv8abUoB/XcxCBYvgP/7U/tIJRPob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4KhrDAAAA3AAAAA8AAAAAAAAAAAAA&#10;AAAAoQIAAGRycy9kb3ducmV2LnhtbFBLBQYAAAAABAAEAPkAAACRAwAAAAA=&#10;" strokecolor="black [3040]"/>
                <v:line id="Straight Connector 141" o:spid="_x0000_s1346" style="position:absolute;visibility:visible;mso-wrap-style:square" from="7397,2722" to="7404,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fl8QAAADcAAAADwAAAGRycy9kb3ducmV2LnhtbESPQW/CMAyF75P4D5GRuI20sFWsIyA0&#10;DW0aJ2DcrcZrKxqnJAHCvyeTJu1m6733+Xm+jKYTF3K+tawgH2cgiCurW64VfO/XjzMQPiBr7CyT&#10;ght5WC4GD3Mstb3yli67UIsEYV+igiaEvpTSVw0Z9GPbEyftxzqDIa2ultrhNcFNJydZVkiDLacL&#10;Dfb01lB13J1NouSHk5Efxxc8fLmNe58W8TmelBoN4+oVRKAY/s1/6U+d6j/l8PtMmk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F+XxAAAANwAAAAPAAAAAAAAAAAA&#10;AAAAAKECAABkcnMvZG93bnJldi54bWxQSwUGAAAAAAQABAD5AAAAkgMAAAAA&#10;" strokecolor="black [3040]"/>
                <v:line id="Straight Connector 142" o:spid="_x0000_s1347" style="position:absolute;visibility:visible;mso-wrap-style:square" from="11692,2709" to="11696,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LB4MQAAADcAAAADwAAAGRycy9kb3ducmV2LnhtbESPQW/CMAyF70j7D5En7TZS2EBQGtCE&#10;mIbgNAZ3q/Haqo1Tkgyyf78gTeJm6733+blYRdOJCznfWFYwGmYgiEurG64UHL/en2cgfEDW2Fkm&#10;Bb/kYbV8GBSYa3vlT7ocQiUShH2OCuoQ+lxKX9Zk0A9tT5y0b+sMhrS6SmqH1wQ3nRxn2VQabDhd&#10;qLGndU1le/gxiTI6nY38aOd42rm927xM4ySelXp6jG8LEIFiuJv/01ud6r+O4fZMmk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sHgxAAAANwAAAAPAAAAAAAAAAAA&#10;AAAAAKECAABkcnMvZG93bnJldi54bWxQSwUGAAAAAAQABAD5AAAAkgMAAAAA&#10;" strokecolor="black [3040]"/>
                <v:line id="Straight Connector 144" o:spid="_x0000_s1348" style="position:absolute;visibility:visible;mso-wrap-style:square" from="15982,2709" to="15989,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8D8QAAADcAAAADwAAAGRycy9kb3ducmV2LnhtbESPzW7CMBCE70h9B2srcQOH8qM2jUFV&#10;BaKCU2m5r+JtEiVeB9uA+/Z1JSRuu5qZb2eLVTSduJDzjWUFk3EGgri0uuFKwffXZvQMwgdkjZ1l&#10;UvBLHlbLh0GBubZX/qTLIVQiQdjnqKAOoc+l9GVNBv3Y9sRJ+7HOYEirq6R2eE1w08mnLFtIgw2n&#10;CzX29F5T2R7OJlEmx5OR2/YFjzu3d+vpIs7jSanhY3x7BREohrv5lv7Qqf5sBv/PpAn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wPxAAAANwAAAAPAAAAAAAAAAAA&#10;AAAAAKECAABkcnMvZG93bnJldi54bWxQSwUGAAAAAAQABAD5AAAAkgMAAAAA&#10;" strokecolor="black [3040]"/>
                <v:line id="Straight Connector 214" o:spid="_x0000_s1349" style="position:absolute;visibility:visible;mso-wrap-style:square" from="20268,2709" to="20275,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GybsMAAADcAAAADwAAAGRycy9kb3ducmV2LnhtbESPT2sCMRTE7wW/Q3iCN82utqKrUaS0&#10;tNST/+6PzXN3cfOyJqmm374pCD0OM/MbZrmOphU3cr6xrCAfZSCIS6sbrhQcD+/DGQgfkDW2lknB&#10;D3lYr3pPSyy0vfOObvtQiQRhX6CCOoSukNKXNRn0I9sRJ+9sncGQpKukdnhPcNPKcZZNpcGG00KN&#10;Hb3WVF723yZR8tPVyI/LHE9fbuveJtP4Eq9KDfpxswARKIb/8KP9qRWM82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Rsm7DAAAA3AAAAA8AAAAAAAAAAAAA&#10;AAAAoQIAAGRycy9kb3ducmV2LnhtbFBLBQYAAAAABAAEAPkAAACRAwAAAAA=&#10;" strokecolor="black [3040]"/>
                <v:line id="Straight Connector 215" o:spid="_x0000_s1350" style="position:absolute;flip:x;visibility:visible;mso-wrap-style:square" from="7404,6940" to="7404,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NY8QAAADcAAAADwAAAGRycy9kb3ducmV2LnhtbESPT4vCMBTE74LfITzBm6YKrks1yiII&#10;oija1YO3R/P6h21eShNt99ubhQWPw8z8hlmuO1OJJzWutKxgMo5AEKdWl5wruH5vR58gnEfWWFkm&#10;Bb/kYL3q95YYa9vyhZ6Jz0WAsItRQeF9HUvp0oIMurGtiYOX2cagD7LJpW6wDXBTyWkUfUiDJYeF&#10;AmvaFJT+JA+jIHOPenO/aZ/N98fLMTvkJ2zPSg0H3dcChKfOv8P/7Z1WMJ3M4O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H81jxAAAANwAAAAPAAAAAAAAAAAA&#10;AAAAAKECAABkcnMvZG93bnJldi54bWxQSwUGAAAAAAQABAD5AAAAkgMAAAAA&#10;" strokecolor="black [3040]"/>
                <v:line id="Straight Connector 216" o:spid="_x0000_s1351" style="position:absolute;flip:x;visibility:visible;mso-wrap-style:square" from="11696,6928" to="11696,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1TFMMAAADcAAAADwAAAGRycy9kb3ducmV2LnhtbESPS6vCMBSE9xf8D+EI7q6pLvRSjSKC&#10;IIric+Hu0Jw+sDkpTbT13xtBuMthZr5hpvPWlOJJtSssKxj0IxDEidUFZwou59XvHwjnkTWWlknB&#10;ixzMZ52fKcbaNnyk58lnIkDYxagg976KpXRJTgZd31bEwUttbdAHWWdS19gEuCnlMIpG0mDBYSHH&#10;ipY5JffTwyhI3aNa3q7ap+PN7rhLt9kem4NSvW67mIDw1Pr/8Le91gqGgxF8zoQjIG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NUxTDAAAA3AAAAA8AAAAAAAAAAAAA&#10;AAAAoQIAAGRycy9kb3ducmV2LnhtbFBLBQYAAAAABAAEAPkAAACRAwAAAAA=&#10;" strokecolor="black [3040]"/>
                <v:line id="Straight Connector 217" o:spid="_x0000_s1352" style="position:absolute;flip:x;visibility:visible;mso-wrap-style:square" from="15989,6928" to="15989,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H2j8QAAADcAAAADwAAAGRycy9kb3ducmV2LnhtbESPS4vCQBCE74L/YWjBm07iQZesY1gE&#10;QRQXn4e9NZnOg830hMxo4r93FoQ9FlX1FbVMe1OLB7WusqwgnkYgiDOrKy4UXC+byQcI55E11pZJ&#10;wZMcpKvhYImJth2f6HH2hQgQdgkqKL1vEildVpJBN7UNcfBy2xr0QbaF1C12AW5qOYuiuTRYcVgo&#10;saF1Sdnv+W4U5O7erH9u2ueL3eF0yPfFN3ZHpcaj/usThKfe/4ff7a1WMIsX8HcmHAG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faPxAAAANwAAAAPAAAAAAAAAAAA&#10;AAAAAKECAABkcnMvZG93bnJldi54bWxQSwUGAAAAAAQABAD5AAAAkgMAAAAA&#10;" strokecolor="black [3040]"/>
                <v:line id="Straight Connector 218" o:spid="_x0000_s1353" style="position:absolute;flip:x;visibility:visible;mso-wrap-style:square" from="20275,6928" to="20275,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5i/b8AAADcAAAADwAAAGRycy9kb3ducmV2LnhtbERPy6rCMBDdC/5DGMGdprrwSjWKCIIo&#10;Xnwu3A3N9IHNpDTR1r83C8Hl4bzny9aU4kW1KywrGA0jEMSJ1QVnCq6XzWAKwnlkjaVlUvAmB8tF&#10;tzPHWNuGT/Q6+0yEEHYxKsi9r2IpXZKTQTe0FXHgUlsb9AHWmdQ1NiHclHIcRRNpsODQkGNF65yS&#10;x/lpFKTuWa3vN+3Tv93hdEj32T82R6X6vXY1A+Gp9T/x173VCsajsDacCUdAL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x5i/b8AAADcAAAADwAAAAAAAAAAAAAAAACh&#10;AgAAZHJzL2Rvd25yZXYueG1sUEsFBgAAAAAEAAQA+QAAAI0DAAAAAA==&#10;" strokecolor="black [3040]"/>
                <v:line id="Straight Connector 219" o:spid="_x0000_s1354" style="position:absolute;visibility:visible;mso-wrap-style:square" from="7404,11264" to="7404,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Ad8MMAAADcAAAADwAAAGRycy9kb3ducmV2LnhtbESPT2sCMRTE7wW/Q3iCt5pdpaKrUUQs&#10;Lfbkv/tj89xd3LysSarptzeFQo/DzPyGWayiacWdnG8sK8iHGQji0uqGKwWn4/vrFIQPyBpby6Tg&#10;hzyslr2XBRbaPnhP90OoRIKwL1BBHUJXSOnLmgz6oe2Ik3exzmBI0lVSO3wkuGnlKMsm0mDDaaHG&#10;jjY1ldfDt0mU/Hwz8uM6w/POfbnteBLf4k2pQT+u5yACxfAf/mt/agWjfAa/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QHfDDAAAA3AAAAA8AAAAAAAAAAAAA&#10;AAAAoQIAAGRycy9kb3ducmV2LnhtbFBLBQYAAAAABAAEAPkAAACRAwAAAAA=&#10;" strokecolor="black [3040]"/>
                <v:line id="Straight Connector 220" o:spid="_x0000_s1355" style="position:absolute;visibility:visible;mso-wrap-style:square" from="11696,11251" to="11696,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Z+0MMAAADcAAAADwAAAGRycy9kb3ducmV2LnhtbESPwW7CMAyG70h7h8iTuEFKp6GtI6Bp&#10;2gRiJ9i4W43XVjROSTIIbz8fkHa0fv+f/S1W2fXqTCF2ng3MpgUo4trbjhsD318fkydQMSFb7D2T&#10;gStFWC3vRgusrL/wjs771CiBcKzQQJvSUGkd65YcxqkfiCX78cFhkjE02ga8CNz1uiyKuXbYsVxo&#10;caC3lurj/tcJZXY4Ob0+PuNhGz7D+8M8P+aTMeP7/PoCKlFO/8u39sYaKEt5X2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GftDDAAAA3AAAAA8AAAAAAAAAAAAA&#10;AAAAoQIAAGRycy9kb3ducmV2LnhtbFBLBQYAAAAABAAEAPkAAACRAwAAAAA=&#10;" strokecolor="black [3040]"/>
                <v:line id="Straight Connector 221" o:spid="_x0000_s1356" style="position:absolute;visibility:visible;mso-wrap-style:square" from="15989,11251" to="15989,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line id="Straight Connector 222" o:spid="_x0000_s1357" style="position:absolute;visibility:visible;mso-wrap-style:square" from="20275,11251" to="20275,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hFPMQAAADcAAAADwAAAGRycy9kb3ducmV2LnhtbESPzWrDMBCE74W8g9hCb4kcl4TWjRxC&#10;aWhITs3PfbG2trG1ciQlUd8+KhR6HGbmG2axjKYXV3K+taxgOslAEFdWt1wrOB7W4xcQPiBr7C2T&#10;gh/ysCxHDwsstL3xF133oRYJwr5ABU0IQyGlrxoy6Cd2IE7et3UGQ5KultrhLcFNL/Msm0uDLaeF&#10;Bgd6b6jq9heTKNPT2cjP7hVPW7dzH8/zOItnpZ4e4+oNRKAY/sN/7Y1WkOc5/J5JR0C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mEU8xAAAANwAAAAPAAAAAAAAAAAA&#10;AAAAAKECAABkcnMvZG93bnJldi54bWxQSwUGAAAAAAQABAD5AAAAkgMAAAAA&#10;" strokecolor="black [3040]"/>
                <v:shape id="Text Box 94" o:spid="_x0000_s1358" type="#_x0000_t202" style="position:absolute;left:10999;top:11610;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0K+8MA&#10;AADcAAAADwAAAGRycy9kb3ducmV2LnhtbESPT4vCMBTE78J+h/AEbza1gkjXKCIIHkRY/+xeH83b&#10;tpi8dJuo7bffCILHYWZ+wyxWnTXiTq2vHSuYJCkI4sLpmksF59N2PAfhA7JG45gU9ORhtfwYLDDX&#10;7sFfdD+GUkQI+xwVVCE0uZS+qMiiT1xDHL1f11oMUbal1C0+ItwamaXpTFqsOS5U2NCmouJ6vFkF&#10;qcF+Pw0sdz/f5m99O5i+zC5KjYbd+hNEoC68w6/2TivIpjN4no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0K+8MAAADcAAAADwAAAAAAAAAAAAAAAACYAgAAZHJzL2Rv&#10;d25yZXYueG1sUEsFBgAAAAAEAAQA9QAAAIg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4</w:t>
                        </w:r>
                      </w:p>
                    </w:txbxContent>
                  </v:textbox>
                </v:shape>
                <v:shape id="Text Box 94" o:spid="_x0000_s1359" type="#_x0000_t202" style="position:absolute;left:10999;top:7183;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YMQA&#10;AADcAAAADwAAAGRycy9kb3ducmV2LnhtbESPQWvCQBSE7wX/w/KE3ppNE2hLzCoiCB6koLXt9ZF9&#10;JqG7b2N2Ncm/dwuFHoeZ+YYpV6M14ka9bx0reE5SEMSV0y3XCk4f26c3ED4gazSOScFEHlbL2UOJ&#10;hXYDH+h2DLWIEPYFKmhC6AopfdWQRZ+4jjh6Z9dbDFH2tdQ9DhFujczS9EVabDkuNNjRpqHq53i1&#10;ClKD0z4PLHffX+ayvr6bqc4+lXqcj+sFiEBj+A//tXdaQZa/wu+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r2D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5</w:t>
                        </w:r>
                      </w:p>
                    </w:txbxContent>
                  </v:textbox>
                </v:shape>
                <v:shape id="Text Box 94" o:spid="_x0000_s1360" type="#_x0000_t202" style="position:absolute;left:10999;top:308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47EsAA&#10;AADcAAAADwAAAGRycy9kb3ducmV2LnhtbERPTYvCMBC9C/6HMAt703QriFTTIoLgQRbWXfU6NGNb&#10;TCa1idr++81B8Ph436uit0Y8qPONYwVf0wQEcel0w5WCv9/tZAHCB2SNxjEpGMhDkY9HK8y0e/IP&#10;PQ6hEjGEfYYK6hDaTEpf1mTRT11LHLmL6yyGCLtK6g6fMdwamSbJXFpsODbU2NKmpvJ6uFsFicFh&#10;Pwssd+eTua3v32ao0qNSnx/9egkiUB/e4pd7pxWks7g2nolH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47EsAAAADcAAAADwAAAAAAAAAAAAAAAACYAgAAZHJzL2Rvd25y&#10;ZXYueG1sUEsFBgAAAAAEAAQA9QAAAIU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6</w:t>
                        </w:r>
                      </w:p>
                    </w:txbxContent>
                  </v:textbox>
                </v:shape>
                <v:shape id="Text Box 94" o:spid="_x0000_s1361" type="#_x0000_t202" style="position:absolute;left:15302;top:11610;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eicQA&#10;AADcAAAADwAAAGRycy9kb3ducmV2LnhtbESPQWvCQBSE7wX/w/KE3ppNEyhtzCoiCB6koLXt9ZF9&#10;JqG7b2N2Ncm/dwuFHoeZ+YYpV6M14ka9bx0reE5SEMSV0y3XCk4f26dXED4gazSOScFEHlbL2UOJ&#10;hXYDH+h2DLWIEPYFKmhC6AopfdWQRZ+4jjh6Z9dbDFH2tdQ9DhFujczS9EVabDkuNNjRpqHq53i1&#10;ClKD0z4PLHffX+ayvr6bqc4+lXqcj+sFiEBj+A//tXdaQZa/w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inon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7</w:t>
                        </w:r>
                      </w:p>
                    </w:txbxContent>
                  </v:textbox>
                </v:shape>
                <v:shape id="Text Box 94" o:spid="_x0000_s1362" type="#_x0000_t202" style="position:absolute;left:15302;top:7183;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5Eab8A&#10;AADcAAAADwAAAGRycy9kb3ducmV2LnhtbERPy4rCMBTdC/5DuII7Ta2DSDWKCAMuBmF8bi/NtS0m&#10;N7WJ2v69WQzM8nDey3VrjXhR4yvHCibjBARx7nTFhYLT8Xs0B+EDskbjmBR05GG96veWmGn35l96&#10;HUIhYgj7DBWUIdSZlD4vyaIfu5o4cjfXWAwRNoXUDb5juDUyTZKZtFhxbCixpm1J+f3wtAoSg93P&#10;NLDcXS/msXnuTVekZ6WGg3azABGoDf/iP/dOK0i/4vx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HkRpvwAAANwAAAAPAAAAAAAAAAAAAAAAAJgCAABkcnMvZG93bnJl&#10;di54bWxQSwUGAAAAAAQABAD1AAAAhAM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8</w:t>
                        </w:r>
                      </w:p>
                    </w:txbxContent>
                  </v:textbox>
                </v:shape>
                <v:shape id="Text Box 94" o:spid="_x0000_s1363" type="#_x0000_t202" style="position:absolute;left:15302;top:308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h8sQA&#10;AADcAAAADwAAAGRycy9kb3ducmV2LnhtbESPS2vDMBCE74H+B7GF3hI5bgjFiRJCoeBDKeTR9rpY&#10;G9tUWrmW/Pr3UaDQ4zAz3zDb/WiN6Kn1tWMFy0UCgrhwuuZSweX8Nn8B4QOyRuOYFEzkYb97mG0x&#10;027gI/WnUIoIYZ+hgiqEJpPSFxVZ9AvXEEfv6lqLIcq2lLrFIcKtkWmSrKXFmuNChQ29VlT8nDqr&#10;IDE4vT8Hlvn3l/k9dB9mKtNPpZ4ex8MGRKAx/If/2rlWkK6WcD8Tj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S4fL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9</w:t>
                        </w:r>
                      </w:p>
                    </w:txbxContent>
                  </v:textbox>
                </v:shape>
                <v:shape id="Text Box 94" o:spid="_x0000_s1364" type="#_x0000_t202" style="position:absolute;left:19433;top:11610;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B/hcMA&#10;AADcAAAADwAAAGRycy9kb3ducmV2LnhtbESPT4vCMBTE74LfITzBm6Z2RaRrFBEED4uw/tvro3nb&#10;lk1eahO1/fYbQfA4zMxvmMWqtUbcqfGVYwWTcQKCOHe64kLB6bgdzUH4gKzROCYFHXlYLfu9BWba&#10;Pfib7odQiAhhn6GCMoQ6k9LnJVn0Y1cTR+/XNRZDlE0hdYOPCLdGpkkykxYrjgsl1rQpKf873KyC&#10;xGD39RFY7n4u5rq+7U1XpGelhoN2/QkiUBve4Vd7pxWk0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B/hcMAAADcAAAADwAAAAAAAAAAAAAAAACYAgAAZHJzL2Rv&#10;d25yZXYueG1sUEsFBgAAAAAEAAQA9QAAAIg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10</w:t>
                        </w:r>
                      </w:p>
                    </w:txbxContent>
                  </v:textbox>
                </v:shape>
                <v:shape id="Text Box 94" o:spid="_x0000_s1365" type="#_x0000_t202" style="position:absolute;left:19433;top:7183;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aHsQA&#10;AADcAAAADwAAAGRycy9kb3ducmV2LnhtbESPQWvCQBSE7wX/w/KE3ppNk1JKzCoiCB6koLXt9ZF9&#10;JqG7b2N2Ncm/dwuFHoeZ+YYpV6M14ka9bx0reE5SEMSV0y3XCk4f26c3ED4gazSOScFEHlbL2UOJ&#10;hXYDH+h2DLWIEPYFKmhC6AopfdWQRZ+4jjh6Z9dbDFH2tdQ9DhFujczS9FVabDkuNNjRpqHq53i1&#10;ClKD0z4PLHffX+ayvr6bqc4+lXqcj+sFiEBj+A//tXdaQfaSw++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M2h7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11</w:t>
                        </w:r>
                      </w:p>
                    </w:txbxContent>
                  </v:textbox>
                </v:shape>
                <v:shape id="Text Box 94" o:spid="_x0000_s1366" type="#_x0000_t202" style="position:absolute;left:19433;top:3089;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CasQA&#10;AADcAAAADwAAAGRycy9kb3ducmV2LnhtbESPS2vDMBCE74H+B7GF3hK5rgnFiRJCoZBDKeTR9rpY&#10;G9tUWrmW/Pr3VSCQ4zAz3zDr7WiN6Kn1tWMFz4sEBHHhdM2lgvPpff4KwgdkjcYxKZjIw3bzMFtj&#10;rt3AB+qPoRQRwj5HBVUITS6lLyqy6BeuIY7exbUWQ5RtKXWLQ4RbI9MkWUqLNceFCht6q6j4PXZW&#10;QWJw+ngJLPc/3+Zv132aqUy/lHp6HHcrEIHGcA/f2nutIM0y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Qmr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12</w:t>
                        </w:r>
                      </w:p>
                    </w:txbxContent>
                  </v:textbox>
                </v:shape>
                <v:shape id="Text Box 94" o:spid="_x0000_s1367" type="#_x0000_t202" style="position:absolute;left:7645;top:14688;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n8cQA&#10;AADcAAAADwAAAGRycy9kb3ducmV2LnhtbESPT4vCMBTE7wt+h/CEvWlqXUW6RhFB8LAs+GfX66N5&#10;2xaTl9pEbb+9EYQ9DjPzG2a+bK0RN2p85VjBaJiAIM6drrhQcDxsBjMQPiBrNI5JQUcelove2xwz&#10;7e68o9s+FCJC2GeooAyhzqT0eUkW/dDVxNH7c43FEGVTSN3gPcKtkWmSTKXFiuNCiTWtS8rP+6tV&#10;kBjsvsaB5fb0ay6r67fpivRHqfd+u/oEEagN/+FXe6sVpB8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p5/H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13</w:t>
                        </w:r>
                      </w:p>
                    </w:txbxContent>
                  </v:textbox>
                </v:shape>
                <v:shape id="Text Box 94" o:spid="_x0000_s1368" type="#_x0000_t202" style="position:absolute;left:7645;top:10385;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5hsQA&#10;AADcAAAADwAAAGRycy9kb3ducmV2LnhtbESPzWrDMBCE74W8g9hAb41ct4TiRAkhUMihBOqk7XWx&#10;NraptHIs+e/to0Ihx2FmvmHW29Ea0VPra8cKnhcJCOLC6ZpLBefT+9MbCB+QNRrHpGAiD9vN7GGN&#10;mXYDf1Kfh1JECPsMFVQhNJmUvqjIol+4hjh6F9daDFG2pdQtDhFujUyTZCkt1hwXKmxoX1Hxm3dW&#10;QWJw+ngJLA8/3+a6645mKtMvpR7n424FItAY7uH/9kErSF+X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7eYb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14</w:t>
                        </w:r>
                      </w:p>
                    </w:txbxContent>
                  </v:textbox>
                </v:shape>
                <v:shape id="Text Box 94" o:spid="_x0000_s1369" type="#_x0000_t202" style="position:absolute;left:7645;top:6062;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HcQA&#10;AADcAAAADwAAAGRycy9kb3ducmV2LnhtbESPT4vCMBTE7wt+h/CEvWlqXVS6RhFB8LAs+GfX66N5&#10;2xaTl9pEbb+9EYQ9DjPzG2a+bK0RN2p85VjBaJiAIM6drrhQcDxsBjMQPiBrNI5JQUcelove2xwz&#10;7e68o9s+FCJC2GeooAyhzqT0eUkW/dDVxNH7c43FEGVTSN3gPcKtkWmSTKTFiuNCiTWtS8rP+6tV&#10;kBjsvsaB5fb0ay6r67fpivRHqfd+u/oEEagN/+FXe6sVpB9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33B3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15</w:t>
                        </w:r>
                      </w:p>
                    </w:txbxContent>
                  </v:textbox>
                </v:shape>
                <v:shape id="Text Box 94" o:spid="_x0000_s1370" type="#_x0000_t202" style="position:absolute;left:7645;top:190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Ib78A&#10;AADcAAAADwAAAGRycy9kb3ducmV2LnhtbERPy4rCMBTdC/5DuII7Ta2DSDWKCAMuBmF8bi/NtS0m&#10;N7WJ2v69WQzM8nDey3VrjXhR4yvHCibjBARx7nTFhYLT8Xs0B+EDskbjmBR05GG96veWmGn35l96&#10;HUIhYgj7DBWUIdSZlD4vyaIfu5o4cjfXWAwRNoXUDb5juDUyTZKZtFhxbCixpm1J+f3wtAoSg93P&#10;NLDcXS/msXnuTVekZ6WGg3azABGoDf/iP/dOK0i/4tp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aEhvvwAAANwAAAAPAAAAAAAAAAAAAAAAAJgCAABkcnMvZG93bnJl&#10;di54bWxQSwUGAAAAAAQABAD1AAAAhAM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16</w:t>
                        </w:r>
                      </w:p>
                    </w:txbxContent>
                  </v:textbox>
                </v:shape>
                <v:shape id="Text Box 94" o:spid="_x0000_s1371" type="#_x0000_t202" style="position:absolute;left:11843;top:14688;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9MQA&#10;AADcAAAADwAAAGRycy9kb3ducmV2LnhtbESPT4vCMBTE7wt+h/CEvWlqXUS7RhFB8LAs+GfX66N5&#10;2xaTl9pEbb+9EYQ9DjPzG2a+bK0RN2p85VjBaJiAIM6drrhQcDxsBlMQPiBrNI5JQUcelove2xwz&#10;7e68o9s+FCJC2GeooAyhzqT0eUkW/dDVxNH7c43FEGVTSN3gPcKtkWmSTKTFiuNCiTWtS8rP+6tV&#10;kBjsvsaB5fb0ay6r67fpivRHqfd+u/oEEagN/+FXe6sVpB8z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k7fT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17</w:t>
                        </w:r>
                      </w:p>
                    </w:txbxContent>
                  </v:textbox>
                </v:shape>
                <v:shape id="Text Box 94" o:spid="_x0000_s1372" type="#_x0000_t202" style="position:absolute;left:11843;top:10385;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fStL8A&#10;AADcAAAADwAAAGRycy9kb3ducmV2LnhtbERPy4rCMBTdC/5DuII7Ta2MSDWKCAMuBmF8bi/NtS0m&#10;N7WJ2v69WQzM8nDey3VrjXhR4yvHCibjBARx7nTFhYLT8Xs0B+EDskbjmBR05GG96veWmGn35l96&#10;HUIhYgj7DBWUIdSZlD4vyaIfu5o4cjfXWAwRNoXUDb5juDUyTZKZtFhxbCixpm1J+f3wtAoSg93P&#10;NLDcXS/msXnuTVekZ6WGg3azABGoDf/iP/dOK0i/4vx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x9K0vwAAANwAAAAPAAAAAAAAAAAAAAAAAJgCAABkcnMvZG93bnJl&#10;di54bWxQSwUGAAAAAAQABAD1AAAAhAM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18</w:t>
                        </w:r>
                      </w:p>
                    </w:txbxContent>
                  </v:textbox>
                </v:shape>
                <v:shape id="Text Box 94" o:spid="_x0000_s1373" type="#_x0000_t202" style="position:absolute;left:11843;top:606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3L8QA&#10;AADcAAAADwAAAGRycy9kb3ducmV2LnhtbESPS2vDMBCE74H+B7GF3hI5LgnFiRJCoeBDKeTR9rpY&#10;G9tUWrmW/Pr3UaDQ4zAz3zDb/WiN6Kn1tWMFy0UCgrhwuuZSweX8Nn8B4QOyRuOYFEzkYb97mG0x&#10;027gI/WnUIoIYZ+hgiqEJpPSFxVZ9AvXEEfv6lqLIcq2lLrFIcKtkWmSrKXFmuNChQ29VlT8nDqr&#10;IDE4vT8Hlvn3l/k9dB9mKtNPpZ4ex8MGRKAx/If/2rlWkK6WcD8Tj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dy/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19</w:t>
                        </w:r>
                      </w:p>
                    </w:txbxContent>
                  </v:textbox>
                </v:shape>
                <v:shape id="Text Box 94" o:spid="_x0000_s1374" type="#_x0000_t202" style="position:absolute;left:11843;top:1909;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pWMMA&#10;AADcAAAADwAAAGRycy9kb3ducmV2LnhtbESPT4vCMBTE74LfITzBm6Z2UaRrFBEED4uw/tvro3nb&#10;lk1eahO1/fYbQfA4zMxvmMWqtUbcqfGVYwWTcQKCOHe64kLB6bgdzUH4gKzROCYFHXlYLfu9BWba&#10;Pfib7odQiAhhn6GCMoQ6k9LnJVn0Y1cTR+/XNRZDlE0hdYOPCLdGpkkykxYrjgsl1rQpKf873KyC&#10;xGD39RFY7n4u5rq+7U1XpGelhoN2/QkiUBve4Vd7pxWk0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npWMMAAADcAAAADwAAAAAAAAAAAAAAAACYAgAAZHJzL2Rv&#10;d25yZXYueG1sUEsFBgAAAAAEAAQA9QAAAIgDA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20</w:t>
                        </w:r>
                      </w:p>
                    </w:txbxContent>
                  </v:textbox>
                </v:shape>
                <v:shape id="Text Box 94" o:spid="_x0000_s1375" type="#_x0000_t202" style="position:absolute;left:16684;top:14688;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Mw8QA&#10;AADcAAAADwAAAGRycy9kb3ducmV2LnhtbESPQWvCQBSE7wX/w/KE3ppNE1pKzCoiCB6koLXt9ZF9&#10;JqG7b2N2Ncm/dwuFHoeZ+YYpV6M14ka9bx0reE5SEMSV0y3XCk4f26c3ED4gazSOScFEHlbL2UOJ&#10;hXYDH+h2DLWIEPYFKmhC6AopfdWQRZ+4jjh6Z9dbDFH2tdQ9DhFujczS9FVabDkuNNjRpqHq53i1&#10;ClKD0z4PLHffX+ayvr6bqc4+lXqcj+sFiEBj+A//tXdaQfaSw++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VTMP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21</w:t>
                        </w:r>
                      </w:p>
                    </w:txbxContent>
                  </v:textbox>
                </v:shape>
                <v:shape id="Text Box 94" o:spid="_x0000_s1376" type="#_x0000_t202" style="position:absolute;left:16684;top:10385;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Ut8QA&#10;AADcAAAADwAAAGRycy9kb3ducmV2LnhtbESPT4vCMBTE7wt+h/CEvWlqXUW6RhFB8LAs+GfX66N5&#10;2xaTl9pEbb+9EYQ9DjPzG2a+bK0RN2p85VjBaJiAIM6drrhQcDxsBjMQPiBrNI5JQUcelove2xwz&#10;7e68o9s+FCJC2GeooAyhzqT0eUkW/dDVxNH7c43FEGVTSN3gPcKtkWmSTKXFiuNCiTWtS8rP+6tV&#10;kBjsvsaB5fb0ay6r67fpivRHqfd+u/oEEagN/+FXe6sVpJMP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81Lf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22</w:t>
                        </w:r>
                      </w:p>
                    </w:txbxContent>
                  </v:textbox>
                </v:shape>
                <v:shape id="Text Box 94" o:spid="_x0000_s1377" type="#_x0000_t202" style="position:absolute;left:16684;top:606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LMQA&#10;AADcAAAADwAAAGRycy9kb3ducmV2LnhtbESPS2vDMBCE74H+B7GF3hK5Lg7FiRJCoZBDKeTR9rpY&#10;G9tUWrmW/Pr3VSCQ4zAz3zDr7WiN6Kn1tWMFz4sEBHHhdM2lgvPpff4KwgdkjcYxKZjIw3bzMFtj&#10;rt3AB+qPoRQRwj5HBVUITS6lLyqy6BeuIY7exbUWQ5RtKXWLQ4RbI9MkWUqLNceFCht6q6j4PXZW&#10;QWJw+ngJLPc/3+Zv132aqUy/lHp6HHcrEIHGcA/f2nutIM0y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wcSz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23</w:t>
                        </w:r>
                      </w:p>
                    </w:txbxContent>
                  </v:textbox>
                </v:shape>
                <v:shape id="Text Box 94" o:spid="_x0000_s1378" type="#_x0000_t202" style="position:absolute;left:16684;top:1909;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vW8QA&#10;AADcAAAADwAAAGRycy9kb3ducmV2LnhtbESPzWrDMBCE74W8g9hAb41cl4biRAkhUMihBOqk7XWx&#10;NraptHIs+e/to0Ihx2FmvmHW29Ea0VPra8cKnhcJCOLC6ZpLBefT+9MbCB+QNRrHpGAiD9vN7GGN&#10;mXYDf1Kfh1JECPsMFVQhNJmUvqjIol+4hjh6F9daDFG2pdQtDhFujUyTZCkt1hwXKmxoX1Hxm3dW&#10;QWJw+ngJLA8/3+a6645mKtMvpR7n424FItAY7uH/9kErSF+X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i71vEAAAA3AAAAA8AAAAAAAAAAAAAAAAAmAIAAGRycy9k&#10;b3ducmV2LnhtbFBLBQYAAAAABAAEAPUAAACJAwAAAAA=&#10;" fillcolor="white [3201]" stroked="f" strokeweight=".5pt">
                  <v:fill opacity="0"/>
                  <v:textbox>
                    <w:txbxContent>
                      <w:p w:rsidR="009A31F9" w:rsidRDefault="009A31F9" w:rsidP="00325FD5">
                        <w:pPr>
                          <w:pStyle w:val="NormalWeb"/>
                          <w:spacing w:before="0" w:beforeAutospacing="0" w:after="0" w:afterAutospacing="0"/>
                          <w:jc w:val="both"/>
                        </w:pPr>
                        <w:r>
                          <w:rPr>
                            <w:rFonts w:eastAsia="Times New Roman"/>
                          </w:rPr>
                          <w:t>24</w:t>
                        </w:r>
                      </w:p>
                    </w:txbxContent>
                  </v:textbox>
                </v:shape>
                <v:line id="Straight Connector 271" o:spid="_x0000_s1379" style="position:absolute;visibility:visible;mso-wrap-style:square" from="7556,2657" to="20111,1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m0isUAAADcAAAADwAAAGRycy9kb3ducmV2LnhtbESPzWrDMBCE74W8g9hAb42cHOKfRglJ&#10;S2gp9FC79LxYG9vEWhlJiZ23jwqFHoeZ+YbZ7CbTiys531lWsFwkIIhrqztuFHxXx6cMhA/IGnvL&#10;pOBGHnbb2cMGC21H/qJrGRoRIewLVNCGMBRS+rolg35hB+LonawzGKJ0jdQOxwg3vVwlyVoa7Dgu&#10;tDjQS0v1ubwYBT+HsUxf8+yt0vWUf/TcHN3nqNTjfNo/gwg0hf/wX/tdK1ilS/g9E4+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m0isUAAADcAAAADwAAAAAAAAAA&#10;AAAAAAChAgAAZHJzL2Rvd25yZXYueG1sUEsFBgAAAAAEAAQA+QAAAJMDAAAAAA==&#10;" strokecolor="black [3040]">
                  <v:stroke dashstyle="1 1"/>
                </v:line>
                <v:line id="Straight Connector 272" o:spid="_x0000_s1380" style="position:absolute;visibility:visible;mso-wrap-style:square" from="11858,2646" to="20111,10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sq/cUAAADcAAAADwAAAGRycy9kb3ducmV2LnhtbESPS2vDMBCE74H+B7GB3hI5PuThRjF9&#10;YFoKOcQJOS/W1ja1VkZSYuffR4VCjsPMfMNs89F04krOt5YVLOYJCOLK6pZrBadjMVuD8AFZY2eZ&#10;FNzIQ757mmwx03bgA13LUIsIYZ+hgiaEPpPSVw0Z9HPbE0fvxzqDIUpXS+1wiHDTyTRJltJgy3Gh&#10;wZ7eG6p+y4tRcH4bytXHZv151NW4+e64Ltx+UOp5Or6+gAg0hkf4v/2lFaSrFP7OxCM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sq/cUAAADcAAAADwAAAAAAAAAA&#10;AAAAAAChAgAAZHJzL2Rvd25yZXYueG1sUEsFBgAAAAAEAAQA+QAAAJMDAAAAAA==&#10;" strokecolor="black [3040]">
                  <v:stroke dashstyle="1 1"/>
                </v:line>
                <v:line id="Straight Connector 273" o:spid="_x0000_s1381" style="position:absolute;visibility:visible;mso-wrap-style:square" from="16147,2646" to="20111,6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ePZsUAAADcAAAADwAAAGRycy9kb3ducmV2LnhtbESPW2vCQBSE34X+h+UIfdONFrzEbKQX&#10;pEXog1F8PmSPSTB7NuxuTfrv3YLQx2FmvmGy7WBacSPnG8sKZtMEBHFpdcOVgtNxN1mB8AFZY2uZ&#10;FPySh23+NMow1bbnA92KUIkIYZ+igjqELpXSlzUZ9FPbEUfvYp3BEKWrpHbYR7hp5TxJFtJgw3Gh&#10;xo7eayqvxY9RcH7ri+XHevV51OWw3rdc7dx3r9TzeHjdgAg0hP/wo/2lFcyXL/B3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ePZsUAAADcAAAADwAAAAAAAAAA&#10;AAAAAAChAgAAZHJzL2Rvd25yZXYueG1sUEsFBgAAAAAEAAQA+QAAAJMDAAAAAA==&#10;" strokecolor="black [3040]">
                  <v:stroke dashstyle="1 1"/>
                </v:line>
                <v:line id="Straight Connector 274" o:spid="_x0000_s1382" style="position:absolute;visibility:visible;mso-wrap-style:square" from="7563,6875" to="15825,1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4XEsUAAADcAAAADwAAAGRycy9kb3ducmV2LnhtbESPW2vCQBSE34X+h+UIfdONUrzEbKQX&#10;pEXog1F8PmSPSTB7NuxuTfrv3YLQx2FmvmGy7WBacSPnG8sKZtMEBHFpdcOVgtNxN1mB8AFZY2uZ&#10;FPySh23+NMow1bbnA92KUIkIYZ+igjqELpXSlzUZ9FPbEUfvYp3BEKWrpHbYR7hp5TxJFtJgw3Gh&#10;xo7eayqvxY9RcH7ri+XHevV51OWw3rdc7dx3r9TzeHjdgAg0hP/wo/2lFcyXL/B3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4XEsUAAADcAAAADwAAAAAAAAAA&#10;AAAAAAChAgAAZHJzL2Rvd25yZXYueG1sUEsFBgAAAAAEAAQA+QAAAJMDAAAAAA==&#10;" strokecolor="black [3040]">
                  <v:stroke dashstyle="1 1"/>
                </v:line>
                <v:line id="Straight Connector 275" o:spid="_x0000_s1383" style="position:absolute;visibility:visible;mso-wrap-style:square" from="7563,11199" to="11532,1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yicUAAADcAAAADwAAAGRycy9kb3ducmV2LnhtbESPW2vCQBSE34X+h+UIfdONQr3EbKQX&#10;pEXog1F8PmSPSTB7NuxuTfrv3YLQx2FmvmGy7WBacSPnG8sKZtMEBHFpdcOVgtNxN1mB8AFZY2uZ&#10;FPySh23+NMow1bbnA92KUIkIYZ+igjqELpXSlzUZ9FPbEUfvYp3BEKWrpHbYR7hp5TxJFtJgw3Gh&#10;xo7eayqvxY9RcH7ri+XHevV51OWw3rdc7dx3r9TzeHjdgAg0hP/wo/2lFcyXL/B3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KyicUAAADcAAAADwAAAAAAAAAA&#10;AAAAAAChAgAAZHJzL2Rvd25yZXYueG1sUEsFBgAAAAAEAAQA+QAAAJMDAAAAAA==&#10;" strokecolor="black [3040]">
                  <v:stroke dashstyle="1 1"/>
                </v:line>
                <w10:wrap type="square"/>
              </v:group>
            </w:pict>
          </mc:Fallback>
        </mc:AlternateContent>
      </w:r>
      <w:r>
        <w:t>Let us consider rect2DMap with four nodes in each row and column.</w:t>
      </w:r>
      <w:r w:rsidRPr="00761555">
        <w:rPr>
          <w:noProof/>
          <w:lang w:eastAsia="en-GB"/>
        </w:rPr>
        <w:t xml:space="preserve"> </w:t>
      </w:r>
    </w:p>
    <w:p w:rsidR="003034B4" w:rsidRDefault="003034B4" w:rsidP="003034B4">
      <w:r>
        <w:t>Map creation:</w:t>
      </w:r>
    </w:p>
    <w:p w:rsidR="003034B4" w:rsidRDefault="003034B4" w:rsidP="003034B4">
      <w:pPr>
        <w:ind w:firstLine="0"/>
        <w:jc w:val="center"/>
      </w:pPr>
      <w:proofErr w:type="spellStart"/>
      <w:proofErr w:type="gramStart"/>
      <w:r>
        <w:t>rectMap</w:t>
      </w:r>
      <w:proofErr w:type="spellEnd"/>
      <w:proofErr w:type="gramEnd"/>
      <w:r>
        <w:t xml:space="preserve"> = rect2DMap (4,4</w:t>
      </w:r>
      <w:r w:rsidRPr="00761555">
        <w:t>)</w:t>
      </w:r>
      <w:r>
        <w:t>;</w:t>
      </w:r>
    </w:p>
    <w:p w:rsidR="003034B4" w:rsidRDefault="003034B4" w:rsidP="003034B4">
      <w:r>
        <w:t>Initialization:</w:t>
      </w:r>
    </w:p>
    <w:p w:rsidR="003034B4" w:rsidRDefault="003034B4" w:rsidP="003034B4">
      <w:pPr>
        <w:ind w:firstLine="0"/>
        <w:jc w:val="center"/>
      </w:pPr>
      <w:proofErr w:type="spellStart"/>
      <w:proofErr w:type="gramStart"/>
      <w:r w:rsidRPr="00761555">
        <w:t>init</w:t>
      </w:r>
      <w:proofErr w:type="spellEnd"/>
      <w:r w:rsidRPr="00761555">
        <w:t>(</w:t>
      </w:r>
      <w:proofErr w:type="spellStart"/>
      <w:proofErr w:type="gramEnd"/>
      <w:r>
        <w:t>rectMap</w:t>
      </w:r>
      <w:proofErr w:type="spellEnd"/>
      <w:r w:rsidRPr="00761555">
        <w:t xml:space="preserve">, data, </w:t>
      </w:r>
      <w:r w:rsidR="008F0FB5" w:rsidRPr="008F0FB5">
        <w:t>'</w:t>
      </w:r>
      <w:proofErr w:type="spellStart"/>
      <w:r>
        <w:t>pci</w:t>
      </w:r>
      <w:proofErr w:type="spellEnd"/>
      <w:r w:rsidR="008F0FB5" w:rsidRPr="008F0FB5">
        <w:t>'</w:t>
      </w:r>
      <w:r w:rsidRPr="00761555">
        <w:t>)</w:t>
      </w:r>
      <w:r>
        <w:t>;</w:t>
      </w:r>
    </w:p>
    <w:p w:rsidR="003034B4" w:rsidRDefault="003034B4" w:rsidP="003034B4">
      <w:pPr>
        <w:ind w:firstLine="0"/>
        <w:jc w:val="left"/>
      </w:pPr>
      <w:proofErr w:type="gramStart"/>
      <w:r>
        <w:t>or</w:t>
      </w:r>
      <w:proofErr w:type="gramEnd"/>
    </w:p>
    <w:p w:rsidR="003034B4" w:rsidRPr="00761555" w:rsidRDefault="003034B4" w:rsidP="003034B4">
      <w:pPr>
        <w:ind w:firstLine="0"/>
        <w:jc w:val="center"/>
      </w:pPr>
      <w:proofErr w:type="spellStart"/>
      <w:proofErr w:type="gramStart"/>
      <w:r>
        <w:t>rectMap.</w:t>
      </w:r>
      <w:r w:rsidRPr="00761555">
        <w:t>init</w:t>
      </w:r>
      <w:proofErr w:type="spellEnd"/>
      <w:r w:rsidRPr="00761555">
        <w:t>(</w:t>
      </w:r>
      <w:proofErr w:type="gramEnd"/>
      <w:r w:rsidRPr="00761555">
        <w:t xml:space="preserve">data, </w:t>
      </w:r>
      <w:r w:rsidR="008F0FB5" w:rsidRPr="008F0FB5">
        <w:t>'</w:t>
      </w:r>
      <w:proofErr w:type="spellStart"/>
      <w:r>
        <w:t>pci</w:t>
      </w:r>
      <w:proofErr w:type="spellEnd"/>
      <w:r w:rsidR="008F0FB5" w:rsidRPr="008F0FB5">
        <w:t>'</w:t>
      </w:r>
      <w:r w:rsidRPr="00761555">
        <w:t>)</w:t>
      </w:r>
      <w:r>
        <w:t>;</w:t>
      </w:r>
    </w:p>
    <w:p w:rsidR="003034B4" w:rsidRDefault="003034B4" w:rsidP="003034B4">
      <w:pPr>
        <w:ind w:firstLine="0"/>
      </w:pPr>
      <w:proofErr w:type="gramStart"/>
      <w:r>
        <w:t>where</w:t>
      </w:r>
      <w:proofErr w:type="gramEnd"/>
      <w:r>
        <w:t xml:space="preserve"> data is matrix of data points.</w:t>
      </w:r>
    </w:p>
    <w:p w:rsidR="003034B4" w:rsidRDefault="003034B4" w:rsidP="003034B4">
      <w:r>
        <w:t xml:space="preserve">Figure of map in the internal coordinates is presented in </w:t>
      </w:r>
      <w:r w:rsidR="00677FD5">
        <w:fldChar w:fldCharType="begin"/>
      </w:r>
      <w:r w:rsidR="00677FD5">
        <w:instrText xml:space="preserve"> REF _Ref442877009 \h </w:instrText>
      </w:r>
      <w:r w:rsidR="00677FD5">
        <w:fldChar w:fldCharType="separate"/>
      </w:r>
      <w:r w:rsidR="009A31F9">
        <w:t xml:space="preserve">Figure </w:t>
      </w:r>
      <w:r w:rsidR="009A31F9">
        <w:rPr>
          <w:noProof/>
        </w:rPr>
        <w:t>27</w:t>
      </w:r>
      <w:r w:rsidR="00677FD5">
        <w:fldChar w:fldCharType="end"/>
      </w:r>
      <w:r>
        <w:t>.</w:t>
      </w:r>
      <w:r w:rsidR="00ED425F">
        <w:t xml:space="preserve"> Numbers of ribs and faces are not presented in </w:t>
      </w:r>
      <w:r w:rsidR="00ED425F">
        <w:fldChar w:fldCharType="begin"/>
      </w:r>
      <w:r w:rsidR="00ED425F">
        <w:instrText xml:space="preserve"> REF _Ref442877009 \h </w:instrText>
      </w:r>
      <w:r w:rsidR="00ED425F">
        <w:fldChar w:fldCharType="separate"/>
      </w:r>
      <w:r w:rsidR="009A31F9">
        <w:t xml:space="preserve">Figure </w:t>
      </w:r>
      <w:r w:rsidR="009A31F9">
        <w:rPr>
          <w:noProof/>
        </w:rPr>
        <w:t>27</w:t>
      </w:r>
      <w:r w:rsidR="00ED425F">
        <w:fldChar w:fldCharType="end"/>
      </w:r>
      <w:r w:rsidR="00ED425F">
        <w:t>. Dotted lines depict the faces borders.</w:t>
      </w:r>
    </w:p>
    <w:p w:rsidR="003034B4" w:rsidRDefault="003034B4" w:rsidP="003034B4">
      <w:r>
        <w:t xml:space="preserve">Internal coordinates of nodes are presented in </w:t>
      </w:r>
      <w:r>
        <w:fldChar w:fldCharType="begin"/>
      </w:r>
      <w:r>
        <w:instrText xml:space="preserve"> REF _Ref442869356 \h </w:instrText>
      </w:r>
      <w:r>
        <w:fldChar w:fldCharType="separate"/>
      </w:r>
      <w:r w:rsidR="009A31F9">
        <w:t xml:space="preserve">Table </w:t>
      </w:r>
      <w:r w:rsidR="009A31F9">
        <w:rPr>
          <w:noProof/>
        </w:rPr>
        <w:t>7</w:t>
      </w:r>
      <w:r>
        <w:fldChar w:fldCharType="end"/>
      </w:r>
      <w:r w:rsidR="00ED425F">
        <w:t>.</w:t>
      </w:r>
      <w:r w:rsidR="00ED425F" w:rsidRPr="00ED425F">
        <w:t xml:space="preserve"> </w:t>
      </w:r>
      <w:r w:rsidR="00ED425F">
        <w:t xml:space="preserve">Lists of edges, </w:t>
      </w:r>
      <w:proofErr w:type="gramStart"/>
      <w:r w:rsidR="00ED425F">
        <w:t>ribs</w:t>
      </w:r>
      <w:proofErr w:type="gramEnd"/>
      <w:r w:rsidR="00ED425F">
        <w:t xml:space="preserve"> and faces are presented in </w:t>
      </w:r>
      <w:r w:rsidR="00ED425F">
        <w:fldChar w:fldCharType="begin"/>
      </w:r>
      <w:r w:rsidR="00ED425F">
        <w:instrText xml:space="preserve"> REF _Ref442876983 \h </w:instrText>
      </w:r>
      <w:r w:rsidR="00ED425F">
        <w:fldChar w:fldCharType="separate"/>
      </w:r>
      <w:r w:rsidR="009A31F9">
        <w:t xml:space="preserve">Table </w:t>
      </w:r>
      <w:r w:rsidR="009A31F9">
        <w:rPr>
          <w:noProof/>
        </w:rPr>
        <w:t>8</w:t>
      </w:r>
      <w:r w:rsidR="00ED425F">
        <w:fldChar w:fldCharType="end"/>
      </w:r>
      <w:r w:rsidR="00ED425F">
        <w:t xml:space="preserve">, </w:t>
      </w:r>
      <w:r w:rsidR="00ED425F">
        <w:fldChar w:fldCharType="begin"/>
      </w:r>
      <w:r w:rsidR="00ED425F">
        <w:instrText xml:space="preserve"> REF _Ref442876990 \h </w:instrText>
      </w:r>
      <w:r w:rsidR="00ED425F">
        <w:fldChar w:fldCharType="separate"/>
      </w:r>
      <w:r w:rsidR="009A31F9">
        <w:t xml:space="preserve">Table </w:t>
      </w:r>
      <w:r w:rsidR="009A31F9">
        <w:rPr>
          <w:noProof/>
        </w:rPr>
        <w:t>9</w:t>
      </w:r>
      <w:r w:rsidR="00ED425F">
        <w:fldChar w:fldCharType="end"/>
      </w:r>
      <w:r w:rsidR="00ED425F">
        <w:t xml:space="preserve"> and </w:t>
      </w:r>
      <w:r w:rsidR="00ED425F">
        <w:fldChar w:fldCharType="begin"/>
      </w:r>
      <w:r w:rsidR="00ED425F">
        <w:instrText xml:space="preserve"> REF _Ref442884384 \h </w:instrText>
      </w:r>
      <w:r w:rsidR="00ED425F">
        <w:fldChar w:fldCharType="separate"/>
      </w:r>
      <w:r w:rsidR="009A31F9">
        <w:t xml:space="preserve">Table </w:t>
      </w:r>
      <w:r w:rsidR="009A31F9">
        <w:rPr>
          <w:noProof/>
        </w:rPr>
        <w:t>10</w:t>
      </w:r>
      <w:r w:rsidR="00ED425F">
        <w:fldChar w:fldCharType="end"/>
      </w:r>
      <w:r w:rsidR="00ED425F">
        <w:t>.</w:t>
      </w:r>
    </w:p>
    <w:p w:rsidR="003034B4" w:rsidRDefault="003034B4" w:rsidP="00ED425F">
      <w:pPr>
        <w:pStyle w:val="Caption"/>
      </w:pPr>
      <w:bookmarkStart w:id="100" w:name="_Ref442869356"/>
      <w:proofErr w:type="gramStart"/>
      <w:r>
        <w:t xml:space="preserve">Table </w:t>
      </w:r>
      <w:fldSimple w:instr=" SEQ Table \* ARABIC ">
        <w:r w:rsidR="009A31F9">
          <w:rPr>
            <w:noProof/>
          </w:rPr>
          <w:t>7</w:t>
        </w:r>
      </w:fldSimple>
      <w:bookmarkEnd w:id="100"/>
      <w:r>
        <w:t>.</w:t>
      </w:r>
      <w:proofErr w:type="gramEnd"/>
      <w:r>
        <w:t xml:space="preserve"> Internal coordinates of </w:t>
      </w:r>
      <w:proofErr w:type="spellStart"/>
      <w:r>
        <w:t>rectMap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316"/>
        <w:gridCol w:w="316"/>
        <w:gridCol w:w="316"/>
        <w:gridCol w:w="316"/>
        <w:gridCol w:w="316"/>
        <w:gridCol w:w="316"/>
        <w:gridCol w:w="316"/>
        <w:gridCol w:w="316"/>
        <w:gridCol w:w="316"/>
        <w:gridCol w:w="416"/>
        <w:gridCol w:w="416"/>
        <w:gridCol w:w="416"/>
        <w:gridCol w:w="416"/>
        <w:gridCol w:w="416"/>
        <w:gridCol w:w="416"/>
        <w:gridCol w:w="416"/>
      </w:tblGrid>
      <w:tr w:rsidR="003034B4" w:rsidRPr="003034B4" w:rsidTr="003034B4">
        <w:trPr>
          <w:trHeight w:val="227"/>
          <w:jc w:val="center"/>
        </w:trPr>
        <w:tc>
          <w:tcPr>
            <w:tcW w:w="0" w:type="auto"/>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6</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7</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8</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9</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10</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16</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bl>
    <w:p w:rsidR="003034B4" w:rsidRDefault="003034B4" w:rsidP="003034B4">
      <w:pPr>
        <w:pStyle w:val="Caption"/>
        <w:spacing w:before="240"/>
      </w:pPr>
      <w:bookmarkStart w:id="101" w:name="_Ref442876983"/>
      <w:proofErr w:type="gramStart"/>
      <w:r>
        <w:t xml:space="preserve">Table </w:t>
      </w:r>
      <w:fldSimple w:instr=" SEQ Table \* ARABIC ">
        <w:r w:rsidR="009A31F9">
          <w:rPr>
            <w:noProof/>
          </w:rPr>
          <w:t>8</w:t>
        </w:r>
      </w:fldSimple>
      <w:bookmarkEnd w:id="101"/>
      <w:r>
        <w:t>.</w:t>
      </w:r>
      <w:proofErr w:type="gramEnd"/>
      <w:r>
        <w:t xml:space="preserve"> List of edges of </w:t>
      </w:r>
      <w:proofErr w:type="spellStart"/>
      <w:r>
        <w:t>rectMap</w:t>
      </w:r>
      <w:proofErr w:type="spellEnd"/>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3034B4" w:rsidRPr="00FB2948" w:rsidTr="006457EA">
        <w:trPr>
          <w:tblHeader/>
          <w:jc w:val="center"/>
        </w:trPr>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17</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18</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19</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20</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21</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22</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23</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24</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r>
    </w:tbl>
    <w:p w:rsidR="003034B4" w:rsidRDefault="003034B4" w:rsidP="003034B4">
      <w:pPr>
        <w:pStyle w:val="Caption"/>
        <w:spacing w:before="240"/>
      </w:pPr>
      <w:bookmarkStart w:id="102" w:name="_Ref442876990"/>
      <w:proofErr w:type="gramStart"/>
      <w:r>
        <w:t xml:space="preserve">Table </w:t>
      </w:r>
      <w:fldSimple w:instr=" SEQ Table \* ARABIC ">
        <w:r w:rsidR="009A31F9">
          <w:rPr>
            <w:noProof/>
          </w:rPr>
          <w:t>9</w:t>
        </w:r>
      </w:fldSimple>
      <w:bookmarkEnd w:id="102"/>
      <w:r>
        <w:t>.</w:t>
      </w:r>
      <w:proofErr w:type="gramEnd"/>
      <w:r>
        <w:t xml:space="preserve"> List of ribs of </w:t>
      </w:r>
      <w:proofErr w:type="spellStart"/>
      <w:r>
        <w:t>rectMap</w:t>
      </w:r>
      <w:proofErr w:type="spellEnd"/>
    </w:p>
    <w:tbl>
      <w:tblPr>
        <w:tblStyle w:val="TableGrid"/>
        <w:tblW w:w="9688" w:type="dxa"/>
        <w:jc w:val="center"/>
        <w:tblCellMar>
          <w:left w:w="85" w:type="dxa"/>
          <w:right w:w="85" w:type="dxa"/>
        </w:tblCellMar>
        <w:tblLook w:val="04A0" w:firstRow="1" w:lastRow="0" w:firstColumn="1" w:lastColumn="0" w:noHBand="0" w:noVBand="1"/>
      </w:tblPr>
      <w:tblGrid>
        <w:gridCol w:w="657"/>
        <w:gridCol w:w="815"/>
        <w:gridCol w:w="815"/>
        <w:gridCol w:w="815"/>
        <w:gridCol w:w="190"/>
        <w:gridCol w:w="658"/>
        <w:gridCol w:w="815"/>
        <w:gridCol w:w="815"/>
        <w:gridCol w:w="815"/>
        <w:gridCol w:w="190"/>
        <w:gridCol w:w="658"/>
        <w:gridCol w:w="815"/>
        <w:gridCol w:w="815"/>
        <w:gridCol w:w="815"/>
      </w:tblGrid>
      <w:tr w:rsidR="006457EA" w:rsidRPr="00FB2948" w:rsidTr="006457EA">
        <w:trPr>
          <w:tblHeader/>
          <w:jc w:val="center"/>
        </w:trPr>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49583A">
            <w:pPr>
              <w:ind w:firstLine="0"/>
              <w:jc w:val="center"/>
              <w:rPr>
                <w:sz w:val="20"/>
                <w:szCs w:val="20"/>
              </w:rPr>
            </w:pPr>
          </w:p>
        </w:tc>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vAlign w:val="bottom"/>
          </w:tcPr>
          <w:p w:rsidR="006457EA" w:rsidRDefault="006457EA" w:rsidP="0049583A">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9</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vAlign w:val="bottom"/>
          </w:tcPr>
          <w:p w:rsidR="006457EA" w:rsidRDefault="006457EA" w:rsidP="0049583A">
            <w:pPr>
              <w:ind w:firstLine="0"/>
              <w:jc w:val="right"/>
              <w:rPr>
                <w:color w:val="000000"/>
                <w:sz w:val="20"/>
                <w:szCs w:val="20"/>
              </w:rPr>
            </w:pPr>
            <w:r>
              <w:rPr>
                <w:color w:val="000000"/>
                <w:sz w:val="20"/>
                <w:szCs w:val="20"/>
              </w:rPr>
              <w:t>12</w:t>
            </w:r>
          </w:p>
        </w:tc>
        <w:tc>
          <w:tcPr>
            <w:tcW w:w="0" w:type="auto"/>
            <w:tcBorders>
              <w:top w:val="nil"/>
              <w:bottom w:val="nil"/>
              <w:right w:val="nil"/>
            </w:tcBorders>
          </w:tcPr>
          <w:p w:rsidR="006457EA" w:rsidRDefault="006457EA" w:rsidP="0049583A">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top w:val="nil"/>
              <w:left w:val="nil"/>
              <w:bottom w:val="nil"/>
              <w:right w:val="nil"/>
            </w:tcBorders>
          </w:tcPr>
          <w:p w:rsidR="006457EA" w:rsidRPr="006457EA" w:rsidRDefault="006457EA" w:rsidP="006457EA">
            <w:pPr>
              <w:ind w:firstLine="0"/>
              <w:jc w:val="center"/>
              <w:rPr>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6457EA">
      <w:pPr>
        <w:pStyle w:val="Caption"/>
        <w:keepNext/>
        <w:spacing w:before="240"/>
      </w:pPr>
      <w:bookmarkStart w:id="103" w:name="_Ref442884384"/>
      <w:proofErr w:type="gramStart"/>
      <w:r>
        <w:lastRenderedPageBreak/>
        <w:t xml:space="preserve">Table </w:t>
      </w:r>
      <w:fldSimple w:instr=" SEQ Table \* ARABIC ">
        <w:r w:rsidR="009A31F9">
          <w:rPr>
            <w:noProof/>
          </w:rPr>
          <w:t>10</w:t>
        </w:r>
      </w:fldSimple>
      <w:bookmarkEnd w:id="103"/>
      <w:r>
        <w:t>.</w:t>
      </w:r>
      <w:proofErr w:type="gramEnd"/>
      <w:r>
        <w:t xml:space="preserve"> List of faces of </w:t>
      </w:r>
      <w:proofErr w:type="spellStart"/>
      <w:r>
        <w:t>rectMap</w:t>
      </w:r>
      <w:proofErr w:type="spellEnd"/>
    </w:p>
    <w:tbl>
      <w:tblPr>
        <w:tblStyle w:val="TableGrid"/>
        <w:tblW w:w="10332" w:type="dxa"/>
        <w:jc w:val="center"/>
        <w:tblLook w:val="04A0" w:firstRow="1" w:lastRow="0" w:firstColumn="1" w:lastColumn="0" w:noHBand="0" w:noVBand="1"/>
      </w:tblPr>
      <w:tblGrid>
        <w:gridCol w:w="705"/>
        <w:gridCol w:w="861"/>
        <w:gridCol w:w="860"/>
        <w:gridCol w:w="860"/>
        <w:gridCol w:w="239"/>
        <w:gridCol w:w="704"/>
        <w:gridCol w:w="860"/>
        <w:gridCol w:w="860"/>
        <w:gridCol w:w="860"/>
        <w:gridCol w:w="239"/>
        <w:gridCol w:w="704"/>
        <w:gridCol w:w="860"/>
        <w:gridCol w:w="860"/>
        <w:gridCol w:w="860"/>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17</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8</w:t>
            </w:r>
          </w:p>
        </w:tc>
        <w:tc>
          <w:tcPr>
            <w:tcW w:w="0" w:type="auto"/>
            <w:vAlign w:val="bottom"/>
          </w:tcPr>
          <w:p w:rsidR="006457EA" w:rsidRDefault="006457EA" w:rsidP="00ED425F">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18</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bl>
    <w:p w:rsidR="003034B4" w:rsidRDefault="003034B4"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25</w:t>
      </w:r>
      <w:r w:rsidR="009A31F9">
        <w:rPr>
          <w:rFonts w:eastAsiaTheme="minorEastAsia"/>
        </w:rPr>
        <w:t>)</w:t>
      </w:r>
      <w:r>
        <w:rPr>
          <w:rFonts w:eastAsiaTheme="minorEastAsia"/>
        </w:rPr>
        <w:fldChar w:fldCharType="end"/>
      </w:r>
      <w:r>
        <w:rPr>
          <w:rFonts w:eastAsiaTheme="minorEastAsia"/>
        </w:rPr>
        <w:t xml:space="preserve"> are presented below</w:t>
      </w:r>
    </w:p>
    <w:p w:rsidR="003034B4" w:rsidRPr="0049583A" w:rsidRDefault="003034B4" w:rsidP="003034B4">
      <w:pPr>
        <w:rPr>
          <w:rFonts w:eastAsiaTheme="minorEastAsia"/>
        </w:rPr>
      </w:pPr>
      <m:oMathPara>
        <m:oMath>
          <m:r>
            <w:rPr>
              <w:rFonts w:ascii="Cambria Math" w:hAnsi="Cambria Math"/>
            </w:rPr>
            <m:t>B=</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eastAsia="Cambria Math" w:hAnsi="Cambria Math" w:cs="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2</m:t>
                    </m:r>
                  </m:e>
                </m:mr>
              </m:m>
            </m:e>
          </m:d>
          <m:r>
            <w:rPr>
              <w:rFonts w:ascii="Cambria Math" w:hAnsi="Cambria Math"/>
            </w:rPr>
            <m:t>,</m:t>
          </m:r>
        </m:oMath>
      </m:oMathPara>
    </w:p>
    <w:p w:rsidR="003034B4" w:rsidRPr="00FB2948" w:rsidRDefault="003034B4" w:rsidP="003034B4">
      <w:pPr>
        <w:rPr>
          <w:rFonts w:eastAsiaTheme="minorEastAsia"/>
        </w:rPr>
      </w:pPr>
      <m:oMathPara>
        <m:oMath>
          <m:r>
            <w:rPr>
              <w:rFonts w:ascii="Cambria Math" w:hAnsi="Cambria Math"/>
            </w:rPr>
            <m:t>C=</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761555" w:rsidRDefault="00761555" w:rsidP="00761555">
      <w:pPr>
        <w:pStyle w:val="Heading2"/>
      </w:pPr>
      <w:bookmarkStart w:id="104" w:name="_Toc518052270"/>
      <w:r>
        <w:t>tri2DMap</w:t>
      </w:r>
      <w:bookmarkEnd w:id="104"/>
    </w:p>
    <w:p w:rsidR="00ED425F" w:rsidRDefault="00ED425F" w:rsidP="00ED425F">
      <w:r>
        <w:rPr>
          <w:noProof/>
          <w:lang w:eastAsia="en-GB"/>
        </w:rPr>
        <w:lastRenderedPageBreak/>
        <mc:AlternateContent>
          <mc:Choice Requires="wpc">
            <w:drawing>
              <wp:anchor distT="0" distB="0" distL="114300" distR="114300" simplePos="0" relativeHeight="251688448" behindDoc="0" locked="0" layoutInCell="1" allowOverlap="1" wp14:anchorId="35766869" wp14:editId="1A905272">
                <wp:simplePos x="4243070" y="6884670"/>
                <wp:positionH relativeFrom="column">
                  <wp:align>right</wp:align>
                </wp:positionH>
                <wp:positionV relativeFrom="paragraph">
                  <wp:posOffset>36195</wp:posOffset>
                </wp:positionV>
                <wp:extent cx="2617200" cy="3002400"/>
                <wp:effectExtent l="0" t="0" r="0" b="7620"/>
                <wp:wrapSquare wrapText="bothSides"/>
                <wp:docPr id="362" name="Canvas 36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76" name="Text Box 94"/>
                        <wps:cNvSpPr txBox="1"/>
                        <wps:spPr>
                          <a:xfrm>
                            <a:off x="1654491"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7" name="Text Box 94"/>
                        <wps:cNvSpPr txBox="1"/>
                        <wps:spPr>
                          <a:xfrm>
                            <a:off x="212102" y="19427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0" name="Text Box 94"/>
                        <wps:cNvSpPr txBox="1"/>
                        <wps:spPr>
                          <a:xfrm>
                            <a:off x="801221" y="378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1" name="Text Box 94"/>
                        <wps:cNvSpPr txBox="1"/>
                        <wps:spPr>
                          <a:xfrm>
                            <a:off x="242027" y="260911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2" name="Text Box 94"/>
                        <wps:cNvSpPr txBox="1"/>
                        <wps:spPr>
                          <a:xfrm>
                            <a:off x="2188885"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3" name="Text Box 94"/>
                        <wps:cNvSpPr txBox="1"/>
                        <wps:spPr>
                          <a:xfrm>
                            <a:off x="37688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4" name="Text Box 94"/>
                        <wps:cNvSpPr txBox="1"/>
                        <wps:spPr>
                          <a:xfrm>
                            <a:off x="434818" y="1230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5" name="Text Box 94"/>
                        <wps:cNvSpPr txBox="1"/>
                        <wps:spPr>
                          <a:xfrm>
                            <a:off x="1156813" y="124018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6" name="Text Box 94"/>
                        <wps:cNvSpPr txBox="1"/>
                        <wps:spPr>
                          <a:xfrm>
                            <a:off x="1867378" y="125448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7" name="Text Box 94"/>
                        <wps:cNvSpPr txBox="1"/>
                        <wps:spPr>
                          <a:xfrm>
                            <a:off x="60512"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8" name="Text Box 94"/>
                        <wps:cNvSpPr txBox="1"/>
                        <wps:spPr>
                          <a:xfrm>
                            <a:off x="1859162" y="191156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9" name="Text Box 94"/>
                        <wps:cNvSpPr txBox="1"/>
                        <wps:spPr>
                          <a:xfrm>
                            <a:off x="1122905" y="190648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0" name="Text Box 94"/>
                        <wps:cNvSpPr txBox="1"/>
                        <wps:spPr>
                          <a:xfrm>
                            <a:off x="415275" y="190060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Text Box 94"/>
                        <wps:cNvSpPr txBox="1"/>
                        <wps:spPr>
                          <a:xfrm>
                            <a:off x="223093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2" name="Text Box 94"/>
                        <wps:cNvSpPr txBox="1"/>
                        <wps:spPr>
                          <a:xfrm>
                            <a:off x="151275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3" name="Text Box 94"/>
                        <wps:cNvSpPr txBox="1"/>
                        <wps:spPr>
                          <a:xfrm>
                            <a:off x="79266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4" name="Text Box 294"/>
                        <wps:cNvSpPr txBox="1"/>
                        <wps:spPr>
                          <a:xfrm>
                            <a:off x="6685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 name="Oval 295"/>
                        <wps:cNvSpPr/>
                        <wps:spPr>
                          <a:xfrm>
                            <a:off x="534205"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25429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7438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5" idx="6"/>
                          <a:endCxn id="296" idx="2"/>
                        </wps:cNvCnPr>
                        <wps:spPr>
                          <a:xfrm>
                            <a:off x="581005" y="232695"/>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Straight Connector 300"/>
                        <wps:cNvCnPr>
                          <a:stCxn id="296" idx="6"/>
                          <a:endCxn id="297" idx="2"/>
                        </wps:cNvCnPr>
                        <wps:spPr>
                          <a:xfrm>
                            <a:off x="1301096" y="232695"/>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301"/>
                        <wps:cNvCnPr>
                          <a:stCxn id="295" idx="5"/>
                          <a:endCxn id="304" idx="1"/>
                        </wps:cNvCnPr>
                        <wps:spPr>
                          <a:xfrm>
                            <a:off x="574151" y="247969"/>
                            <a:ext cx="326952"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Text Box 94"/>
                        <wps:cNvSpPr txBox="1"/>
                        <wps:spPr>
                          <a:xfrm>
                            <a:off x="0" y="2160010"/>
                            <a:ext cx="261654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Caption"/>
                              </w:pPr>
                              <w:bookmarkStart w:id="105" w:name="_Ref442887108"/>
                              <w:proofErr w:type="gramStart"/>
                              <w:r>
                                <w:t xml:space="preserve">Figure </w:t>
                              </w:r>
                              <w:fldSimple w:instr=" SEQ Figure \* ARABIC ">
                                <w:r>
                                  <w:rPr>
                                    <w:noProof/>
                                  </w:rPr>
                                  <w:t>28</w:t>
                                </w:r>
                              </w:fldSimple>
                              <w:bookmarkEnd w:id="105"/>
                              <w:r>
                                <w:t>.</w:t>
                              </w:r>
                              <w:proofErr w:type="gramEnd"/>
                              <w:r>
                                <w:t xml:space="preserve"> Example of the triangular 2D map: nodes’ numbers are located above the nodes; edges’ numbers are located near edges and faces’ numbers are located in the centres of triangles.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303" name="Oval 303"/>
                        <wps:cNvSpPr/>
                        <wps:spPr>
                          <a:xfrm>
                            <a:off x="17415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89424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61433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33442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Connector 307"/>
                        <wps:cNvCnPr>
                          <a:stCxn id="303" idx="6"/>
                          <a:endCxn id="304" idx="2"/>
                        </wps:cNvCnPr>
                        <wps:spPr>
                          <a:xfrm>
                            <a:off x="22095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a:stCxn id="304" idx="6"/>
                          <a:endCxn id="305" idx="2"/>
                        </wps:cNvCnPr>
                        <wps:spPr>
                          <a:xfrm>
                            <a:off x="94104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Straight Connector 309"/>
                        <wps:cNvCnPr>
                          <a:stCxn id="305" idx="6"/>
                          <a:endCxn id="306" idx="2"/>
                        </wps:cNvCnPr>
                        <wps:spPr>
                          <a:xfrm>
                            <a:off x="166113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0" name="Oval 310"/>
                        <wps:cNvSpPr/>
                        <wps:spPr>
                          <a:xfrm>
                            <a:off x="53420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125429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97438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Straight Connector 314"/>
                        <wps:cNvCnPr>
                          <a:stCxn id="310" idx="5"/>
                          <a:endCxn id="318" idx="1"/>
                        </wps:cNvCnPr>
                        <wps:spPr>
                          <a:xfrm>
                            <a:off x="57415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Straight Connector 315"/>
                        <wps:cNvCnPr>
                          <a:stCxn id="310" idx="6"/>
                          <a:endCxn id="311" idx="2"/>
                        </wps:cNvCnPr>
                        <wps:spPr>
                          <a:xfrm>
                            <a:off x="58100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7" name="Oval 317"/>
                        <wps:cNvSpPr/>
                        <wps:spPr>
                          <a:xfrm>
                            <a:off x="17415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89425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61434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33442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17" idx="6"/>
                          <a:endCxn id="318" idx="2"/>
                        </wps:cNvCnPr>
                        <wps:spPr>
                          <a:xfrm>
                            <a:off x="220959" y="2104946"/>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18" idx="6"/>
                          <a:endCxn id="319" idx="2"/>
                        </wps:cNvCnPr>
                        <wps:spPr>
                          <a:xfrm>
                            <a:off x="941050" y="2104946"/>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295" idx="3"/>
                          <a:endCxn id="303" idx="7"/>
                        </wps:cNvCnPr>
                        <wps:spPr>
                          <a:xfrm flipH="1">
                            <a:off x="214105" y="247969"/>
                            <a:ext cx="326954"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296" idx="3"/>
                          <a:endCxn id="304" idx="7"/>
                        </wps:cNvCnPr>
                        <wps:spPr>
                          <a:xfrm flipH="1">
                            <a:off x="93419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297" idx="3"/>
                          <a:endCxn id="305" idx="7"/>
                        </wps:cNvCnPr>
                        <wps:spPr>
                          <a:xfrm flipH="1">
                            <a:off x="165428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297" idx="5"/>
                          <a:endCxn id="306" idx="0"/>
                        </wps:cNvCnPr>
                        <wps:spPr>
                          <a:xfrm>
                            <a:off x="2014332" y="247969"/>
                            <a:ext cx="343497" cy="588395"/>
                          </a:xfrm>
                          <a:prstGeom prst="line">
                            <a:avLst/>
                          </a:prstGeom>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03" idx="4"/>
                          <a:endCxn id="310" idx="1"/>
                        </wps:cNvCnPr>
                        <wps:spPr>
                          <a:xfrm>
                            <a:off x="197559"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04" idx="5"/>
                          <a:endCxn id="311" idx="1"/>
                        </wps:cNvCnPr>
                        <wps:spPr>
                          <a:xfrm>
                            <a:off x="93419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05" idx="5"/>
                          <a:endCxn id="312" idx="1"/>
                        </wps:cNvCnPr>
                        <wps:spPr>
                          <a:xfrm>
                            <a:off x="165428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19" idx="6"/>
                          <a:endCxn id="320" idx="2"/>
                        </wps:cNvCnPr>
                        <wps:spPr>
                          <a:xfrm>
                            <a:off x="1661140" y="2104946"/>
                            <a:ext cx="673289" cy="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10" idx="3"/>
                          <a:endCxn id="317" idx="7"/>
                        </wps:cNvCnPr>
                        <wps:spPr>
                          <a:xfrm flipH="1">
                            <a:off x="214105" y="1497375"/>
                            <a:ext cx="326953"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a:stCxn id="311" idx="3"/>
                          <a:endCxn id="318" idx="7"/>
                        </wps:cNvCnPr>
                        <wps:spPr>
                          <a:xfrm flipH="1">
                            <a:off x="93419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a:stCxn id="312" idx="3"/>
                          <a:endCxn id="319" idx="7"/>
                        </wps:cNvCnPr>
                        <wps:spPr>
                          <a:xfrm flipH="1">
                            <a:off x="165428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a:stCxn id="312" idx="5"/>
                          <a:endCxn id="320" idx="0"/>
                        </wps:cNvCnPr>
                        <wps:spPr>
                          <a:xfrm>
                            <a:off x="2014330" y="1497375"/>
                            <a:ext cx="343499" cy="585971"/>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Text Box 94"/>
                        <wps:cNvSpPr txBox="1"/>
                        <wps:spPr>
                          <a:xfrm>
                            <a:off x="404615" y="6618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7" name="Text Box 94"/>
                        <wps:cNvSpPr txBox="1"/>
                        <wps:spPr>
                          <a:xfrm>
                            <a:off x="1113325"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8" name="Text Box 94"/>
                        <wps:cNvSpPr txBox="1"/>
                        <wps:spPr>
                          <a:xfrm>
                            <a:off x="1842682"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Text Box 94"/>
                        <wps:cNvSpPr txBox="1"/>
                        <wps:spPr>
                          <a:xfrm>
                            <a:off x="756665" y="128652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0" name="Text Box 94"/>
                        <wps:cNvSpPr txBox="1"/>
                        <wps:spPr>
                          <a:xfrm>
                            <a:off x="1512023" y="126393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Text Box 94"/>
                        <wps:cNvSpPr txBox="1"/>
                        <wps:spPr>
                          <a:xfrm>
                            <a:off x="780913"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Text Box 94"/>
                        <wps:cNvSpPr txBox="1"/>
                        <wps:spPr>
                          <a:xfrm>
                            <a:off x="1467382"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Text Box 94"/>
                        <wps:cNvSpPr txBox="1"/>
                        <wps:spPr>
                          <a:xfrm>
                            <a:off x="198292"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4" name="Text Box 94"/>
                        <wps:cNvSpPr txBox="1"/>
                        <wps:spPr>
                          <a:xfrm>
                            <a:off x="916014"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5" name="Text Box 94"/>
                        <wps:cNvSpPr txBox="1"/>
                        <wps:spPr>
                          <a:xfrm>
                            <a:off x="1097078"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6" name="Text Box 94"/>
                        <wps:cNvSpPr txBox="1"/>
                        <wps:spPr>
                          <a:xfrm>
                            <a:off x="181090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7" name="Text Box 94"/>
                        <wps:cNvSpPr txBox="1"/>
                        <wps:spPr>
                          <a:xfrm>
                            <a:off x="927391"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8" name="Text Box 94"/>
                        <wps:cNvSpPr txBox="1"/>
                        <wps:spPr>
                          <a:xfrm>
                            <a:off x="1658894"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9" name="Text Box 94"/>
                        <wps:cNvSpPr txBox="1"/>
                        <wps:spPr>
                          <a:xfrm>
                            <a:off x="593122"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0" name="Text Box 94"/>
                        <wps:cNvSpPr txBox="1"/>
                        <wps:spPr>
                          <a:xfrm>
                            <a:off x="1301491"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1" name="Text Box 94"/>
                        <wps:cNvSpPr txBox="1"/>
                        <wps:spPr>
                          <a:xfrm>
                            <a:off x="2024927"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2" name="Text Box 94"/>
                        <wps:cNvSpPr txBox="1"/>
                        <wps:spPr>
                          <a:xfrm>
                            <a:off x="58140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3" name="Text Box 94"/>
                        <wps:cNvSpPr txBox="1"/>
                        <wps:spPr>
                          <a:xfrm>
                            <a:off x="1315054" y="149942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4" name="Text Box 94"/>
                        <wps:cNvSpPr txBox="1"/>
                        <wps:spPr>
                          <a:xfrm>
                            <a:off x="204199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5" name="Text Box 94"/>
                        <wps:cNvSpPr txBox="1"/>
                        <wps:spPr>
                          <a:xfrm>
                            <a:off x="55914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6" name="Text Box 94"/>
                        <wps:cNvSpPr txBox="1"/>
                        <wps:spPr>
                          <a:xfrm>
                            <a:off x="1282645"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ED425F">
                              <w:pPr>
                                <w:pStyle w:val="NormalWeb"/>
                                <w:spacing w:before="0" w:beforeAutospacing="0" w:after="0" w:afterAutospacing="0"/>
                                <w:jc w:val="both"/>
                              </w:pPr>
                              <w:r>
                                <w:rPr>
                                  <w:rFonts w:eastAsia="Times New Roman"/>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3" name="Straight Connector 363"/>
                        <wps:cNvCnPr>
                          <a:stCxn id="311" idx="5"/>
                          <a:endCxn id="319" idx="1"/>
                        </wps:cNvCnPr>
                        <wps:spPr>
                          <a:xfrm>
                            <a:off x="129424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Straight Connector 364"/>
                        <wps:cNvCnPr>
                          <a:stCxn id="311" idx="6"/>
                          <a:endCxn id="312" idx="2"/>
                        </wps:cNvCnPr>
                        <wps:spPr>
                          <a:xfrm>
                            <a:off x="130109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wps:cNvCnPr>
                          <a:stCxn id="304" idx="3"/>
                          <a:endCxn id="310" idx="7"/>
                        </wps:cNvCnPr>
                        <wps:spPr>
                          <a:xfrm flipH="1">
                            <a:off x="57415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Straight Connector 366"/>
                        <wps:cNvCnPr>
                          <a:stCxn id="305" idx="4"/>
                          <a:endCxn id="311" idx="7"/>
                        </wps:cNvCnPr>
                        <wps:spPr>
                          <a:xfrm flipH="1">
                            <a:off x="1294240"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a:stCxn id="306" idx="3"/>
                          <a:endCxn id="312" idx="7"/>
                        </wps:cNvCnPr>
                        <wps:spPr>
                          <a:xfrm flipH="1">
                            <a:off x="201433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a:stCxn id="296" idx="5"/>
                          <a:endCxn id="305" idx="1"/>
                        </wps:cNvCnPr>
                        <wps:spPr>
                          <a:xfrm>
                            <a:off x="1294242" y="247969"/>
                            <a:ext cx="326951"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Text Box 94"/>
                        <wps:cNvSpPr txBox="1"/>
                        <wps:spPr>
                          <a:xfrm>
                            <a:off x="1480548" y="3774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F9705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0" name="Text Box 94"/>
                        <wps:cNvSpPr txBox="1"/>
                        <wps:spPr>
                          <a:xfrm>
                            <a:off x="200571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F97055">
                              <w:pPr>
                                <w:pStyle w:val="NormalWeb"/>
                                <w:spacing w:before="0" w:beforeAutospacing="0" w:after="0" w:afterAutospacing="0"/>
                                <w:jc w:val="both"/>
                              </w:pPr>
                              <w:r>
                                <w:rPr>
                                  <w:rFonts w:eastAsia="Times New Roman"/>
                                </w:rPr>
                                <w:t>25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5" name="Text Box 94"/>
                        <wps:cNvSpPr txBox="1"/>
                        <wps:spPr>
                          <a:xfrm>
                            <a:off x="183091"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F97055">
                              <w:pPr>
                                <w:pStyle w:val="NormalWeb"/>
                                <w:spacing w:before="0" w:beforeAutospacing="0" w:after="0" w:afterAutospacing="0"/>
                                <w:jc w:val="both"/>
                              </w:pPr>
                              <w:r>
                                <w:rPr>
                                  <w:rFonts w:eastAsia="Times New Roman"/>
                                </w:rPr>
                                <w:t>26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6" name="Text Box 94"/>
                        <wps:cNvSpPr txBox="1"/>
                        <wps:spPr>
                          <a:xfrm>
                            <a:off x="918318"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F97055">
                              <w:pPr>
                                <w:pStyle w:val="NormalWeb"/>
                                <w:spacing w:before="0" w:beforeAutospacing="0" w:after="0" w:afterAutospacing="0"/>
                                <w:jc w:val="both"/>
                              </w:pPr>
                              <w:r>
                                <w:rPr>
                                  <w:rFonts w:eastAsia="Times New Roman"/>
                                </w:rPr>
                                <w:t>27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7" name="Text Box 94"/>
                        <wps:cNvSpPr txBox="1"/>
                        <wps:spPr>
                          <a:xfrm>
                            <a:off x="1644279"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F97055">
                              <w:pPr>
                                <w:pStyle w:val="NormalWeb"/>
                                <w:spacing w:before="0" w:beforeAutospacing="0" w:after="0" w:afterAutospacing="0"/>
                                <w:jc w:val="both"/>
                              </w:pPr>
                              <w:r>
                                <w:rPr>
                                  <w:rFonts w:eastAsia="Times New Roman"/>
                                </w:rPr>
                                <w:t>28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8" name="Text Box 294"/>
                        <wps:cNvSpPr txBox="1"/>
                        <wps:spPr>
                          <a:xfrm>
                            <a:off x="442581"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F97055">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9" name="Text Box 94"/>
                        <wps:cNvSpPr txBox="1"/>
                        <wps:spPr>
                          <a:xfrm>
                            <a:off x="1889059"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F97055">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 name="Text Box 94"/>
                        <wps:cNvSpPr txBox="1"/>
                        <wps:spPr>
                          <a:xfrm>
                            <a:off x="1153094"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F970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1" name="Text Box 94"/>
                        <wps:cNvSpPr txBox="1"/>
                        <wps:spPr>
                          <a:xfrm>
                            <a:off x="405510" y="4597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2" name="Text Box 94"/>
                        <wps:cNvSpPr txBox="1"/>
                        <wps:spPr>
                          <a:xfrm>
                            <a:off x="1114170"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Text Box 94"/>
                        <wps:cNvSpPr txBox="1"/>
                        <wps:spPr>
                          <a:xfrm>
                            <a:off x="1843785"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4" name="Text Box 94"/>
                        <wps:cNvSpPr txBox="1"/>
                        <wps:spPr>
                          <a:xfrm>
                            <a:off x="770035" y="1065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5" name="Text Box 94"/>
                        <wps:cNvSpPr txBox="1"/>
                        <wps:spPr>
                          <a:xfrm>
                            <a:off x="1525050" y="10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 name="Text Box 94"/>
                        <wps:cNvSpPr txBox="1"/>
                        <wps:spPr>
                          <a:xfrm>
                            <a:off x="766946" y="164225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7" name="Text Box 94"/>
                        <wps:cNvSpPr txBox="1"/>
                        <wps:spPr>
                          <a:xfrm>
                            <a:off x="1453381" y="164225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8" name="Text Box 94"/>
                        <wps:cNvSpPr txBox="1"/>
                        <wps:spPr>
                          <a:xfrm>
                            <a:off x="72678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9" name="Text Box 94"/>
                        <wps:cNvSpPr txBox="1"/>
                        <wps:spPr>
                          <a:xfrm>
                            <a:off x="144687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0" name="Text Box 94"/>
                        <wps:cNvSpPr txBox="1"/>
                        <wps:spPr>
                          <a:xfrm>
                            <a:off x="36843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1" name="Text Box 94"/>
                        <wps:cNvSpPr txBox="1"/>
                        <wps:spPr>
                          <a:xfrm>
                            <a:off x="108852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2" name="Text Box 94"/>
                        <wps:cNvSpPr txBox="1"/>
                        <wps:spPr>
                          <a:xfrm>
                            <a:off x="180226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1F9" w:rsidRDefault="009A31F9" w:rsidP="00C37B41">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766869" id="Canvas 362" o:spid="_x0000_s1384" editas="canvas" style="position:absolute;left:0;text-align:left;margin-left:154.9pt;margin-top:2.85pt;width:206.1pt;height:236.4pt;z-index:251688448;mso-position-horizontal:right;mso-position-horizontal-relative:text;mso-position-vertical-relative:text;mso-width-relative:margin;mso-height-relative:margin" coordsize="26168,3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">
                <v:shape id="_x0000_s1385" type="#_x0000_t75" style="position:absolute;width:26168;height:30022;visibility:visible;mso-wrap-style:square">
                  <v:fill o:detectmouseclick="t"/>
                  <v:path o:connecttype="none"/>
                </v:shape>
                <v:shape id="Text Box 94" o:spid="_x0000_s1386" type="#_x0000_t202" style="position:absolute;left:16544;top:14947;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zO8QA&#10;AADcAAAADwAAAGRycy9kb3ducmV2LnhtbESPS2vDMBCE74H+B7GF3hK5LjjFiRJCoZBDKeTR9rpY&#10;G9tUWrmW/Pr3VSCQ4zAz3zDr7WiN6Kn1tWMFz4sEBHHhdM2lgvPpff4KwgdkjcYxKZjIw3bzMFtj&#10;rt3AB+qPoRQRwj5HBVUITS6lLyqy6BeuIY7exbUWQ5RtKXWLQ4RbI9MkyaTFmuNChQ29VVT8Hjur&#10;IDE4fbwElvufb/O36z7NVKZfSj09jrsViEBjuIdv7b1WkC4z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Xszv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13</w:t>
                        </w:r>
                      </w:p>
                    </w:txbxContent>
                  </v:textbox>
                </v:shape>
                <v:shape id="Text Box 94" o:spid="_x0000_s1387" type="#_x0000_t202" style="position:absolute;left:2121;top:1942;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WoMQA&#10;AADcAAAADwAAAGRycy9kb3ducmV2LnhtbESPzWrDMBCE74W8g9hAb41cF5riRAkhUMihBOqk7XWx&#10;NraptHIs+e/to0Ihx2FmvmHW29Ea0VPra8cKnhcJCOLC6ZpLBefT+9MbCB+QNRrHpGAiD9vN7GGN&#10;mXYDf1Kfh1JECPsMFVQhNJmUvqjIol+4hjh6F9daDFG2pdQtDhFujUyT5FVarDkuVNjQvqLiN++s&#10;gsTg9PESWB5+vs111x3NVKZfSj3Ox90KRKAx3MP/7YNWkC6X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bFqD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14</w:t>
                        </w:r>
                      </w:p>
                    </w:txbxContent>
                  </v:textbox>
                </v:shape>
                <v:shape id="Text Box 94" o:spid="_x0000_s1388" type="#_x0000_t202" style="position:absolute;left:8012;top:378;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f+88AA&#10;AADcAAAADwAAAGRycy9kb3ducmV2LnhtbERPy4rCMBTdC/5DuAOz03Q6MEg1LSIILmRgfG4vzbUt&#10;Jje1idr+/WQhuDyc96LorREP6nzjWMHXNAFBXDrdcKXgsF9PZiB8QNZoHJOCgTwU+Xi0wEy7J//R&#10;YxcqEUPYZ6igDqHNpPRlTRb91LXEkbu4zmKIsKuk7vAZw62RaZL8SIsNx4YaW1rVVF53d6sgMThs&#10;vwPLzflkbsv7rxmq9KjU50e/nIMI1Ie3+OXeaAXpLM6PZ+IRk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6f+88AAAADcAAAADwAAAAAAAAAAAAAAAACYAgAAZHJzL2Rvd25y&#10;ZXYueG1sUEsFBgAAAAAEAAQA9QAAAIUDA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9</w:t>
                        </w:r>
                      </w:p>
                    </w:txbxContent>
                  </v:textbox>
                </v:shape>
                <v:shape id="Text Box 94" o:spid="_x0000_s1389" type="#_x0000_t202" style="position:absolute;left:2420;top:26091;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aMIA&#10;AADcAAAADwAAAGRycy9kb3ducmV2LnhtbESPQYvCMBSE7wv+h/AEb2tqhUWqUUQQPIigrnp9NM+2&#10;mLzUJmr7782CsMdhZr5hZovWGvGkxleOFYyGCQji3OmKCwW/x/X3BIQPyBqNY1LQkYfFvPc1w0y7&#10;F+/peQiFiBD2GSooQ6gzKX1ekkU/dDVx9K6usRiibAqpG3xFuDUyTZIfabHiuFBiTauS8tvhYRUk&#10;BrvtOLDcXM7mvnzsTFekJ6UG/XY5BRGoDf/hT3ujFaSTEfydiUd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61towgAAANwAAAAPAAAAAAAAAAAAAAAAAJgCAABkcnMvZG93&#10;bnJldi54bWxQSwUGAAAAAAQABAD1AAAAhwM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10</w:t>
                        </w:r>
                      </w:p>
                    </w:txbxContent>
                  </v:textbox>
                </v:shape>
                <v:shape id="Text Box 94" o:spid="_x0000_s1390" type="#_x0000_t202" style="position:absolute;left:21888;top:5973;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nFH8QA&#10;AADcAAAADwAAAGRycy9kb3ducmV2LnhtbESPzWrDMBCE74W+g9hCb7VcF0Jwo4RQCPhQCkmT9LpY&#10;W9tUWjmW/Pf2UaCQ4zAz3zCrzWSNGKjzjWMFr0kKgrh0uuFKwfF797IE4QOyRuOYFMzkYbN+fFhh&#10;rt3IexoOoRIRwj5HBXUIbS6lL2uy6BPXEkfv13UWQ5RdJXWHY4RbI7M0XUiLDceFGlv6qKn8O/RW&#10;QWpw/nwLLIufs7ls+y8zV9lJqeenafsOItAU7uH/dqEVZMsMbmfi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5xR/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11</w:t>
                        </w:r>
                      </w:p>
                    </w:txbxContent>
                  </v:textbox>
                </v:shape>
                <v:shape id="Text Box 94" o:spid="_x0000_s1391" type="#_x0000_t202" style="position:absolute;left:3768;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VghMQA&#10;AADcAAAADwAAAGRycy9kb3ducmV2LnhtbESPzWrDMBCE74G+g9hCb7FcB0Jwo4QQKPhQCk2T9rpY&#10;W9tEWrmW/Pf2VaCQ4zAz3zDb/WSNGKjzjWMFz0kKgrh0uuFKwfnzdbkB4QOyRuOYFMzkYb97WGwx&#10;127kDxpOoRIRwj5HBXUIbS6lL2uy6BPXEkfvx3UWQ5RdJXWHY4RbI7M0XUuLDceFGls61lReT71V&#10;kBqc31aBZfH9ZX4P/buZq+yi1NPjdHgBEWgK9/B/u9AKss0KbmfiEZ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1YIT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12</w:t>
                        </w:r>
                      </w:p>
                    </w:txbxContent>
                  </v:textbox>
                </v:shape>
                <v:shape id="Text Box 94" o:spid="_x0000_s1392" type="#_x0000_t202" style="position:absolute;left:4348;top:12301;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48MMA&#10;AADcAAAADwAAAGRycy9kb3ducmV2LnhtbESPT4vCMBTE7wt+h/AEb2tqXRapRhFB8CDCuv65Pppn&#10;W0xeahO1/fabBcHjMDO/YWaL1hrxoMZXjhWMhgkI4tzpigsFh9/15wSED8gajWNS0JGHxbz3McNM&#10;uyf/0GMfChEh7DNUUIZQZ1L6vCSLfuhq4uhdXGMxRNkUUjf4jHBrZJok39JixXGhxJpWJeXX/d0q&#10;SAx223FguTmfzG1535muSI9KDfrtcgoiUBve4Vd7oxWkky/4PxOP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z48MMAAADcAAAADwAAAAAAAAAAAAAAAACYAgAAZHJzL2Rv&#10;d25yZXYueG1sUEsFBgAAAAAEAAQA9QAAAIgDA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5</w:t>
                        </w:r>
                      </w:p>
                    </w:txbxContent>
                  </v:textbox>
                </v:shape>
                <v:shape id="Text Box 94" o:spid="_x0000_s1393" type="#_x0000_t202" style="position:absolute;left:11568;top:12401;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Bda8MA&#10;AADcAAAADwAAAGRycy9kb3ducmV2LnhtbESPT4vCMBTE7wt+h/AEb2tqZRepRhFB8CDCuv65Pppn&#10;W0xeahO1/fabBcHjMDO/YWaL1hrxoMZXjhWMhgkI4tzpigsFh9/15wSED8gajWNS0JGHxbz3McNM&#10;uyf/0GMfChEh7DNUUIZQZ1L6vCSLfuhq4uhdXGMxRNkUUjf4jHBrZJok39JixXGhxJpWJeXX/d0q&#10;SAx223FguTmfzG1535muSI9KDfrtcgoiUBve4Vd7oxWkky/4PxOP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Bda8MAAADcAAAADwAAAAAAAAAAAAAAAACYAgAAZHJzL2Rv&#10;d25yZXYueG1sUEsFBgAAAAAEAAQA9QAAAIgDA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6</w:t>
                        </w:r>
                      </w:p>
                    </w:txbxContent>
                  </v:textbox>
                </v:shape>
                <v:shape id="Text Box 94" o:spid="_x0000_s1394" type="#_x0000_t202" style="position:absolute;left:18673;top:12544;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DHMQA&#10;AADcAAAADwAAAGRycy9kb3ducmV2LnhtbESPT2vCQBTE74V+h+UVvNVNUwgSXUWEgodSMFa9PrLP&#10;JLj7Ns2u+fPtuwWhx2FmfsOsNqM1oqfON44VvM0TEMSl0w1XCr6PH68LED4gazSOScFEHjbr56cV&#10;5toNfKC+CJWIEPY5KqhDaHMpfVmTRT93LXH0rq6zGKLsKqk7HCLcGpkmSSYtNhwXamxpV1N5K+5W&#10;QWJw+nwPLPeXs/nZ3r/MVKUnpWYv43YJItAY/sOP9l4rSBcZ/J2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Cwxz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7</w:t>
                        </w:r>
                      </w:p>
                    </w:txbxContent>
                  </v:textbox>
                </v:shape>
                <v:shape id="Text Box 94" o:spid="_x0000_s1395" type="#_x0000_t202" style="position:absolute;left:605;top:5973;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5mh8MA&#10;AADcAAAADwAAAGRycy9kb3ducmV2LnhtbESPT4vCMBTE7wt+h/AEb2tqhV2pRhFB8CDCuv65Pppn&#10;W0xeahO1/fabBcHjMDO/YWaL1hrxoMZXjhWMhgkI4tzpigsFh9/15wSED8gajWNS0JGHxbz3McNM&#10;uyf/0GMfChEh7DNUUIZQZ1L6vCSLfuhq4uhdXGMxRNkUUjf4jHBrZJokX9JixXGhxJpWJeXX/d0q&#10;SAx223FguTmfzG1535muSI9KDfrtcgoiUBve4Vd7oxWkk2/4PxOP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5mh8MAAADcAAAADwAAAAAAAAAAAAAAAACYAgAAZHJzL2Rv&#10;d25yZXYueG1sUEsFBgAAAAAEAAQA9QAAAIgDA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8</w:t>
                        </w:r>
                      </w:p>
                    </w:txbxContent>
                  </v:textbox>
                </v:shape>
                <v:shape id="Text Box 94" o:spid="_x0000_s1396" type="#_x0000_t202" style="position:absolute;left:18591;top:19115;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y9cAA&#10;AADcAAAADwAAAGRycy9kb3ducmV2LnhtbERPy4rCMBTdC/5DuAOz03Q6MEg1LSIILmRgfG4vzbUt&#10;Jje1idr+/WQhuDyc96LorREP6nzjWMHXNAFBXDrdcKXgsF9PZiB8QNZoHJOCgTwU+Xi0wEy7J//R&#10;YxcqEUPYZ6igDqHNpPRlTRb91LXEkbu4zmKIsKuk7vAZw62RaZL8SIsNx4YaW1rVVF53d6sgMThs&#10;vwPLzflkbsv7rxmq9KjU50e/nIMI1Ie3+OXeaAXpLK6NZ+IRk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Hy9cAAAADcAAAADwAAAAAAAAAAAAAAAACYAgAAZHJzL2Rvd25y&#10;ZXYueG1sUEsFBgAAAAAEAAQA9QAAAIUDA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3</w:t>
                        </w:r>
                      </w:p>
                    </w:txbxContent>
                  </v:textbox>
                </v:shape>
                <v:shape id="Text Box 94" o:spid="_x0000_s1397" type="#_x0000_t202" style="position:absolute;left:11229;top:19064;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1XbsQA&#10;AADcAAAADwAAAGRycy9kb3ducmV2LnhtbESPzWrDMBCE74W8g9hAb41cF0rqRAkhUMihBOqk7XWx&#10;NraptHIs+e/to0Ihx2FmvmHW29Ea0VPra8cKnhcJCOLC6ZpLBefT+9MShA/IGo1jUjCRh+1m9rDG&#10;TLuBP6nPQykihH2GCqoQmkxKX1Rk0S9cQxy9i2sthijbUuoWhwi3RqZJ8iot1hwXKmxoX1Hxm3dW&#10;QWJw+ngJLA8/3+a6645mKtMvpR7n424FItAY7uH/9kErSJd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dV27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Calibri"/>
                          </w:rPr>
                          <w:t>2</w:t>
                        </w:r>
                      </w:p>
                    </w:txbxContent>
                  </v:textbox>
                </v:shape>
                <v:shape id="Text Box 94" o:spid="_x0000_s1398" type="#_x0000_t202" style="position:absolute;left:4152;top:1900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oLr8A&#10;AADcAAAADwAAAGRycy9kb3ducmV2LnhtbERPy4rCMBTdC/5DuII7Ta0waDWKCAMuBmF8bi/NtS0m&#10;N7WJ2v69WQzM8nDey3VrjXhR4yvHCibjBARx7nTFhYLT8Xs0A+EDskbjmBR05GG96veWmGn35l96&#10;HUIhYgj7DBWUIdSZlD4vyaIfu5o4cjfXWAwRNoXUDb5juDUyTZIvabHi2FBiTduS8vvhaRUkBruf&#10;aWC5u17MY/Pcm65Iz0oNB+1mASJQG/7Ff+6dVpDO4/x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fmguvwAAANwAAAAPAAAAAAAAAAAAAAAAAJgCAABkcnMvZG93bnJl&#10;di54bWxQSwUGAAAAAAQABAD1AAAAhAM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Calibri"/>
                          </w:rPr>
                          <w:t>1</w:t>
                        </w:r>
                      </w:p>
                    </w:txbxContent>
                  </v:textbox>
                </v:shape>
                <v:shape id="Text Box 94" o:spid="_x0000_s1399" type="#_x0000_t202" style="position:absolute;left:22309;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LNtcQA&#10;AADcAAAADwAAAGRycy9kb3ducmV2LnhtbESPS2vDMBCE74H+B7GF3hI5LoTUiRJCoeBDKeTR9rpY&#10;G9tUWrmW/Pr3UaDQ4zAz3zDb/WiN6Kn1tWMFy0UCgrhwuuZSweX8Nl+D8AFZo3FMCibysN89zLaY&#10;aTfwkfpTKEWEsM9QQRVCk0npi4os+oVriKN3da3FEGVbSt3iEOHWyDRJVtJizXGhwoZeKyp+Tp1V&#10;kBic3p8Dy/z7y/weug8zlemnUk+P42EDItAY/sN/7VwrSF+WcD8Tj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yzbX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t>4</w:t>
                        </w:r>
                      </w:p>
                    </w:txbxContent>
                  </v:textbox>
                </v:shape>
                <v:shape id="Text Box 94" o:spid="_x0000_s1400" type="#_x0000_t202" style="position:absolute;left:15127;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TwsMA&#10;AADcAAAADwAAAGRycy9kb3ducmV2LnhtbESPT4vCMBTE74LfITzBm6Z2QbRrFBEED4uw/tvro3nb&#10;lk1eahO1/fYbQfA4zMxvmMWqtUbcqfGVYwWTcQKCOHe64kLB6bgdzUD4gKzROCYFHXlYLfu9BWba&#10;Pfib7odQiAhhn6GCMoQ6k9LnJVn0Y1cTR+/XNRZDlE0hdYOPCLdGpkkylRYrjgsl1rQpKf873KyC&#10;xGD39RFY7n4u5rq+7U1XpGelhoN2/QkiUBve4Vd7pxWk8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BTwsMAAADcAAAADwAAAAAAAAAAAAAAAACYAgAAZHJzL2Rv&#10;d25yZXYueG1sUEsFBgAAAAAEAAQA9QAAAIgDAAAAAA==&#10;" fillcolor="white [3201]" stroked="f" strokeweight=".5pt">
                  <v:fill opacity="0"/>
                  <v:textbox>
                    <w:txbxContent>
                      <w:p w:rsidR="009A31F9" w:rsidRDefault="009A31F9" w:rsidP="00ED425F">
                        <w:pPr>
                          <w:pStyle w:val="NormalWeb"/>
                          <w:spacing w:before="0" w:beforeAutospacing="0" w:after="0" w:afterAutospacing="0"/>
                          <w:jc w:val="both"/>
                        </w:pPr>
                        <w:r>
                          <w:t>3</w:t>
                        </w:r>
                      </w:p>
                    </w:txbxContent>
                  </v:textbox>
                </v:shape>
                <v:shape id="Text Box 94" o:spid="_x0000_s1401" type="#_x0000_t202" style="position:absolute;left:7926;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z2WcQA&#10;AADcAAAADwAAAGRycy9kb3ducmV2LnhtbESPQWvCQBSE7wX/w/KE3ppNEyhtzCoiCB6koLXt9ZF9&#10;JqG7b2N2Ncm/dwuFHoeZ+YYpV6M14ka9bx0reE5SEMSV0y3XCk4f26dXED4gazSOScFEHlbL2UOJ&#10;hXYDH+h2DLWIEPYFKmhC6AopfdWQRZ+4jjh6Z9dbDFH2tdQ9DhFujczS9EVabDkuNNjRpqHq53i1&#10;ClKD0z4PLHffX+ayvr6bqc4+lXqcj+sFiEBj+A//tXdaQfaWw++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s9ln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Calibri"/>
                          </w:rPr>
                          <w:t>2</w:t>
                        </w:r>
                      </w:p>
                    </w:txbxContent>
                  </v:textbox>
                </v:shape>
                <v:shape id="Text Box 294" o:spid="_x0000_s1402" type="#_x0000_t202" style="position:absolute;left:668;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uLcQA&#10;AADcAAAADwAAAGRycy9kb3ducmV2LnhtbESPT4vCMBTE7wt+h/CEvWlqXUS7RhFB8LAs+GfX66N5&#10;2xaTl9pEbb+9EYQ9DjPzG2a+bK0RN2p85VjBaJiAIM6drrhQcDxsBlMQPiBrNI5JQUcelove2xwz&#10;7e68o9s+FCJC2GeooAyhzqT0eUkW/dDVxNH7c43FEGVTSN3gPcKtkWmSTKTFiuNCiTWtS8rP+6tV&#10;kBjsvsaB5fb0ay6r67fpivRHqfd+u/oEEagN/+FXe6sVpLMP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Fbi3EAAAA3AAAAA8AAAAAAAAAAAAAAAAAmAIAAGRycy9k&#10;b3ducmV2LnhtbFBLBQYAAAAABAAEAPUAAACJAwAAAAA=&#10;" fillcolor="white [3201]" stroked="f" strokeweight=".5pt">
                  <v:fill opacity="0"/>
                  <v:textbox>
                    <w:txbxContent>
                      <w:p w:rsidR="009A31F9" w:rsidRDefault="009A31F9" w:rsidP="00ED425F">
                        <w:pPr>
                          <w:ind w:firstLine="0"/>
                        </w:pPr>
                        <w:r>
                          <w:t>1</w:t>
                        </w:r>
                      </w:p>
                    </w:txbxContent>
                  </v:textbox>
                </v:shape>
                <v:oval id="Oval 295" o:spid="_x0000_s1403" style="position:absolute;left:5342;top:2110;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5HfcMA&#10;AADcAAAADwAAAGRycy9kb3ducmV2LnhtbESPQWvCQBSE7wX/w/KE3upGQavRVWxBCPbUqPdn9pmN&#10;Zt+G7BrTf98tFDwOM/MNs9r0thYdtb5yrGA8SkAQF05XXCo4HnZvcxA+IGusHZOCH/KwWQ9eVphq&#10;9+Bv6vJQighhn6ICE0KTSukLQxb9yDXE0bu41mKIsi2lbvER4baWkySZSYsVxwWDDX0aKm753Spw&#10;u6+zfjeHW3a6Zlyd849ufzFKvQ777RJEoD48w//tTCuYLKb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5HfcMAAADcAAAADwAAAAAAAAAAAAAAAACYAgAAZHJzL2Rv&#10;d25yZXYueG1sUEsFBgAAAAAEAAQA9QAAAIgDAAAAAA==&#10;" fillcolor="black [3200]" strokecolor="black [1600]" strokeweight="2pt"/>
                <v:oval id="Oval 296" o:spid="_x0000_s1404" style="position:absolute;left:12542;top:2110;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zZCsQA&#10;AADcAAAADwAAAGRycy9kb3ducmV2LnhtbESPzW7CMBCE75X6DtZW6q04cOAnxSBAQoraEwncl3iJ&#10;U+J1FLshffsaCYnjaGa+0SzXg21ET52vHSsYjxIQxKXTNVcKjsX+Yw7CB2SNjWNS8Ece1qvXlyWm&#10;2t34QH0eKhEh7FNUYEJoUyl9aciiH7mWOHoX11kMUXaV1B3eItw2cpIkU2mx5rhgsKWdofKa/1oF&#10;bv991jNTXLPTT8b1Od/2Xxej1PvbsPkEEWgIz/CjnWkFk8UU7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M2QrEAAAA3AAAAA8AAAAAAAAAAAAAAAAAmAIAAGRycy9k&#10;b3ducmV2LnhtbFBLBQYAAAAABAAEAPUAAACJAwAAAAA=&#10;" fillcolor="black [3200]" strokecolor="black [1600]" strokeweight="2pt"/>
                <v:oval id="Oval 297" o:spid="_x0000_s1405" style="position:absolute;left:19743;top:2110;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8kcQA&#10;AADcAAAADwAAAGRycy9kb3ducmV2LnhtbESPQWvCQBSE74X+h+UVeqsbPVRNs4oKQmhPTfT+zL5k&#10;U7NvQ3Yb03/fLRQ8DjPzDZNtJ9uJkQbfOlYwnyUgiCunW24UnMrjywqED8gaO8ek4Ic8bDePDxmm&#10;2t34k8YiNCJC2KeowITQp1L6ypBFP3M9cfRqN1gMUQ6N1APeItx2cpEkr9Jiy3HBYE8HQ9W1+LYK&#10;3PHjopemvObnr5zbS7Ef32uj1PPTtHsDEWgK9/B/O9cKFusl/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AfJHEAAAA3AAAAA8AAAAAAAAAAAAAAAAAmAIAAGRycy9k&#10;b3ducmV2LnhtbFBLBQYAAAAABAAEAPUAAACJAwAAAAA=&#10;" fillcolor="black [3200]" strokecolor="black [1600]" strokeweight="2pt"/>
                <v:line id="Straight Connector 299" o:spid="_x0000_s1406" style="position:absolute;visibility:visible;mso-wrap-style:square" from="5810,2326" to="12542,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MeqsMAAADcAAAADwAAAGRycy9kb3ducmV2LnhtbESPT2sCMRTE7wW/Q3iCt5pVqbirUUQs&#10;Lfbkv/tj89xd3LysSarptzeFQo/DzPyGWayiacWdnG8sKxgNMxDEpdUNVwpOx/fXGQgfkDW2lknB&#10;D3lYLXsvCyy0ffCe7odQiQRhX6CCOoSukNKXNRn0Q9sRJ+9incGQpKukdvhIcNPKcZZNpcGG00KN&#10;HW1qKq+Hb5Moo/PNyI9rjued+3LbyTS+xZtSg35cz0EEiuE//Nf+1ArGeQ6/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DHqrDAAAA3AAAAA8AAAAAAAAAAAAA&#10;AAAAoQIAAGRycy9kb3ducmV2LnhtbFBLBQYAAAAABAAEAPkAAACRAwAAAAA=&#10;" strokecolor="black [3040]"/>
                <v:line id="Straight Connector 300" o:spid="_x0000_s1407" style="position:absolute;visibility:visible;mso-wrap-style:square" from="13010,2326" to="19743,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ItLcMAAADcAAAADwAAAGRycy9kb3ducmV2LnhtbESPwW7CMAyG70h7h8iTuEEKaGgrBDRN&#10;TEzjBBt3qzFtReOUJIPs7efDJI7W7/+zv+U6u05dKcTWs4HJuABFXHnbcm3g++t99AwqJmSLnWcy&#10;8EsR1quHwRJL62+8p+sh1UogHEs00KTUl1rHqiGHcex7YslOPjhMMoZa24A3gbtOT4tirh22LBca&#10;7Omtoep8+HFCmRwvTm/PL3j8DLuwmc3zU74YM3zMrwtQiXK6L/+3P6yBWSHvi4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SLS3DAAAA3AAAAA8AAAAAAAAAAAAA&#10;AAAAoQIAAGRycy9kb3ducmV2LnhtbFBLBQYAAAAABAAEAPkAAACRAwAAAAA=&#10;" strokecolor="black [3040]"/>
                <v:line id="Straight Connector 301" o:spid="_x0000_s1408" style="position:absolute;visibility:visible;mso-wrap-style:square" from="5741,2479" to="9011,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6ItsIAAADcAAAADwAAAGRycy9kb3ducmV2LnhtbESPQWsCMRSE70L/Q3iF3jS7imK3Rili&#10;UepJW++Pzevu4uZlTaLGf98IgsdhZr5hZotoWnEh5xvLCvJBBoK4tLrhSsHvz1d/CsIHZI2tZVJw&#10;Iw+L+UtvhoW2V97RZR8qkSDsC1RQh9AVUvqyJoN+YDvi5P1ZZzAk6SqpHV4T3LRymGUTabDhtFBj&#10;R8uayuP+bBIlP5yMXB/f8fDttm41msRxPCn19ho/P0AEiuEZfrQ3WsEoy+F+Jh0B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6ItsIAAADcAAAADwAAAAAAAAAAAAAA&#10;AAChAgAAZHJzL2Rvd25yZXYueG1sUEsFBgAAAAAEAAQA+QAAAJADAAAAAA==&#10;" strokecolor="black [3040]"/>
                <v:shape id="Text Box 94" o:spid="_x0000_s1409" type="#_x0000_t202" style="position:absolute;top:21600;width:26165;height:8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V7usYA&#10;AADcAAAADwAAAGRycy9kb3ducmV2LnhtbESPT2vCQBTE74LfYXmCN92o1NbUVcQ/UEGhVS+9vWZf&#10;k2j2bciuGr+9Kwgeh5n5DTOe1qYQF6pcbllBrxuBIE6szjlVcNivOh8gnEfWWFgmBTdyMJ00G2OM&#10;tb3yD112PhUBwi5GBZn3ZSylSzIy6Lq2JA7ev60M+iCrVOoKrwFuCtmPoqE0mHNYyLCkeUbJaXc2&#10;ChZ/R/y9bUff+bIw583obbs+vmul2q169gnCU+1f4Wf7SysYRH14nA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V7usYAAADcAAAADwAAAAAAAAAAAAAAAACYAgAAZHJz&#10;L2Rvd25yZXYueG1sUEsFBgAAAAAEAAQA9QAAAIsDAAAAAA==&#10;" fillcolor="white [3201]" stroked="f" strokeweight=".5pt">
                  <v:textbox inset="2mm,,2mm">
                    <w:txbxContent>
                      <w:p w:rsidR="009A31F9" w:rsidRDefault="009A31F9" w:rsidP="00ED425F">
                        <w:pPr>
                          <w:pStyle w:val="Caption"/>
                        </w:pPr>
                        <w:bookmarkStart w:id="106" w:name="_Ref442887108"/>
                        <w:proofErr w:type="gramStart"/>
                        <w:r>
                          <w:t xml:space="preserve">Figure </w:t>
                        </w:r>
                        <w:fldSimple w:instr=" SEQ Figure \* ARABIC ">
                          <w:r>
                            <w:rPr>
                              <w:noProof/>
                            </w:rPr>
                            <w:t>28</w:t>
                          </w:r>
                        </w:fldSimple>
                        <w:bookmarkEnd w:id="106"/>
                        <w:r>
                          <w:t>.</w:t>
                        </w:r>
                        <w:proofErr w:type="gramEnd"/>
                        <w:r>
                          <w:t xml:space="preserve"> Example of the triangular 2D map: nodes’ numbers are located above the nodes; edges’ numbers are located near edges and faces’ numbers are located in the centres of triangles.</w:t>
                        </w:r>
                      </w:p>
                    </w:txbxContent>
                  </v:textbox>
                </v:shape>
                <v:oval id="Oval 303" o:spid="_x0000_s1410" style="position:absolute;left:1741;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MA&#10;AADcAAAADwAAAGRycy9kb3ducmV2LnhtbESPQWvCQBSE74X+h+UVequbKliJrmIFIdSTid6f2Wc2&#10;mn0bstuY/ntXEHocZuYbZrEabCN66nztWMHnKAFBXDpdc6XgUGw/ZiB8QNbYOCYFf+RhtXx9WWCq&#10;3Y331OehEhHCPkUFJoQ2ldKXhiz6kWuJo3d2ncUQZVdJ3eEtwm0jx0kylRZrjgsGW9oYKq/5r1Xg&#10;truT/jLFNTteMq5P+Xf/czZKvb8N6zmIQEP4Dz/bmVYwSSbwOB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DgiMMAAADcAAAADwAAAAAAAAAAAAAAAACYAgAAZHJzL2Rv&#10;d25yZXYueG1sUEsFBgAAAAAEAAQA9QAAAIgDAAAAAA==&#10;" fillcolor="black [3200]" strokecolor="black [1600]" strokeweight="2pt"/>
                <v:oval id="Oval 304" o:spid="_x0000_s1411" style="position:absolute;left:8942;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l4/MQA&#10;AADcAAAADwAAAGRycy9kb3ducmV2LnhtbESPQWvCQBSE70L/w/IKvenGtliJ2UhbEEI9Gdv7M/vM&#10;RrNvQ3Yb03/vCkKPw8x8w2Tr0bZioN43jhXMZwkI4srphmsF3/vNdAnCB2SNrWNS8Ece1vnDJMNU&#10;uwvvaChDLSKEfYoKTAhdKqWvDFn0M9cRR+/oeoshyr6WusdLhNtWPifJQlpsOC4Y7OjTUHUuf60C&#10;t9ke9JvZn4ufU8HNofwYvo5GqafH8X0FItAY/sP3dqEVvCSvcDsTj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5ePzEAAAA3AAAAA8AAAAAAAAAAAAAAAAAmAIAAGRycy9k&#10;b3ducmV2LnhtbFBLBQYAAAAABAAEAPUAAACJAwAAAAA=&#10;" fillcolor="black [3200]" strokecolor="black [1600]" strokeweight="2pt"/>
                <v:oval id="Oval 305" o:spid="_x0000_s1412" style="position:absolute;left:16143;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dZ8QA&#10;AADcAAAADwAAAGRycy9kb3ducmV2LnhtbESPQWvCQBSE70L/w/IKvenGllqJ2UhbEEI9Gdv7M/vM&#10;RrNvQ3Yb03/vCkKPw8x8w2Tr0bZioN43jhXMZwkI4srphmsF3/vNdAnCB2SNrWNS8Ece1vnDJMNU&#10;uwvvaChDLSKEfYoKTAhdKqWvDFn0M9cRR+/oeoshyr6WusdLhNtWPifJQlpsOC4Y7OjTUHUuf60C&#10;t9ke9JvZn4ufU8HNofwYvo5GqafH8X0FItAY/sP3dqEVvCSvcDsTj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13WfEAAAA3AAAAA8AAAAAAAAAAAAAAAAAmAIAAGRycy9k&#10;b3ducmV2LnhtbFBLBQYAAAAABAAEAPUAAACJAwAAAAA=&#10;" fillcolor="black [3200]" strokecolor="black [1600]" strokeweight="2pt"/>
                <v:oval id="Oval 306" o:spid="_x0000_s1413" style="position:absolute;left:23344;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DEMMA&#10;AADcAAAADwAAAGRycy9kb3ducmV2LnhtbESPQWvCQBSE74X+h+UVequbWrASXcUKQqgnE70/s89s&#10;NPs2ZLcx/ntXEHocZuYbZr4cbCN66nztWMHnKAFBXDpdc6VgX2w+piB8QNbYOCYFN/KwXLy+zDHV&#10;7so76vNQiQhhn6ICE0KbSulLQxb9yLXE0Tu5zmKIsquk7vAa4baR4ySZSIs1xwWDLa0NlZf8zypw&#10;m+1Rf5vikh3OGdfH/Kf/PRml3t+G1QxEoCH8h5/tTCv4SibwOBOP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dDEMMAAADcAAAADwAAAAAAAAAAAAAAAACYAgAAZHJzL2Rv&#10;d25yZXYueG1sUEsFBgAAAAAEAAQA9QAAAIgDAAAAAA==&#10;" fillcolor="black [3200]" strokecolor="black [1600]" strokeweight="2pt"/>
                <v:line id="Straight Connector 307" o:spid="_x0000_s1414" style="position:absolute;visibility:visible;mso-wrap-style:square" from="2209,8579" to="8942,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u1WcIAAADcAAAADwAAAGRycy9kb3ducmV2LnhtbESPQWsCMRSE74L/ITzBW82qqO1qFCkV&#10;Sz1p6/2xee4ubl7WJGr8902h4HGYmW+YxSqaRtzI+dqyguEgA0FcWF1zqeDne/PyCsIHZI2NZVLw&#10;IA+rZbezwFzbO+/pdgilSBD2OSqoQmhzKX1RkUE/sC1x8k7WGQxJulJqh/cEN40cZdlUGqw5LVTY&#10;0ntFxflwNYkyPF6M3J7f8Pjldu5jPI2TeFGq34vrOYhAMTzD/+1PrWCczeDvTDo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bu1WcIAAADcAAAADwAAAAAAAAAAAAAA&#10;AAChAgAAZHJzL2Rvd25yZXYueG1sUEsFBgAAAAAEAAQA+QAAAJADAAAAAA==&#10;" strokecolor="black [3040]"/>
                <v:line id="Straight Connector 308" o:spid="_x0000_s1415" style="position:absolute;visibility:visible;mso-wrap-style:square" from="9410,8579" to="16143,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QhK8MAAADcAAAADwAAAGRycy9kb3ducmV2LnhtbESPwW7CMAyG70h7h8iTuEEKaGgrBDRN&#10;TEzjBBt3qzFtReOUJIPs7efDJI7W7/+zv+U6u05dKcTWs4HJuABFXHnbcm3g++t99AwqJmSLnWcy&#10;8EsR1quHwRJL62+8p+sh1UogHEs00KTUl1rHqiGHcex7YslOPjhMMoZa24A3gbtOT4tirh22LBca&#10;7Omtoep8+HFCmRwvTm/PL3j8DLuwmc3zU74YM3zMrwtQiXK6L/+3P6yBWSHfio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kISvDAAAA3AAAAA8AAAAAAAAAAAAA&#10;AAAAoQIAAGRycy9kb3ducmV2LnhtbFBLBQYAAAAABAAEAPkAAACRAwAAAAA=&#10;" strokecolor="black [3040]"/>
                <v:line id="Straight Connector 309" o:spid="_x0000_s1416" style="position:absolute;visibility:visible;mso-wrap-style:square" from="16611,8579" to="23344,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iEsMMAAADcAAAADwAAAGRycy9kb3ducmV2LnhtbESPQWsCMRSE74X+h/AEb5q1i1JXo5RS&#10;qdSTW70/Ns/dxc3LbpJq+u+bQqHHYWa+YdbbaDpxI+dbywpm0wwEcWV1y7WC0+du8gzCB2SNnWVS&#10;8E0etpvHhzUW2t75SLcy1CJB2BeooAmhL6T0VUMG/dT2xMm7WGcwJOlqqR3eE9x08inLFtJgy2mh&#10;wZ5eG6qu5ZdJlNl5MPL9usTzhzu4t3wR53FQajyKLysQgWL4D/+191pBni3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ohLDDAAAA3AAAAA8AAAAAAAAAAAAA&#10;AAAAoQIAAGRycy9kb3ducmV2LnhtbFBLBQYAAAAABAAEAPkAAACRAwAAAAA=&#10;" strokecolor="black [3040]"/>
                <v:oval id="Oval 310" o:spid="_x0000_s1417" style="position:absolute;left:5342;top:14605;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voIr8A&#10;AADcAAAADwAAAGRycy9kb3ducmV2LnhtbERPTYvCMBC9C/sfwgh701QFd6lGcQWhrCerex+bsak2&#10;k9LEWv+9OQh7fLzv5bq3teio9ZVjBZNxAoK4cLriUsHpuBt9g/ABWWPtmBQ8ycN69TFYYqrdgw/U&#10;5aEUMYR9igpMCE0qpS8MWfRj1xBH7uJaiyHCtpS6xUcMt7WcJslcWqw4NhhsaGuouOV3q8Dt9mf9&#10;ZY637O+acXXOf7rfi1Hqc9hvFiAC9eFf/HZnWsFsEufHM/EI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2+givwAAANwAAAAPAAAAAAAAAAAAAAAAAJgCAABkcnMvZG93bnJl&#10;di54bWxQSwUGAAAAAAQABAD1AAAAhAMAAAAA&#10;" fillcolor="black [3200]" strokecolor="black [1600]" strokeweight="2pt"/>
                <v:oval id="Oval 311" o:spid="_x0000_s1418" style="position:absolute;left:12542;top:14605;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dNucQA&#10;AADcAAAADwAAAGRycy9kb3ducmV2LnhtbESPQWvCQBSE7wX/w/IEb3UThbakbsQWhGBPje39mX3J&#10;RrNvQ3aN8d93C4Ueh5n5htlsJ9uJkQbfOlaQLhMQxJXTLTcKvo77xxcQPiBr7ByTgjt52Oazhw1m&#10;2t34k8YyNCJC2GeowITQZ1L6ypBFv3Q9cfRqN1gMUQ6N1APeItx2cpUkT9Jiy3HBYE/vhqpLebUK&#10;3P7jpJ/N8VJ8nwtuT+XbeKiNUov5tHsFEWgK/+G/dqEVrNMU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XTbnEAAAA3AAAAA8AAAAAAAAAAAAAAAAAmAIAAGRycy9k&#10;b3ducmV2LnhtbFBLBQYAAAAABAAEAPUAAACJAwAAAAA=&#10;" fillcolor="black [3200]" strokecolor="black [1600]" strokeweight="2pt"/>
                <v:oval id="Oval 312" o:spid="_x0000_s1419" style="position:absolute;left:19743;top:14605;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TzsMA&#10;AADcAAAADwAAAGRycy9kb3ducmV2LnhtbESPQWvCQBSE7wX/w/IEb3WjQivRVbQghHoy6v2ZfWaj&#10;2bchu43pv3cLQo/DzHzDLNe9rUVHra8cK5iMExDEhdMVlwpOx937HIQPyBprx6TglzysV4O3Jaba&#10;PfhAXR5KESHsU1RgQmhSKX1hyKIfu4Y4elfXWgxRtqXULT4i3NZymiQf0mLFccFgQ1+Ginv+YxW4&#10;3f6iP83xnp1vGVeXfNt9X41So2G/WYAI1If/8KudaQWzyRT+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XTzsMAAADcAAAADwAAAAAAAAAAAAAAAACYAgAAZHJzL2Rv&#10;d25yZXYueG1sUEsFBgAAAAAEAAQA9QAAAIgDAAAAAA==&#10;" fillcolor="black [3200]" strokecolor="black [1600]" strokeweight="2pt"/>
                <v:line id="Straight Connector 314" o:spid="_x0000_s1420" style="position:absolute;visibility:visible;mso-wrap-style:square" from="5741,14973" to="9011,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C988MAAADcAAAADwAAAGRycy9kb3ducmV2LnhtbESPT2sCMRTE7wW/Q3iCN81ubUVXo0ix&#10;tNST/+6PzXN3cfOyJqmm374pCD0OM/MbZrGKphU3cr6xrCAfZSCIS6sbrhQcD+/DKQgfkDW2lknB&#10;D3lYLXtPCyy0vfOObvtQiQRhX6CCOoSukNKXNRn0I9sRJ+9sncGQpKukdnhPcNPK5yybSIMNp4Ua&#10;O3qrqbzsv02i5KerkR+XGZ6+3NZtxpP4Gq9KDfpxPQcRKIb/8KP9qRWM8x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wvfPDAAAA3AAAAA8AAAAAAAAAAAAA&#10;AAAAoQIAAGRycy9kb3ducmV2LnhtbFBLBQYAAAAABAAEAPkAAACRAwAAAAA=&#10;" strokecolor="black [3040]"/>
                <v:line id="Straight Connector 315" o:spid="_x0000_s1421" style="position:absolute;visibility:visible;mso-wrap-style:square" from="5810,14821" to="12542,14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YaMMAAADcAAAADwAAAGRycy9kb3ducmV2LnhtbESPT2sCMRTE7wW/Q3hCbzW7FUVXo4hU&#10;Ku3Jf/fH5rm7uHlZk6jx2zeFQo/DzPyGmS+jacWdnG8sK8gHGQji0uqGKwXHw+ZtAsIHZI2tZVLw&#10;JA/LRe9ljoW2D97RfR8qkSDsC1RQh9AVUvqyJoN+YDvi5J2tMxiSdJXUDh8Jblr5nmVjabDhtFBj&#10;R+uaysv+ZhIlP12N/LxM8fTlvt3HcBxH8arUaz+uZiACxfAf/mtvtYJhPoL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8GGjDAAAA3AAAAA8AAAAAAAAAAAAA&#10;AAAAoQIAAGRycy9kb3ducmV2LnhtbFBLBQYAAAAABAAEAPkAAACRAwAAAAA=&#10;" strokecolor="black [3040]"/>
                <v:oval id="Oval 317" o:spid="_x0000_s1422" style="position:absolute;left:1741;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wVsMA&#10;AADcAAAADwAAAGRycy9kb3ducmV2LnhtbESPQWvCQBSE7wX/w/IEb3VjCyrRVbQgBD0Z9f7MPrPR&#10;7NuQ3cb033eFQo/DzHzDLNe9rUVHra8cK5iMExDEhdMVlwrOp937HIQPyBprx6TghzysV4O3Jaba&#10;PflIXR5KESHsU1RgQmhSKX1hyKIfu4Y4ejfXWgxRtqXULT4j3NbyI0mm0mLFccFgQ1+Gikf+bRW4&#10;3eGqZ+b0yC73jKtrvu32N6PUaNhvFiAC9eE//NfOtILPyQxe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JwVsMAAADcAAAADwAAAAAAAAAAAAAAAACYAgAAZHJzL2Rv&#10;d25yZXYueG1sUEsFBgAAAAAEAAQA9QAAAIgDAAAAAA==&#10;" fillcolor="black [3200]" strokecolor="black [1600]" strokeweight="2pt"/>
                <v:oval id="Oval 318" o:spid="_x0000_s1423" style="position:absolute;left:8942;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kJL8A&#10;AADcAAAADwAAAGRycy9kb3ducmV2LnhtbERPTYvCMBC9C/sfwgh701QFd6lGcQWhrCerex+bsak2&#10;k9LEWv+9OQh7fLzv5bq3teio9ZVjBZNxAoK4cLriUsHpuBt9g/ABWWPtmBQ8ycN69TFYYqrdgw/U&#10;5aEUMYR9igpMCE0qpS8MWfRj1xBH7uJaiyHCtpS6xUcMt7WcJslcWqw4NhhsaGuouOV3q8Dt9mf9&#10;ZY637O+acXXOf7rfi1Hqc9hvFiAC9eFf/HZnWsFsEtfGM/EI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reQkvwAAANwAAAAPAAAAAAAAAAAAAAAAAJgCAABkcnMvZG93bnJl&#10;di54bWxQSwUGAAAAAAQABAD1AAAAhAMAAAAA&#10;" fillcolor="black [3200]" strokecolor="black [1600]" strokeweight="2pt"/>
                <v:oval id="Oval 319" o:spid="_x0000_s1424" style="position:absolute;left:16143;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Bv8MA&#10;AADcAAAADwAAAGRycy9kb3ducmV2LnhtbESPQWvCQBSE7wX/w/KE3urGClajq2hBCPbUqPdn9pmN&#10;Zt+G7BrTf98tFDwOM/MNs1z3thYdtb5yrGA8SkAQF05XXCo4HnZvMxA+IGusHZOCH/KwXg1elphq&#10;9+Bv6vJQighhn6ICE0KTSukLQxb9yDXE0bu41mKIsi2lbvER4baW70kylRYrjgsGG/o0VNzyu1Xg&#10;dl9n/WEOt+x0zbg659tufzFKvQ77zQJEoD48w//tTCuYjO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FBv8MAAADcAAAADwAAAAAAAAAAAAAAAACYAgAAZHJzL2Rv&#10;d25yZXYueG1sUEsFBgAAAAAEAAQA9QAAAIgDAAAAAA==&#10;" fillcolor="black [3200]" strokecolor="black [1600]" strokeweight="2pt"/>
                <v:oval id="Oval 320" o:spid="_x0000_s1425" style="position:absolute;left:23344;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cin78A&#10;AADcAAAADwAAAGRycy9kb3ducmV2LnhtbERPTYvCMBC9C/sfwizsTVMVdKlGcReEsp6s7n1sxqba&#10;TEoTa/335iB4fLzv5bq3teio9ZVjBeNRAoK4cLriUsHxsB1+g/ABWWPtmBQ8yMN69TFYYqrdnffU&#10;5aEUMYR9igpMCE0qpS8MWfQj1xBH7uxaiyHCtpS6xXsMt7WcJMlMWqw4Nhhs6NdQcc1vVoHb7k56&#10;bg7X7P+ScXXKf7q/s1Hq67PfLEAE6sNb/HJnWsF0EufHM/EI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tyKfvwAAANwAAAAPAAAAAAAAAAAAAAAAAJgCAABkcnMvZG93bnJl&#10;di54bWxQSwUGAAAAAAQABAD1AAAAhAMAAAAA&#10;" fillcolor="black [3200]" strokecolor="black [1600]" strokeweight="2pt"/>
                <v:line id="Straight Connector 322" o:spid="_x0000_s1426" style="position:absolute;visibility:visible;mso-wrap-style:square" from="2209,21049" to="8942,2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lKocIAAADcAAAADwAAAGRycy9kb3ducmV2LnhtbESPQWsCMRSE70L/Q3iF3mrWlYpdjSJi&#10;sbQntd4fm+fu4uZlTaLGf98IgsdhZr5hpvNoWnEh5xvLCgb9DARxaXXDlYK/3df7GIQPyBpby6Tg&#10;Rh7ms5feFAttr7yhyzZUIkHYF6igDqErpPRlTQZ933bEyTtYZzAk6SqpHV4T3LQyz7KRNNhwWqix&#10;o2VN5XF7Noky2J+MXB8/cf/jft1qOIof8aTU22tcTEAEiuEZfrS/tYJhnsP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lKocIAAADcAAAADwAAAAAAAAAAAAAA&#10;AAChAgAAZHJzL2Rvd25yZXYueG1sUEsFBgAAAAAEAAQA+QAAAJADAAAAAA==&#10;" strokecolor="black [3040]"/>
                <v:line id="Straight Connector 323" o:spid="_x0000_s1427" style="position:absolute;visibility:visible;mso-wrap-style:square" from="9410,21049" to="16143,2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XvOsIAAADcAAAADwAAAGRycy9kb3ducmV2LnhtbESPQWsCMRSE70L/Q3iF3mpWl4pdjSLS&#10;YrEntd4fm+fu4uZlTVKN/94IgsdhZr5hpvNoWnEm5xvLCgb9DARxaXXDlYK/3ff7GIQPyBpby6Tg&#10;Sh7ms5feFAttL7yh8zZUIkHYF6igDqErpPRlTQZ933bEyTtYZzAk6SqpHV4S3LRymGUjabDhtFBj&#10;R8uayuP23yTKYH8ycnX8xP3a/bqvfBQ/4kmpt9e4mIAIFMMz/Gj/aAX5MIf7mXQE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TXvOsIAAADcAAAADwAAAAAAAAAAAAAA&#10;AAChAgAAZHJzL2Rvd25yZXYueG1sUEsFBgAAAAAEAAQA+QAAAJADAAAAAA==&#10;" strokecolor="black [3040]"/>
                <v:line id="Straight Connector 324" o:spid="_x0000_s1428" style="position:absolute;flip:x;visibility:visible;mso-wrap-style:square" from="2141,2479" to="5410,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6t2MQAAADcAAAADwAAAGRycy9kb3ducmV2LnhtbESPS4sCMRCE7wv+h9CCtzWjLiqjUUQQ&#10;ZBfF58FbM+l54KQzTKIz+++NsLDHoqq+oubL1pTiSbUrLCsY9CMQxInVBWcKLufN5xSE88gaS8uk&#10;4JccLBedjznG2jZ8pOfJZyJA2MWoIPe+iqV0SU4GXd9WxMFLbW3QB1lnUtfYBLgp5TCKxtJgwWEh&#10;x4rWOSX308MoSN2jWt+u2qeT791xl/5ke2wOSvW67WoGwlPr/8N/7a1WMBp+wf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3q3YxAAAANwAAAAPAAAAAAAAAAAA&#10;AAAAAKECAABkcnMvZG93bnJldi54bWxQSwUGAAAAAAQABAD5AAAAkgMAAAAA&#10;" strokecolor="black [3040]"/>
                <v:line id="Straight Connector 325" o:spid="_x0000_s1429" style="position:absolute;flip:x;visibility:visible;mso-wrap-style:square" from="9341,2479" to="12611,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IQ8QAAADcAAAADwAAAGRycy9kb3ducmV2LnhtbESPS4sCMRCE7wv+h9CCtzWjsiqjUUQQ&#10;ZBfF58FbM+l54KQzTKIz+++NsLDHoqq+oubL1pTiSbUrLCsY9CMQxInVBWcKLufN5xSE88gaS8uk&#10;4JccLBedjznG2jZ8pOfJZyJA2MWoIPe+iqV0SU4GXd9WxMFLbW3QB1lnUtfYBLgp5TCKxtJgwWEh&#10;x4rWOSX308MoSN2jWt+u2qeT791xl/5ke2wOSvW67WoGwlPr/8N/7a1WMBp+wf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kghDxAAAANwAAAAPAAAAAAAAAAAA&#10;AAAAAKECAABkcnMvZG93bnJldi54bWxQSwUGAAAAAAQABAD5AAAAkgMAAAAA&#10;" strokecolor="black [3040]"/>
                <v:line id="Straight Connector 326" o:spid="_x0000_s1430" style="position:absolute;flip:x;visibility:visible;mso-wrap-style:square" from="16542,2479" to="19812,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CWNMQAAADcAAAADwAAAGRycy9kb3ducmV2LnhtbESPS4sCMRCE74L/IbTgTTMqqMwaRQRB&#10;FBcfu4e9NZOeB046wyQ647/fCILHoqq+ohar1pTiQbUrLCsYDSMQxInVBWcKfq7bwRyE88gaS8uk&#10;4EkOVstuZ4Gxtg2f6XHxmQgQdjEqyL2vYildkpNBN7QVcfBSWxv0QdaZ1DU2AW5KOY6iqTRYcFjI&#10;saJNTsntcjcKUnevNn+/2qez/fF8TA/ZNzYnpfq9dv0FwlPrP+F3e6cVTMZ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JY0xAAAANwAAAAPAAAAAAAAAAAA&#10;AAAAAKECAABkcnMvZG93bnJldi54bWxQSwUGAAAAAAQABAD5AAAAkgMAAAAA&#10;" strokecolor="black [3040]"/>
                <v:line id="Straight Connector 327" o:spid="_x0000_s1431" style="position:absolute;visibility:visible;mso-wrap-style:square" from="20143,2479" to="23578,8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pOcMAAADcAAAADwAAAGRycy9kb3ducmV2LnhtbESPQWsCMRSE74L/ITyht5pVqbZbsyKl&#10;pVJPar0/Ns/dZTcva5Jq+u9NoeBxmJlvmOUqmk5cyPnGsoLJOANBXFrdcKXg+/Dx+AzCB2SNnWVS&#10;8EseVsVwsMRc2yvv6LIPlUgQ9jkqqEPocyl9WZNBP7Y9cfJO1hkMSbpKaofXBDednGbZXBpsOC3U&#10;2NNbTWW7/zGJMjmejfxsX/D45bbufTaPT/Gs1MMorl9BBIrhHv5vb7SC2XQ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O6TnDAAAA3AAAAA8AAAAAAAAAAAAA&#10;AAAAoQIAAGRycy9kb3ducmV2LnhtbFBLBQYAAAAABAAEAPkAAACRAwAAAAA=&#10;" strokecolor="black [3040]"/>
                <v:line id="Straight Connector 328" o:spid="_x0000_s1432" style="position:absolute;visibility:visible;mso-wrap-style:square" from="1975,8795" to="5410,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9S8MAAADcAAAADwAAAGRycy9kb3ducmV2LnhtbESPTW/CMAyG75P2HyIj7TZSQENQCGia&#10;Nm1iJ77uVmPaisYpSQbZv58PSDtar9/Hfpbr7Dp1pRBbzwZGwwIUceVty7WBw/7jeQYqJmSLnWcy&#10;8EsR1qvHhyWW1t94S9ddqpVAOJZooEmpL7WOVUMO49D3xJKdfHCYZAy1tgFvAnedHhfFVDtsWS40&#10;2NNbQ9V59+OEMjpenP48z/G4Cd/hfTLNL/lizNMgvy5AJcrpf/ne/rIGJm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RfUvDAAAA3AAAAA8AAAAAAAAAAAAA&#10;AAAAoQIAAGRycy9kb3ducmV2LnhtbFBLBQYAAAAABAAEAPkAAACRAwAAAAA=&#10;" strokecolor="black [3040]"/>
                <v:line id="Straight Connector 329" o:spid="_x0000_s1433" style="position:absolute;visibility:visible;mso-wrap-style:square" from="9341,8732" to="12611,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3Y0MMAAADcAAAADwAAAGRycy9kb3ducmV2LnhtbESPT2sCMRTE7wW/Q3iCt5pVqdTVrIhU&#10;LO2p/rk/Ns/dZTcva5Jq/PZNodDjMDO/YVbraDpxI+cbywom4wwEcWl1w5WC03H3/ArCB2SNnWVS&#10;8CAP62LwtMJc2zt/0e0QKpEg7HNUUIfQ51L6siaDfmx74uRdrDMYknSV1A7vCW46Oc2yuTTYcFqo&#10;sadtTWV7+DaJMjlfjdy3Czx/uE/3NpvHl3hVajSMmyWIQDH8h//a71rBbLqA3zPp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d2NDDAAAA3AAAAA8AAAAAAAAAAAAA&#10;AAAAoQIAAGRycy9kb3ducmV2LnhtbFBLBQYAAAAABAAEAPkAAACRAwAAAAA=&#10;" strokecolor="black [3040]"/>
                <v:line id="Straight Connector 330" o:spid="_x0000_s1434" style="position:absolute;visibility:visible;mso-wrap-style:square" from="16542,8732" to="19812,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7nkMQAAADcAAAADwAAAGRycy9kb3ducmV2LnhtbESPwU7DMAyG70i8Q2Qkbizdqk1Qlk0I&#10;DYHYaYXdrca01RqnS8IW3n4+IO1o/f4/+1uusxvUiULsPRuYTgpQxI23PbcGvr/eHh5BxYRscfBM&#10;Bv4ownp1e7PEyvoz7+hUp1YJhGOFBrqUxkrr2HTkME78SCzZjw8Ok4yh1TbgWeBu0LOiWGiHPcuF&#10;Dkd67ag51L9OKNP90en3wxPuP8M2bMpFnuejMfd3+eUZVKKcrsv/7Q9roCzlfZEREd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eQxAAAANwAAAAPAAAAAAAAAAAA&#10;AAAAAKECAABkcnMvZG93bnJldi54bWxQSwUGAAAAAAQABAD5AAAAkgMAAAAA&#10;" strokecolor="black [3040]"/>
                <v:line id="Straight Connector 331" o:spid="_x0000_s1435" style="position:absolute;visibility:visible;mso-wrap-style:square" from="16611,21049" to="23344,2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JCC8MAAADcAAAADwAAAGRycy9kb3ducmV2LnhtbESPQWsCMRSE74L/IbyCt5pdl0pdjSJS&#10;sbSn2np/bF53Fzcva5Jq/PeNIHgcZuYbZrGKphNncr61rCAfZyCIK6tbrhX8fG+fX0H4gKyxs0wK&#10;ruRhtRwOFlhqe+EvOu9DLRKEfYkKmhD6UkpfNWTQj21PnLxf6wyGJF0ttcNLgptOTrJsKg22nBYa&#10;7GnTUHXc/5lEyQ8nI3fHGR4+3Kd7K6bxJZ6UGj3F9RxEoBge4Xv7XSsoihxuZ9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yQgvDAAAA3AAAAA8AAAAAAAAAAAAA&#10;AAAAoQIAAGRycy9kb3ducmV2LnhtbFBLBQYAAAAABAAEAPkAAACRAwAAAAA=&#10;" strokecolor="black [3040]"/>
                <v:line id="Straight Connector 332" o:spid="_x0000_s1436" style="position:absolute;flip:x;visibility:visible;mso-wrap-style:square" from="2141,14973" to="5410,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IG6sUAAADcAAAADwAAAGRycy9kb3ducmV2LnhtbESPT2vCQBTE7wW/w/IEb81GBVtiVimC&#10;UCop1erB2yP78odm34bsmsRv3y0UPA4z8xsm3Y6mET11rrasYB7FIIhzq2suFZy/98+vIJxH1thY&#10;JgV3crDdTJ5STLQd+Ej9yZciQNglqKDyvk2kdHlFBl1kW+LgFbYz6IPsSqk7HALcNHIRxytpsOaw&#10;UGFLu4ryn9PNKCjcrd1dL9oXLx/ZMSsO5ScOX0rNpuPbGoSn0T/C/+13rWC5XMD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6IG6sUAAADcAAAADwAAAAAAAAAA&#10;AAAAAAChAgAAZHJzL2Rvd25yZXYueG1sUEsFBgAAAAAEAAQA+QAAAJMDAAAAAA==&#10;" strokecolor="black [3040]"/>
                <v:line id="Straight Connector 333" o:spid="_x0000_s1437" style="position:absolute;flip:x;visibility:visible;mso-wrap-style:square" from="9341,14973" to="12611,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jccYAAADcAAAADwAAAGRycy9kb3ducmV2LnhtbESPT2vCQBTE74LfYXlCb2ZTA7VEVymC&#10;UFpSTFoP3h7Zlz+YfRuyq0m/fbdQ6HGYmd8w2/1kOnGnwbWWFTxGMQji0uqWawVfn8flMwjnkTV2&#10;lknBNznY7+azLabajpzTvfC1CBB2KSpovO9TKV3ZkEEX2Z44eJUdDPogh1rqAccAN51cxfGTNNhy&#10;WGiwp0ND5bW4GQWVu/WHy1n7av2W5Vn1Xn/geFLqYTG9bEB4mvx/+K/9qhUkSQK/Z8IRkL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uo3HGAAAA3AAAAA8AAAAAAAAA&#10;AAAAAAAAoQIAAGRycy9kb3ducmV2LnhtbFBLBQYAAAAABAAEAPkAAACUAwAAAAA=&#10;" strokecolor="black [3040]"/>
                <v:line id="Straight Connector 334" o:spid="_x0000_s1438" style="position:absolute;flip:x;visibility:visible;mso-wrap-style:square" from="16542,14973" to="19812,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7BcUAAADcAAAADwAAAGRycy9kb3ducmV2LnhtbESPS4sCMRCE78L+h9DC3jTjA1dGoyyC&#10;sCiKunrw1kx6HjjpDJPojP9+syB4LKrqK2q+bE0pHlS7wrKCQT8CQZxYXXCm4Py77k1BOI+ssbRM&#10;Cp7kYLn46Mwx1rbhIz1OPhMBwi5GBbn3VSylS3Iy6Pq2Ig5eamuDPsg6k7rGJsBNKYdRNJEGCw4L&#10;OVa0yim5ne5GQeru1ep60T792uyOu3Sb7bE5KPXZbb9nIDy1/h1+tX+0gtFoDP9nw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c7BcUAAADcAAAADwAAAAAAAAAA&#10;AAAAAAChAgAAZHJzL2Rvd25yZXYueG1sUEsFBgAAAAAEAAQA+QAAAJMDAAAAAA==&#10;" strokecolor="black [3040]"/>
                <v:line id="Straight Connector 335" o:spid="_x0000_s1439" style="position:absolute;visibility:visible;mso-wrap-style:square" from="20143,14973" to="23578,20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lECMMAAADcAAAADwAAAGRycy9kb3ducmV2LnhtbESPT2sCMRTE7wW/Q3hCbzWri6KrUUSU&#10;lvbkv/tj89xd3LysSdT02zeFQo/DzPyGWayiacWDnG8sKxgOMhDEpdUNVwpOx93bFIQPyBpby6Tg&#10;mzyslr2XBRbaPnlPj0OoRIKwL1BBHUJXSOnLmgz6ge2Ik3exzmBI0lVSO3wmuGnlKMsm0mDDaaHG&#10;jjY1ldfD3STK8Hwz8v06w/On+3LbfBLH8abUaz+u5yACxfAf/mt/aAV5Pob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JRAjDAAAA3AAAAA8AAAAAAAAAAAAA&#10;AAAAoQIAAGRycy9kb3ducmV2LnhtbFBLBQYAAAAABAAEAPkAAACRAwAAAAA=&#10;" strokecolor="black [3040]"/>
                <v:shape id="Text Box 94" o:spid="_x0000_s1440" type="#_x0000_t202" style="position:absolute;left:4046;top:6618;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FZsIA&#10;AADcAAAADwAAAGRycy9kb3ducmV2LnhtbESPQYvCMBSE7wv+h/AEb2uqBVmqUURY8LAI6qrXR/Ns&#10;i8lLbaK2/94IgsdhZr5hZovWGnGnxleOFYyGCQji3OmKCwX/+9/vHxA+IGs0jklBRx4W897XDDPt&#10;Hryl+y4UIkLYZ6igDKHOpPR5SRb90NXE0Tu7xmKIsimkbvAR4dbIcZJMpMWK40KJNa1Kyi+7m1WQ&#10;GOz+0sByfTqa6/K2MV0xPig16LfLKYhAbfiE3+21VpCmE3id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AVmwgAAANwAAAAPAAAAAAAAAAAAAAAAAJgCAABkcnMvZG93&#10;bnJldi54bWxQSwUGAAAAAAQABAD1AAAAhwM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4</w:t>
                        </w:r>
                      </w:p>
                    </w:txbxContent>
                  </v:textbox>
                </v:shape>
                <v:shape id="Text Box 94" o:spid="_x0000_s1441" type="#_x0000_t202" style="position:absolute;left:11133;top:6606;width:2664;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g/cQA&#10;AADcAAAADwAAAGRycy9kb3ducmV2LnhtbESPzWrDMBCE74W8g9hAb7WcGNriWAkhUMihFJqmyXWx&#10;NraJtHIsxT9vXxUKPQ4z8w1TbEZrRE+dbxwrWCQpCOLS6YYrBcevt6dXED4gazSOScFEHjbr2UOB&#10;uXYDf1J/CJWIEPY5KqhDaHMpfVmTRZ+4ljh6F9dZDFF2ldQdDhFujVym6bO02HBcqLGlXU3l9XC3&#10;ClKD03sWWO7PJ3Pb3j/MVC2/lXqcj9sViEBj+A//tfdaQZa9wO+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QoP3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5</w:t>
                        </w:r>
                      </w:p>
                    </w:txbxContent>
                  </v:textbox>
                </v:shape>
                <v:shape id="Text Box 94" o:spid="_x0000_s1442" type="#_x0000_t202" style="position:absolute;left:18426;top:6606;width:2664;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80j78A&#10;AADcAAAADwAAAGRycy9kb3ducmV2LnhtbERPy4rCMBTdC/5DuIK7MdWCDB3TIgMDLgbB9/bS3GnL&#10;JDe1idr+vVkILg/nvSp6a8SdOt84VjCfJSCIS6cbrhQcDz8fnyB8QNZoHJOCgTwU+Xi0wky7B+/o&#10;vg+ViCHsM1RQh9BmUvqyJot+5lriyP25zmKIsKuk7vARw62RiyRZSosNx4YaW/quqfzf36yCxODw&#10;mwaWm8vZXNe3rRmqxUmp6aRff4EI1Ie3+OXeaAVpGtfGM/EIyP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jzSPvwAAANwAAAAPAAAAAAAAAAAAAAAAAJgCAABkcnMvZG93bnJl&#10;di54bWxQSwUGAAAAAAQABAD1AAAAhAM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6</w:t>
                        </w:r>
                      </w:p>
                    </w:txbxContent>
                  </v:textbox>
                </v:shape>
                <v:shape id="Text Box 94" o:spid="_x0000_s1443" type="#_x0000_t202" style="position:absolute;left:7566;top:12865;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ORFMQA&#10;AADcAAAADwAAAGRycy9kb3ducmV2LnhtbESPzWrDMBCE74W8g9hAb7WcGErrWAkhUMihFJqmyXWx&#10;NraJtHIsxT9vXxUKPQ4z8w1TbEZrRE+dbxwrWCQpCOLS6YYrBcevt6cXED4gazSOScFEHjbr2UOB&#10;uXYDf1J/CJWIEPY5KqhDaHMpfVmTRZ+4ljh6F9dZDFF2ldQdDhFujVym6bO02HBcqLGlXU3l9XC3&#10;ClKD03sWWO7PJ3Pb3j/MVC2/lXqcj9sViEBj+A//tfdaQZa9wu+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DkRT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7</w:t>
                        </w:r>
                      </w:p>
                    </w:txbxContent>
                  </v:textbox>
                </v:shape>
                <v:shape id="Text Box 94" o:spid="_x0000_s1444" type="#_x0000_t202" style="position:absolute;left:15120;top:12639;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9L9MAA&#10;AADcAAAADwAAAGRycy9kb3ducmV2LnhtbERPTYvCMBC9C/6HMII3TdVlkWpaRBA8iLDurl6HZmyL&#10;yaQ2Udt/bw4Le3y873XeWSOe1PrasYLZNAFBXDhdc6ng53s3WYLwAVmjcUwKevKQZ8PBGlPtXvxF&#10;z1MoRQxhn6KCKoQmldIXFVn0U9cQR+7qWoshwraUusVXDLdGzpPkU1qsOTZU2NC2ouJ2elgFicH+&#10;sAgs95ezuW8eR9OX81+lxqNuswIRqAv/4j/3XitYfMT5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9L9MAAAADcAAAADwAAAAAAAAAAAAAAAACYAgAAZHJzL2Rvd25y&#10;ZXYueG1sUEsFBgAAAAAEAAQA9QAAAIUDA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8</w:t>
                        </w:r>
                      </w:p>
                    </w:txbxContent>
                  </v:textbox>
                </v:shape>
                <v:shape id="Text Box 94" o:spid="_x0000_s1445" type="#_x0000_t202" style="position:absolute;left:7809;top:5973;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Pub8QA&#10;AADcAAAADwAAAGRycy9kb3ducmV2LnhtbESPQWvCQBSE7wX/w/IEb3VjLEVSVwmCkIMI2tZeH9nX&#10;JHT3bcxuNPn3bqHQ4zAz3zDr7WCNuFHnG8cKFvMEBHHpdMOVgo/3/fMKhA/IGo1jUjCSh+1m8rTG&#10;TLs7n+h2DpWIEPYZKqhDaDMpfVmTRT93LXH0vl1nMUTZVVJ3eI9wa2SaJK/SYsNxocaWdjWVP+fe&#10;KkgMjodlYFl8Xcw1749mrNJPpWbTIX8DEWgI/+G/dqEVLF8W8HsmH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z7m/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9</w:t>
                        </w:r>
                      </w:p>
                    </w:txbxContent>
                  </v:textbox>
                </v:shape>
                <v:shape id="Text Box 94" o:spid="_x0000_s1446" type="#_x0000_t202" style="position:absolute;left:14673;top:5973;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wGMQA&#10;AADcAAAADwAAAGRycy9kb3ducmV2LnhtbESPQWvCQBSE7wX/w/KE3ppNk1JKzCoiCB6koLXt9ZF9&#10;JqG7b2N2Ncm/dwuFHoeZ+YYpV6M14ka9bx0reE5SEMSV0y3XCk4f26c3ED4gazSOScFEHlbL2UOJ&#10;hXYDH+h2DLWIEPYFKmhC6AopfdWQRZ+4jjh6Z9dbDFH2tdQ9DhFujczS9FVabDkuNNjRpqHq53i1&#10;ClKD0z4PLHffX+ayvr6bqc4+lXqcj+sFiEBj+A//tXdaQf6Sw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hcBj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10</w:t>
                        </w:r>
                      </w:p>
                    </w:txbxContent>
                  </v:textbox>
                </v:shape>
                <v:shape id="Text Box 94" o:spid="_x0000_s1447" type="#_x0000_t202" style="position:absolute;left:1982;top:14947;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3Vg8QA&#10;AADcAAAADwAAAGRycy9kb3ducmV2LnhtbESPzWrDMBCE74W8g9hAb7WcuJTiWAkhUMihFJqmyXWx&#10;NraJtHIsxT9vXxUKPQ4z8w1TbEZrRE+dbxwrWCQpCOLS6YYrBcevt6dXED4gazSOScFEHjbr2UOB&#10;uXYDf1J/CJWIEPY5KqhDaHMpfVmTRZ+4ljh6F9dZDFF2ldQdDhFujVym6Yu02HBcqLGlXU3l9XC3&#10;ClKD03sWWO7PJ3Pb3j/MVC2/lXqcj9sViEBj+A//tfdaQfacwe+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t1YP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11</w:t>
                        </w:r>
                      </w:p>
                    </w:txbxContent>
                  </v:textbox>
                </v:shape>
                <v:shape id="Text Box 94" o:spid="_x0000_s1448" type="#_x0000_t202" style="position:absolute;left:9160;top:14947;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N98QA&#10;AADcAAAADwAAAGRycy9kb3ducmV2LnhtbESPQWvCQBSE7wX/w/IEb3WjhiKpq4ggeJBC09ZeH9nX&#10;JHT3bcxuYvLvuwXB4zAz3zCb3WCN6Kn1tWMFi3kCgrhwuuZSwefH8XkNwgdkjcYxKRjJw247edpg&#10;pt2N36nPQykihH2GCqoQmkxKX1Rk0c9dQxy9H9daDFG2pdQt3iLcGrlMkhdpsea4UGFDh4qK37yz&#10;ChKD43kVWJ6+L+a6797MWC6/lJpNh/0riEBDeITv7ZNWsEpT+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Tff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12</w:t>
                        </w:r>
                      </w:p>
                    </w:txbxContent>
                  </v:textbox>
                </v:shape>
                <v:shape id="Text Box 94" o:spid="_x0000_s1449" type="#_x0000_t202" style="position:absolute;left:10970;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obMQA&#10;AADcAAAADwAAAGRycy9kb3ducmV2LnhtbESPT2vCQBTE70K/w/KE3sxGo6WkWUUEwUMRtP+uj+xr&#10;Err7Ns1uNPn2bqHgcZiZ3zDFZrBGXKjzjWMF8yQFQVw63XCl4P1tP3sG4QOyRuOYFIzkYbN+mBSY&#10;a3flE13OoRIRwj5HBXUIbS6lL2uy6BPXEkfv23UWQ5RdJXWH1wi3Ri7S9ElabDgu1NjSrqby59xb&#10;BanB8TULLA9fn+Z32x/NWC0+lHqcDtsXEIGGcA//tw9aQbZc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I6Gz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13</w:t>
                        </w:r>
                      </w:p>
                    </w:txbxContent>
                  </v:textbox>
                </v:shape>
                <v:shape id="Text Box 94" o:spid="_x0000_s1450" type="#_x0000_t202" style="position:absolute;left:1810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G8IA&#10;AADcAAAADwAAAGRycy9kb3ducmV2LnhtbESPT4vCMBTE74LfITzBm6bqIlKNIsKCB1lY/14fzbMt&#10;Ji/dJmr77TeC4HGYmd8wi1VjjXhQ7UvHCkbDBARx5nTJuYLj4XswA+EDskbjmBS05GG17HYWmGr3&#10;5F967EMuIoR9igqKEKpUSp8VZNEPXUUcvaurLYYo61zqGp8Rbo0cJ8lUWiw5LhRY0aag7La/WwWJ&#10;wXY3CSy3l7P5W99/TJuPT0r1e816DiJQEz7hd3urFUy+pv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nYbwgAAANwAAAAPAAAAAAAAAAAAAAAAAJgCAABkcnMvZG93&#10;bnJldi54bWxQSwUGAAAAAAQABAD1AAAAhwM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14</w:t>
                        </w:r>
                      </w:p>
                    </w:txbxContent>
                  </v:textbox>
                </v:shape>
                <v:shape id="Text Box 94" o:spid="_x0000_s1451" type="#_x0000_t202" style="position:absolute;left:9273;top:194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TgMQA&#10;AADcAAAADwAAAGRycy9kb3ducmV2LnhtbESPT2vCQBTE70K/w/KE3sxGI7akWUUEwUMRtP+uj+xr&#10;Err7Ns1uNPn2bqHgcZiZ3zDFZrBGXKjzjWMF8yQFQVw63XCl4P1tP3sG4QOyRuOYFIzkYbN+mBSY&#10;a3flE13OoRIRwj5HBXUIbS6lL2uy6BPXEkfv23UWQ5RdJXWH1wi3Ri7SdCUtNhwXamxpV1P5c+6t&#10;gtTg+JoFloevT/O77Y9mrBYfSj1Oh+0LiEBDuIf/2wetIFs+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04D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15</w:t>
                        </w:r>
                      </w:p>
                    </w:txbxContent>
                  </v:textbox>
                </v:shape>
                <v:shape id="Text Box 94" o:spid="_x0000_s1452" type="#_x0000_t202" style="position:absolute;left:16588;top:194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lH8sAA&#10;AADcAAAADwAAAGRycy9kb3ducmV2LnhtbERPTYvCMBC9C/6HMII3TdVlkWpaRBA8iLDurl6HZmyL&#10;yaQ2Udt/bw4Le3y873XeWSOe1PrasYLZNAFBXDhdc6ng53s3WYLwAVmjcUwKevKQZ8PBGlPtXvxF&#10;z1MoRQxhn6KCKoQmldIXFVn0U9cQR+7qWoshwraUusVXDLdGzpPkU1qsOTZU2NC2ouJ2elgFicH+&#10;sAgs95ezuW8eR9OX81+lxqNuswIRqAv/4j/3XitYfMS1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lH8sAAAADcAAAADwAAAAAAAAAAAAAAAACYAgAAZHJzL2Rvd25y&#10;ZXYueG1sUEsFBgAAAAAEAAQA9QAAAIUDA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16</w:t>
                        </w:r>
                      </w:p>
                    </w:txbxContent>
                  </v:textbox>
                </v:shape>
                <v:shape id="Text Box 94" o:spid="_x0000_s1453" type="#_x0000_t202" style="position:absolute;left:5931;top:8135;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iacQA&#10;AADcAAAADwAAAGRycy9kb3ducmV2LnhtbESPT2vCQBTE70K/w/KE3sxGI9KmWUUEwUMRtP+uj+xr&#10;Err7Ns1uNPn2bqHgcZiZ3zDFZrBGXKjzjWMF8yQFQVw63XCl4P1tP3sC4QOyRuOYFIzkYbN+mBSY&#10;a3flE13OoRIRwj5HBXUIbS6lL2uy6BPXEkfv23UWQ5RdJXWH1wi3Ri7SdCUtNhwXamxpV1P5c+6t&#10;gtTg+JoFloevT/O77Y9mrBYfSj1Oh+0LiEBDuIf/2wetIFs+w9+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mn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17</w:t>
                        </w:r>
                      </w:p>
                    </w:txbxContent>
                  </v:textbox>
                </v:shape>
                <v:shape id="Text Box 94" o:spid="_x0000_s1454" type="#_x0000_t202" style="position:absolute;left:13014;top:8135;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dKcAA&#10;AADcAAAADwAAAGRycy9kb3ducmV2LnhtbERPTYvCMBC9C/6HMII3TVV2kWpaRBA8iLDurl6HZmyL&#10;yaQ2Udt/bw4Le3y873XeWSOe1PrasYLZNAFBXDhdc6ng53s3WYLwAVmjcUwKevKQZ8PBGlPtXvxF&#10;z1MoRQxhn6KCKoQmldIXFVn0U9cQR+7qWoshwraUusVXDLdGzpPkU1qsOTZU2NC2ouJ2elgFicH+&#10;sAgs95ezuW8eR9OX81+lxqNuswIRqAv/4j/3XitYfMT5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bdKcAAAADcAAAADwAAAAAAAAAAAAAAAACYAgAAZHJzL2Rvd25y&#10;ZXYueG1sUEsFBgAAAAAEAAQA9QAAAIUDA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18</w:t>
                        </w:r>
                      </w:p>
                    </w:txbxContent>
                  </v:textbox>
                </v:shape>
                <v:shape id="Text Box 94" o:spid="_x0000_s1455" type="#_x0000_t202" style="position:absolute;left:20249;top:8135;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4ssQA&#10;AADcAAAADwAAAGRycy9kb3ducmV2LnhtbESPQWvCQBSE7wX/w/IEb3VjpEVSVwmCkIMI2tZeH9nX&#10;JHT3bcxuNPn3bqHQ4zAz3zDr7WCNuFHnG8cKFvMEBHHpdMOVgo/3/fMKhA/IGo1jUjCSh+1m8rTG&#10;TLs7n+h2DpWIEPYZKqhDaDMpfVmTRT93LXH0vl1nMUTZVVJ3eI9wa2SaJK/SYsNxocaWdjWVP+fe&#10;KkgMjodlYFl8Xcw1749mrNJPpWbTIX8DEWgI/+G/dqEVLF8W8HsmH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eLL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19</w:t>
                        </w:r>
                      </w:p>
                    </w:txbxContent>
                  </v:textbox>
                </v:shape>
                <v:shape id="Text Box 94" o:spid="_x0000_s1456" type="#_x0000_t202" style="position:absolute;left:5814;top:14963;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mxcQA&#10;AADcAAAADwAAAGRycy9kb3ducmV2LnhtbESPQWvCQBSE7wX/w/KE3ppNE1pKzCoiCB6koLXt9ZF9&#10;JqG7b2N2Ncm/dwuFHoeZ+YYpV6M14ka9bx0reE5SEMSV0y3XCk4f26c3ED4gazSOScFEHlbL2UOJ&#10;hXYDH+h2DLWIEPYFKmhC6AopfdWQRZ+4jjh6Z9dbDFH2tdQ9DhFujczS9FVabDkuNNjRpqHq53i1&#10;ClKD0z4PLHffX+ayvr6bqc4+lXqcj+sFiEBj+A//tXdaQf6Sw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45sX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20</w:t>
                        </w:r>
                      </w:p>
                    </w:txbxContent>
                  </v:textbox>
                </v:shape>
                <v:shape id="Text Box 94" o:spid="_x0000_s1457" type="#_x0000_t202" style="position:absolute;left:13150;top:14994;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XsQA&#10;AADcAAAADwAAAGRycy9kb3ducmV2LnhtbESPzWrDMBCE74W8g9hAb7WcmJbiWAkhUMihFJqmyXWx&#10;NraJtHIsxT9vXxUKPQ4z8w1TbEZrRE+dbxwrWCQpCOLS6YYrBcevt6dXED4gazSOScFEHjbr2UOB&#10;uXYDf1J/CJWIEPY5KqhDaHMpfVmTRZ+4ljh6F9dZDFF2ldQdDhFujVym6Yu02HBcqLGlXU3l9XC3&#10;ClKD03sWWO7PJ3Pb3j/MVC2/lXqcj9sViEBj+A//tfdaQfacwe+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0Q17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21</w:t>
                        </w:r>
                      </w:p>
                    </w:txbxContent>
                  </v:textbox>
                </v:shape>
                <v:shape id="Text Box 94" o:spid="_x0000_s1458" type="#_x0000_t202" style="position:absolute;left:20419;top:14963;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bKsQA&#10;AADcAAAADwAAAGRycy9kb3ducmV2LnhtbESPT2vCQBTE70K/w/KE3sxGo6WkWUUEwUMRtP+uj+xr&#10;Err7Ns1uNPn2bqHgcZiZ3zDFZrBGXKjzjWMF8yQFQVw63XCl4P1tP3sG4QOyRuOYFIzkYbN+mBSY&#10;a3flE13OoRIRwj5HBXUIbS6lL2uy6BPXEkfv23UWQ5RdJXWH1wi3Ri7S9ElabDgu1NjSrqby59xb&#10;BanB8TULLA9fn+Z32x/NWC0+lHqcDtsXEIGGcA//tw9aQbZawt+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d2yr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22</w:t>
                        </w:r>
                      </w:p>
                    </w:txbxContent>
                  </v:textbox>
                </v:shape>
                <v:shape id="Text Box 94" o:spid="_x0000_s1459" type="#_x0000_t202" style="position:absolute;left:5591;top:1926;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scQA&#10;AADcAAAADwAAAGRycy9kb3ducmV2LnhtbESPQWvCQBSE7wX/w/IEb3WjkiKpq4ggeJBC09ZeH9nX&#10;JHT3bcxuYvLvuwXB4zAz3zCb3WCN6Kn1tWMFi3kCgrhwuuZSwefH8XkNwgdkjcYxKRjJw247edpg&#10;pt2N36nPQykihH2GCqoQmkxKX1Rk0c9dQxy9H9daDFG2pdQt3iLcGrlMkhdpsea4UGFDh4qK37yz&#10;ChKD43kVWJ6+L+a6797MWC6/lJpNh/0riEBDeITv7ZNWsEpT+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RfrHEAAAA3AAAAA8AAAAAAAAAAAAAAAAAmAIAAGRycy9k&#10;b3ducmV2LnhtbFBLBQYAAAAABAAEAPUAAACJAw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23</w:t>
                        </w:r>
                      </w:p>
                    </w:txbxContent>
                  </v:textbox>
                </v:shape>
                <v:shape id="Text Box 94" o:spid="_x0000_s1460" type="#_x0000_t202" style="position:absolute;left:12826;top:1926;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PgxsIA&#10;AADcAAAADwAAAGRycy9kb3ducmV2LnhtbESPT4vCMBTE74LfITzBm6YqK1KNIsKCB1lY/14fzbMt&#10;Ji/dJmr77TeC4HGYmd8wi1VjjXhQ7UvHCkbDBARx5nTJuYLj4XswA+EDskbjmBS05GG17HYWmGr3&#10;5F967EMuIoR9igqKEKpUSp8VZNEPXUUcvaurLYYo61zqGp8Rbo0cJ8lUWiw5LhRY0aag7La/WwWJ&#10;wXY3CSy3l7P5W99/TJuPT0r1e816DiJQEz7hd3urFUy+pv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g+DGwgAAANwAAAAPAAAAAAAAAAAAAAAAAJgCAABkcnMvZG93&#10;bnJldi54bWxQSwUGAAAAAAQABAD1AAAAhwMAAAAA&#10;" fillcolor="white [3201]" stroked="f" strokeweight=".5pt">
                  <v:fill opacity="0"/>
                  <v:textbox>
                    <w:txbxContent>
                      <w:p w:rsidR="009A31F9" w:rsidRDefault="009A31F9" w:rsidP="00ED425F">
                        <w:pPr>
                          <w:pStyle w:val="NormalWeb"/>
                          <w:spacing w:before="0" w:beforeAutospacing="0" w:after="0" w:afterAutospacing="0"/>
                          <w:jc w:val="both"/>
                        </w:pPr>
                        <w:r>
                          <w:rPr>
                            <w:rFonts w:eastAsia="Times New Roman"/>
                          </w:rPr>
                          <w:t>24</w:t>
                        </w:r>
                      </w:p>
                    </w:txbxContent>
                  </v:textbox>
                </v:shape>
                <v:line id="Straight Connector 363" o:spid="_x0000_s1461" style="position:absolute;visibility:visible;mso-wrap-style:square" from="12942,14973" to="16211,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9W+sMAAADcAAAADwAAAGRycy9kb3ducmV2LnhtbESPT2sCMRTE7wW/Q3hCbzWrS5e6GkWk&#10;pcWe6p/7Y/PcXdy8rEmq6bc3gtDjMDO/YebLaDpxIedbywrGowwEcWV1y7WC/e7j5Q2ED8gaO8uk&#10;4I88LBeDpzmW2l75hy7bUIsEYV+igiaEvpTSVw0Z9CPbEyfvaJ3BkKSrpXZ4TXDTyUmWFdJgy2mh&#10;wZ7WDVWn7a9JlPHhbOTnaYqHjft273kRX+NZqedhXM1ABIrhP/xof2kFeZHD/Uw6An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fVvrDAAAA3AAAAA8AAAAAAAAAAAAA&#10;AAAAoQIAAGRycy9kb3ducmV2LnhtbFBLBQYAAAAABAAEAPkAAACRAwAAAAA=&#10;" strokecolor="black [3040]"/>
                <v:line id="Straight Connector 364" o:spid="_x0000_s1462" style="position:absolute;visibility:visible;mso-wrap-style:square" from="13010,14821" to="19743,14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bOjsMAAADcAAAADwAAAGRycy9kb3ducmV2LnhtbESPT2sCMRTE7wW/Q3iCN81a20VXo0ix&#10;tNST/+6PzXN3cfOyJqmm374pCD0OM/MbZrGKphU3cr6xrGA8ykAQl1Y3XCk4Ht6HUxA+IGtsLZOC&#10;H/KwWvaeFlhoe+cd3fahEgnCvkAFdQhdIaUvazLoR7YjTt7ZOoMhSVdJ7fCe4KaVz1mWS4MNp4Ua&#10;O3qrqbzsv02ijE9XIz8uMzx9ua3bTPL4Gq9KDfpxPQcRKIb/8KP9qRVM8h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2zo7DAAAA3AAAAA8AAAAAAAAAAAAA&#10;AAAAoQIAAGRycy9kb3ducmV2LnhtbFBLBQYAAAAABAAEAPkAAACRAwAAAAA=&#10;" strokecolor="black [3040]"/>
                <v:line id="Straight Connector 365" o:spid="_x0000_s1463" style="position:absolute;flip:x;visibility:visible;mso-wrap-style:square" from="5741,8732" to="9011,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xg8UAAADcAAAADwAAAGRycy9kb3ducmV2LnhtbESPS4sCMRCE74L/IbTgbc24oi6jUURY&#10;EEXxsXvYWzPpeeCkM0yiM/57Iyx4LKrqK2q+bE0p7lS7wrKC4SACQZxYXXCm4Ofy/fEFwnlkjaVl&#10;UvAgB8tFtzPHWNuGT3Q/+0wECLsYFeTeV7GULsnJoBvYijh4qa0N+iDrTOoamwA3pfyMook0WHBY&#10;yLGidU7J9XwzClJ3q9Z/v9qn0+3+tE932QGbo1L9XruagfDU+nf4v73RCkaT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xg8UAAADcAAAADwAAAAAAAAAA&#10;AAAAAAChAgAAZHJzL2Rvd25yZXYueG1sUEsFBgAAAAAEAAQA+QAAAJMDAAAAAA==&#10;" strokecolor="black [3040]"/>
                <v:line id="Straight Connector 366" o:spid="_x0000_s1464" style="position:absolute;flip:x;visibility:visible;mso-wrap-style:square" from="12942,8795" to="16377,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ov9MQAAADcAAAADwAAAGRycy9kb3ducmV2LnhtbESPT4vCMBTE74LfITxhb5quC1WqURZB&#10;EBdF3fXg7dG8/sHmpTTRdr+9EQSPw8z8hpkvO1OJOzWutKzgcxSBIE6tLjlX8Pe7Hk5BOI+ssbJM&#10;Cv7JwXLR780x0bblI91PPhcBwi5BBYX3dSKlSwsy6Ea2Jg5eZhuDPsgml7rBNsBNJcdRFEuDJYeF&#10;AmtaFZReTzejIHO3enU5a59NtrvjLvvJ99gelPoYdN8zEJ46/w6/2hut4CuO4X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Ki/0xAAAANwAAAAPAAAAAAAAAAAA&#10;AAAAAKECAABkcnMvZG93bnJldi54bWxQSwUGAAAAAAQABAD5AAAAkgMAAAAA&#10;" strokecolor="black [3040]"/>
                <v:line id="Straight Connector 367" o:spid="_x0000_s1465" style="position:absolute;flip:x;visibility:visible;mso-wrap-style:square" from="20143,8732" to="23412,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Kb8YAAADcAAAADwAAAGRycy9kb3ducmV2LnhtbESPT2vCQBTE7wW/w/IEb81GC1rSrFIE&#10;QSopNW0PvT2yL39o9m3Irkn89m6h4HGYmd8w6W4yrRiod41lBcsoBkFcWN1wpeDr8/D4DMJ5ZI2t&#10;ZVJwJQe77ewhxUTbkc805L4SAcIuQQW1910ipStqMugi2xEHr7S9QR9kX0nd4xjgppWrOF5Lgw2H&#10;hRo72tdU/OYXo6B0l27/8619uXnLzll5qt5x/FBqMZ9eX0B4mvw9/N8+agVP6w38nQlHQG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mim/GAAAA3AAAAA8AAAAAAAAA&#10;AAAAAAAAoQIAAGRycy9kb3ducmV2LnhtbFBLBQYAAAAABAAEAPkAAACUAwAAAAA=&#10;" strokecolor="black [3040]"/>
                <v:line id="Straight Connector 368" o:spid="_x0000_s1466" style="position:absolute;visibility:visible;mso-wrap-style:square" from="12942,2479" to="16211,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vEi8QAAADcAAAADwAAAGRycy9kb3ducmV2LnhtbESPwU7DMAyG75N4h8hI3LZ0TFRQlk0I&#10;gZjYaYXdrca01RqnS8KWvT0+IO1o/f4/+1uusxvUiULsPRuYzwpQxI23PbcGvr/ep4+gYkK2OHgm&#10;AxeKsF7dTJZYWX/mHZ3q1CqBcKzQQJfSWGkdm44cxpkfiSX78cFhkjG02gY8C9wN+r4oSu2wZ7nQ&#10;4UivHTWH+tcJZb4/Ov1xeML9Z9iGt0WZH/LRmLvb/PIMKlFO1+X/9sYaWJTyrciICO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8SLxAAAANwAAAAPAAAAAAAAAAAA&#10;AAAAAKECAABkcnMvZG93bnJldi54bWxQSwUGAAAAAAQABAD5AAAAkgMAAAAA&#10;" strokecolor="black [3040]"/>
                <v:shape id="Text Box 94" o:spid="_x0000_s1467" type="#_x0000_t202" style="position:absolute;left:14805;top:377;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CcQA&#10;AADcAAAADwAAAGRycy9kb3ducmV2LnhtbESPQWvCQBSE7wX/w/IEb3WjQqipq4ggeJBC09ZeH9nX&#10;JHT3bcxuYvLvuwXB4zAz3zCb3WCN6Kn1tWMFi3kCgrhwuuZSwefH8fkFhA/IGo1jUjCSh9128rTB&#10;TLsbv1Ofh1JECPsMFVQhNJmUvqjIop+7hjh6P661GKJsS6lbvEW4NXKZJKm0WHNcqLChQ0XFb95Z&#10;BYnB8bwKLE/fF3Pdd29mLJdfSs2mw/4VRKAhPML39kkrWKVr+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vgnEAAAA3AAAAA8AAAAAAAAAAAAAAAAAmAIAAGRycy9k&#10;b3ducmV2LnhtbFBLBQYAAAAABAAEAPUAAACJAwAAAAA=&#10;" fillcolor="white [3201]" stroked="f" strokeweight=".5pt">
                  <v:fill opacity="0"/>
                  <v:textbox>
                    <w:txbxContent>
                      <w:p w:rsidR="009A31F9" w:rsidRDefault="009A31F9" w:rsidP="00F97055">
                        <w:pPr>
                          <w:pStyle w:val="NormalWeb"/>
                          <w:spacing w:before="0" w:beforeAutospacing="0" w:after="0" w:afterAutospacing="0"/>
                          <w:jc w:val="both"/>
                        </w:pPr>
                        <w:r>
                          <w:rPr>
                            <w:rFonts w:eastAsia="Times New Roman"/>
                          </w:rPr>
                          <w:t>10</w:t>
                        </w:r>
                      </w:p>
                    </w:txbxContent>
                  </v:textbox>
                </v:shape>
                <v:shape id="Text Box 94" o:spid="_x0000_s1468" type="#_x0000_t202" style="position:absolute;left:20057;top:1926;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BScAA&#10;AADcAAAADwAAAGRycy9kb3ducmV2LnhtbERPTYvCMBC9C/6HMII3TVXYlWpaRBA8iLDurl6HZmyL&#10;yaQ2Udt/bw4Le3y873XeWSOe1PrasYLZNAFBXDhdc6ng53s3WYLwAVmjcUwKevKQZ8PBGlPtXvxF&#10;z1MoRQxhn6KCKoQmldIXFVn0U9cQR+7qWoshwraUusVXDLdGzpPkQ1qsOTZU2NC2ouJ2elgFicH+&#10;sAgs95ezuW8eR9OX81+lxqNuswIRqAv/4j/3XitYfMb5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OBScAAAADcAAAADwAAAAAAAAAAAAAAAACYAgAAZHJzL2Rvd25y&#10;ZXYueG1sUEsFBgAAAAAEAAQA9QAAAIUDAAAAAA==&#10;" fillcolor="white [3201]" stroked="f" strokeweight=".5pt">
                  <v:fill opacity="0"/>
                  <v:textbox>
                    <w:txbxContent>
                      <w:p w:rsidR="009A31F9" w:rsidRDefault="009A31F9" w:rsidP="00F97055">
                        <w:pPr>
                          <w:pStyle w:val="NormalWeb"/>
                          <w:spacing w:before="0" w:beforeAutospacing="0" w:after="0" w:afterAutospacing="0"/>
                          <w:jc w:val="both"/>
                        </w:pPr>
                        <w:r>
                          <w:rPr>
                            <w:rFonts w:eastAsia="Times New Roman"/>
                          </w:rPr>
                          <w:t>25</w:t>
                        </w:r>
                      </w:p>
                    </w:txbxContent>
                  </v:textbox>
                </v:shape>
                <v:shape id="Text Box 94" o:spid="_x0000_s1469" type="#_x0000_t202" style="position:absolute;left:1830;top:8118;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1MUA&#10;AADcAAAADwAAAGRycy9kb3ducmV2LnhtbESPQWvCQBSE7wX/w/IEb81GbaSkWUUKBQ+lYFrb6yP7&#10;TIK7b2N21eTfd4VCj8PMfMMUm8EacaXet44VzJMUBHHldMu1gq/Pt8dnED4gazSOScFIHjbryUOB&#10;uXY33tO1DLWIEPY5KmhC6HIpfdWQRZ+4jjh6R9dbDFH2tdQ93iLcGrlI05W02HJcaLCj14aqU3mx&#10;ClKD4/sysNz9fJvz9vJhxnpxUGo2HbYvIAIN4T/8195pBU9ZB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7PUxQAAANwAAAAPAAAAAAAAAAAAAAAAAJgCAABkcnMv&#10;ZG93bnJldi54bWxQSwUGAAAAAAQABAD1AAAAigMAAAAA&#10;" fillcolor="white [3201]" stroked="f" strokeweight=".5pt">
                  <v:fill opacity="0"/>
                  <v:textbox>
                    <w:txbxContent>
                      <w:p w:rsidR="009A31F9" w:rsidRDefault="009A31F9" w:rsidP="00F97055">
                        <w:pPr>
                          <w:pStyle w:val="NormalWeb"/>
                          <w:spacing w:before="0" w:beforeAutospacing="0" w:after="0" w:afterAutospacing="0"/>
                          <w:jc w:val="both"/>
                        </w:pPr>
                        <w:r>
                          <w:rPr>
                            <w:rFonts w:eastAsia="Times New Roman"/>
                          </w:rPr>
                          <w:t>26</w:t>
                        </w:r>
                      </w:p>
                    </w:txbxContent>
                  </v:textbox>
                </v:shape>
                <v:shape id="Text Box 94" o:spid="_x0000_s1470" type="#_x0000_t202" style="position:absolute;left:9183;top:8118;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to8QA&#10;AADcAAAADwAAAGRycy9kb3ducmV2LnhtbESPW4vCMBSE3xf8D+EIvq2pl5WlGkUEwQcRvOzu66E5&#10;tsXkpDZR239vBGEfh5n5hpktGmvEnWpfOlYw6CcgiDOnS84VnI7rz28QPiBrNI5JQUseFvPOxwxT&#10;7R68p/sh5CJC2KeooAihSqX0WUEWfd9VxNE7u9piiLLOpa7xEeHWyGGSTKTFkuNCgRWtCsouh5tV&#10;kBhst6PAcvP3a67L2860+fBHqV63WU5BBGrCf/jd3mgF468JvM7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pLaPEAAAA3AAAAA8AAAAAAAAAAAAAAAAAmAIAAGRycy9k&#10;b3ducmV2LnhtbFBLBQYAAAAABAAEAPUAAACJAwAAAAA=&#10;" fillcolor="white [3201]" stroked="f" strokeweight=".5pt">
                  <v:fill opacity="0"/>
                  <v:textbox>
                    <w:txbxContent>
                      <w:p w:rsidR="009A31F9" w:rsidRDefault="009A31F9" w:rsidP="00F97055">
                        <w:pPr>
                          <w:pStyle w:val="NormalWeb"/>
                          <w:spacing w:before="0" w:beforeAutospacing="0" w:after="0" w:afterAutospacing="0"/>
                          <w:jc w:val="both"/>
                        </w:pPr>
                        <w:r>
                          <w:rPr>
                            <w:rFonts w:eastAsia="Times New Roman"/>
                          </w:rPr>
                          <w:t>27</w:t>
                        </w:r>
                      </w:p>
                    </w:txbxContent>
                  </v:textbox>
                </v:shape>
                <v:shape id="Text Box 94" o:spid="_x0000_s1471" type="#_x0000_t202" style="position:absolute;left:16442;top:8118;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IOMUA&#10;AADcAAAADwAAAGRycy9kb3ducmV2LnhtbESPQWvCQBSE74X+h+UVems2tbWWNBsRQfBQBG3V6yP7&#10;TIK7b9Psqsm/dwWhx2FmvmHyaW+NOFPnG8cKXpMUBHHpdMOVgt+fxcsnCB+QNRrHpGAgD9Pi8SHH&#10;TLsLr+m8CZWIEPYZKqhDaDMpfVmTRZ+4ljh6B9dZDFF2ldQdXiLcGjlK0w9pseG4UGNL85rK4+Zk&#10;FaQGh++3wHK535m/2Wllhmq0Ver5qZ99gQjUh//wvb3UCt7HE7idiUd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Yg4xQAAANwAAAAPAAAAAAAAAAAAAAAAAJgCAABkcnMv&#10;ZG93bnJldi54bWxQSwUGAAAAAAQABAD1AAAAigMAAAAA&#10;" fillcolor="white [3201]" stroked="f" strokeweight=".5pt">
                  <v:fill opacity="0"/>
                  <v:textbox>
                    <w:txbxContent>
                      <w:p w:rsidR="009A31F9" w:rsidRDefault="009A31F9" w:rsidP="00F97055">
                        <w:pPr>
                          <w:pStyle w:val="NormalWeb"/>
                          <w:spacing w:before="0" w:beforeAutospacing="0" w:after="0" w:afterAutospacing="0"/>
                          <w:jc w:val="both"/>
                        </w:pPr>
                        <w:r>
                          <w:rPr>
                            <w:rFonts w:eastAsia="Times New Roman"/>
                          </w:rPr>
                          <w:t>28</w:t>
                        </w:r>
                      </w:p>
                    </w:txbxContent>
                  </v:textbox>
                </v:shape>
                <v:shape id="Text Box 294" o:spid="_x0000_s1472" type="#_x0000_t202" style="position:absolute;left:4425;top:1708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cSr8A&#10;AADcAAAADwAAAGRycy9kb3ducmV2LnhtbERPy4rCMBTdD/gP4QruxlSdEalGEUFwIYLv7aW5tsXk&#10;pjZR27+fLIRZHs57tmisES+qfelYwaCfgCDOnC45V3A6rr8nIHxA1mgck4KWPCzmna8Zptq9eU+v&#10;Q8hFDGGfooIihCqV0mcFWfR9VxFH7uZqiyHCOpe6xncMt0YOk2QsLZYcGwqsaFVQdj88rYLEYLsd&#10;BZab68U8ls+dafPhWalet1lOQQRqwr/4495oBT+/cW08E4+An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hxKvwAAANwAAAAPAAAAAAAAAAAAAAAAAJgCAABkcnMvZG93bnJl&#10;di54bWxQSwUGAAAAAAQABAD1AAAAhAMAAAAA&#10;" fillcolor="white [3201]" stroked="f" strokeweight=".5pt">
                  <v:fill opacity="0"/>
                  <v:textbox>
                    <w:txbxContent>
                      <w:p w:rsidR="009A31F9" w:rsidRDefault="009A31F9" w:rsidP="00F97055">
                        <w:pPr>
                          <w:pStyle w:val="NormalWeb"/>
                          <w:spacing w:before="0" w:beforeAutospacing="0" w:after="0" w:afterAutospacing="0"/>
                          <w:jc w:val="both"/>
                        </w:pPr>
                        <w:r>
                          <w:rPr>
                            <w:rFonts w:eastAsia="Calibri"/>
                          </w:rPr>
                          <w:t>1</w:t>
                        </w:r>
                      </w:p>
                    </w:txbxContent>
                  </v:textbox>
                </v:shape>
                <v:shape id="Text Box 94" o:spid="_x0000_s1473" type="#_x0000_t202" style="position:absolute;left:18890;top:1708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50cUA&#10;AADcAAAADwAAAGRycy9kb3ducmV2LnhtbESPQWvCQBSE74X+h+UVems2tbXYNBsRQfBQBG3V6yP7&#10;TIK7b9Psqsm/dwWhx2FmvmHyaW+NOFPnG8cKXpMUBHHpdMOVgt+fxcsEhA/IGo1jUjCQh2nx+JBj&#10;pt2F13TehEpECPsMFdQhtJmUvqzJok9cSxy9g+sshii7SuoOLxFujRyl6Ye02HBcqLGleU3lcXOy&#10;ClKDw/dbYLnc78zf7LQyQzXaKvX81M++QATqw3/43l5qBe/jT7idiUd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rnRxQAAANwAAAAPAAAAAAAAAAAAAAAAAJgCAABkcnMv&#10;ZG93bnJldi54bWxQSwUGAAAAAAQABAD1AAAAigMAAAAA&#10;" fillcolor="white [3201]" stroked="f" strokeweight=".5pt">
                  <v:fill opacity="0"/>
                  <v:textbox>
                    <w:txbxContent>
                      <w:p w:rsidR="009A31F9" w:rsidRDefault="009A31F9" w:rsidP="00F97055">
                        <w:pPr>
                          <w:pStyle w:val="NormalWeb"/>
                          <w:spacing w:before="0" w:beforeAutospacing="0" w:after="0" w:afterAutospacing="0"/>
                          <w:jc w:val="both"/>
                        </w:pPr>
                        <w:r>
                          <w:rPr>
                            <w:rFonts w:eastAsia="Times New Roman"/>
                          </w:rPr>
                          <w:t>3</w:t>
                        </w:r>
                      </w:p>
                    </w:txbxContent>
                  </v:textbox>
                </v:shape>
                <v:shape id="Text Box 94" o:spid="_x0000_s1474" type="#_x0000_t202" style="position:absolute;left:11530;top:1708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a8b8A&#10;AADcAAAADwAAAGRycy9kb3ducmV2LnhtbERPy4rCMBTdC/5DuII7TdVBpBpFBMGFCONze2mubTG5&#10;qU3U9u8niwGXh/NerBprxJtqXzpWMBomIIgzp0vOFZxP28EMhA/IGo1jUtCSh9Wy21lgqt2Hf+l9&#10;DLmIIexTVFCEUKVS+qwgi37oKuLI3V1tMURY51LX+Inh1shxkkylxZJjQ4EVbQrKHseXVZAYbPeT&#10;wHJ3u5rn+nUwbT6+KNXvNes5iEBN+Ir/3Tut4Gca58cz8Qj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4NrxvwAAANwAAAAPAAAAAAAAAAAAAAAAAJgCAABkcnMvZG93bnJl&#10;di54bWxQSwUGAAAAAAQABAD1AAAAhAMAAAAA&#10;" fillcolor="white [3201]" stroked="f" strokeweight=".5pt">
                  <v:fill opacity="0"/>
                  <v:textbox>
                    <w:txbxContent>
                      <w:p w:rsidR="009A31F9" w:rsidRDefault="009A31F9" w:rsidP="00F97055">
                        <w:pPr>
                          <w:pStyle w:val="NormalWeb"/>
                          <w:spacing w:before="0" w:beforeAutospacing="0" w:after="0" w:afterAutospacing="0"/>
                          <w:jc w:val="both"/>
                        </w:pPr>
                        <w:r>
                          <w:rPr>
                            <w:rFonts w:eastAsia="Calibri"/>
                          </w:rPr>
                          <w:t>2</w:t>
                        </w:r>
                      </w:p>
                    </w:txbxContent>
                  </v:textbox>
                </v:shape>
                <v:shape id="Text Box 94" o:spid="_x0000_s1475" type="#_x0000_t202" style="position:absolute;left:4055;top:4597;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sUA&#10;AADcAAAADwAAAGRycy9kb3ducmV2LnhtbESPzWrDMBCE74W8g9hAb7UcN4TiRgmmEPAhFJL057pY&#10;W9tUWrmWnNhvXwUCOQ4z8w2z3o7WiDP1vnWsYJGkIIgrp1uuFXycdk8vIHxA1mgck4KJPGw3s4c1&#10;5tpd+EDnY6hFhLDPUUETQpdL6auGLPrEdcTR+3G9xRBlX0vd4yXCrZFZmq6kxZbjQoMdvTVU/R4H&#10;qyA1OO2fA8vy+8v8FcO7mersU6nH+Vi8ggg0hnv41i61guVqAdcz8Qj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H9qxQAAANwAAAAPAAAAAAAAAAAAAAAAAJgCAABkcnMv&#10;ZG93bnJldi54bWxQSwUGAAAAAAQABAD1AAAAigM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4</w:t>
                        </w:r>
                      </w:p>
                    </w:txbxContent>
                  </v:textbox>
                </v:shape>
                <v:shape id="Text Box 94" o:spid="_x0000_s1476" type="#_x0000_t202" style="position:absolute;left:11141;top:4590;width:2661;height:26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7hHcQA&#10;AADcAAAADwAAAGRycy9kb3ducmV2LnhtbESPzWrDMBCE74W8g9hAb41ct4TiRAkhUMihBOqk7XWx&#10;NraptHIs+e/to0Ihx2FmvmHW29Ea0VPra8cKnhcJCOLC6ZpLBefT+9MbCB+QNRrHpGAiD9vN7GGN&#10;mXYDf1Kfh1JECPsMFVQhNJmUvqjIol+4hjh6F9daDFG2pdQtDhFujUyTZCkt1hwXKmxoX1Hxm3dW&#10;QWJw+ngJLA8/3+a6645mKtMvpR7n424FItAY7uH/9kEreF2m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4R3EAAAA3AAAAA8AAAAAAAAAAAAAAAAAmAIAAGRycy9k&#10;b3ducmV2LnhtbFBLBQYAAAAABAAEAPUAAACJAw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5</w:t>
                        </w:r>
                      </w:p>
                    </w:txbxContent>
                  </v:textbox>
                </v:shape>
                <v:shape id="Text Box 94" o:spid="_x0000_s1477" type="#_x0000_t202" style="position:absolute;left:18437;top:4590;width:2661;height:26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EhsIA&#10;AADcAAAADwAAAGRycy9kb3ducmV2LnhtbESPT4vCMBTE74LfITzBm6bqIlKNIsKCB1lY/14fzbMt&#10;Ji/dJmr77TeC4HGYmd8wi1VjjXhQ7UvHCkbDBARx5nTJuYLj4XswA+EDskbjmBS05GG17HYWmGr3&#10;5F967EMuIoR9igqKEKpUSp8VZNEPXUUcvaurLYYo61zqGp8Rbo0cJ8lUWiw5LhRY0aag7La/WwWJ&#10;wXY3CSy3l7P5W99/TJuPT0r1e816DiJQEz7hd3urFXxNJ/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kSGwgAAANwAAAAPAAAAAAAAAAAAAAAAAJgCAABkcnMvZG93&#10;bnJldi54bWxQSwUGAAAAAAQABAD1AAAAhwM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6</w:t>
                        </w:r>
                      </w:p>
                    </w:txbxContent>
                  </v:textbox>
                </v:shape>
                <v:shape id="Text Box 94" o:spid="_x0000_s1478" type="#_x0000_t202" style="position:absolute;left:7700;top:10651;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vc8sQA&#10;AADcAAAADwAAAGRycy9kb3ducmV2LnhtbESPS2vDMBCE74H+B7GB3mI5qQnFiRJCIZBDKTR95LpY&#10;G9tEWjmW/Pr3VaHQ4zAz3zDb/WiN6Kn1tWMFyyQFQVw4XXOp4PPjuHgG4QOyRuOYFEzkYb97mG0x&#10;127gd+rPoRQRwj5HBVUITS6lLyqy6BPXEEfv6lqLIcq2lLrFIcKtkas0XUuLNceFCht6qai4nTur&#10;IDU4vT4FlqfLt7kfujczlasvpR7n42EDItAY/sN/7ZNWkK0z+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b3PLEAAAA3AAAAA8AAAAAAAAAAAAAAAAAmAIAAGRycy9k&#10;b3ducmV2LnhtbFBLBQYAAAAABAAEAPUAAACJAw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7</w:t>
                        </w:r>
                      </w:p>
                    </w:txbxContent>
                  </v:textbox>
                </v:shape>
                <v:shape id="Text Box 94" o:spid="_x0000_s1479" type="#_x0000_t202" style="position:absolute;left:15250;top:1042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d5acQA&#10;AADcAAAADwAAAGRycy9kb3ducmV2LnhtbESPW4vCMBSE3xf8D+EIvq2pl5WlGkUEwQcRvOzu66E5&#10;tsXkpDZR239vBGEfh5n5hpktGmvEnWpfOlYw6CcgiDOnS84VnI7rz28QPiBrNI5JQUseFvPOxwxT&#10;7R68p/sh5CJC2KeooAihSqX0WUEWfd9VxNE7u9piiLLOpa7xEeHWyGGSTKTFkuNCgRWtCsouh5tV&#10;kBhst6PAcvP3a67L2860+fBHqV63WU5BBGrCf/jd3mgF48kXvM7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XeWnEAAAA3AAAAA8AAAAAAAAAAAAAAAAAmAIAAGRycy9k&#10;b3ducmV2LnhtbFBLBQYAAAAABAAEAPUAAACJAw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8</w:t>
                        </w:r>
                      </w:p>
                    </w:txbxContent>
                  </v:textbox>
                </v:shape>
                <v:shape id="Text Box 94" o:spid="_x0000_s1480" type="#_x0000_t202" style="position:absolute;left:7669;top:1642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XnHsMA&#10;AADcAAAADwAAAGRycy9kb3ducmV2LnhtbESPT4vCMBTE7wt+h/AEb2uqLkWqUUQQPIiwrn+uj+bZ&#10;FpOX2kRtv71ZWNjjMDO/YebL1hrxpMZXjhWMhgkI4tzpigsFx5/N5xSED8gajWNS0JGH5aL3McdM&#10;uxd/0/MQChEh7DNUUIZQZ1L6vCSLfuhq4uhdXWMxRNkUUjf4inBr5DhJUmmx4rhQYk3rkvLb4WEV&#10;JAa73SSw3F7O5r567E1XjE9KDfrtagYiUBv+w3/trVbwlabweyYe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XnHsMAAADcAAAADwAAAAAAAAAAAAAAAACYAgAAZHJzL2Rv&#10;d25yZXYueG1sUEsFBgAAAAAEAAQA9QAAAIgDA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9</w:t>
                        </w:r>
                      </w:p>
                    </w:txbxContent>
                  </v:textbox>
                </v:shape>
                <v:shape id="Text Box 94" o:spid="_x0000_s1481" type="#_x0000_t202" style="position:absolute;left:14533;top:16422;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ChcUA&#10;AADcAAAADwAAAGRycy9kb3ducmV2LnhtbESPQWvCQBSE7wX/w/IEb81GLbGkWUUKBQ+lYFrb6yP7&#10;TIK7b2N21eTfd4VCj8PMfMMUm8EacaXet44VzJMUBHHldMu1gq/Pt8dnED4gazSOScFIHjbryUOB&#10;uXY33tO1DLWIEPY5KmhC6HIpfdWQRZ+4jjh6R9dbDFH2tdQ93iLcGrlI00xabDkuNNjRa0PVqbxY&#10;BanB8X0ZWO5+vs15e/kwY704KDWbDtsXEIGG8B/+a++0gqdsB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UKFxQAAANwAAAAPAAAAAAAAAAAAAAAAAJgCAABkcnMv&#10;ZG93bnJldi54bWxQSwUGAAAAAAQABAD1AAAAigM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10</w:t>
                        </w:r>
                      </w:p>
                    </w:txbxContent>
                  </v:textbox>
                </v:shape>
                <v:shape id="Text Box 94" o:spid="_x0000_s1482" type="#_x0000_t202" style="position:absolute;left:7267;top:3787;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W978A&#10;AADcAAAADwAAAGRycy9kb3ducmV2LnhtbERPy4rCMBTdC/5DuII7TdVBpBpFBMGFCONze2mubTG5&#10;qU3U9u8niwGXh/NerBprxJtqXzpWMBomIIgzp0vOFZxP28EMhA/IGo1jUtCSh9Wy21lgqt2Hf+l9&#10;DLmIIexTVFCEUKVS+qwgi37oKuLI3V1tMURY51LX+Inh1shxkkylxZJjQ4EVbQrKHseXVZAYbPeT&#10;wHJ3u5rn+nUwbT6+KNXvNes5iEBN+Ir/3Tut4Gca18Yz8Qj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ltb3vwAAANwAAAAPAAAAAAAAAAAAAAAAAJgCAABkcnMvZG93bnJl&#10;di54bWxQSwUGAAAAAAQABAD1AAAAhAM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11</w:t>
                        </w:r>
                      </w:p>
                    </w:txbxContent>
                  </v:textbox>
                </v:shape>
                <v:shape id="Text Box 94" o:spid="_x0000_s1483" type="#_x0000_t202" style="position:absolute;left:14468;top:3787;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zbMUA&#10;AADcAAAADwAAAGRycy9kb3ducmV2LnhtbESPQWvCQBSE7wX/w/IEb81GLcGmWUUKBQ+lYFrb6yP7&#10;TIK7b2N21eTfd4VCj8PMfMMUm8EacaXet44VzJMUBHHldMu1gq/Pt8cVCB+QNRrHpGAkD5v15KHA&#10;XLsb7+lahlpECPscFTQhdLmUvmrIok9cRxy9o+sthij7WuoebxFujVykaSYtthwXGuzotaHqVF6s&#10;gtTg+L4MLHc/3+a8vXyYsV4clJpNh+0LiEBD+A//tXdawVP2DP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nNsxQAAANwAAAAPAAAAAAAAAAAAAAAAAJgCAABkcnMv&#10;ZG93bnJldi54bWxQSwUGAAAAAAQABAD1AAAAigM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12</w:t>
                        </w:r>
                      </w:p>
                    </w:txbxContent>
                  </v:textbox>
                </v:shape>
                <v:shape id="Text Box 94" o:spid="_x0000_s1484" type="#_x0000_t202" style="position:absolute;left:3684;top:9966;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lMLL8A&#10;AADcAAAADwAAAGRycy9kb3ducmV2LnhtbERPy4rCMBTdD/gP4QruxlQdRqlGEUFwIYLv7aW5tsXk&#10;pjZR27+fLIRZHs57tmisES+qfelYwaCfgCDOnC45V3A6rr8nIHxA1mgck4KWPCzmna8Zptq9eU+v&#10;Q8hFDGGfooIihCqV0mcFWfR9VxFH7uZqiyHCOpe6xncMt0YOk+RXWiw5NhRY0aqg7H54WgWJwXY7&#10;Ciw314t5LJ870+bDs1K9brOcggjUhH/xx73RCn7GcX48E4+An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OUwsvwAAANwAAAAPAAAAAAAAAAAAAAAAAJgCAABkcnMvZG93bnJl&#10;di54bWxQSwUGAAAAAAQABAD1AAAAhAM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13</w:t>
                        </w:r>
                      </w:p>
                    </w:txbxContent>
                  </v:textbox>
                </v:shape>
                <v:shape id="Text Box 94" o:spid="_x0000_s1485" type="#_x0000_t202" style="position:absolute;left:10885;top:9966;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Xpt8UA&#10;AADcAAAADwAAAGRycy9kb3ducmV2LnhtbESPQWvCQBSE7wX/w/IEb83GVGpJs4oIBQ8i1Nb2+sg+&#10;k+Du25jdaPLvu4VCj8PMfMMU68EacaPON44VzJMUBHHpdMOVgs+Pt8cXED4gazSOScFIHtaryUOB&#10;uXZ3fqfbMVQiQtjnqKAOoc2l9GVNFn3iWuLonV1nMUTZVVJ3eI9wa2SWps/SYsNxocaWtjWVl2Nv&#10;FaQGx/1TYLn7/jLXTX8wY5WdlJpNh80riEBD+A//tXdawWI5h98z8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m3xQAAANwAAAAPAAAAAAAAAAAAAAAAAJgCAABkcnMv&#10;ZG93bnJldi54bWxQSwUGAAAAAAQABAD1AAAAigM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14</w:t>
                        </w:r>
                      </w:p>
                    </w:txbxContent>
                  </v:textbox>
                </v:shape>
                <v:shape id="Text Box 94" o:spid="_x0000_s1486" type="#_x0000_t202" style="position:absolute;left:18022;top:9966;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3wMQA&#10;AADcAAAADwAAAGRycy9kb3ducmV2LnhtbESPT4vCMBTE7wt+h/CEvWlqXVS6RhFB8LAs+GfX66N5&#10;2xaTl9pEbb+9EYQ9DjPzG2a+bK0RN2p85VjBaJiAIM6drrhQcDxsBjMQPiBrNI5JQUcelove2xwz&#10;7e68o9s+FCJC2GeooAyhzqT0eUkW/dDVxNH7c43FEGVTSN3gPcKtkWmSTKTFiuNCiTWtS8rP+6tV&#10;kBjsvsaB5fb0ay6r67fpivRHqfd+u/oEEagN/+FXe6sVfEx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8DEAAAA3AAAAA8AAAAAAAAAAAAAAAAAmAIAAGRycy9k&#10;b3ducmV2LnhtbFBLBQYAAAAABAAEAPUAAACJAwAAAAA=&#10;" fillcolor="white [3201]" stroked="f" strokeweight=".5pt">
                  <v:fill opacity="0"/>
                  <v:textbox>
                    <w:txbxContent>
                      <w:p w:rsidR="009A31F9" w:rsidRDefault="009A31F9" w:rsidP="00C37B41">
                        <w:pPr>
                          <w:pStyle w:val="NormalWeb"/>
                          <w:spacing w:before="0" w:beforeAutospacing="0" w:after="0" w:afterAutospacing="0"/>
                          <w:jc w:val="both"/>
                        </w:pPr>
                        <w:r>
                          <w:rPr>
                            <w:rFonts w:eastAsia="Times New Roman"/>
                          </w:rPr>
                          <w:t>15</w:t>
                        </w:r>
                      </w:p>
                    </w:txbxContent>
                  </v:textbox>
                </v:shape>
                <w10:wrap type="square"/>
              </v:group>
            </w:pict>
          </mc:Fallback>
        </mc:AlternateContent>
      </w:r>
      <w:r>
        <w:t xml:space="preserve">Let us consider tri2DMap with four </w:t>
      </w:r>
      <w:r w:rsidR="006457EA">
        <w:t xml:space="preserve">rows four nodes in each odd row and three </w:t>
      </w:r>
      <w:r>
        <w:t xml:space="preserve">nodes in each </w:t>
      </w:r>
      <w:r w:rsidR="006457EA">
        <w:t xml:space="preserve">even </w:t>
      </w:r>
      <w:r>
        <w:t>row.</w:t>
      </w:r>
      <w:r w:rsidRPr="00761555">
        <w:rPr>
          <w:noProof/>
          <w:lang w:eastAsia="en-GB"/>
        </w:rPr>
        <w:t xml:space="preserve"> </w:t>
      </w:r>
    </w:p>
    <w:p w:rsidR="00ED425F" w:rsidRDefault="00ED425F" w:rsidP="00ED425F">
      <w:r>
        <w:t>Map creation:</w:t>
      </w:r>
    </w:p>
    <w:p w:rsidR="00ED425F" w:rsidRDefault="00ED425F" w:rsidP="00ED425F">
      <w:pPr>
        <w:ind w:firstLine="0"/>
        <w:jc w:val="center"/>
      </w:pPr>
      <w:proofErr w:type="spellStart"/>
      <w:proofErr w:type="gramStart"/>
      <w:r>
        <w:t>t</w:t>
      </w:r>
      <w:r w:rsidR="006457EA">
        <w:t>ri</w:t>
      </w:r>
      <w:r>
        <w:t>Map</w:t>
      </w:r>
      <w:proofErr w:type="spellEnd"/>
      <w:proofErr w:type="gramEnd"/>
      <w:r>
        <w:t xml:space="preserve"> = </w:t>
      </w:r>
      <w:r w:rsidR="006457EA">
        <w:t xml:space="preserve">tri2DMap </w:t>
      </w:r>
      <w:r>
        <w:t>(4,4</w:t>
      </w:r>
      <w:r w:rsidRPr="00761555">
        <w:t>)</w:t>
      </w:r>
      <w:r>
        <w:t>;</w:t>
      </w:r>
    </w:p>
    <w:p w:rsidR="00ED425F" w:rsidRDefault="00ED425F" w:rsidP="00ED425F">
      <w:r>
        <w:t>Initialization:</w:t>
      </w:r>
    </w:p>
    <w:p w:rsidR="00ED425F" w:rsidRDefault="00ED425F" w:rsidP="00ED425F">
      <w:pPr>
        <w:ind w:firstLine="0"/>
        <w:jc w:val="center"/>
      </w:pPr>
      <w:proofErr w:type="spellStart"/>
      <w:proofErr w:type="gramStart"/>
      <w:r w:rsidRPr="00761555">
        <w:t>init</w:t>
      </w:r>
      <w:proofErr w:type="spellEnd"/>
      <w:r w:rsidRPr="00761555">
        <w:t>(</w:t>
      </w:r>
      <w:proofErr w:type="spellStart"/>
      <w:proofErr w:type="gramEnd"/>
      <w:r>
        <w:t>t</w:t>
      </w:r>
      <w:r w:rsidR="006457EA">
        <w:t>ri</w:t>
      </w:r>
      <w:r>
        <w:t>Map</w:t>
      </w:r>
      <w:proofErr w:type="spellEnd"/>
      <w:r w:rsidRPr="00761555">
        <w:t xml:space="preserve">, data, </w:t>
      </w:r>
      <w:r>
        <w:t>‘</w:t>
      </w:r>
      <w:proofErr w:type="spellStart"/>
      <w:r>
        <w:t>pci</w:t>
      </w:r>
      <w:proofErr w:type="spellEnd"/>
      <w:r>
        <w:t>’</w:t>
      </w:r>
      <w:r w:rsidRPr="00761555">
        <w:t>)</w:t>
      </w:r>
      <w:r>
        <w:t>;</w:t>
      </w:r>
    </w:p>
    <w:p w:rsidR="00ED425F" w:rsidRDefault="00ED425F" w:rsidP="00ED425F">
      <w:pPr>
        <w:ind w:firstLine="0"/>
        <w:jc w:val="left"/>
      </w:pPr>
      <w:proofErr w:type="gramStart"/>
      <w:r>
        <w:t>or</w:t>
      </w:r>
      <w:proofErr w:type="gramEnd"/>
    </w:p>
    <w:p w:rsidR="00ED425F" w:rsidRPr="00761555" w:rsidRDefault="00ED425F" w:rsidP="00ED425F">
      <w:pPr>
        <w:ind w:firstLine="0"/>
        <w:jc w:val="center"/>
      </w:pPr>
      <w:proofErr w:type="spellStart"/>
      <w:proofErr w:type="gramStart"/>
      <w:r>
        <w:t>t</w:t>
      </w:r>
      <w:r w:rsidR="006457EA">
        <w:t>ri</w:t>
      </w:r>
      <w:r>
        <w:t>Map.</w:t>
      </w:r>
      <w:r w:rsidRPr="00761555">
        <w:t>init</w:t>
      </w:r>
      <w:proofErr w:type="spellEnd"/>
      <w:r w:rsidRPr="00761555">
        <w:t>(</w:t>
      </w:r>
      <w:proofErr w:type="gramEnd"/>
      <w:r w:rsidRPr="00761555">
        <w:t xml:space="preserve">data, </w:t>
      </w:r>
      <w:r>
        <w:t>‘</w:t>
      </w:r>
      <w:proofErr w:type="spellStart"/>
      <w:r>
        <w:t>pci</w:t>
      </w:r>
      <w:proofErr w:type="spellEnd"/>
      <w:r>
        <w:t>’</w:t>
      </w:r>
      <w:r w:rsidRPr="00761555">
        <w:t>)</w:t>
      </w:r>
      <w:r>
        <w:t>;</w:t>
      </w:r>
    </w:p>
    <w:p w:rsidR="00ED425F" w:rsidRDefault="00ED425F" w:rsidP="00ED425F">
      <w:pPr>
        <w:ind w:firstLine="0"/>
      </w:pPr>
      <w:proofErr w:type="gramStart"/>
      <w:r>
        <w:t>where</w:t>
      </w:r>
      <w:proofErr w:type="gramEnd"/>
      <w:r>
        <w:t xml:space="preserve"> data is matrix of data points.</w:t>
      </w:r>
    </w:p>
    <w:p w:rsidR="00ED425F" w:rsidRDefault="00ED425F" w:rsidP="00ED425F">
      <w:r>
        <w:t xml:space="preserve">Figure of map in the internal coordinates is presented in </w:t>
      </w:r>
      <w:r w:rsidR="006457EA">
        <w:fldChar w:fldCharType="begin"/>
      </w:r>
      <w:r w:rsidR="006457EA">
        <w:instrText xml:space="preserve"> REF _Ref442887108 \h </w:instrText>
      </w:r>
      <w:r w:rsidR="006457EA">
        <w:fldChar w:fldCharType="separate"/>
      </w:r>
      <w:r w:rsidR="009A31F9">
        <w:t xml:space="preserve">Figure </w:t>
      </w:r>
      <w:r w:rsidR="009A31F9">
        <w:rPr>
          <w:noProof/>
        </w:rPr>
        <w:t>28</w:t>
      </w:r>
      <w:r w:rsidR="006457EA">
        <w:fldChar w:fldCharType="end"/>
      </w:r>
      <w:r>
        <w:t xml:space="preserve">. Numbers of ribs are not presented in </w:t>
      </w:r>
      <w:r w:rsidR="006457EA">
        <w:fldChar w:fldCharType="begin"/>
      </w:r>
      <w:r w:rsidR="006457EA">
        <w:instrText xml:space="preserve"> REF _Ref442887108 \h </w:instrText>
      </w:r>
      <w:r w:rsidR="006457EA">
        <w:fldChar w:fldCharType="separate"/>
      </w:r>
      <w:r w:rsidR="009A31F9">
        <w:t xml:space="preserve">Figure </w:t>
      </w:r>
      <w:r w:rsidR="009A31F9">
        <w:rPr>
          <w:noProof/>
        </w:rPr>
        <w:t>28</w:t>
      </w:r>
      <w:r w:rsidR="006457EA">
        <w:fldChar w:fldCharType="end"/>
      </w:r>
      <w:r>
        <w:t xml:space="preserve">. </w:t>
      </w:r>
    </w:p>
    <w:p w:rsidR="00ED425F" w:rsidRDefault="00ED425F" w:rsidP="00ED425F">
      <w:r>
        <w:t xml:space="preserve">Internal coordinates of nodes are presented in </w:t>
      </w:r>
      <w:r w:rsidR="006457EA">
        <w:fldChar w:fldCharType="begin"/>
      </w:r>
      <w:r w:rsidR="006457EA">
        <w:instrText xml:space="preserve"> REF _Ref442887053 \h </w:instrText>
      </w:r>
      <w:r w:rsidR="006457EA">
        <w:fldChar w:fldCharType="separate"/>
      </w:r>
      <w:r w:rsidR="009A31F9">
        <w:t xml:space="preserve">Table </w:t>
      </w:r>
      <w:r w:rsidR="009A31F9">
        <w:rPr>
          <w:noProof/>
        </w:rPr>
        <w:t>11</w:t>
      </w:r>
      <w:r w:rsidR="006457EA">
        <w:fldChar w:fldCharType="end"/>
      </w:r>
      <w:r>
        <w:t>.</w:t>
      </w:r>
      <w:r w:rsidRPr="00ED425F">
        <w:t xml:space="preserve"> </w:t>
      </w:r>
      <w:r>
        <w:t xml:space="preserve">Lists of edges, </w:t>
      </w:r>
      <w:proofErr w:type="gramStart"/>
      <w:r>
        <w:t>ribs</w:t>
      </w:r>
      <w:proofErr w:type="gramEnd"/>
      <w:r>
        <w:t xml:space="preserve"> and faces are presented in </w:t>
      </w:r>
      <w:r w:rsidR="006457EA">
        <w:fldChar w:fldCharType="begin"/>
      </w:r>
      <w:r w:rsidR="006457EA">
        <w:instrText xml:space="preserve"> REF _Ref442887062 \h </w:instrText>
      </w:r>
      <w:r w:rsidR="006457EA">
        <w:fldChar w:fldCharType="separate"/>
      </w:r>
      <w:r w:rsidR="009A31F9">
        <w:t xml:space="preserve">Table </w:t>
      </w:r>
      <w:r w:rsidR="009A31F9">
        <w:rPr>
          <w:noProof/>
        </w:rPr>
        <w:t>12</w:t>
      </w:r>
      <w:r w:rsidR="006457EA">
        <w:fldChar w:fldCharType="end"/>
      </w:r>
      <w:r>
        <w:t xml:space="preserve">, </w:t>
      </w:r>
      <w:r w:rsidR="006457EA">
        <w:fldChar w:fldCharType="begin"/>
      </w:r>
      <w:r w:rsidR="006457EA">
        <w:instrText xml:space="preserve"> REF _Ref442887072 \h </w:instrText>
      </w:r>
      <w:r w:rsidR="006457EA">
        <w:fldChar w:fldCharType="separate"/>
      </w:r>
      <w:r w:rsidR="009A31F9">
        <w:t xml:space="preserve">Table </w:t>
      </w:r>
      <w:r w:rsidR="009A31F9">
        <w:rPr>
          <w:noProof/>
        </w:rPr>
        <w:t>13</w:t>
      </w:r>
      <w:r w:rsidR="006457EA">
        <w:fldChar w:fldCharType="end"/>
      </w:r>
      <w:r>
        <w:t xml:space="preserve"> and </w:t>
      </w:r>
      <w:r w:rsidR="006457EA">
        <w:fldChar w:fldCharType="begin"/>
      </w:r>
      <w:r w:rsidR="006457EA">
        <w:instrText xml:space="preserve"> REF _Ref442887081 \h </w:instrText>
      </w:r>
      <w:r w:rsidR="006457EA">
        <w:fldChar w:fldCharType="separate"/>
      </w:r>
      <w:r w:rsidR="009A31F9">
        <w:t xml:space="preserve">Table </w:t>
      </w:r>
      <w:r w:rsidR="009A31F9">
        <w:rPr>
          <w:noProof/>
        </w:rPr>
        <w:t>14</w:t>
      </w:r>
      <w:r w:rsidR="006457EA">
        <w:fldChar w:fldCharType="end"/>
      </w:r>
      <w:r>
        <w:t>.</w:t>
      </w:r>
    </w:p>
    <w:p w:rsidR="00C37B41" w:rsidRPr="00C37B41" w:rsidRDefault="00C37B41" w:rsidP="00ED425F">
      <w:pPr>
        <w:rPr>
          <w:sz w:val="10"/>
          <w:szCs w:val="10"/>
        </w:rPr>
      </w:pPr>
    </w:p>
    <w:p w:rsidR="00ED425F" w:rsidRDefault="00ED425F" w:rsidP="00C37B41">
      <w:pPr>
        <w:pStyle w:val="Caption"/>
      </w:pPr>
      <w:bookmarkStart w:id="107" w:name="_Ref442887053"/>
      <w:proofErr w:type="gramStart"/>
      <w:r>
        <w:t xml:space="preserve">Table </w:t>
      </w:r>
      <w:fldSimple w:instr=" SEQ Table \* ARABIC ">
        <w:r w:rsidR="009A31F9">
          <w:rPr>
            <w:noProof/>
          </w:rPr>
          <w:t>11</w:t>
        </w:r>
      </w:fldSimple>
      <w:bookmarkEnd w:id="107"/>
      <w:r>
        <w:t>.</w:t>
      </w:r>
      <w:proofErr w:type="gramEnd"/>
      <w:r>
        <w:t xml:space="preserve"> Internal coordinates of </w:t>
      </w:r>
      <w:proofErr w:type="spellStart"/>
      <w:r w:rsidR="00C37B41">
        <w:t>triMap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4A0" w:firstRow="1" w:lastRow="0" w:firstColumn="1" w:lastColumn="0" w:noHBand="0" w:noVBand="1"/>
      </w:tblPr>
      <w:tblGrid>
        <w:gridCol w:w="1265"/>
        <w:gridCol w:w="520"/>
        <w:gridCol w:w="520"/>
        <w:gridCol w:w="520"/>
        <w:gridCol w:w="520"/>
        <w:gridCol w:w="520"/>
        <w:gridCol w:w="520"/>
        <w:gridCol w:w="520"/>
        <w:gridCol w:w="520"/>
        <w:gridCol w:w="520"/>
        <w:gridCol w:w="520"/>
        <w:gridCol w:w="520"/>
        <w:gridCol w:w="520"/>
        <w:gridCol w:w="520"/>
        <w:gridCol w:w="520"/>
      </w:tblGrid>
      <w:tr w:rsidR="006457EA" w:rsidRPr="003034B4" w:rsidTr="006457EA">
        <w:trPr>
          <w:trHeight w:val="227"/>
          <w:jc w:val="center"/>
        </w:trPr>
        <w:tc>
          <w:tcPr>
            <w:tcW w:w="0" w:type="auto"/>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4</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5</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6</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7</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8</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9</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10</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14</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r>
    </w:tbl>
    <w:p w:rsidR="00ED425F" w:rsidRDefault="00ED425F" w:rsidP="00ED425F">
      <w:pPr>
        <w:pStyle w:val="Caption"/>
        <w:spacing w:before="240"/>
      </w:pPr>
      <w:bookmarkStart w:id="108" w:name="_Ref442887062"/>
      <w:proofErr w:type="gramStart"/>
      <w:r>
        <w:t xml:space="preserve">Table </w:t>
      </w:r>
      <w:fldSimple w:instr=" SEQ Table \* ARABIC ">
        <w:r w:rsidR="009A31F9">
          <w:rPr>
            <w:noProof/>
          </w:rPr>
          <w:t>12</w:t>
        </w:r>
      </w:fldSimple>
      <w:bookmarkEnd w:id="108"/>
      <w:r>
        <w:t>.</w:t>
      </w:r>
      <w:proofErr w:type="gramEnd"/>
      <w:r>
        <w:t xml:space="preserve"> List of edges of </w:t>
      </w:r>
      <w:proofErr w:type="spellStart"/>
      <w:r w:rsidR="00C37B41">
        <w:t>triMap</w:t>
      </w:r>
      <w:proofErr w:type="spellEnd"/>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ED425F" w:rsidRPr="00FB2948" w:rsidTr="00ED425F">
        <w:trPr>
          <w:tblHeader/>
          <w:jc w:val="center"/>
        </w:trPr>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Borders>
              <w:top w:val="nil"/>
              <w:bottom w:val="nil"/>
            </w:tcBorders>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20</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21</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22</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23</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24</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25</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19</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bottom w:val="single" w:sz="4" w:space="0" w:color="auto"/>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28</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r>
    </w:tbl>
    <w:p w:rsidR="00ED425F" w:rsidRDefault="00ED425F" w:rsidP="00ED425F">
      <w:pPr>
        <w:pStyle w:val="Caption"/>
        <w:spacing w:before="240"/>
      </w:pPr>
      <w:bookmarkStart w:id="109" w:name="_Ref442887072"/>
      <w:proofErr w:type="gramStart"/>
      <w:r>
        <w:t xml:space="preserve">Table </w:t>
      </w:r>
      <w:fldSimple w:instr=" SEQ Table \* ARABIC ">
        <w:r w:rsidR="009A31F9">
          <w:rPr>
            <w:noProof/>
          </w:rPr>
          <w:t>13</w:t>
        </w:r>
      </w:fldSimple>
      <w:bookmarkEnd w:id="109"/>
      <w:r>
        <w:t>.</w:t>
      </w:r>
      <w:proofErr w:type="gramEnd"/>
      <w:r>
        <w:t xml:space="preserve"> List of ribs of </w:t>
      </w:r>
      <w:proofErr w:type="spellStart"/>
      <w:r w:rsidR="00C37B41">
        <w:t>triMap</w:t>
      </w:r>
      <w:proofErr w:type="spellEnd"/>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top w:val="nil"/>
              <w:left w:val="nil"/>
              <w:bottom w:val="nil"/>
              <w:right w:val="nil"/>
            </w:tcBorders>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ED425F">
      <w:pPr>
        <w:pStyle w:val="Caption"/>
        <w:spacing w:before="240"/>
      </w:pPr>
      <w:bookmarkStart w:id="110" w:name="_Ref442887081"/>
      <w:proofErr w:type="gramStart"/>
      <w:r>
        <w:t xml:space="preserve">Table </w:t>
      </w:r>
      <w:fldSimple w:instr=" SEQ Table \* ARABIC ">
        <w:r w:rsidR="009A31F9">
          <w:rPr>
            <w:noProof/>
          </w:rPr>
          <w:t>14</w:t>
        </w:r>
      </w:fldSimple>
      <w:bookmarkEnd w:id="110"/>
      <w:r>
        <w:t>.</w:t>
      </w:r>
      <w:proofErr w:type="gramEnd"/>
      <w:r>
        <w:t xml:space="preserve"> List of faces of </w:t>
      </w:r>
      <w:proofErr w:type="spellStart"/>
      <w:r w:rsidR="00C37B41">
        <w:t>triMap</w:t>
      </w:r>
      <w:proofErr w:type="spellEnd"/>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Pr>
          <w:p w:rsidR="006457EA" w:rsidRDefault="006457EA" w:rsidP="00ED425F">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r>
    </w:tbl>
    <w:p w:rsidR="00ED425F" w:rsidRDefault="00ED425F"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9A31F9">
        <w:rPr>
          <w:rFonts w:eastAsiaTheme="minorEastAsia"/>
        </w:rPr>
        <w:t>(</w:t>
      </w:r>
      <w:r w:rsidR="009A31F9">
        <w:rPr>
          <w:rFonts w:eastAsiaTheme="minorEastAsia"/>
          <w:noProof/>
        </w:rPr>
        <w:t>25</w:t>
      </w:r>
      <w:r w:rsidR="009A31F9">
        <w:rPr>
          <w:rFonts w:eastAsiaTheme="minorEastAsia"/>
        </w:rPr>
        <w:t>)</w:t>
      </w:r>
      <w:r>
        <w:rPr>
          <w:rFonts w:eastAsiaTheme="minorEastAsia"/>
        </w:rPr>
        <w:fldChar w:fldCharType="end"/>
      </w:r>
      <w:r>
        <w:rPr>
          <w:rFonts w:eastAsiaTheme="minorEastAsia"/>
        </w:rPr>
        <w:t xml:space="preserve"> are presented below</w:t>
      </w:r>
    </w:p>
    <w:p w:rsidR="00ED425F" w:rsidRPr="00DD2186" w:rsidRDefault="00ED425F" w:rsidP="00ED425F">
      <w:pPr>
        <w:rPr>
          <w:rFonts w:eastAsiaTheme="minorEastAsia"/>
        </w:rPr>
      </w:pPr>
      <m:oMathPara>
        <m:oMath>
          <m:r>
            <w:rPr>
              <w:rFonts w:ascii="Cambria Math" w:hAnsi="Cambria Math"/>
            </w:rPr>
            <w:lastRenderedPageBreak/>
            <m:t>B=</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-1</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3</m:t>
                    </m:r>
                  </m:e>
                </m:mr>
              </m:m>
            </m:e>
          </m:d>
          <m:r>
            <w:rPr>
              <w:rFonts w:ascii="Cambria Math" w:hAnsi="Cambria Math"/>
            </w:rPr>
            <m:t>,</m:t>
          </m:r>
        </m:oMath>
      </m:oMathPara>
    </w:p>
    <w:p w:rsidR="00ED425F" w:rsidRPr="00FB2948" w:rsidRDefault="00ED425F" w:rsidP="00ED425F">
      <w:pPr>
        <w:rPr>
          <w:rFonts w:eastAsiaTheme="minorEastAsia"/>
        </w:rPr>
      </w:pPr>
      <m:oMathPara>
        <m:oMath>
          <m:r>
            <w:rPr>
              <w:rFonts w:ascii="Cambria Math" w:hAnsi="Cambria Math"/>
            </w:rPr>
            <m:t>C=</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ED425F" w:rsidRPr="00ED425F" w:rsidRDefault="00ED425F" w:rsidP="00ED425F"/>
    <w:p w:rsidR="00CB69BB" w:rsidRDefault="00CB69BB" w:rsidP="00CB69BB">
      <w:pPr>
        <w:pStyle w:val="Heading1"/>
      </w:pPr>
      <w:bookmarkStart w:id="111" w:name="_Toc518052271"/>
      <w:r>
        <w:t>References</w:t>
      </w:r>
      <w:bookmarkEnd w:id="111"/>
    </w:p>
    <w:p w:rsidR="00CB69BB" w:rsidRPr="009A2043" w:rsidRDefault="00852CE5" w:rsidP="00852CE5">
      <w:pPr>
        <w:pStyle w:val="ListParagraph"/>
        <w:numPr>
          <w:ilvl w:val="0"/>
          <w:numId w:val="29"/>
        </w:numPr>
      </w:pPr>
      <w:r>
        <w:rPr>
          <w:rFonts w:ascii="Arial" w:hAnsi="Arial" w:cs="Arial"/>
          <w:color w:val="222222"/>
          <w:sz w:val="20"/>
          <w:szCs w:val="20"/>
          <w:shd w:val="clear" w:color="auto" w:fill="FFFFFF"/>
        </w:rPr>
        <w:t>Akinduko, Ayodeji A., Evgeny M. Mirkes, and Alexander N. Gorban. "SOM: Stochastic initialization versus principal components."</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Information Sciences</w:t>
      </w:r>
      <w:r>
        <w:rPr>
          <w:rFonts w:ascii="Arial" w:hAnsi="Arial" w:cs="Arial"/>
          <w:color w:val="222222"/>
          <w:sz w:val="20"/>
          <w:szCs w:val="20"/>
          <w:shd w:val="clear" w:color="auto" w:fill="FFFFFF"/>
        </w:rPr>
        <w:t>(2015)</w:t>
      </w:r>
      <w:r w:rsidRPr="00852CE5">
        <w:rPr>
          <w:rFonts w:ascii="Arial" w:hAnsi="Arial" w:cs="Arial"/>
          <w:color w:val="222222"/>
          <w:sz w:val="20"/>
          <w:szCs w:val="20"/>
          <w:shd w:val="clear" w:color="auto" w:fill="FFFFFF"/>
        </w:rPr>
        <w:t xml:space="preserve">, </w:t>
      </w:r>
      <w:hyperlink r:id="rId100" w:history="1">
        <w:r w:rsidR="009A2043" w:rsidRPr="007F4F55">
          <w:rPr>
            <w:rStyle w:val="Hyperlink"/>
            <w:rFonts w:ascii="Arial" w:hAnsi="Arial" w:cs="Arial"/>
            <w:sz w:val="20"/>
            <w:szCs w:val="20"/>
            <w:shd w:val="clear" w:color="auto" w:fill="FFFFFF"/>
          </w:rPr>
          <w:t>http://dx.doi.org/10.1016/j.ins.2015.10.013</w:t>
        </w:r>
      </w:hyperlink>
    </w:p>
    <w:p w:rsidR="009A2043" w:rsidRPr="005F4076" w:rsidRDefault="009A2043" w:rsidP="00852CE5">
      <w:pPr>
        <w:pStyle w:val="ListParagraph"/>
        <w:numPr>
          <w:ilvl w:val="0"/>
          <w:numId w:val="29"/>
        </w:numPr>
      </w:pPr>
      <w:r>
        <w:rPr>
          <w:rFonts w:ascii="Arial" w:hAnsi="Arial" w:cs="Arial"/>
          <w:color w:val="222222"/>
          <w:sz w:val="20"/>
          <w:szCs w:val="20"/>
          <w:shd w:val="clear" w:color="auto" w:fill="FFFFFF"/>
        </w:rPr>
        <w:t>Dobson, Annette J., and Adrian Barnett.</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An introduction to generalized linear models</w:t>
      </w:r>
      <w:r>
        <w:rPr>
          <w:rFonts w:ascii="Arial" w:hAnsi="Arial" w:cs="Arial"/>
          <w:color w:val="222222"/>
          <w:sz w:val="20"/>
          <w:szCs w:val="20"/>
          <w:shd w:val="clear" w:color="auto" w:fill="FFFFFF"/>
        </w:rPr>
        <w:t>. CRC press, 2008.</w:t>
      </w:r>
    </w:p>
    <w:p w:rsidR="005F4076" w:rsidRPr="005F4076" w:rsidRDefault="005F4076" w:rsidP="00852CE5">
      <w:pPr>
        <w:pStyle w:val="ListParagraph"/>
        <w:numPr>
          <w:ilvl w:val="0"/>
          <w:numId w:val="29"/>
        </w:numPr>
      </w:pPr>
      <w:r>
        <w:rPr>
          <w:rFonts w:ascii="Arial" w:hAnsi="Arial" w:cs="Arial"/>
          <w:color w:val="222222"/>
          <w:sz w:val="20"/>
          <w:szCs w:val="20"/>
          <w:shd w:val="clear" w:color="auto" w:fill="FFFFFF"/>
        </w:rPr>
        <w:t>PCA</w:t>
      </w:r>
    </w:p>
    <w:p w:rsidR="005F4076" w:rsidRPr="006A09DB" w:rsidRDefault="005F4076" w:rsidP="00852CE5">
      <w:pPr>
        <w:pStyle w:val="ListParagraph"/>
        <w:numPr>
          <w:ilvl w:val="0"/>
          <w:numId w:val="29"/>
        </w:numPr>
      </w:pPr>
      <w:r>
        <w:rPr>
          <w:rFonts w:ascii="Arial" w:hAnsi="Arial" w:cs="Arial"/>
          <w:color w:val="222222"/>
          <w:sz w:val="20"/>
          <w:szCs w:val="20"/>
          <w:shd w:val="clear" w:color="auto" w:fill="FFFFFF"/>
        </w:rPr>
        <w:t>PCA</w:t>
      </w:r>
    </w:p>
    <w:p w:rsidR="006A09DB" w:rsidRPr="006A09DB" w:rsidRDefault="006A09DB" w:rsidP="00852CE5">
      <w:pPr>
        <w:pStyle w:val="ListParagraph"/>
        <w:numPr>
          <w:ilvl w:val="0"/>
          <w:numId w:val="29"/>
        </w:numPr>
      </w:pPr>
      <w:r>
        <w:rPr>
          <w:rFonts w:ascii="Arial" w:hAnsi="Arial" w:cs="Arial"/>
          <w:color w:val="222222"/>
          <w:sz w:val="20"/>
          <w:szCs w:val="20"/>
          <w:shd w:val="clear" w:color="auto" w:fill="FFFFFF"/>
        </w:rPr>
        <w:t>EM first</w:t>
      </w:r>
    </w:p>
    <w:p w:rsidR="006A09DB" w:rsidRPr="006A09DB" w:rsidRDefault="006A09DB" w:rsidP="00852CE5">
      <w:pPr>
        <w:pStyle w:val="ListParagraph"/>
        <w:numPr>
          <w:ilvl w:val="0"/>
          <w:numId w:val="29"/>
        </w:numPr>
      </w:pPr>
      <w:r>
        <w:rPr>
          <w:rFonts w:ascii="Arial" w:hAnsi="Arial" w:cs="Arial"/>
          <w:color w:val="222222"/>
          <w:sz w:val="20"/>
          <w:szCs w:val="20"/>
          <w:shd w:val="clear" w:color="auto" w:fill="FFFFFF"/>
        </w:rPr>
        <w:t>EM detailed</w:t>
      </w:r>
    </w:p>
    <w:p w:rsidR="006A09DB" w:rsidRDefault="004417F1" w:rsidP="004417F1">
      <w:pPr>
        <w:pStyle w:val="ListParagraph"/>
        <w:numPr>
          <w:ilvl w:val="0"/>
          <w:numId w:val="29"/>
        </w:numPr>
      </w:pPr>
      <w:hyperlink r:id="rId101" w:history="1">
        <w:r w:rsidRPr="00657161">
          <w:rPr>
            <w:rStyle w:val="Hyperlink"/>
          </w:rPr>
          <w:t>https://en.wikipedia.org/wiki/Distance#Distances_between_sets_and_between_a_point_and_a_set</w:t>
        </w:r>
      </w:hyperlink>
    </w:p>
    <w:p w:rsidR="004417F1" w:rsidRDefault="004417F1" w:rsidP="004417F1">
      <w:pPr>
        <w:pStyle w:val="ListParagraph"/>
        <w:numPr>
          <w:ilvl w:val="0"/>
          <w:numId w:val="29"/>
        </w:numPr>
      </w:pPr>
      <w:hyperlink r:id="rId102" w:history="1">
        <w:r w:rsidRPr="00657161">
          <w:rPr>
            <w:rStyle w:val="Hyperlink"/>
          </w:rPr>
          <w:t>https://en.wikipedia.org/wiki/Metric_space#Distance_between_points_and_sets;_Hausdorff_distance_and_Gromov_metric</w:t>
        </w:r>
      </w:hyperlink>
    </w:p>
    <w:p w:rsidR="004417F1" w:rsidRDefault="00224305" w:rsidP="004417F1">
      <w:pPr>
        <w:pStyle w:val="ListParagraph"/>
        <w:numPr>
          <w:ilvl w:val="0"/>
          <w:numId w:val="29"/>
        </w:numPr>
      </w:pPr>
      <w:r>
        <w:t xml:space="preserve">Gorban &amp; A </w:t>
      </w:r>
      <w:proofErr w:type="spellStart"/>
      <w:r>
        <w:t>Rossiev</w:t>
      </w:r>
      <w:proofErr w:type="spellEnd"/>
    </w:p>
    <w:p w:rsidR="00224305" w:rsidRPr="00224305" w:rsidRDefault="00224305" w:rsidP="004417F1">
      <w:pPr>
        <w:pStyle w:val="ListParagraph"/>
        <w:numPr>
          <w:ilvl w:val="0"/>
          <w:numId w:val="29"/>
        </w:numPr>
      </w:pPr>
      <w:r>
        <w:rPr>
          <w:rFonts w:ascii="Helvetica" w:hAnsi="Helvetica" w:cs="Helvetica"/>
          <w:color w:val="333333"/>
          <w:spacing w:val="4"/>
          <w:sz w:val="21"/>
          <w:szCs w:val="21"/>
          <w:shd w:val="clear" w:color="auto" w:fill="FCFCFC"/>
        </w:rPr>
        <w:t xml:space="preserve">Brand M. (2002) Incremental Singular Value Decomposition of Uncertain Data with Missing Values. In: </w:t>
      </w:r>
      <w:proofErr w:type="spellStart"/>
      <w:r>
        <w:rPr>
          <w:rFonts w:ascii="Helvetica" w:hAnsi="Helvetica" w:cs="Helvetica"/>
          <w:color w:val="333333"/>
          <w:spacing w:val="4"/>
          <w:sz w:val="21"/>
          <w:szCs w:val="21"/>
          <w:shd w:val="clear" w:color="auto" w:fill="FCFCFC"/>
        </w:rPr>
        <w:t>Heyden</w:t>
      </w:r>
      <w:proofErr w:type="spellEnd"/>
      <w:r>
        <w:rPr>
          <w:rFonts w:ascii="Helvetica" w:hAnsi="Helvetica" w:cs="Helvetica"/>
          <w:color w:val="333333"/>
          <w:spacing w:val="4"/>
          <w:sz w:val="21"/>
          <w:szCs w:val="21"/>
          <w:shd w:val="clear" w:color="auto" w:fill="FCFCFC"/>
        </w:rPr>
        <w:t xml:space="preserve"> A., </w:t>
      </w:r>
      <w:proofErr w:type="spellStart"/>
      <w:r>
        <w:rPr>
          <w:rFonts w:ascii="Helvetica" w:hAnsi="Helvetica" w:cs="Helvetica"/>
          <w:color w:val="333333"/>
          <w:spacing w:val="4"/>
          <w:sz w:val="21"/>
          <w:szCs w:val="21"/>
          <w:shd w:val="clear" w:color="auto" w:fill="FCFCFC"/>
        </w:rPr>
        <w:t>Sparr</w:t>
      </w:r>
      <w:proofErr w:type="spellEnd"/>
      <w:r>
        <w:rPr>
          <w:rFonts w:ascii="Helvetica" w:hAnsi="Helvetica" w:cs="Helvetica"/>
          <w:color w:val="333333"/>
          <w:spacing w:val="4"/>
          <w:sz w:val="21"/>
          <w:szCs w:val="21"/>
          <w:shd w:val="clear" w:color="auto" w:fill="FCFCFC"/>
        </w:rPr>
        <w:t xml:space="preserve"> G., Nielsen M., Johansen P. (</w:t>
      </w:r>
      <w:proofErr w:type="spellStart"/>
      <w:proofErr w:type="gramStart"/>
      <w:r>
        <w:rPr>
          <w:rFonts w:ascii="Helvetica" w:hAnsi="Helvetica" w:cs="Helvetica"/>
          <w:color w:val="333333"/>
          <w:spacing w:val="4"/>
          <w:sz w:val="21"/>
          <w:szCs w:val="21"/>
          <w:shd w:val="clear" w:color="auto" w:fill="FCFCFC"/>
        </w:rPr>
        <w:t>eds</w:t>
      </w:r>
      <w:proofErr w:type="spellEnd"/>
      <w:proofErr w:type="gramEnd"/>
      <w:r>
        <w:rPr>
          <w:rFonts w:ascii="Helvetica" w:hAnsi="Helvetica" w:cs="Helvetica"/>
          <w:color w:val="333333"/>
          <w:spacing w:val="4"/>
          <w:sz w:val="21"/>
          <w:szCs w:val="21"/>
          <w:shd w:val="clear" w:color="auto" w:fill="FCFCFC"/>
        </w:rPr>
        <w:t xml:space="preserve">) Computer Vision — ECCV 2002. ECCV 2002. Lecture Notes in Computer Science, </w:t>
      </w:r>
      <w:proofErr w:type="spellStart"/>
      <w:r>
        <w:rPr>
          <w:rFonts w:ascii="Helvetica" w:hAnsi="Helvetica" w:cs="Helvetica"/>
          <w:color w:val="333333"/>
          <w:spacing w:val="4"/>
          <w:sz w:val="21"/>
          <w:szCs w:val="21"/>
          <w:shd w:val="clear" w:color="auto" w:fill="FCFCFC"/>
        </w:rPr>
        <w:t>vol</w:t>
      </w:r>
      <w:proofErr w:type="spellEnd"/>
      <w:r>
        <w:rPr>
          <w:rFonts w:ascii="Helvetica" w:hAnsi="Helvetica" w:cs="Helvetica"/>
          <w:color w:val="333333"/>
          <w:spacing w:val="4"/>
          <w:sz w:val="21"/>
          <w:szCs w:val="21"/>
          <w:shd w:val="clear" w:color="auto" w:fill="FCFCFC"/>
        </w:rPr>
        <w:t xml:space="preserve"> 2350. Springer, Berlin, Heidelberg</w:t>
      </w:r>
    </w:p>
    <w:p w:rsidR="00224305" w:rsidRPr="00224305" w:rsidRDefault="00224305" w:rsidP="004417F1">
      <w:pPr>
        <w:pStyle w:val="ListParagraph"/>
        <w:numPr>
          <w:ilvl w:val="0"/>
          <w:numId w:val="29"/>
        </w:numPr>
      </w:pPr>
      <w:proofErr w:type="spellStart"/>
      <w:r>
        <w:rPr>
          <w:rFonts w:ascii="Arial" w:hAnsi="Arial" w:cs="Arial"/>
          <w:color w:val="222222"/>
          <w:sz w:val="20"/>
          <w:szCs w:val="20"/>
          <w:shd w:val="clear" w:color="auto" w:fill="FFFFFF"/>
        </w:rPr>
        <w:lastRenderedPageBreak/>
        <w:t>Kurucz</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Benczúr</w:t>
      </w:r>
      <w:proofErr w:type="spellEnd"/>
      <w:r>
        <w:rPr>
          <w:rFonts w:ascii="Arial" w:hAnsi="Arial" w:cs="Arial"/>
          <w:color w:val="222222"/>
          <w:sz w:val="20"/>
          <w:szCs w:val="20"/>
          <w:shd w:val="clear" w:color="auto" w:fill="FFFFFF"/>
        </w:rPr>
        <w:t xml:space="preserve">, A.A. and </w:t>
      </w:r>
      <w:proofErr w:type="spellStart"/>
      <w:r>
        <w:rPr>
          <w:rFonts w:ascii="Arial" w:hAnsi="Arial" w:cs="Arial"/>
          <w:color w:val="222222"/>
          <w:sz w:val="20"/>
          <w:szCs w:val="20"/>
          <w:shd w:val="clear" w:color="auto" w:fill="FFFFFF"/>
        </w:rPr>
        <w:t>Csalogány</w:t>
      </w:r>
      <w:proofErr w:type="spellEnd"/>
      <w:r>
        <w:rPr>
          <w:rFonts w:ascii="Arial" w:hAnsi="Arial" w:cs="Arial"/>
          <w:color w:val="222222"/>
          <w:sz w:val="20"/>
          <w:szCs w:val="20"/>
          <w:shd w:val="clear" w:color="auto" w:fill="FFFFFF"/>
        </w:rPr>
        <w:t>, K., 2007, August. Methods for large scale SVD with missing values. In </w:t>
      </w:r>
      <w:r>
        <w:rPr>
          <w:rFonts w:ascii="Arial" w:hAnsi="Arial" w:cs="Arial"/>
          <w:i/>
          <w:iCs/>
          <w:color w:val="222222"/>
          <w:sz w:val="20"/>
          <w:szCs w:val="20"/>
          <w:shd w:val="clear" w:color="auto" w:fill="FFFFFF"/>
        </w:rPr>
        <w:t>Proceedings of KDD cup and workshop</w:t>
      </w:r>
      <w:r>
        <w:rPr>
          <w:rFonts w:ascii="Arial" w:hAnsi="Arial" w:cs="Arial"/>
          <w:color w:val="222222"/>
          <w:sz w:val="20"/>
          <w:szCs w:val="20"/>
          <w:shd w:val="clear" w:color="auto" w:fill="FFFFFF"/>
        </w:rPr>
        <w:t> (Vol. 12, pp. 31-38).</w:t>
      </w:r>
    </w:p>
    <w:p w:rsidR="00224305" w:rsidRPr="00CB69BB" w:rsidRDefault="00224305" w:rsidP="004417F1">
      <w:pPr>
        <w:pStyle w:val="ListParagraph"/>
        <w:numPr>
          <w:ilvl w:val="0"/>
          <w:numId w:val="29"/>
        </w:numPr>
      </w:pPr>
    </w:p>
    <w:sectPr w:rsidR="00224305" w:rsidRPr="00CB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662FA"/>
    <w:multiLevelType w:val="hybridMultilevel"/>
    <w:tmpl w:val="A9141828"/>
    <w:lvl w:ilvl="0" w:tplc="9684E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4404E"/>
    <w:multiLevelType w:val="hybridMultilevel"/>
    <w:tmpl w:val="12EC4238"/>
    <w:lvl w:ilvl="0" w:tplc="F59C28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8B752DD"/>
    <w:multiLevelType w:val="hybridMultilevel"/>
    <w:tmpl w:val="7C66BF98"/>
    <w:lvl w:ilvl="0" w:tplc="808C0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9D0BE4"/>
    <w:multiLevelType w:val="hybridMultilevel"/>
    <w:tmpl w:val="549EAAE4"/>
    <w:lvl w:ilvl="0" w:tplc="E154FE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D2532F5"/>
    <w:multiLevelType w:val="hybridMultilevel"/>
    <w:tmpl w:val="10CE2CD6"/>
    <w:lvl w:ilvl="0" w:tplc="FC12D8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E971755"/>
    <w:multiLevelType w:val="hybridMultilevel"/>
    <w:tmpl w:val="B3CAFD1E"/>
    <w:lvl w:ilvl="0" w:tplc="153AB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0616A5"/>
    <w:multiLevelType w:val="hybridMultilevel"/>
    <w:tmpl w:val="620CF8CA"/>
    <w:lvl w:ilvl="0" w:tplc="F54881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89602BD"/>
    <w:multiLevelType w:val="hybridMultilevel"/>
    <w:tmpl w:val="C51C3CD2"/>
    <w:lvl w:ilvl="0" w:tplc="AE6266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B184B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2115050"/>
    <w:multiLevelType w:val="hybridMultilevel"/>
    <w:tmpl w:val="7D048212"/>
    <w:lvl w:ilvl="0" w:tplc="FD624DA0">
      <w:start w:val="1"/>
      <w:numFmt w:val="decimal"/>
      <w:lvlText w:val="%1."/>
      <w:lvlJc w:val="left"/>
      <w:pPr>
        <w:ind w:left="1080" w:hanging="360"/>
      </w:pPr>
      <w:rPr>
        <w:rFonts w:eastAsiaTheme="minorEastAsia"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1520469"/>
    <w:multiLevelType w:val="multilevel"/>
    <w:tmpl w:val="00F03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1DB7635"/>
    <w:multiLevelType w:val="hybridMultilevel"/>
    <w:tmpl w:val="992A6FD8"/>
    <w:lvl w:ilvl="0" w:tplc="031483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36205AD"/>
    <w:multiLevelType w:val="hybridMultilevel"/>
    <w:tmpl w:val="C78E16A0"/>
    <w:lvl w:ilvl="0" w:tplc="4ABC9496">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6CCD3AB6"/>
    <w:multiLevelType w:val="hybridMultilevel"/>
    <w:tmpl w:val="3B50D98C"/>
    <w:lvl w:ilvl="0" w:tplc="ECAABC0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72520B04"/>
    <w:multiLevelType w:val="hybridMultilevel"/>
    <w:tmpl w:val="52061B8C"/>
    <w:lvl w:ilvl="0" w:tplc="D64A4DE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2"/>
  </w:num>
  <w:num w:numId="3">
    <w:abstractNumId w:val="0"/>
  </w:num>
  <w:num w:numId="4">
    <w:abstractNumId w:val="10"/>
  </w:num>
  <w:num w:numId="5">
    <w:abstractNumId w:val="14"/>
  </w:num>
  <w:num w:numId="6">
    <w:abstractNumId w:val="5"/>
  </w:num>
  <w:num w:numId="7">
    <w:abstractNumId w:val="13"/>
  </w:num>
  <w:num w:numId="8">
    <w:abstractNumId w:val="14"/>
  </w:num>
  <w:num w:numId="9">
    <w:abstractNumId w:val="8"/>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10"/>
  </w:num>
  <w:num w:numId="17">
    <w:abstractNumId w:val="10"/>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2"/>
  </w:num>
  <w:num w:numId="26">
    <w:abstractNumId w:val="8"/>
  </w:num>
  <w:num w:numId="27">
    <w:abstractNumId w:val="8"/>
  </w:num>
  <w:num w:numId="28">
    <w:abstractNumId w:val="8"/>
  </w:num>
  <w:num w:numId="29">
    <w:abstractNumId w:val="3"/>
  </w:num>
  <w:num w:numId="30">
    <w:abstractNumId w:val="9"/>
  </w:num>
  <w:num w:numId="31">
    <w:abstractNumId w:val="1"/>
  </w:num>
  <w:num w:numId="32">
    <w:abstractNumId w:val="7"/>
  </w:num>
  <w:num w:numId="33">
    <w:abstractNumId w:val="11"/>
  </w:num>
  <w:num w:numId="34">
    <w:abstractNumId w:val="4"/>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oNotDisplayPageBoundaries/>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DB"/>
    <w:rsid w:val="0000641B"/>
    <w:rsid w:val="00011D74"/>
    <w:rsid w:val="00013E1D"/>
    <w:rsid w:val="00026168"/>
    <w:rsid w:val="000543FA"/>
    <w:rsid w:val="00062545"/>
    <w:rsid w:val="0006647A"/>
    <w:rsid w:val="00072ABB"/>
    <w:rsid w:val="0008058C"/>
    <w:rsid w:val="00093690"/>
    <w:rsid w:val="00097472"/>
    <w:rsid w:val="000C00BE"/>
    <w:rsid w:val="001032B2"/>
    <w:rsid w:val="00104F89"/>
    <w:rsid w:val="00114AAE"/>
    <w:rsid w:val="0011716E"/>
    <w:rsid w:val="0015470E"/>
    <w:rsid w:val="00161266"/>
    <w:rsid w:val="00180D3B"/>
    <w:rsid w:val="00181DAE"/>
    <w:rsid w:val="00190DAE"/>
    <w:rsid w:val="0019479F"/>
    <w:rsid w:val="00195517"/>
    <w:rsid w:val="00196927"/>
    <w:rsid w:val="00197623"/>
    <w:rsid w:val="00197D3A"/>
    <w:rsid w:val="001A015D"/>
    <w:rsid w:val="001B2503"/>
    <w:rsid w:val="001B793B"/>
    <w:rsid w:val="001C7A0B"/>
    <w:rsid w:val="001D1EB6"/>
    <w:rsid w:val="001E3387"/>
    <w:rsid w:val="001E6D79"/>
    <w:rsid w:val="00224305"/>
    <w:rsid w:val="00225B80"/>
    <w:rsid w:val="0024129D"/>
    <w:rsid w:val="00260442"/>
    <w:rsid w:val="00260814"/>
    <w:rsid w:val="00275286"/>
    <w:rsid w:val="00283B53"/>
    <w:rsid w:val="002A7CE6"/>
    <w:rsid w:val="002B5F7D"/>
    <w:rsid w:val="002B62BD"/>
    <w:rsid w:val="002C199D"/>
    <w:rsid w:val="002C7622"/>
    <w:rsid w:val="002E06D4"/>
    <w:rsid w:val="002E5F0E"/>
    <w:rsid w:val="0030181B"/>
    <w:rsid w:val="003034B4"/>
    <w:rsid w:val="003150ED"/>
    <w:rsid w:val="00325FD5"/>
    <w:rsid w:val="00326465"/>
    <w:rsid w:val="00341D1F"/>
    <w:rsid w:val="003805F1"/>
    <w:rsid w:val="0038557E"/>
    <w:rsid w:val="003B14EA"/>
    <w:rsid w:val="003B68CA"/>
    <w:rsid w:val="003B7008"/>
    <w:rsid w:val="003C1DB2"/>
    <w:rsid w:val="003C672C"/>
    <w:rsid w:val="003D22B8"/>
    <w:rsid w:val="003D4594"/>
    <w:rsid w:val="003F5C4A"/>
    <w:rsid w:val="00401781"/>
    <w:rsid w:val="004071D0"/>
    <w:rsid w:val="00424A0F"/>
    <w:rsid w:val="004256E0"/>
    <w:rsid w:val="004314E1"/>
    <w:rsid w:val="0043710C"/>
    <w:rsid w:val="004417F1"/>
    <w:rsid w:val="00446908"/>
    <w:rsid w:val="00453005"/>
    <w:rsid w:val="0046048C"/>
    <w:rsid w:val="0049583A"/>
    <w:rsid w:val="00496FC1"/>
    <w:rsid w:val="004A4CD8"/>
    <w:rsid w:val="004A57CD"/>
    <w:rsid w:val="004D1C2A"/>
    <w:rsid w:val="004D4353"/>
    <w:rsid w:val="004E383B"/>
    <w:rsid w:val="004F6E73"/>
    <w:rsid w:val="00500645"/>
    <w:rsid w:val="0052237F"/>
    <w:rsid w:val="00541C04"/>
    <w:rsid w:val="00557155"/>
    <w:rsid w:val="00574587"/>
    <w:rsid w:val="005762BC"/>
    <w:rsid w:val="00577AF1"/>
    <w:rsid w:val="005916C7"/>
    <w:rsid w:val="005A49EC"/>
    <w:rsid w:val="005B510D"/>
    <w:rsid w:val="005C1CD5"/>
    <w:rsid w:val="005C4026"/>
    <w:rsid w:val="005E2BA5"/>
    <w:rsid w:val="005E5F75"/>
    <w:rsid w:val="005F1591"/>
    <w:rsid w:val="005F4076"/>
    <w:rsid w:val="00607346"/>
    <w:rsid w:val="00607AC7"/>
    <w:rsid w:val="00620846"/>
    <w:rsid w:val="00627B22"/>
    <w:rsid w:val="006457EA"/>
    <w:rsid w:val="00665500"/>
    <w:rsid w:val="00665A70"/>
    <w:rsid w:val="00667A67"/>
    <w:rsid w:val="0067500E"/>
    <w:rsid w:val="00677FD5"/>
    <w:rsid w:val="00690A00"/>
    <w:rsid w:val="00696C32"/>
    <w:rsid w:val="006A09DB"/>
    <w:rsid w:val="006A2A7A"/>
    <w:rsid w:val="006B575B"/>
    <w:rsid w:val="006D46AA"/>
    <w:rsid w:val="006D500A"/>
    <w:rsid w:val="006F05EC"/>
    <w:rsid w:val="006F0F8D"/>
    <w:rsid w:val="006F72CC"/>
    <w:rsid w:val="007136AE"/>
    <w:rsid w:val="00754457"/>
    <w:rsid w:val="0075774F"/>
    <w:rsid w:val="00761555"/>
    <w:rsid w:val="00767AC2"/>
    <w:rsid w:val="00767FDA"/>
    <w:rsid w:val="00784BEE"/>
    <w:rsid w:val="007C0EE1"/>
    <w:rsid w:val="007C13FA"/>
    <w:rsid w:val="007C36E8"/>
    <w:rsid w:val="007D05B3"/>
    <w:rsid w:val="007F694B"/>
    <w:rsid w:val="008018EF"/>
    <w:rsid w:val="00806B0A"/>
    <w:rsid w:val="00813FF1"/>
    <w:rsid w:val="00824F6A"/>
    <w:rsid w:val="00841BF7"/>
    <w:rsid w:val="00842A76"/>
    <w:rsid w:val="00843DCA"/>
    <w:rsid w:val="0084475C"/>
    <w:rsid w:val="00852CE5"/>
    <w:rsid w:val="00853507"/>
    <w:rsid w:val="00863E0A"/>
    <w:rsid w:val="00875805"/>
    <w:rsid w:val="00886D23"/>
    <w:rsid w:val="00897EB1"/>
    <w:rsid w:val="008B021F"/>
    <w:rsid w:val="008B2E1F"/>
    <w:rsid w:val="008E3028"/>
    <w:rsid w:val="008F083E"/>
    <w:rsid w:val="008F0FB5"/>
    <w:rsid w:val="00906194"/>
    <w:rsid w:val="00912B18"/>
    <w:rsid w:val="0094485F"/>
    <w:rsid w:val="00952666"/>
    <w:rsid w:val="00952FEB"/>
    <w:rsid w:val="009545E2"/>
    <w:rsid w:val="009676FB"/>
    <w:rsid w:val="0098034D"/>
    <w:rsid w:val="009832ED"/>
    <w:rsid w:val="009875AE"/>
    <w:rsid w:val="00990318"/>
    <w:rsid w:val="0099585A"/>
    <w:rsid w:val="009A2043"/>
    <w:rsid w:val="009A31F9"/>
    <w:rsid w:val="009A5116"/>
    <w:rsid w:val="009B2220"/>
    <w:rsid w:val="009C47AA"/>
    <w:rsid w:val="009D4D76"/>
    <w:rsid w:val="009E1414"/>
    <w:rsid w:val="009E345B"/>
    <w:rsid w:val="009F250F"/>
    <w:rsid w:val="00A06E2F"/>
    <w:rsid w:val="00A10BF4"/>
    <w:rsid w:val="00A160A4"/>
    <w:rsid w:val="00A258C2"/>
    <w:rsid w:val="00A35449"/>
    <w:rsid w:val="00A406EC"/>
    <w:rsid w:val="00A52A1D"/>
    <w:rsid w:val="00A7792C"/>
    <w:rsid w:val="00AC651C"/>
    <w:rsid w:val="00AD0884"/>
    <w:rsid w:val="00AE087C"/>
    <w:rsid w:val="00AE2C4A"/>
    <w:rsid w:val="00B155A8"/>
    <w:rsid w:val="00B160BB"/>
    <w:rsid w:val="00B4154D"/>
    <w:rsid w:val="00B64C8C"/>
    <w:rsid w:val="00B7053B"/>
    <w:rsid w:val="00B7707F"/>
    <w:rsid w:val="00B8555E"/>
    <w:rsid w:val="00BA3958"/>
    <w:rsid w:val="00BA3F23"/>
    <w:rsid w:val="00BA5F7E"/>
    <w:rsid w:val="00BA6081"/>
    <w:rsid w:val="00BB3E39"/>
    <w:rsid w:val="00BB725C"/>
    <w:rsid w:val="00BC0C3B"/>
    <w:rsid w:val="00BC32EC"/>
    <w:rsid w:val="00BD42AC"/>
    <w:rsid w:val="00BE151D"/>
    <w:rsid w:val="00BE3ED8"/>
    <w:rsid w:val="00C2149C"/>
    <w:rsid w:val="00C26D56"/>
    <w:rsid w:val="00C316BC"/>
    <w:rsid w:val="00C37B41"/>
    <w:rsid w:val="00C4405B"/>
    <w:rsid w:val="00C51B16"/>
    <w:rsid w:val="00C607DB"/>
    <w:rsid w:val="00C616C2"/>
    <w:rsid w:val="00C76FEF"/>
    <w:rsid w:val="00C77B79"/>
    <w:rsid w:val="00C96C25"/>
    <w:rsid w:val="00CB1FB9"/>
    <w:rsid w:val="00CB69BB"/>
    <w:rsid w:val="00CD1330"/>
    <w:rsid w:val="00CD149D"/>
    <w:rsid w:val="00CE011C"/>
    <w:rsid w:val="00D20E23"/>
    <w:rsid w:val="00D35FF2"/>
    <w:rsid w:val="00D74CEA"/>
    <w:rsid w:val="00D84FDF"/>
    <w:rsid w:val="00D91B44"/>
    <w:rsid w:val="00D91FBF"/>
    <w:rsid w:val="00D93F6E"/>
    <w:rsid w:val="00DA0BE0"/>
    <w:rsid w:val="00DA77DB"/>
    <w:rsid w:val="00DB5D7F"/>
    <w:rsid w:val="00DC3A52"/>
    <w:rsid w:val="00DC58B1"/>
    <w:rsid w:val="00DC7F02"/>
    <w:rsid w:val="00DD2186"/>
    <w:rsid w:val="00DD4996"/>
    <w:rsid w:val="00E61270"/>
    <w:rsid w:val="00E63551"/>
    <w:rsid w:val="00E677D4"/>
    <w:rsid w:val="00E70E74"/>
    <w:rsid w:val="00E71E99"/>
    <w:rsid w:val="00E83DF1"/>
    <w:rsid w:val="00E8773C"/>
    <w:rsid w:val="00EB61C8"/>
    <w:rsid w:val="00EC7F55"/>
    <w:rsid w:val="00ED1F90"/>
    <w:rsid w:val="00ED263C"/>
    <w:rsid w:val="00ED425F"/>
    <w:rsid w:val="00EE4B30"/>
    <w:rsid w:val="00EF1CF6"/>
    <w:rsid w:val="00EF5234"/>
    <w:rsid w:val="00EF6D9B"/>
    <w:rsid w:val="00F05202"/>
    <w:rsid w:val="00F06CE3"/>
    <w:rsid w:val="00F20213"/>
    <w:rsid w:val="00F2342E"/>
    <w:rsid w:val="00F27BD0"/>
    <w:rsid w:val="00F57C88"/>
    <w:rsid w:val="00F81824"/>
    <w:rsid w:val="00F82B4F"/>
    <w:rsid w:val="00F92AA9"/>
    <w:rsid w:val="00F97055"/>
    <w:rsid w:val="00FB2948"/>
    <w:rsid w:val="00FB5FD0"/>
    <w:rsid w:val="00FC7135"/>
    <w:rsid w:val="00FD21B1"/>
    <w:rsid w:val="00FE084E"/>
    <w:rsid w:val="00FE2656"/>
    <w:rsid w:val="00FE27D6"/>
    <w:rsid w:val="00FE53E3"/>
    <w:rsid w:val="00FE5D12"/>
    <w:rsid w:val="00FE748D"/>
    <w:rsid w:val="00FF5427"/>
  </w:rsids>
  <m:mathPr>
    <m:mathFont m:val="Cambria Math"/>
    <m:brkBin m:val="before"/>
    <m:brkBinSub m:val="--"/>
    <m:smallFrac m:val="0"/>
    <m:dispDef/>
    <m:lMargin m:val="0"/>
    <m:rMargin m:val="0"/>
    <m:defJc m:val="centerGroup"/>
    <m:wrapIndent m:val="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8C6498-C593-49D0-9644-66395188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CA"/>
    <w:pPr>
      <w:jc w:val="both"/>
    </w:pPr>
    <w:rPr>
      <w:rFonts w:ascii="Times New Roman" w:hAnsi="Times New Roman"/>
      <w:sz w:val="24"/>
    </w:rPr>
  </w:style>
  <w:style w:type="paragraph" w:styleId="Heading1">
    <w:name w:val="heading 1"/>
    <w:basedOn w:val="Normal"/>
    <w:next w:val="Normal"/>
    <w:link w:val="Heading1Char"/>
    <w:uiPriority w:val="9"/>
    <w:qFormat/>
    <w:rsid w:val="00072ABB"/>
    <w:pPr>
      <w:keepNext/>
      <w:keepLines/>
      <w:numPr>
        <w:numId w:val="28"/>
      </w:numPr>
      <w:spacing w:before="480" w:after="24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72ABB"/>
    <w:pPr>
      <w:keepNext/>
      <w:numPr>
        <w:ilvl w:val="1"/>
        <w:numId w:val="28"/>
      </w:numPr>
      <w:spacing w:before="200" w:after="240"/>
      <w:jc w:val="center"/>
      <w:outlineLvl w:val="1"/>
    </w:pPr>
    <w:rPr>
      <w:rFonts w:ascii="Arial" w:hAnsi="Arial"/>
      <w:b/>
      <w:bCs/>
      <w:sz w:val="26"/>
      <w:szCs w:val="26"/>
    </w:rPr>
  </w:style>
  <w:style w:type="paragraph" w:styleId="Heading3">
    <w:name w:val="heading 3"/>
    <w:basedOn w:val="Normal"/>
    <w:next w:val="Normal"/>
    <w:link w:val="Heading3Char"/>
    <w:uiPriority w:val="9"/>
    <w:unhideWhenUsed/>
    <w:qFormat/>
    <w:rsid w:val="006B575B"/>
    <w:pPr>
      <w:keepNext/>
      <w:keepLines/>
      <w:numPr>
        <w:ilvl w:val="2"/>
        <w:numId w:val="28"/>
      </w:numPr>
      <w:spacing w:before="200"/>
      <w:jc w:val="center"/>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072ABB"/>
    <w:pPr>
      <w:keepNext/>
      <w:keepLines/>
      <w:numPr>
        <w:ilvl w:val="3"/>
        <w:numId w:val="19"/>
      </w:numPr>
      <w:spacing w:before="200"/>
      <w:ind w:left="1134" w:hanging="1134"/>
      <w:jc w:val="center"/>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2ABB"/>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2ABB"/>
    <w:pPr>
      <w:keepNext/>
      <w:keepLines/>
      <w:numPr>
        <w:ilvl w:val="5"/>
        <w:numId w:val="2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2ABB"/>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2ABB"/>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72ABB"/>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6B575B"/>
    <w:rPr>
      <w:rFonts w:ascii="Arial" w:hAnsi="Arial"/>
      <w:b/>
      <w:bCs/>
      <w:sz w:val="26"/>
      <w:szCs w:val="26"/>
    </w:rPr>
  </w:style>
  <w:style w:type="character" w:customStyle="1" w:styleId="Heading1Char">
    <w:name w:val="Heading 1 Char"/>
    <w:basedOn w:val="DefaultParagraphFont"/>
    <w:link w:val="Heading1"/>
    <w:uiPriority w:val="9"/>
    <w:rsid w:val="00A06E2F"/>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A06E2F"/>
    <w:pPr>
      <w:ind w:firstLine="0"/>
      <w:jc w:val="center"/>
    </w:pPr>
    <w:rPr>
      <w:b/>
      <w:bCs/>
      <w:sz w:val="20"/>
      <w:szCs w:val="18"/>
    </w:rPr>
  </w:style>
  <w:style w:type="paragraph" w:customStyle="1" w:styleId="example">
    <w:name w:val="example"/>
    <w:basedOn w:val="Normal"/>
    <w:next w:val="Normal"/>
    <w:qFormat/>
    <w:rsid w:val="00AE087C"/>
    <w:pPr>
      <w:tabs>
        <w:tab w:val="left" w:pos="284"/>
        <w:tab w:val="left" w:pos="567"/>
        <w:tab w:val="left" w:pos="851"/>
      </w:tabs>
      <w:spacing w:before="240" w:after="240"/>
      <w:ind w:firstLine="0"/>
      <w:contextualSpacing/>
      <w:jc w:val="left"/>
    </w:pPr>
    <w:rPr>
      <w:rFonts w:ascii="Courier New" w:hAnsi="Courier New"/>
      <w:sz w:val="20"/>
    </w:rPr>
  </w:style>
  <w:style w:type="character" w:customStyle="1" w:styleId="Heading3Char">
    <w:name w:val="Heading 3 Char"/>
    <w:basedOn w:val="DefaultParagraphFont"/>
    <w:link w:val="Heading3"/>
    <w:uiPriority w:val="9"/>
    <w:rsid w:val="006B575B"/>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72ABB"/>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A06E2F"/>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6E2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6E2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6E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6E2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F5234"/>
    <w:pPr>
      <w:tabs>
        <w:tab w:val="left" w:pos="426"/>
        <w:tab w:val="right" w:leader="dot" w:pos="9015"/>
      </w:tabs>
      <w:spacing w:after="100"/>
      <w:ind w:firstLine="0"/>
    </w:pPr>
  </w:style>
  <w:style w:type="paragraph" w:styleId="TOC2">
    <w:name w:val="toc 2"/>
    <w:basedOn w:val="Normal"/>
    <w:next w:val="Normal"/>
    <w:autoRedefine/>
    <w:uiPriority w:val="39"/>
    <w:unhideWhenUsed/>
    <w:rsid w:val="00EF5234"/>
    <w:pPr>
      <w:spacing w:after="100"/>
      <w:ind w:left="238" w:firstLine="0"/>
    </w:pPr>
  </w:style>
  <w:style w:type="paragraph" w:styleId="Title">
    <w:name w:val="Title"/>
    <w:basedOn w:val="Normal"/>
    <w:next w:val="Normal"/>
    <w:link w:val="TitleChar"/>
    <w:uiPriority w:val="10"/>
    <w:qFormat/>
    <w:rsid w:val="00EF6D9B"/>
    <w:pPr>
      <w:spacing w:after="300"/>
      <w:ind w:firstLine="0"/>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EF6D9B"/>
    <w:rPr>
      <w:rFonts w:ascii="Times New Roman" w:eastAsiaTheme="majorEastAsia" w:hAnsi="Times New Roman" w:cstheme="majorBidi"/>
      <w:spacing w:val="5"/>
      <w:kern w:val="28"/>
      <w:sz w:val="52"/>
      <w:szCs w:val="52"/>
    </w:rPr>
  </w:style>
  <w:style w:type="character" w:styleId="Hyperlink">
    <w:name w:val="Hyperlink"/>
    <w:basedOn w:val="DefaultParagraphFont"/>
    <w:uiPriority w:val="99"/>
    <w:unhideWhenUsed/>
    <w:rsid w:val="00A06E2F"/>
    <w:rPr>
      <w:color w:val="0000FF" w:themeColor="hyperlink"/>
      <w:u w:val="single"/>
    </w:rPr>
  </w:style>
  <w:style w:type="paragraph" w:styleId="BalloonText">
    <w:name w:val="Balloon Text"/>
    <w:basedOn w:val="Normal"/>
    <w:link w:val="BalloonTextChar"/>
    <w:uiPriority w:val="99"/>
    <w:semiHidden/>
    <w:unhideWhenUsed/>
    <w:rsid w:val="00A06E2F"/>
    <w:rPr>
      <w:rFonts w:ascii="Tahoma" w:hAnsi="Tahoma" w:cs="Tahoma"/>
      <w:sz w:val="16"/>
      <w:szCs w:val="16"/>
    </w:rPr>
  </w:style>
  <w:style w:type="character" w:customStyle="1" w:styleId="BalloonTextChar">
    <w:name w:val="Balloon Text Char"/>
    <w:basedOn w:val="DefaultParagraphFont"/>
    <w:link w:val="BalloonText"/>
    <w:uiPriority w:val="99"/>
    <w:semiHidden/>
    <w:rsid w:val="00A06E2F"/>
    <w:rPr>
      <w:rFonts w:ascii="Tahoma" w:hAnsi="Tahoma" w:cs="Tahoma"/>
      <w:sz w:val="16"/>
      <w:szCs w:val="16"/>
    </w:rPr>
  </w:style>
  <w:style w:type="character" w:styleId="PlaceholderText">
    <w:name w:val="Placeholder Text"/>
    <w:basedOn w:val="DefaultParagraphFont"/>
    <w:uiPriority w:val="99"/>
    <w:semiHidden/>
    <w:rsid w:val="00A06E2F"/>
    <w:rPr>
      <w:color w:val="808080"/>
    </w:rPr>
  </w:style>
  <w:style w:type="paragraph" w:styleId="ListParagraph">
    <w:name w:val="List Paragraph"/>
    <w:basedOn w:val="Normal"/>
    <w:uiPriority w:val="34"/>
    <w:qFormat/>
    <w:rsid w:val="00A06E2F"/>
    <w:pPr>
      <w:ind w:left="720"/>
      <w:contextualSpacing/>
    </w:pPr>
  </w:style>
  <w:style w:type="paragraph" w:styleId="TOCHeading">
    <w:name w:val="TOC Heading"/>
    <w:basedOn w:val="Heading1"/>
    <w:next w:val="Normal"/>
    <w:uiPriority w:val="39"/>
    <w:unhideWhenUsed/>
    <w:qFormat/>
    <w:rsid w:val="00627B22"/>
    <w:pPr>
      <w:numPr>
        <w:numId w:val="0"/>
      </w:numPr>
      <w:spacing w:after="0" w:line="276" w:lineRule="auto"/>
      <w:jc w:val="left"/>
      <w:outlineLvl w:val="9"/>
    </w:pPr>
    <w:rPr>
      <w:lang w:val="en-US" w:eastAsia="ja-JP"/>
    </w:rPr>
  </w:style>
  <w:style w:type="paragraph" w:styleId="TOC3">
    <w:name w:val="toc 3"/>
    <w:basedOn w:val="Normal"/>
    <w:next w:val="Normal"/>
    <w:autoRedefine/>
    <w:uiPriority w:val="39"/>
    <w:unhideWhenUsed/>
    <w:rsid w:val="00EF5234"/>
    <w:pPr>
      <w:tabs>
        <w:tab w:val="left" w:pos="1320"/>
        <w:tab w:val="right" w:leader="dot" w:pos="9016"/>
      </w:tabs>
      <w:spacing w:after="100"/>
      <w:ind w:left="482" w:firstLine="0"/>
    </w:pPr>
  </w:style>
  <w:style w:type="paragraph" w:styleId="NormalWeb">
    <w:name w:val="Normal (Web)"/>
    <w:basedOn w:val="Normal"/>
    <w:uiPriority w:val="99"/>
    <w:semiHidden/>
    <w:unhideWhenUsed/>
    <w:rsid w:val="002B5F7D"/>
    <w:pPr>
      <w:spacing w:before="100" w:beforeAutospacing="1" w:after="100" w:afterAutospacing="1"/>
      <w:ind w:firstLine="0"/>
      <w:jc w:val="left"/>
    </w:pPr>
    <w:rPr>
      <w:rFonts w:eastAsiaTheme="minorEastAsia" w:cs="Times New Roman"/>
      <w:szCs w:val="24"/>
      <w:lang w:eastAsia="en-GB"/>
    </w:rPr>
  </w:style>
  <w:style w:type="character" w:customStyle="1" w:styleId="apple-converted-space">
    <w:name w:val="apple-converted-space"/>
    <w:basedOn w:val="DefaultParagraphFont"/>
    <w:rsid w:val="00852CE5"/>
  </w:style>
  <w:style w:type="table" w:styleId="TableGrid">
    <w:name w:val="Table Grid"/>
    <w:basedOn w:val="TableNormal"/>
    <w:uiPriority w:val="59"/>
    <w:rsid w:val="009803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1523030">
      <w:bodyDiv w:val="1"/>
      <w:marLeft w:val="0"/>
      <w:marRight w:val="0"/>
      <w:marTop w:val="0"/>
      <w:marBottom w:val="0"/>
      <w:divBdr>
        <w:top w:val="none" w:sz="0" w:space="0" w:color="auto"/>
        <w:left w:val="none" w:sz="0" w:space="0" w:color="auto"/>
        <w:bottom w:val="none" w:sz="0" w:space="0" w:color="auto"/>
        <w:right w:val="none" w:sz="0" w:space="0" w:color="auto"/>
      </w:divBdr>
    </w:div>
    <w:div w:id="1512329218">
      <w:bodyDiv w:val="1"/>
      <w:marLeft w:val="0"/>
      <w:marRight w:val="0"/>
      <w:marTop w:val="0"/>
      <w:marBottom w:val="0"/>
      <w:divBdr>
        <w:top w:val="none" w:sz="0" w:space="0" w:color="auto"/>
        <w:left w:val="none" w:sz="0" w:space="0" w:color="auto"/>
        <w:bottom w:val="none" w:sz="0" w:space="0" w:color="auto"/>
        <w:right w:val="none" w:sz="0" w:space="0" w:color="auto"/>
      </w:divBdr>
    </w:div>
    <w:div w:id="154733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hyperlink" Target="https://en.wikipedia.org/wiki/Metric_space#Distance_between_points_and_sets;_Hausdorff_distance_and_Gromov_metric"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dx.doi.org/10.1016/j.ins.2015.10.013" TargetMode="External"/><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yperlink" Target="https://en.wikipedia.org/wiki/Distance#Distances_between_sets_and_between_a_point_and_a_se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4AA4"/>
    <w:rsid w:val="0014720C"/>
    <w:rsid w:val="006B0061"/>
    <w:rsid w:val="006D4AA4"/>
    <w:rsid w:val="00A67332"/>
    <w:rsid w:val="00C30EA5"/>
    <w:rsid w:val="00DA2E7B"/>
    <w:rsid w:val="00DC3A7B"/>
    <w:rsid w:val="00F92A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2E7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85F63B89-D0E6-4208-AC80-DB97BAC2C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5CF23E0D.dotm</Template>
  <TotalTime>31008</TotalTime>
  <Pages>37</Pages>
  <Words>10123</Words>
  <Characters>57704</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67692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em322</dc:creator>
  <cp:lastModifiedBy>Mirkes, Evgeny (Dr.)</cp:lastModifiedBy>
  <cp:revision>106</cp:revision>
  <dcterms:created xsi:type="dcterms:W3CDTF">2016-01-25T09:25:00Z</dcterms:created>
  <dcterms:modified xsi:type="dcterms:W3CDTF">2018-06-29T16:38:00Z</dcterms:modified>
</cp:coreProperties>
</file>