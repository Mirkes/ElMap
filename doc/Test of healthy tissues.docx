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76" w:rsidRDefault="008756A9" w:rsidP="008756A9">
      <w:pPr>
        <w:pStyle w:val="Title"/>
      </w:pPr>
      <w:r>
        <w:t xml:space="preserve">Test of </w:t>
      </w:r>
      <w:r w:rsidR="00CE7CF8" w:rsidRPr="00CE7CF8">
        <w:t>Healthy tissues</w:t>
      </w:r>
    </w:p>
    <w:p w:rsidR="008756A9" w:rsidRDefault="008756A9" w:rsidP="008756A9">
      <w:pPr>
        <w:pStyle w:val="Heading1"/>
        <w:rPr>
          <w:rFonts w:eastAsia="Times New Roman"/>
          <w:lang w:eastAsia="en-GB"/>
        </w:rPr>
      </w:pPr>
      <w:r w:rsidRPr="008756A9">
        <w:rPr>
          <w:rFonts w:eastAsia="Times New Roman"/>
          <w:lang w:eastAsia="en-GB"/>
        </w:rPr>
        <w:t>Dataset</w:t>
      </w:r>
    </w:p>
    <w:p w:rsidR="003D5076" w:rsidRDefault="008756A9" w:rsidP="008756A9">
      <w:pPr>
        <w:rPr>
          <w:lang w:eastAsia="en-GB"/>
        </w:rPr>
      </w:pPr>
      <w:r>
        <w:rPr>
          <w:lang w:eastAsia="en-GB"/>
        </w:rPr>
        <w:t>Dataset “</w:t>
      </w:r>
      <w:r w:rsidR="00CE7CF8" w:rsidRPr="00CE7CF8">
        <w:rPr>
          <w:lang w:eastAsia="en-GB"/>
        </w:rPr>
        <w:t>Healthy tissues</w:t>
      </w:r>
      <w:r>
        <w:rPr>
          <w:lang w:eastAsia="en-GB"/>
        </w:rPr>
        <w:t xml:space="preserve">” </w:t>
      </w:r>
      <w:r w:rsidR="00CE7CF8">
        <w:rPr>
          <w:lang w:eastAsia="en-GB"/>
        </w:rPr>
        <w:t>(</w:t>
      </w:r>
      <w:hyperlink r:id="rId6" w:history="1">
        <w:r w:rsidR="00CE7CF8" w:rsidRPr="005C57ED">
          <w:rPr>
            <w:rStyle w:val="Hyperlink"/>
            <w:lang w:eastAsia="en-GB"/>
          </w:rPr>
          <w:t>http://www.ihes.fr/~zinovyev/princmanif2006/</w:t>
        </w:r>
      </w:hyperlink>
      <w:r w:rsidR="00CE7CF8">
        <w:rPr>
          <w:lang w:eastAsia="en-GB"/>
        </w:rPr>
        <w:t xml:space="preserve">) </w:t>
      </w:r>
      <w:r w:rsidR="008A08CE">
        <w:rPr>
          <w:lang w:eastAsia="en-GB"/>
        </w:rPr>
        <w:t>contains 102 instances with 10</w:t>
      </w:r>
      <w:r>
        <w:rPr>
          <w:lang w:eastAsia="en-GB"/>
        </w:rPr>
        <w:t>,</w:t>
      </w:r>
      <w:r w:rsidR="008A08CE">
        <w:rPr>
          <w:lang w:eastAsia="en-GB"/>
        </w:rPr>
        <w:t>387</w:t>
      </w:r>
      <w:r>
        <w:rPr>
          <w:lang w:eastAsia="en-GB"/>
        </w:rPr>
        <w:t xml:space="preserve"> attributes.</w:t>
      </w:r>
    </w:p>
    <w:p w:rsidR="003D5076" w:rsidRDefault="003D5076" w:rsidP="003D5076">
      <w:pPr>
        <w:rPr>
          <w:lang w:eastAsia="en-GB"/>
        </w:rPr>
      </w:pPr>
      <w:r>
        <w:rPr>
          <w:lang w:eastAsia="en-GB"/>
        </w:rPr>
        <w:t xml:space="preserve">There are 35 classes defined in database. Several classes have one or two instances. All such classes were united into group ‘other’. As a result we have 19 individual classes and 1 combined class (see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_Ref517516085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486253">
        <w:t xml:space="preserve">Table </w:t>
      </w:r>
      <w:r w:rsidR="00486253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>).</w:t>
      </w:r>
    </w:p>
    <w:p w:rsidR="003D5076" w:rsidRDefault="003D5076" w:rsidP="003D5076">
      <w:pPr>
        <w:pStyle w:val="Caption"/>
        <w:rPr>
          <w:lang w:eastAsia="en-GB"/>
        </w:rPr>
      </w:pPr>
      <w:bookmarkStart w:id="0" w:name="_Ref517516085"/>
      <w:proofErr w:type="gramStart"/>
      <w:r>
        <w:t xml:space="preserve">Table </w:t>
      </w:r>
      <w:proofErr w:type="gramEnd"/>
      <w:r>
        <w:fldChar w:fldCharType="begin"/>
      </w:r>
      <w:r>
        <w:instrText xml:space="preserve"> SEQ Table \* ARABIC </w:instrText>
      </w:r>
      <w:r>
        <w:fldChar w:fldCharType="separate"/>
      </w:r>
      <w:r w:rsidR="00486253">
        <w:rPr>
          <w:noProof/>
        </w:rPr>
        <w:t>1</w:t>
      </w:r>
      <w:r>
        <w:fldChar w:fldCharType="end"/>
      </w:r>
      <w:bookmarkEnd w:id="0"/>
      <w:proofErr w:type="gramStart"/>
      <w:r>
        <w:t>.</w:t>
      </w:r>
      <w:proofErr w:type="gramEnd"/>
      <w:r>
        <w:t xml:space="preserve"> Class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264"/>
        <w:gridCol w:w="1151"/>
        <w:gridCol w:w="1019"/>
        <w:gridCol w:w="1694"/>
        <w:gridCol w:w="1264"/>
        <w:gridCol w:w="1151"/>
      </w:tblGrid>
      <w:tr w:rsidR="003D5076" w:rsidRPr="004B7EFD" w:rsidTr="007C5CE3">
        <w:tc>
          <w:tcPr>
            <w:tcW w:w="1473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4B7EFD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26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4B7EFD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4B7EFD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4B7EFD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26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4B7EFD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4B7EFD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BRAIN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BLADDER</w:t>
            </w:r>
          </w:p>
        </w:tc>
        <w:tc>
          <w:tcPr>
            <w:tcW w:w="1264" w:type="dxa"/>
            <w:vMerge w:val="restart"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>
              <w:rPr>
                <w:rFonts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1151" w:type="dxa"/>
            <w:vMerge w:val="restart"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ADRENAL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BOWEL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BUFFYCOAT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CERVIX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ESOPHAGUS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DIAPHRAGM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FALLOPIAN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EPIDIDYMUS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GALLBLADDER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MUSCLE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LIVER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PANCREAS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LUNG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PARATHYROID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LYMPHNODE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PERICARDIUM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OVARY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SEMINAL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PROSTATE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SALIVARY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THYMUS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UTERINE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STOCMACH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  <w:vAlign w:val="bottom"/>
          </w:tcPr>
          <w:p w:rsidR="003D5076" w:rsidRDefault="003D5076" w:rsidP="007C5CE3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VAGINA</w:t>
            </w:r>
          </w:p>
        </w:tc>
        <w:tc>
          <w:tcPr>
            <w:tcW w:w="1264" w:type="dxa"/>
            <w:vMerge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  <w:vMerge/>
            <w:vAlign w:val="center"/>
          </w:tcPr>
          <w:p w:rsidR="003D5076" w:rsidRPr="004B7EFD" w:rsidRDefault="003D5076" w:rsidP="007C5CE3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THYROID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TONSIL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3D5076" w:rsidRPr="004B7EFD" w:rsidTr="007C5CE3">
        <w:tc>
          <w:tcPr>
            <w:tcW w:w="1473" w:type="dxa"/>
            <w:vAlign w:val="bottom"/>
          </w:tcPr>
          <w:p w:rsidR="003D5076" w:rsidRPr="004B7EFD" w:rsidRDefault="003D5076" w:rsidP="007C5CE3">
            <w:pPr>
              <w:ind w:firstLine="0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UTERUS</w:t>
            </w:r>
          </w:p>
        </w:tc>
        <w:tc>
          <w:tcPr>
            <w:tcW w:w="1264" w:type="dxa"/>
            <w:vAlign w:val="bottom"/>
          </w:tcPr>
          <w:p w:rsidR="003D5076" w:rsidRPr="004B7EFD" w:rsidRDefault="003D5076" w:rsidP="007C5CE3">
            <w:pPr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4B7EFD">
              <w:rPr>
                <w:rFonts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19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9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64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1" w:type="dxa"/>
          </w:tcPr>
          <w:p w:rsidR="003D5076" w:rsidRPr="004B7EFD" w:rsidRDefault="003D5076" w:rsidP="007C5CE3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</w:tbl>
    <w:p w:rsidR="003D5076" w:rsidRDefault="003D5076" w:rsidP="003D5076">
      <w:pPr>
        <w:pStyle w:val="Heading1"/>
        <w:rPr>
          <w:lang w:eastAsia="en-GB"/>
        </w:rPr>
      </w:pPr>
      <w:r>
        <w:rPr>
          <w:lang w:eastAsia="en-GB"/>
        </w:rPr>
        <w:t>Feature/record removing</w:t>
      </w:r>
    </w:p>
    <w:p w:rsidR="008756A9" w:rsidRDefault="008A08CE" w:rsidP="008756A9">
      <w:pPr>
        <w:rPr>
          <w:lang w:eastAsia="en-GB"/>
        </w:rPr>
      </w:pPr>
      <w:r>
        <w:rPr>
          <w:lang w:eastAsia="en-GB"/>
        </w:rPr>
        <w:t xml:space="preserve">Unfortunately database contains missed values. To resolve this problem </w:t>
      </w:r>
      <w:r w:rsidR="00C72074">
        <w:rPr>
          <w:lang w:eastAsia="en-GB"/>
        </w:rPr>
        <w:t>I decide to use procedure of record/features removing with following algorithm: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For each record calculate fraction of missed values.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For each attribute calculate fraction of missed values.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Select record with maximal fraction of missed </w:t>
      </w:r>
      <w:proofErr w:type="gramStart"/>
      <w:r>
        <w:rPr>
          <w:lang w:eastAsia="en-GB"/>
        </w:rPr>
        <w:t xml:space="preserve">values </w:t>
      </w:r>
      <w:proofErr w:type="gramEnd"/>
      <m:oMath>
        <m:r>
          <w:rPr>
            <w:rFonts w:ascii="Cambria Math" w:hAnsi="Cambria Math"/>
            <w:lang w:eastAsia="en-GB"/>
          </w:rPr>
          <m:t>r</m:t>
        </m:r>
      </m:oMath>
      <w:r>
        <w:rPr>
          <w:lang w:eastAsia="en-GB"/>
        </w:rPr>
        <w:t>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Select feature with </w:t>
      </w:r>
      <w:r>
        <w:rPr>
          <w:lang w:eastAsia="en-GB"/>
        </w:rPr>
        <w:t xml:space="preserve">maximal fraction of missed </w:t>
      </w:r>
      <w:proofErr w:type="gramStart"/>
      <w:r>
        <w:rPr>
          <w:lang w:eastAsia="en-GB"/>
        </w:rPr>
        <w:t>values</w:t>
      </w:r>
      <w:r>
        <w:rPr>
          <w:lang w:eastAsia="en-GB"/>
        </w:rPr>
        <w:t xml:space="preserve"> </w:t>
      </w:r>
      <w:proofErr w:type="gramEnd"/>
      <m:oMath>
        <m:r>
          <w:rPr>
            <w:rFonts w:ascii="Cambria Math" w:hAnsi="Cambria Math"/>
            <w:lang w:eastAsia="en-GB"/>
          </w:rPr>
          <m:t>f</m:t>
        </m:r>
      </m:oMath>
      <w:r>
        <w:rPr>
          <w:lang w:eastAsia="en-GB"/>
        </w:rPr>
        <w:t>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>If we have only one feature with missed values then remove this feature. Stop.</w:t>
      </w:r>
    </w:p>
    <w:p w:rsid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If we have only one </w:t>
      </w:r>
      <w:r>
        <w:rPr>
          <w:lang w:eastAsia="en-GB"/>
        </w:rPr>
        <w:t>record</w:t>
      </w:r>
      <w:r>
        <w:rPr>
          <w:lang w:eastAsia="en-GB"/>
        </w:rPr>
        <w:t xml:space="preserve"> with missed values then remove this </w:t>
      </w:r>
      <w:r>
        <w:rPr>
          <w:lang w:eastAsia="en-GB"/>
        </w:rPr>
        <w:t>record</w:t>
      </w:r>
      <w:r>
        <w:rPr>
          <w:lang w:eastAsia="en-GB"/>
        </w:rPr>
        <w:t>. Stop.</w:t>
      </w:r>
    </w:p>
    <w:p w:rsidR="00C72074" w:rsidRP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lang w:eastAsia="en-GB"/>
        </w:rPr>
        <w:t xml:space="preserve">If </w:t>
      </w:r>
      <m:oMath>
        <m:r>
          <w:rPr>
            <w:rFonts w:ascii="Cambria Math" w:hAnsi="Cambria Math"/>
            <w:lang w:eastAsia="en-GB"/>
          </w:rPr>
          <m:t>f&gt;r</m:t>
        </m:r>
      </m:oMath>
      <w:r>
        <w:rPr>
          <w:rFonts w:eastAsiaTheme="minorEastAsia"/>
          <w:lang w:eastAsia="en-GB"/>
        </w:rPr>
        <w:t xml:space="preserve"> then remove feature.</w:t>
      </w:r>
    </w:p>
    <w:p w:rsidR="00C72074" w:rsidRPr="00C72074" w:rsidRDefault="00C72074" w:rsidP="00C72074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Theme="minorEastAsia"/>
          <w:lang w:eastAsia="en-GB"/>
        </w:rPr>
        <w:t xml:space="preserve">If </w:t>
      </w:r>
      <m:oMath>
        <m:r>
          <w:rPr>
            <w:rFonts w:ascii="Cambria Math" w:eastAsiaTheme="minorEastAsia" w:hAnsi="Cambria Math"/>
            <w:lang w:eastAsia="en-GB"/>
          </w:rPr>
          <m:t>r&gt;f</m:t>
        </m:r>
      </m:oMath>
      <w:r>
        <w:rPr>
          <w:rFonts w:eastAsiaTheme="minorEastAsia"/>
          <w:lang w:eastAsia="en-GB"/>
        </w:rPr>
        <w:t xml:space="preserve"> then remove record.</w:t>
      </w:r>
    </w:p>
    <w:p w:rsidR="00D74C52" w:rsidRDefault="00D74C52" w:rsidP="00D74C52">
      <w:pPr>
        <w:rPr>
          <w:lang w:eastAsia="en-GB"/>
        </w:rPr>
      </w:pPr>
      <w:r>
        <w:rPr>
          <w:lang w:eastAsia="en-GB"/>
        </w:rPr>
        <w:t>At the beginning we have missed values in all records and in 10</w:t>
      </w:r>
      <w:proofErr w:type="gramStart"/>
      <w:r>
        <w:rPr>
          <w:lang w:eastAsia="en-GB"/>
        </w:rPr>
        <w:t>,1090</w:t>
      </w:r>
      <w:proofErr w:type="gramEnd"/>
      <w:r>
        <w:rPr>
          <w:lang w:eastAsia="en-GB"/>
        </w:rPr>
        <w:t xml:space="preserve"> features among </w:t>
      </w:r>
      <w:r>
        <w:rPr>
          <w:lang w:eastAsia="en-GB"/>
        </w:rPr>
        <w:t>10,387</w:t>
      </w:r>
      <w:r>
        <w:rPr>
          <w:lang w:eastAsia="en-GB"/>
        </w:rPr>
        <w:t xml:space="preserve">. There is record with 33.3% of missed values and attribute with 24.5% </w:t>
      </w:r>
      <w:r>
        <w:rPr>
          <w:lang w:eastAsia="en-GB"/>
        </w:rPr>
        <w:t>of missed values</w:t>
      </w:r>
      <w:r>
        <w:rPr>
          <w:lang w:eastAsia="en-GB"/>
        </w:rPr>
        <w:t>.</w:t>
      </w:r>
    </w:p>
    <w:p w:rsidR="004B7EFD" w:rsidRDefault="00BD5963" w:rsidP="00D74C52">
      <w:pPr>
        <w:rPr>
          <w:lang w:eastAsia="en-GB"/>
        </w:rPr>
      </w:pPr>
      <w:r>
        <w:rPr>
          <w:lang w:eastAsia="en-GB"/>
        </w:rPr>
        <w:t>After de-gapping database we have</w:t>
      </w:r>
      <w:r w:rsidR="00D74C52">
        <w:rPr>
          <w:lang w:eastAsia="en-GB"/>
        </w:rPr>
        <w:t xml:space="preserve"> 66 instances and 1,570 attributes. These means that proposed algorithm </w:t>
      </w:r>
      <w:r w:rsidR="00823D7A">
        <w:rPr>
          <w:lang w:eastAsia="en-GB"/>
        </w:rPr>
        <w:t>is not very appropriate for data cleaning because we lost too many data.</w:t>
      </w:r>
    </w:p>
    <w:p w:rsidR="00B22E3C" w:rsidRDefault="00B22E3C" w:rsidP="00C72074">
      <w:pPr>
        <w:rPr>
          <w:lang w:eastAsia="en-GB"/>
        </w:rPr>
      </w:pPr>
      <w:r>
        <w:rPr>
          <w:lang w:eastAsia="en-GB"/>
        </w:rPr>
        <w:t xml:space="preserve">Classes for ‘cleaned’ database are presented in </w:t>
      </w:r>
      <w:r w:rsidR="007378A8">
        <w:rPr>
          <w:lang w:eastAsia="en-GB"/>
        </w:rPr>
        <w:fldChar w:fldCharType="begin"/>
      </w:r>
      <w:r w:rsidR="007378A8">
        <w:rPr>
          <w:lang w:eastAsia="en-GB"/>
        </w:rPr>
        <w:instrText xml:space="preserve"> REF _Ref517699830 \h </w:instrText>
      </w:r>
      <w:r w:rsidR="007378A8">
        <w:rPr>
          <w:lang w:eastAsia="en-GB"/>
        </w:rPr>
      </w:r>
      <w:r w:rsidR="007378A8">
        <w:rPr>
          <w:lang w:eastAsia="en-GB"/>
        </w:rPr>
        <w:fldChar w:fldCharType="separate"/>
      </w:r>
      <w:r w:rsidR="00486253">
        <w:t xml:space="preserve">Table </w:t>
      </w:r>
      <w:r w:rsidR="00486253">
        <w:rPr>
          <w:noProof/>
        </w:rPr>
        <w:t>2</w:t>
      </w:r>
      <w:r w:rsidR="007378A8">
        <w:rPr>
          <w:lang w:eastAsia="en-GB"/>
        </w:rPr>
        <w:fldChar w:fldCharType="end"/>
      </w:r>
      <w:r w:rsidR="007378A8">
        <w:rPr>
          <w:lang w:eastAsia="en-GB"/>
        </w:rPr>
        <w:t>.</w:t>
      </w:r>
    </w:p>
    <w:p w:rsidR="00B22E3C" w:rsidRDefault="00B22E3C">
      <w:pPr>
        <w:spacing w:after="160" w:line="259" w:lineRule="auto"/>
        <w:ind w:firstLine="0"/>
        <w:jc w:val="left"/>
        <w:rPr>
          <w:lang w:eastAsia="en-GB"/>
        </w:rPr>
      </w:pPr>
      <w:r>
        <w:rPr>
          <w:lang w:eastAsia="en-GB"/>
        </w:rPr>
        <w:br w:type="page"/>
      </w:r>
    </w:p>
    <w:p w:rsidR="004B7EFD" w:rsidRDefault="004B7EFD" w:rsidP="00C72074">
      <w:pPr>
        <w:rPr>
          <w:lang w:eastAsia="en-GB"/>
        </w:rPr>
      </w:pPr>
    </w:p>
    <w:p w:rsidR="00B22E3C" w:rsidRDefault="00B22E3C" w:rsidP="00B22E3C">
      <w:pPr>
        <w:pStyle w:val="Caption"/>
        <w:rPr>
          <w:lang w:eastAsia="en-GB"/>
        </w:rPr>
      </w:pPr>
      <w:bookmarkStart w:id="1" w:name="_Ref517699830"/>
      <w:proofErr w:type="gramStart"/>
      <w:r>
        <w:t xml:space="preserve">Table </w:t>
      </w:r>
      <w:proofErr w:type="gramEnd"/>
      <w:r>
        <w:fldChar w:fldCharType="begin"/>
      </w:r>
      <w:r>
        <w:instrText xml:space="preserve"> SEQ Table \* ARABIC </w:instrText>
      </w:r>
      <w:r>
        <w:fldChar w:fldCharType="separate"/>
      </w:r>
      <w:r w:rsidR="00486253">
        <w:rPr>
          <w:noProof/>
        </w:rPr>
        <w:t>2</w:t>
      </w:r>
      <w:r>
        <w:fldChar w:fldCharType="end"/>
      </w:r>
      <w:bookmarkEnd w:id="1"/>
      <w:proofErr w:type="gramStart"/>
      <w:r>
        <w:t>.</w:t>
      </w:r>
      <w:proofErr w:type="gramEnd"/>
      <w:r>
        <w:t xml:space="preserve"> Class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056"/>
        <w:gridCol w:w="653"/>
        <w:gridCol w:w="774"/>
        <w:gridCol w:w="1680"/>
        <w:gridCol w:w="1650"/>
        <w:gridCol w:w="927"/>
        <w:gridCol w:w="653"/>
      </w:tblGrid>
      <w:tr w:rsidR="00B22E3C" w:rsidRPr="00067A58" w:rsidTr="00067A58">
        <w:tc>
          <w:tcPr>
            <w:tcW w:w="1623" w:type="dxa"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056" w:type="dxa"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53" w:type="dxa"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  <w:tc>
          <w:tcPr>
            <w:tcW w:w="774" w:type="dxa"/>
            <w:tcBorders>
              <w:top w:val="nil"/>
              <w:bottom w:val="nil"/>
            </w:tcBorders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80" w:type="dxa"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1650" w:type="dxa"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Tissue</w:t>
            </w:r>
          </w:p>
        </w:tc>
        <w:tc>
          <w:tcPr>
            <w:tcW w:w="927" w:type="dxa"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Number</w:t>
            </w:r>
          </w:p>
        </w:tc>
        <w:tc>
          <w:tcPr>
            <w:tcW w:w="653" w:type="dxa"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Icon</w:t>
            </w:r>
          </w:p>
        </w:tc>
      </w:tr>
      <w:tr w:rsidR="00B22E3C" w:rsidRPr="00067A58" w:rsidTr="00067A58">
        <w:tc>
          <w:tcPr>
            <w:tcW w:w="1623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ADRENAL</w:t>
            </w:r>
          </w:p>
        </w:tc>
        <w:tc>
          <w:tcPr>
            <w:tcW w:w="1056" w:type="dxa"/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653" w:type="dxa"/>
            <w:vAlign w:val="center"/>
          </w:tcPr>
          <w:p w:rsidR="00B22E3C" w:rsidRPr="00067A58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180" w:dyaOrig="2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9.05pt;height:11.4pt" o:ole="">
                  <v:imagedata r:id="rId7" o:title=""/>
                </v:shape>
                <o:OLEObject Type="Embed" ProgID="PBrush" ShapeID="_x0000_i1032" DrawAspect="Content" ObjectID="_1591454317" r:id="rId8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BLADDER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MUSCLE</w:t>
            </w:r>
          </w:p>
        </w:tc>
        <w:tc>
          <w:tcPr>
            <w:tcW w:w="927" w:type="dxa"/>
            <w:vMerge w:val="restart"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rFonts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53" w:type="dxa"/>
            <w:vMerge w:val="restart"/>
            <w:vAlign w:val="center"/>
          </w:tcPr>
          <w:p w:rsidR="00B22E3C" w:rsidRPr="00E448F7" w:rsidRDefault="00E448F7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>
              <w:object w:dxaOrig="156" w:dyaOrig="156">
                <v:shape id="_x0000_i1033" type="#_x0000_t75" style="width:7.7pt;height:7.7pt" o:ole="">
                  <v:imagedata r:id="rId9" o:title=""/>
                </v:shape>
                <o:OLEObject Type="Embed" ProgID="PBrush" ShapeID="_x0000_i1033" DrawAspect="Content" ObjectID="_1591454318" r:id="rId10"/>
              </w:object>
            </w:r>
          </w:p>
        </w:tc>
      </w:tr>
      <w:tr w:rsidR="00B22E3C" w:rsidRPr="00067A58" w:rsidTr="00067A58">
        <w:trPr>
          <w:trHeight w:val="132"/>
        </w:trPr>
        <w:tc>
          <w:tcPr>
            <w:tcW w:w="1623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BRAIN</w:t>
            </w:r>
          </w:p>
        </w:tc>
        <w:tc>
          <w:tcPr>
            <w:tcW w:w="1056" w:type="dxa"/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53" w:type="dxa"/>
            <w:vAlign w:val="center"/>
          </w:tcPr>
          <w:p w:rsidR="00B22E3C" w:rsidRPr="00067A58" w:rsidRDefault="007378A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156" w:dyaOrig="156">
                <v:shape id="_x0000_i1025" type="#_x0000_t75" style="width:7.7pt;height:7.7pt" o:ole="">
                  <v:imagedata r:id="rId11" o:title=""/>
                </v:shape>
                <o:OLEObject Type="Embed" ProgID="PBrush" ShapeID="_x0000_i1025" DrawAspect="Content" ObjectID="_1591454319" r:id="rId12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BOWEL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OVARY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ESOPHAGUS</w:t>
            </w:r>
          </w:p>
        </w:tc>
        <w:tc>
          <w:tcPr>
            <w:tcW w:w="1056" w:type="dxa"/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center"/>
          </w:tcPr>
          <w:p w:rsidR="00B22E3C" w:rsidRPr="00067A58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204" w:dyaOrig="192">
                <v:shape id="_x0000_i1027" type="#_x0000_t75" style="width:10.05pt;height:9.7pt" o:ole="">
                  <v:imagedata r:id="rId13" o:title=""/>
                </v:shape>
                <o:OLEObject Type="Embed" ProgID="PBrush" ShapeID="_x0000_i1027" DrawAspect="Content" ObjectID="_1591454320" r:id="rId14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PARATHYROID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FALLOPIAN</w:t>
            </w:r>
          </w:p>
        </w:tc>
        <w:tc>
          <w:tcPr>
            <w:tcW w:w="1056" w:type="dxa"/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53" w:type="dxa"/>
            <w:vAlign w:val="center"/>
          </w:tcPr>
          <w:p w:rsidR="00B22E3C" w:rsidRPr="00067A58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180" w:dyaOrig="228">
                <v:shape id="_x0000_i1030" type="#_x0000_t75" style="width:9.05pt;height:11.4pt" o:ole="">
                  <v:imagedata r:id="rId15" o:title=""/>
                </v:shape>
                <o:OLEObject Type="Embed" ProgID="PBrush" ShapeID="_x0000_i1030" DrawAspect="Content" ObjectID="_1591454321" r:id="rId16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CERVIX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LUNG</w:t>
            </w:r>
          </w:p>
        </w:tc>
        <w:tc>
          <w:tcPr>
            <w:tcW w:w="1056" w:type="dxa"/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53" w:type="dxa"/>
            <w:vAlign w:val="center"/>
          </w:tcPr>
          <w:p w:rsidR="00B22E3C" w:rsidRPr="00067A58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180" w:dyaOrig="192">
                <v:shape id="_x0000_i1028" type="#_x0000_t75" style="width:9.05pt;height:9.7pt" o:ole="">
                  <v:imagedata r:id="rId17" o:title=""/>
                </v:shape>
                <o:OLEObject Type="Embed" ProgID="PBrush" ShapeID="_x0000_i1028" DrawAspect="Content" ObjectID="_1591454322" r:id="rId18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COLON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STOCMACH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PROSTATE</w:t>
            </w:r>
          </w:p>
        </w:tc>
        <w:tc>
          <w:tcPr>
            <w:tcW w:w="1056" w:type="dxa"/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653" w:type="dxa"/>
            <w:vAlign w:val="center"/>
          </w:tcPr>
          <w:p w:rsidR="00B22E3C" w:rsidRPr="00067A58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204" w:dyaOrig="192">
                <v:shape id="_x0000_i1029" type="#_x0000_t75" style="width:10.05pt;height:9.7pt" o:ole="">
                  <v:imagedata r:id="rId19" o:title=""/>
                </v:shape>
                <o:OLEObject Type="Embed" ProgID="PBrush" ShapeID="_x0000_i1029" DrawAspect="Content" ObjectID="_1591454323" r:id="rId20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DIAPHRAGM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TESTES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SALIVARY</w:t>
            </w:r>
          </w:p>
        </w:tc>
        <w:tc>
          <w:tcPr>
            <w:tcW w:w="1056" w:type="dxa"/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653" w:type="dxa"/>
            <w:vAlign w:val="center"/>
          </w:tcPr>
          <w:p w:rsidR="00B22E3C" w:rsidRPr="00067A58" w:rsidRDefault="007378A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156" w:dyaOrig="156">
                <v:shape id="_x0000_i1026" type="#_x0000_t75" style="width:7.7pt;height:7.7pt" o:ole="">
                  <v:imagedata r:id="rId21" o:title=""/>
                </v:shape>
                <o:OLEObject Type="Embed" ProgID="PBrush" ShapeID="_x0000_i1026" DrawAspect="Content" ObjectID="_1591454324" r:id="rId22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HEART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THYMUS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tcBorders>
              <w:bottom w:val="single" w:sz="4" w:space="0" w:color="auto"/>
            </w:tcBorders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THYROID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53" w:type="dxa"/>
            <w:tcBorders>
              <w:bottom w:val="single" w:sz="4" w:space="0" w:color="auto"/>
            </w:tcBorders>
            <w:vAlign w:val="center"/>
          </w:tcPr>
          <w:p w:rsidR="00B22E3C" w:rsidRPr="00067A58" w:rsidRDefault="00067A58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  <w:r w:rsidRPr="00067A58">
              <w:rPr>
                <w:sz w:val="20"/>
                <w:szCs w:val="20"/>
              </w:rPr>
              <w:object w:dxaOrig="180" w:dyaOrig="228">
                <v:shape id="_x0000_i1031" type="#_x0000_t75" style="width:9.05pt;height:11.4pt" o:ole="">
                  <v:imagedata r:id="rId23" o:title=""/>
                </v:shape>
                <o:OLEObject Type="Embed" ProgID="PBrush" ShapeID="_x0000_i1031" DrawAspect="Content" ObjectID="_1591454325" r:id="rId24"/>
              </w:object>
            </w:r>
          </w:p>
        </w:tc>
        <w:tc>
          <w:tcPr>
            <w:tcW w:w="774" w:type="dxa"/>
            <w:tcBorders>
              <w:top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KIDNEY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TONSIL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tcBorders>
              <w:left w:val="nil"/>
              <w:bottom w:val="nil"/>
              <w:right w:val="nil"/>
            </w:tcBorders>
            <w:vAlign w:val="bottom"/>
          </w:tcPr>
          <w:p w:rsidR="00B22E3C" w:rsidRPr="00067A58" w:rsidRDefault="00B22E3C" w:rsidP="00B22E3C">
            <w:pPr>
              <w:ind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left w:val="nil"/>
              <w:bottom w:val="nil"/>
              <w:right w:val="nil"/>
            </w:tcBorders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  <w:vAlign w:val="center"/>
          </w:tcPr>
          <w:p w:rsidR="00B22E3C" w:rsidRPr="00067A58" w:rsidRDefault="00B22E3C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LIVER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UTERINE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  <w:tr w:rsidR="00B22E3C" w:rsidRPr="00067A58" w:rsidTr="00067A58"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E3C" w:rsidRPr="00067A58" w:rsidRDefault="00B22E3C" w:rsidP="00B22E3C">
            <w:pPr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22E3C" w:rsidRPr="00067A58" w:rsidRDefault="00B22E3C" w:rsidP="00B22E3C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E3C" w:rsidRPr="00067A58" w:rsidRDefault="00B22E3C" w:rsidP="007378A8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</w:tcBorders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LYMPHNODE</w:t>
            </w:r>
          </w:p>
        </w:tc>
        <w:tc>
          <w:tcPr>
            <w:tcW w:w="1650" w:type="dxa"/>
            <w:vAlign w:val="bottom"/>
          </w:tcPr>
          <w:p w:rsidR="00B22E3C" w:rsidRPr="00067A58" w:rsidRDefault="00B22E3C" w:rsidP="00B22E3C">
            <w:pPr>
              <w:ind w:firstLine="0"/>
              <w:rPr>
                <w:color w:val="000000"/>
                <w:sz w:val="20"/>
                <w:szCs w:val="20"/>
              </w:rPr>
            </w:pPr>
            <w:r w:rsidRPr="00067A58">
              <w:rPr>
                <w:color w:val="000000"/>
                <w:sz w:val="20"/>
                <w:szCs w:val="20"/>
              </w:rPr>
              <w:t>UTERUS</w:t>
            </w:r>
          </w:p>
        </w:tc>
        <w:tc>
          <w:tcPr>
            <w:tcW w:w="927" w:type="dxa"/>
            <w:vMerge/>
          </w:tcPr>
          <w:p w:rsidR="00B22E3C" w:rsidRPr="00067A58" w:rsidRDefault="00B22E3C" w:rsidP="00B22E3C">
            <w:pPr>
              <w:ind w:firstLine="0"/>
              <w:rPr>
                <w:rFonts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3" w:type="dxa"/>
            <w:vMerge/>
            <w:vAlign w:val="center"/>
          </w:tcPr>
          <w:p w:rsidR="00B22E3C" w:rsidRPr="00067A58" w:rsidRDefault="00B22E3C" w:rsidP="00B22E3C">
            <w:pPr>
              <w:ind w:firstLine="0"/>
              <w:jc w:val="center"/>
              <w:rPr>
                <w:rFonts w:cs="Times New Roman"/>
                <w:sz w:val="20"/>
                <w:szCs w:val="20"/>
                <w:lang w:eastAsia="en-GB"/>
              </w:rPr>
            </w:pPr>
          </w:p>
        </w:tc>
      </w:tr>
    </w:tbl>
    <w:p w:rsidR="00FA050A" w:rsidRDefault="00FA050A" w:rsidP="007378A8">
      <w:pPr>
        <w:pStyle w:val="Caption"/>
      </w:pPr>
      <w:proofErr w:type="gramStart"/>
      <w:r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-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-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-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-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-1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-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-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1-4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2-1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2-2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2-3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2-4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3-1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3-2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3-3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3-4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7378A8">
      <w:pPr>
        <w:pStyle w:val="Caption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4-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4-2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4-3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4-4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F7" w:rsidRDefault="00FA050A" w:rsidP="007378A8">
      <w:pPr>
        <w:pStyle w:val="Caption"/>
      </w:pPr>
      <w:proofErr w:type="gramStart"/>
      <w:r>
        <w:t>f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5-1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5-3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A8" w:rsidRDefault="007378A8" w:rsidP="007378A8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486253">
        <w:rPr>
          <w:noProof/>
        </w:rPr>
        <w:t>1</w:t>
      </w:r>
      <w:r>
        <w:fldChar w:fldCharType="end"/>
      </w:r>
      <w:proofErr w:type="gramStart"/>
      <w:r>
        <w:t>.</w:t>
      </w:r>
      <w:proofErr w:type="gramEnd"/>
      <w:r>
        <w:t xml:space="preserve"> Fitting of </w:t>
      </w:r>
      <w:proofErr w:type="spellStart"/>
      <w:r>
        <w:t>ElMap</w:t>
      </w:r>
      <w:proofErr w:type="spellEnd"/>
      <w:r>
        <w:t xml:space="preserve"> without restart for (top down) with (left to right) 3D image, projection onto nodes, onto edges and onto faces; a – without training; b – </w:t>
      </w:r>
      <w:r w:rsidRPr="004C3BF7">
        <w:t>'stretch', 0.01, 'bend', 0.1</w:t>
      </w:r>
      <w:r>
        <w:t xml:space="preserve">; c – </w:t>
      </w:r>
      <w:r w:rsidRPr="004C3BF7">
        <w:t>'stretch', 0, 'bend', 0.1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0</w:t>
      </w:r>
      <w:r w:rsidRPr="004C3BF7">
        <w:t>1</w:t>
      </w:r>
      <w:r>
        <w:t>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0.2; f</w:t>
      </w:r>
      <w:r w:rsidRPr="00424C4B">
        <w:t xml:space="preserve"> </w:t>
      </w:r>
      <w:r>
        <w:t xml:space="preserve">– </w:t>
      </w:r>
      <w:r w:rsidRPr="004C3BF7">
        <w:t>'stretch', 0, 'bend', 0.</w:t>
      </w:r>
      <w:r>
        <w:t>5</w:t>
      </w:r>
    </w:p>
    <w:p w:rsidR="00FB6119" w:rsidRDefault="00FB6119" w:rsidP="00FA050A">
      <w:pPr>
        <w:pStyle w:val="Caption"/>
      </w:pPr>
      <w:bookmarkStart w:id="2" w:name="_Ref517445747"/>
      <w:proofErr w:type="gramStart"/>
      <w:r>
        <w:lastRenderedPageBreak/>
        <w:t>a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0-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0-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0-3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0-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b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1-1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1-2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1-3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1-4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c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2-1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2-2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2-3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2-4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A050A">
      <w:pPr>
        <w:pStyle w:val="Caption"/>
      </w:pPr>
      <w:proofErr w:type="gramStart"/>
      <w:r>
        <w:t>d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3-1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3-2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3-3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3-4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B6119" w:rsidP="00FA050A">
      <w:pPr>
        <w:pStyle w:val="Caption"/>
      </w:pPr>
      <w:proofErr w:type="gramStart"/>
      <w:r>
        <w:t>e</w:t>
      </w:r>
      <w:proofErr w:type="gramEnd"/>
      <w:r>
        <w:t xml:space="preserve"> </w:t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4-1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4-2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4-3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335600" cy="1000800"/>
            <wp:effectExtent l="0" t="0" r="0" b="889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4-4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0A" w:rsidRDefault="00FA050A" w:rsidP="00FA050A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486253">
        <w:rPr>
          <w:noProof/>
        </w:rPr>
        <w:t>2</w:t>
      </w:r>
      <w:r>
        <w:fldChar w:fldCharType="end"/>
      </w:r>
      <w:bookmarkEnd w:id="2"/>
      <w:proofErr w:type="gramStart"/>
      <w:r>
        <w:t>.</w:t>
      </w:r>
      <w:proofErr w:type="gramEnd"/>
      <w:r>
        <w:t xml:space="preserve"> Fitting of </w:t>
      </w:r>
      <w:proofErr w:type="spellStart"/>
      <w:r>
        <w:t>ElMap</w:t>
      </w:r>
      <w:proofErr w:type="spellEnd"/>
      <w:r>
        <w:t xml:space="preserve"> without restart for with (left to right) 3D image, projection onto nodes, onto edges and onto faces; a – without training; b – </w:t>
      </w:r>
      <w:r w:rsidRPr="004C3BF7">
        <w:t>'stretch', 0.01, 'bend', 1</w:t>
      </w:r>
      <w:r>
        <w:t xml:space="preserve">; c – </w:t>
      </w:r>
      <w:r w:rsidRPr="004C3BF7">
        <w:t>'stretch', 0, 'bend', 1</w:t>
      </w:r>
      <w:r>
        <w:t>;</w:t>
      </w:r>
      <w:r w:rsidRPr="00424C4B">
        <w:t xml:space="preserve"> </w:t>
      </w:r>
      <w:r>
        <w:t xml:space="preserve">d – </w:t>
      </w:r>
      <w:r w:rsidRPr="004C3BF7">
        <w:t>'stretch', 0, 'bend', 0.</w:t>
      </w:r>
      <w:r>
        <w:t>5;</w:t>
      </w:r>
      <w:r w:rsidRPr="00424C4B">
        <w:t xml:space="preserve"> </w:t>
      </w:r>
      <w:r>
        <w:t xml:space="preserve">e – </w:t>
      </w:r>
      <w:r w:rsidRPr="004C3BF7">
        <w:t>'stretch', 0</w:t>
      </w:r>
      <w:r>
        <w:t>, 'bend', 0.1</w:t>
      </w:r>
    </w:p>
    <w:p w:rsidR="00FA050A" w:rsidRDefault="00FA050A" w:rsidP="00FA050A">
      <w:r>
        <w:t xml:space="preserve">Spend time is presented in </w:t>
      </w:r>
      <w:r w:rsidR="00486253">
        <w:fldChar w:fldCharType="begin"/>
      </w:r>
      <w:r w:rsidR="00486253">
        <w:instrText xml:space="preserve"> REF _Ref517712286 \h </w:instrText>
      </w:r>
      <w:r w:rsidR="00486253">
        <w:fldChar w:fldCharType="separate"/>
      </w:r>
      <w:r w:rsidR="00486253">
        <w:t xml:space="preserve">Table </w:t>
      </w:r>
      <w:r w:rsidR="00486253">
        <w:rPr>
          <w:noProof/>
        </w:rPr>
        <w:t>3</w:t>
      </w:r>
      <w:r w:rsidR="00486253">
        <w:fldChar w:fldCharType="end"/>
      </w:r>
      <w:r w:rsidR="00486253">
        <w:t>.</w:t>
      </w:r>
    </w:p>
    <w:p w:rsidR="00FA050A" w:rsidRDefault="00FA050A" w:rsidP="00FA050A">
      <w:pPr>
        <w:pStyle w:val="Caption"/>
        <w:spacing w:before="240"/>
      </w:pPr>
      <w:bookmarkStart w:id="3" w:name="_Ref517712286"/>
      <w:proofErr w:type="gramStart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86253">
        <w:rPr>
          <w:noProof/>
        </w:rPr>
        <w:t>3</w:t>
      </w:r>
      <w:r>
        <w:fldChar w:fldCharType="end"/>
      </w:r>
      <w:bookmarkEnd w:id="3"/>
      <w:r>
        <w:t>.</w:t>
      </w:r>
      <w:proofErr w:type="gramEnd"/>
      <w:r>
        <w:t xml:space="preserve"> Times for separate operations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7"/>
        <w:gridCol w:w="1183"/>
        <w:gridCol w:w="1183"/>
        <w:gridCol w:w="222"/>
        <w:gridCol w:w="222"/>
        <w:gridCol w:w="222"/>
      </w:tblGrid>
      <w:tr w:rsidR="00FA050A" w:rsidRPr="00FB6119" w:rsidTr="00FA050A">
        <w:trPr>
          <w:jc w:val="center"/>
        </w:trPr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Operation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1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Time map 2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</w:p>
        </w:tc>
      </w:tr>
      <w:tr w:rsidR="00FA050A" w:rsidRPr="00FB6119" w:rsidTr="00FA050A">
        <w:trPr>
          <w:jc w:val="center"/>
        </w:trPr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Initialisation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0.0204</w:t>
            </w:r>
          </w:p>
        </w:tc>
        <w:tc>
          <w:tcPr>
            <w:tcW w:w="0" w:type="auto"/>
          </w:tcPr>
          <w:p w:rsidR="00FA050A" w:rsidRPr="00FB6119" w:rsidRDefault="00FB6119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0.0164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FA050A" w:rsidRPr="00FB6119" w:rsidTr="00FA050A">
        <w:trPr>
          <w:jc w:val="center"/>
        </w:trPr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b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0.0112</w:t>
            </w:r>
          </w:p>
        </w:tc>
        <w:tc>
          <w:tcPr>
            <w:tcW w:w="0" w:type="auto"/>
          </w:tcPr>
          <w:p w:rsidR="00FA050A" w:rsidRPr="00FB6119" w:rsidRDefault="00FB6119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0.0149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FA050A" w:rsidRPr="00FB6119" w:rsidTr="00FA050A">
        <w:trPr>
          <w:jc w:val="center"/>
        </w:trPr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c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0.0108</w:t>
            </w:r>
          </w:p>
        </w:tc>
        <w:tc>
          <w:tcPr>
            <w:tcW w:w="0" w:type="auto"/>
          </w:tcPr>
          <w:p w:rsidR="00FA050A" w:rsidRPr="00FB6119" w:rsidRDefault="00FB6119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0.0131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FA050A" w:rsidRPr="00FB6119" w:rsidTr="00FA050A">
        <w:trPr>
          <w:jc w:val="center"/>
        </w:trPr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d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0.0062</w:t>
            </w:r>
          </w:p>
        </w:tc>
        <w:tc>
          <w:tcPr>
            <w:tcW w:w="0" w:type="auto"/>
          </w:tcPr>
          <w:p w:rsidR="00FA050A" w:rsidRPr="00FB6119" w:rsidRDefault="00FB6119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0.009</w:t>
            </w:r>
            <w:r w:rsidRPr="00FB611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FA050A" w:rsidRPr="00FB6119" w:rsidTr="00FA050A">
        <w:trPr>
          <w:jc w:val="center"/>
        </w:trPr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e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0.0072</w:t>
            </w:r>
          </w:p>
        </w:tc>
        <w:tc>
          <w:tcPr>
            <w:tcW w:w="0" w:type="auto"/>
          </w:tcPr>
          <w:p w:rsidR="00FA050A" w:rsidRPr="00FB6119" w:rsidRDefault="00FB6119" w:rsidP="00FB6119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0.008</w:t>
            </w:r>
            <w:r w:rsidRPr="00FB611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</w:tr>
      <w:tr w:rsidR="00FA050A" w:rsidRPr="00FB6119" w:rsidTr="00FA050A">
        <w:trPr>
          <w:jc w:val="center"/>
        </w:trPr>
        <w:tc>
          <w:tcPr>
            <w:tcW w:w="0" w:type="auto"/>
          </w:tcPr>
          <w:p w:rsidR="00FA050A" w:rsidRPr="00FB6119" w:rsidRDefault="00FA050A" w:rsidP="00FA050A">
            <w:pPr>
              <w:ind w:firstLine="0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Learning f</w:t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t>0.0082</w:t>
            </w:r>
          </w:p>
        </w:tc>
        <w:tc>
          <w:tcPr>
            <w:tcW w:w="0" w:type="auto"/>
          </w:tcPr>
          <w:p w:rsidR="00FA050A" w:rsidRPr="00FB6119" w:rsidRDefault="00FB6119" w:rsidP="00FB6119">
            <w:pPr>
              <w:ind w:firstLine="0"/>
              <w:jc w:val="center"/>
              <w:rPr>
                <w:sz w:val="20"/>
                <w:szCs w:val="20"/>
              </w:rPr>
            </w:pPr>
            <w:r w:rsidRPr="00FB6119">
              <w:rPr>
                <w:sz w:val="20"/>
                <w:szCs w:val="20"/>
              </w:rPr>
              <w:noBreakHyphen/>
            </w: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FA050A" w:rsidRPr="00FB6119" w:rsidRDefault="00FA050A" w:rsidP="00FA050A">
            <w:pPr>
              <w:ind w:firstLine="0"/>
              <w:jc w:val="right"/>
              <w:rPr>
                <w:sz w:val="20"/>
                <w:szCs w:val="20"/>
              </w:rPr>
            </w:pPr>
          </w:p>
        </w:tc>
      </w:tr>
    </w:tbl>
    <w:p w:rsidR="00FA050A" w:rsidRDefault="00FB6119" w:rsidP="00FB6119">
      <w:pPr>
        <w:spacing w:before="240"/>
      </w:pPr>
      <w:r>
        <w:t>Final maps of two approaches are more or less the same:</w:t>
      </w:r>
    </w:p>
    <w:p w:rsidR="00486253" w:rsidRDefault="00486253" w:rsidP="00FB6119">
      <w:pPr>
        <w:spacing w:before="240"/>
        <w:ind w:firstLine="0"/>
      </w:pPr>
      <w:r>
        <w:rPr>
          <w:noProof/>
          <w:lang w:eastAsia="en-GB"/>
        </w:rPr>
        <w:lastRenderedPageBreak/>
        <w:drawing>
          <wp:inline distT="0" distB="0" distL="0" distR="0" wp14:anchorId="46F1BAFA" wp14:editId="429ED625">
            <wp:extent cx="2671200" cy="200160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5-2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5ADE5F0A" wp14:editId="1FF0DB20">
            <wp:extent cx="2671200" cy="20016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4-2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Default="00FB6119" w:rsidP="00FB6119">
      <w:pPr>
        <w:spacing w:before="240"/>
        <w:ind w:firstLine="0"/>
      </w:pPr>
      <w:r>
        <w:rPr>
          <w:noProof/>
          <w:lang w:eastAsia="en-GB"/>
        </w:rPr>
        <w:drawing>
          <wp:inline distT="0" distB="0" distL="0" distR="0" wp14:anchorId="14572961" wp14:editId="6EDB2828">
            <wp:extent cx="2671200" cy="20016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5-4.p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22A97F7" wp14:editId="3714A23E">
            <wp:extent cx="2671200" cy="2001600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4-4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19" w:rsidRPr="00FA050A" w:rsidRDefault="00FB6119" w:rsidP="00FB6119">
      <w:pPr>
        <w:pStyle w:val="Caption"/>
      </w:pPr>
      <w:proofErr w:type="gramStart"/>
      <w:r>
        <w:t xml:space="preserve">Figure 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486253">
        <w:rPr>
          <w:noProof/>
        </w:rPr>
        <w:t>3</w:t>
      </w:r>
      <w:r>
        <w:fldChar w:fldCharType="end"/>
      </w:r>
      <w:proofErr w:type="gramStart"/>
      <w:r>
        <w:t>.</w:t>
      </w:r>
      <w:proofErr w:type="gramEnd"/>
      <w:r>
        <w:t xml:space="preserve"> Final maps: map 1 (left) and map 2 (right)</w:t>
      </w:r>
    </w:p>
    <w:p w:rsidR="008756A9" w:rsidRDefault="00CB4B63" w:rsidP="00FC56B6">
      <w:pPr>
        <w:pStyle w:val="Heading1"/>
      </w:pPr>
      <w:r>
        <w:t xml:space="preserve">Data repairing </w:t>
      </w:r>
    </w:p>
    <w:p w:rsidR="00CB4B63" w:rsidRDefault="00CB4B63" w:rsidP="00CB4B63">
      <w:r>
        <w:t xml:space="preserve">There are many methods of data imputation and data repairing. </w:t>
      </w:r>
    </w:p>
    <w:p w:rsidR="00CB4B63" w:rsidRDefault="00CB4B63" w:rsidP="00CB4B63"/>
    <w:p w:rsidR="00CB4B63" w:rsidRDefault="00CB4B63" w:rsidP="00CB4B63"/>
    <w:p w:rsidR="00CB4B63" w:rsidRPr="00CB4B63" w:rsidRDefault="00CB4B63" w:rsidP="00CB4B63"/>
    <w:p w:rsidR="00FB6119" w:rsidRDefault="00FB6119" w:rsidP="00FC56B6">
      <w:bookmarkStart w:id="4" w:name="_GoBack"/>
      <w:bookmarkEnd w:id="4"/>
    </w:p>
    <w:p w:rsidR="007378A8" w:rsidRDefault="007378A8" w:rsidP="007378A8">
      <w:pPr>
        <w:pStyle w:val="Heading1"/>
        <w:numPr>
          <w:ilvl w:val="0"/>
          <w:numId w:val="0"/>
        </w:numPr>
        <w:rPr>
          <w:lang w:eastAsia="en-GB"/>
        </w:rPr>
      </w:pPr>
      <w:r>
        <w:rPr>
          <w:lang w:eastAsia="en-GB"/>
        </w:rPr>
        <w:t>Reference</w:t>
      </w:r>
    </w:p>
    <w:p w:rsidR="007378A8" w:rsidRPr="00CB4B63" w:rsidRDefault="00CB4B63" w:rsidP="00CB4B63">
      <w:pPr>
        <w:ind w:firstLine="0"/>
        <w:rPr>
          <w:sz w:val="20"/>
          <w:szCs w:val="20"/>
          <w:lang w:eastAsia="en-GB"/>
        </w:rPr>
      </w:pPr>
      <w:r w:rsidRPr="00CB4B63">
        <w:rPr>
          <w:sz w:val="20"/>
          <w:szCs w:val="20"/>
          <w:lang w:eastAsia="en-GB"/>
        </w:rPr>
        <w:t xml:space="preserve">[1] </w:t>
      </w:r>
      <w:r w:rsidR="007378A8" w:rsidRPr="00CB4B63">
        <w:rPr>
          <w:sz w:val="20"/>
          <w:szCs w:val="20"/>
          <w:lang w:eastAsia="en-GB"/>
        </w:rPr>
        <w:t>https://www.researchgate.net/publication/299414114_Missing_data_imputation_toolbox_for_MATLAB</w:t>
      </w:r>
    </w:p>
    <w:p w:rsidR="008270B4" w:rsidRDefault="008270B4" w:rsidP="008270B4">
      <w:pPr>
        <w:rPr>
          <w:noProof/>
          <w:sz w:val="20"/>
          <w:szCs w:val="20"/>
          <w:lang w:eastAsia="en-GB"/>
        </w:rPr>
      </w:pPr>
    </w:p>
    <w:sectPr w:rsidR="0082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31890"/>
    <w:multiLevelType w:val="hybridMultilevel"/>
    <w:tmpl w:val="7A2A3DDA"/>
    <w:lvl w:ilvl="0" w:tplc="795E8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05F3"/>
    <w:multiLevelType w:val="hybridMultilevel"/>
    <w:tmpl w:val="BBDCA180"/>
    <w:lvl w:ilvl="0" w:tplc="2258F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250898"/>
    <w:multiLevelType w:val="multilevel"/>
    <w:tmpl w:val="BECA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5B1F0E"/>
    <w:multiLevelType w:val="multilevel"/>
    <w:tmpl w:val="B9AE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D1119E"/>
    <w:multiLevelType w:val="multilevel"/>
    <w:tmpl w:val="99C80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0"/>
  </w:num>
  <w:num w:numId="9">
    <w:abstractNumId w:val="0"/>
  </w:num>
  <w:num w:numId="10">
    <w:abstractNumId w:val="4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A9"/>
    <w:rsid w:val="00003B94"/>
    <w:rsid w:val="0004330B"/>
    <w:rsid w:val="00067A58"/>
    <w:rsid w:val="001559AA"/>
    <w:rsid w:val="0018163B"/>
    <w:rsid w:val="001C4BEE"/>
    <w:rsid w:val="001D5DD0"/>
    <w:rsid w:val="001F6E3D"/>
    <w:rsid w:val="002011C4"/>
    <w:rsid w:val="002401F5"/>
    <w:rsid w:val="002D075D"/>
    <w:rsid w:val="002F1226"/>
    <w:rsid w:val="00334C5D"/>
    <w:rsid w:val="003466C6"/>
    <w:rsid w:val="003532CF"/>
    <w:rsid w:val="0039016D"/>
    <w:rsid w:val="003B1D69"/>
    <w:rsid w:val="003D5076"/>
    <w:rsid w:val="003E7D8C"/>
    <w:rsid w:val="00424C4B"/>
    <w:rsid w:val="00486253"/>
    <w:rsid w:val="004A1912"/>
    <w:rsid w:val="004B7EFD"/>
    <w:rsid w:val="004C3BF7"/>
    <w:rsid w:val="005A74D5"/>
    <w:rsid w:val="005C17BB"/>
    <w:rsid w:val="005C2CDE"/>
    <w:rsid w:val="005E2CC6"/>
    <w:rsid w:val="00614318"/>
    <w:rsid w:val="006A4205"/>
    <w:rsid w:val="006C5C14"/>
    <w:rsid w:val="00736895"/>
    <w:rsid w:val="007378A8"/>
    <w:rsid w:val="00786263"/>
    <w:rsid w:val="007F6B84"/>
    <w:rsid w:val="00823D7A"/>
    <w:rsid w:val="008270B4"/>
    <w:rsid w:val="00836C8A"/>
    <w:rsid w:val="008479A1"/>
    <w:rsid w:val="008756A9"/>
    <w:rsid w:val="00885509"/>
    <w:rsid w:val="008A08CE"/>
    <w:rsid w:val="008E2022"/>
    <w:rsid w:val="00925D71"/>
    <w:rsid w:val="0094561B"/>
    <w:rsid w:val="009700E9"/>
    <w:rsid w:val="009F4467"/>
    <w:rsid w:val="00A24832"/>
    <w:rsid w:val="00A51B35"/>
    <w:rsid w:val="00A84B4A"/>
    <w:rsid w:val="00AA501B"/>
    <w:rsid w:val="00AB21B9"/>
    <w:rsid w:val="00AD66A4"/>
    <w:rsid w:val="00AE5CB4"/>
    <w:rsid w:val="00B22E3C"/>
    <w:rsid w:val="00B85076"/>
    <w:rsid w:val="00BD5963"/>
    <w:rsid w:val="00BF762D"/>
    <w:rsid w:val="00BF7F2D"/>
    <w:rsid w:val="00C72074"/>
    <w:rsid w:val="00C94A76"/>
    <w:rsid w:val="00CB1130"/>
    <w:rsid w:val="00CB4B63"/>
    <w:rsid w:val="00CE7CF8"/>
    <w:rsid w:val="00D66B21"/>
    <w:rsid w:val="00D74C52"/>
    <w:rsid w:val="00D9301F"/>
    <w:rsid w:val="00DA7C88"/>
    <w:rsid w:val="00DC4C42"/>
    <w:rsid w:val="00E13F35"/>
    <w:rsid w:val="00E31E26"/>
    <w:rsid w:val="00E448F7"/>
    <w:rsid w:val="00E86CAF"/>
    <w:rsid w:val="00E9250D"/>
    <w:rsid w:val="00EF19C4"/>
    <w:rsid w:val="00EF6322"/>
    <w:rsid w:val="00F431B7"/>
    <w:rsid w:val="00FA050A"/>
    <w:rsid w:val="00FA26B9"/>
    <w:rsid w:val="00FB6119"/>
    <w:rsid w:val="00FC3145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AF845-1FB3-48CF-8406-7A6B5ED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E3D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E3D"/>
    <w:pPr>
      <w:keepNext/>
      <w:keepLines/>
      <w:numPr>
        <w:numId w:val="11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E3D"/>
    <w:pPr>
      <w:keepNext/>
      <w:keepLines/>
      <w:numPr>
        <w:ilvl w:val="1"/>
        <w:numId w:val="11"/>
      </w:numPr>
      <w:spacing w:before="240" w:after="200"/>
      <w:jc w:val="center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E3D"/>
    <w:pPr>
      <w:keepNext/>
      <w:keepLines/>
      <w:numPr>
        <w:ilvl w:val="2"/>
        <w:numId w:val="11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3D"/>
    <w:pPr>
      <w:keepNext/>
      <w:keepLines/>
      <w:numPr>
        <w:ilvl w:val="3"/>
        <w:numId w:val="1"/>
      </w:numPr>
      <w:spacing w:before="40"/>
      <w:jc w:val="center"/>
      <w:outlineLvl w:val="3"/>
    </w:pPr>
    <w:rPr>
      <w:rFonts w:ascii="Arial Unicode MS" w:eastAsiaTheme="majorEastAsia" w:hAnsi="Arial Unicode MS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A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Software">
    <w:name w:val="Software"/>
    <w:basedOn w:val="Normal"/>
    <w:qFormat/>
    <w:rsid w:val="0004330B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6E3D"/>
    <w:rPr>
      <w:rFonts w:ascii="Times New Roman" w:eastAsiaTheme="majorEastAsia" w:hAnsi="Times New Roman" w:cstheme="majorBidi"/>
      <w:b/>
      <w:sz w:val="26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330B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0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479A1"/>
    <w:rPr>
      <w:rFonts w:ascii="Arial" w:eastAsiaTheme="majorEastAsia" w:hAnsi="Arial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F6E3D"/>
    <w:pPr>
      <w:ind w:firstLine="0"/>
      <w:jc w:val="center"/>
    </w:pPr>
    <w:rPr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3D"/>
    <w:rPr>
      <w:rFonts w:ascii="Arial Unicode MS" w:eastAsiaTheme="majorEastAsia" w:hAnsi="Arial Unicode MS" w:cstheme="majorBidi"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94A76"/>
    <w:pPr>
      <w:spacing w:after="100"/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9700E9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9250D"/>
    <w:pPr>
      <w:spacing w:after="100"/>
      <w:ind w:left="238" w:firstLine="0"/>
    </w:pPr>
  </w:style>
  <w:style w:type="character" w:styleId="Hyperlink">
    <w:name w:val="Hyperlink"/>
    <w:basedOn w:val="DefaultParagraphFont"/>
    <w:uiPriority w:val="99"/>
    <w:unhideWhenUsed/>
    <w:rsid w:val="008756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0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0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hyperlink" Target="http://www.ihes.fr/~zinovyev/princmanif2006/" TargetMode="External"/><Relationship Id="rId11" Type="http://schemas.openxmlformats.org/officeDocument/2006/relationships/image" Target="media/image3.png"/><Relationship Id="rId24" Type="http://schemas.openxmlformats.org/officeDocument/2006/relationships/oleObject" Target="embeddings/oleObject9.bin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8" Type="http://schemas.openxmlformats.org/officeDocument/2006/relationships/oleObject" Target="embeddings/oleObject1.bin"/><Relationship Id="rId51" Type="http://schemas.openxmlformats.org/officeDocument/2006/relationships/image" Target="media/image3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F63D-4696-416E-8BEC-10E6A21D6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5CF23E0D.dotm</Template>
  <TotalTime>3024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7</cp:revision>
  <dcterms:created xsi:type="dcterms:W3CDTF">2018-06-23T09:36:00Z</dcterms:created>
  <dcterms:modified xsi:type="dcterms:W3CDTF">2018-06-25T16:52:00Z</dcterms:modified>
</cp:coreProperties>
</file>