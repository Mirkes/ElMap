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94A76" w:rsidRDefault="008756A9" w:rsidP="008756A9">
      <w:pPr>
        <w:pStyle w:val="Title"/>
      </w:pPr>
      <w:r>
        <w:t xml:space="preserve">Test of </w:t>
      </w:r>
      <w:r w:rsidR="004A1912">
        <w:t>bladder</w:t>
      </w:r>
      <w:r w:rsidRPr="008756A9">
        <w:t xml:space="preserve"> cancer</w:t>
      </w:r>
    </w:p>
    <w:p w:rsidR="008756A9" w:rsidRDefault="008756A9" w:rsidP="008756A9">
      <w:pPr>
        <w:pStyle w:val="Heading1"/>
        <w:rPr>
          <w:rFonts w:eastAsia="Times New Roman"/>
          <w:lang w:eastAsia="en-GB"/>
        </w:rPr>
      </w:pPr>
      <w:r w:rsidRPr="008756A9">
        <w:rPr>
          <w:rFonts w:eastAsia="Times New Roman"/>
          <w:lang w:eastAsia="en-GB"/>
        </w:rPr>
        <w:t>Dataset</w:t>
      </w:r>
    </w:p>
    <w:p w:rsidR="008756A9" w:rsidRPr="008756A9" w:rsidRDefault="008756A9" w:rsidP="008756A9">
      <w:pPr>
        <w:rPr>
          <w:lang w:eastAsia="en-GB"/>
        </w:rPr>
      </w:pPr>
      <w:r>
        <w:rPr>
          <w:lang w:eastAsia="en-GB"/>
        </w:rPr>
        <w:t>Dataset “</w:t>
      </w:r>
      <w:r w:rsidR="004A1912">
        <w:rPr>
          <w:lang w:eastAsia="en-GB"/>
        </w:rPr>
        <w:t>Three types of bladder cancer</w:t>
      </w:r>
      <w:r>
        <w:rPr>
          <w:lang w:eastAsia="en-GB"/>
        </w:rPr>
        <w:t xml:space="preserve">” contains </w:t>
      </w:r>
      <w:r w:rsidR="0064527B">
        <w:rPr>
          <w:lang w:eastAsia="en-GB"/>
        </w:rPr>
        <w:t>40</w:t>
      </w:r>
      <w:r>
        <w:rPr>
          <w:lang w:eastAsia="en-GB"/>
        </w:rPr>
        <w:t xml:space="preserve"> instances with </w:t>
      </w:r>
      <w:r w:rsidR="0064527B">
        <w:rPr>
          <w:lang w:eastAsia="en-GB"/>
        </w:rPr>
        <w:t>3</w:t>
      </w:r>
      <w:r>
        <w:rPr>
          <w:lang w:eastAsia="en-GB"/>
        </w:rPr>
        <w:t>,</w:t>
      </w:r>
      <w:r w:rsidR="0064527B">
        <w:rPr>
          <w:lang w:eastAsia="en-GB"/>
        </w:rPr>
        <w:t>036</w:t>
      </w:r>
      <w:bookmarkStart w:id="0" w:name="_GoBack"/>
      <w:bookmarkEnd w:id="0"/>
      <w:r>
        <w:rPr>
          <w:lang w:eastAsia="en-GB"/>
        </w:rPr>
        <w:t xml:space="preserve"> attributes.</w:t>
      </w:r>
      <w:r w:rsidR="004A1912" w:rsidRPr="004A1912">
        <w:rPr>
          <w:lang w:eastAsia="en-GB"/>
        </w:rPr>
        <w:t xml:space="preserve"> </w:t>
      </w:r>
      <w:r w:rsidR="004A1912">
        <w:rPr>
          <w:lang w:eastAsia="en-GB"/>
        </w:rPr>
        <w:t>(</w:t>
      </w:r>
      <w:hyperlink r:id="rId6" w:history="1">
        <w:r w:rsidR="004A1912" w:rsidRPr="005C57ED">
          <w:rPr>
            <w:rStyle w:val="Hyperlink"/>
            <w:lang w:eastAsia="en-GB"/>
          </w:rPr>
          <w:t>http://www.ihes.fr/~zinovyev/princmanif2006/</w:t>
        </w:r>
      </w:hyperlink>
      <w:r w:rsidR="004A1912">
        <w:rPr>
          <w:lang w:eastAsia="en-GB"/>
        </w:rPr>
        <w:t>)</w:t>
      </w:r>
    </w:p>
    <w:p w:rsidR="008756A9" w:rsidRDefault="00FC56B6" w:rsidP="00FC56B6">
      <w:pPr>
        <w:pStyle w:val="Heading1"/>
      </w:pPr>
      <w:r>
        <w:t>Direct test</w:t>
      </w:r>
    </w:p>
    <w:p w:rsidR="00FC56B6" w:rsidRDefault="00FC56B6" w:rsidP="00FC56B6">
      <w:r>
        <w:t xml:space="preserve">In this section we use our dataset </w:t>
      </w:r>
      <w:r w:rsidR="004A1912">
        <w:t>with default dimensionality reduction</w:t>
      </w:r>
      <w:r>
        <w:t xml:space="preserve">. Times for different operation are presented in </w:t>
      </w:r>
      <w:r>
        <w:fldChar w:fldCharType="begin"/>
      </w:r>
      <w:r>
        <w:instrText xml:space="preserve"> REF _Ref516735290 \h </w:instrText>
      </w:r>
      <w:r>
        <w:fldChar w:fldCharType="separate"/>
      </w:r>
      <w:r w:rsidR="00BF762D">
        <w:t xml:space="preserve">Table </w:t>
      </w:r>
      <w:r w:rsidR="00BF762D">
        <w:rPr>
          <w:noProof/>
        </w:rPr>
        <w:t>1</w:t>
      </w:r>
      <w:r>
        <w:fldChar w:fldCharType="end"/>
      </w:r>
      <w:r w:rsidR="00AA501B">
        <w:t xml:space="preserve">. Column “Time spent (s)” means time spent in original version. </w:t>
      </w:r>
    </w:p>
    <w:p w:rsidR="00FC56B6" w:rsidRDefault="00FC56B6" w:rsidP="00FC56B6">
      <w:pPr>
        <w:pStyle w:val="Caption"/>
        <w:spacing w:before="240"/>
      </w:pPr>
      <w:bookmarkStart w:id="1" w:name="_Ref516735290"/>
      <w:proofErr w:type="gramStart"/>
      <w:r>
        <w:t xml:space="preserve">Table </w:t>
      </w:r>
      <w:fldSimple w:instr=" SEQ Table \* ARABIC ">
        <w:r w:rsidR="00BF762D">
          <w:rPr>
            <w:noProof/>
          </w:rPr>
          <w:t>1</w:t>
        </w:r>
      </w:fldSimple>
      <w:bookmarkEnd w:id="1"/>
      <w:r>
        <w:t>.</w:t>
      </w:r>
      <w:proofErr w:type="gramEnd"/>
      <w:r>
        <w:t xml:space="preserve"> Times for separate operations</w:t>
      </w:r>
      <w:r w:rsidR="00AA501B">
        <w:t xml:space="preserve"> (DR means dimensionality reduction)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060"/>
        <w:gridCol w:w="1372"/>
      </w:tblGrid>
      <w:tr w:rsidR="004A1912" w:rsidRPr="00D9301F" w:rsidTr="00072099">
        <w:trPr>
          <w:jc w:val="center"/>
        </w:trPr>
        <w:tc>
          <w:tcPr>
            <w:tcW w:w="0" w:type="auto"/>
          </w:tcPr>
          <w:p w:rsidR="004A1912" w:rsidRPr="00D9301F" w:rsidRDefault="004A1912" w:rsidP="00FC56B6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D9301F">
              <w:rPr>
                <w:rFonts w:cs="Times New Roman"/>
                <w:sz w:val="20"/>
                <w:szCs w:val="20"/>
              </w:rPr>
              <w:t>Operation</w:t>
            </w:r>
          </w:p>
        </w:tc>
        <w:tc>
          <w:tcPr>
            <w:tcW w:w="0" w:type="auto"/>
          </w:tcPr>
          <w:p w:rsidR="004A1912" w:rsidRPr="00D9301F" w:rsidRDefault="004A1912" w:rsidP="00FC56B6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D9301F">
              <w:rPr>
                <w:rFonts w:cs="Times New Roman"/>
                <w:sz w:val="20"/>
                <w:szCs w:val="20"/>
              </w:rPr>
              <w:t>Time spent (s)</w:t>
            </w:r>
          </w:p>
        </w:tc>
      </w:tr>
      <w:tr w:rsidR="004A1912" w:rsidRPr="00D9301F" w:rsidTr="00072099">
        <w:trPr>
          <w:jc w:val="center"/>
        </w:trPr>
        <w:tc>
          <w:tcPr>
            <w:tcW w:w="0" w:type="auto"/>
          </w:tcPr>
          <w:p w:rsidR="004A1912" w:rsidRPr="00D9301F" w:rsidRDefault="004A1912" w:rsidP="00FC56B6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D9301F">
              <w:rPr>
                <w:rFonts w:cs="Times New Roman"/>
                <w:sz w:val="20"/>
                <w:szCs w:val="20"/>
              </w:rPr>
              <w:t>Map initialisation</w:t>
            </w:r>
          </w:p>
        </w:tc>
        <w:tc>
          <w:tcPr>
            <w:tcW w:w="0" w:type="auto"/>
          </w:tcPr>
          <w:p w:rsidR="004A1912" w:rsidRPr="00D9301F" w:rsidRDefault="004A1912" w:rsidP="00334C5D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4A1912">
              <w:rPr>
                <w:rFonts w:cs="Times New Roman"/>
                <w:sz w:val="20"/>
                <w:szCs w:val="20"/>
              </w:rPr>
              <w:t>0.034016</w:t>
            </w:r>
          </w:p>
        </w:tc>
      </w:tr>
      <w:tr w:rsidR="004A1912" w:rsidRPr="00D9301F" w:rsidTr="00072099">
        <w:trPr>
          <w:jc w:val="center"/>
        </w:trPr>
        <w:tc>
          <w:tcPr>
            <w:tcW w:w="0" w:type="auto"/>
          </w:tcPr>
          <w:p w:rsidR="004A1912" w:rsidRPr="00D9301F" w:rsidRDefault="004A1912" w:rsidP="00FC56B6">
            <w:pPr>
              <w:ind w:firstLine="0"/>
              <w:rPr>
                <w:rFonts w:cs="Times New Roman"/>
                <w:sz w:val="20"/>
                <w:szCs w:val="20"/>
              </w:rPr>
            </w:pPr>
            <w:proofErr w:type="spellStart"/>
            <w:r w:rsidRPr="00D9301F">
              <w:rPr>
                <w:rFonts w:cs="Times New Roman"/>
                <w:sz w:val="20"/>
                <w:szCs w:val="20"/>
              </w:rPr>
              <w:t>drawMap</w:t>
            </w:r>
            <w:proofErr w:type="spellEnd"/>
          </w:p>
        </w:tc>
        <w:tc>
          <w:tcPr>
            <w:tcW w:w="0" w:type="auto"/>
          </w:tcPr>
          <w:p w:rsidR="004A1912" w:rsidRPr="00D9301F" w:rsidRDefault="004A1912" w:rsidP="00334C5D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4A1912">
              <w:rPr>
                <w:rFonts w:cs="Times New Roman"/>
                <w:sz w:val="20"/>
                <w:szCs w:val="20"/>
              </w:rPr>
              <w:t>0.334594</w:t>
            </w:r>
          </w:p>
        </w:tc>
      </w:tr>
      <w:tr w:rsidR="004A1912" w:rsidRPr="00D9301F" w:rsidTr="00072099">
        <w:trPr>
          <w:jc w:val="center"/>
        </w:trPr>
        <w:tc>
          <w:tcPr>
            <w:tcW w:w="0" w:type="auto"/>
          </w:tcPr>
          <w:p w:rsidR="004A1912" w:rsidRPr="00D9301F" w:rsidRDefault="004A1912" w:rsidP="00FC56B6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D9301F">
              <w:rPr>
                <w:rFonts w:cs="Times New Roman"/>
                <w:sz w:val="20"/>
                <w:szCs w:val="20"/>
              </w:rPr>
              <w:t>Fitting map1 'stretch', 0.01, 'bend', 0.1</w:t>
            </w:r>
          </w:p>
        </w:tc>
        <w:tc>
          <w:tcPr>
            <w:tcW w:w="0" w:type="auto"/>
          </w:tcPr>
          <w:p w:rsidR="004A1912" w:rsidRPr="00D9301F" w:rsidRDefault="00424C4B" w:rsidP="00334C5D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424C4B">
              <w:rPr>
                <w:rFonts w:cs="Times New Roman"/>
                <w:sz w:val="20"/>
                <w:szCs w:val="20"/>
              </w:rPr>
              <w:t>0.006926</w:t>
            </w:r>
          </w:p>
        </w:tc>
      </w:tr>
      <w:tr w:rsidR="004A1912" w:rsidRPr="00D9301F" w:rsidTr="00072099">
        <w:trPr>
          <w:jc w:val="center"/>
        </w:trPr>
        <w:tc>
          <w:tcPr>
            <w:tcW w:w="0" w:type="auto"/>
          </w:tcPr>
          <w:p w:rsidR="004A1912" w:rsidRPr="00D9301F" w:rsidRDefault="004A1912" w:rsidP="005C2CDE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D9301F">
              <w:rPr>
                <w:rFonts w:cs="Times New Roman"/>
                <w:sz w:val="20"/>
                <w:szCs w:val="20"/>
              </w:rPr>
              <w:t>Fitting map2 'stretch', 0.01, 'bend', 1</w:t>
            </w:r>
          </w:p>
        </w:tc>
        <w:tc>
          <w:tcPr>
            <w:tcW w:w="0" w:type="auto"/>
          </w:tcPr>
          <w:p w:rsidR="004A1912" w:rsidRPr="00D9301F" w:rsidRDefault="001C4BEE" w:rsidP="00334C5D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1C4BEE">
              <w:rPr>
                <w:rFonts w:cs="Times New Roman"/>
                <w:sz w:val="20"/>
                <w:szCs w:val="20"/>
              </w:rPr>
              <w:t>0.049439</w:t>
            </w:r>
          </w:p>
        </w:tc>
      </w:tr>
      <w:tr w:rsidR="001D5DD0" w:rsidRPr="00D9301F" w:rsidTr="00072099">
        <w:trPr>
          <w:jc w:val="center"/>
        </w:trPr>
        <w:tc>
          <w:tcPr>
            <w:tcW w:w="0" w:type="auto"/>
          </w:tcPr>
          <w:p w:rsidR="001D5DD0" w:rsidRPr="00D9301F" w:rsidRDefault="001D5DD0" w:rsidP="001D5DD0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D9301F">
              <w:rPr>
                <w:rFonts w:cs="Times New Roman"/>
                <w:sz w:val="20"/>
                <w:szCs w:val="20"/>
              </w:rPr>
              <w:t>Fitting map2 'stretch', 0, 'bend', 1 continuation</w:t>
            </w:r>
          </w:p>
        </w:tc>
        <w:tc>
          <w:tcPr>
            <w:tcW w:w="0" w:type="auto"/>
          </w:tcPr>
          <w:p w:rsidR="001D5DD0" w:rsidRPr="00D9301F" w:rsidRDefault="001D5DD0" w:rsidP="001D5DD0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1C4BEE">
              <w:rPr>
                <w:rFonts w:cs="Times New Roman"/>
                <w:sz w:val="20"/>
                <w:szCs w:val="20"/>
              </w:rPr>
              <w:t>0.005016</w:t>
            </w:r>
          </w:p>
        </w:tc>
      </w:tr>
      <w:tr w:rsidR="001D5DD0" w:rsidRPr="00D9301F" w:rsidTr="00072099">
        <w:trPr>
          <w:jc w:val="center"/>
        </w:trPr>
        <w:tc>
          <w:tcPr>
            <w:tcW w:w="0" w:type="auto"/>
          </w:tcPr>
          <w:p w:rsidR="001D5DD0" w:rsidRPr="00D9301F" w:rsidRDefault="001D5DD0" w:rsidP="001D5DD0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D9301F">
              <w:rPr>
                <w:rFonts w:cs="Times New Roman"/>
                <w:sz w:val="20"/>
                <w:szCs w:val="20"/>
              </w:rPr>
              <w:t>Fitting map2 'stretch', 0, 'bend', 0.5 continuation</w:t>
            </w:r>
          </w:p>
        </w:tc>
        <w:tc>
          <w:tcPr>
            <w:tcW w:w="0" w:type="auto"/>
          </w:tcPr>
          <w:p w:rsidR="001D5DD0" w:rsidRPr="00D9301F" w:rsidRDefault="001D5DD0" w:rsidP="001D5DD0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AB21B9">
              <w:rPr>
                <w:rFonts w:cs="Times New Roman"/>
                <w:sz w:val="20"/>
                <w:szCs w:val="20"/>
              </w:rPr>
              <w:t>0.003840</w:t>
            </w:r>
          </w:p>
        </w:tc>
      </w:tr>
      <w:tr w:rsidR="001D5DD0" w:rsidRPr="00D9301F" w:rsidTr="00072099">
        <w:trPr>
          <w:jc w:val="center"/>
        </w:trPr>
        <w:tc>
          <w:tcPr>
            <w:tcW w:w="0" w:type="auto"/>
          </w:tcPr>
          <w:p w:rsidR="001D5DD0" w:rsidRPr="00D9301F" w:rsidRDefault="001D5DD0" w:rsidP="001D5DD0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D9301F">
              <w:rPr>
                <w:rFonts w:cs="Times New Roman"/>
                <w:sz w:val="20"/>
                <w:szCs w:val="20"/>
              </w:rPr>
              <w:t>Fitting map2 'stretch', 0, 'bend', 0.1 continuation</w:t>
            </w:r>
          </w:p>
        </w:tc>
        <w:tc>
          <w:tcPr>
            <w:tcW w:w="0" w:type="auto"/>
          </w:tcPr>
          <w:p w:rsidR="001D5DD0" w:rsidRPr="00D9301F" w:rsidRDefault="001D5DD0" w:rsidP="001D5DD0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AB21B9">
              <w:rPr>
                <w:rFonts w:cs="Times New Roman"/>
                <w:sz w:val="20"/>
                <w:szCs w:val="20"/>
              </w:rPr>
              <w:t>0.006667</w:t>
            </w:r>
          </w:p>
        </w:tc>
      </w:tr>
      <w:tr w:rsidR="001D5DD0" w:rsidRPr="00D9301F" w:rsidTr="00072099">
        <w:trPr>
          <w:jc w:val="center"/>
        </w:trPr>
        <w:tc>
          <w:tcPr>
            <w:tcW w:w="0" w:type="auto"/>
          </w:tcPr>
          <w:p w:rsidR="001D5DD0" w:rsidRPr="00D9301F" w:rsidRDefault="001D5DD0" w:rsidP="001D5DD0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D9301F">
              <w:rPr>
                <w:rFonts w:cs="Times New Roman"/>
                <w:sz w:val="20"/>
                <w:szCs w:val="20"/>
              </w:rPr>
              <w:t xml:space="preserve">Fitting </w:t>
            </w:r>
            <w:r>
              <w:rPr>
                <w:rFonts w:cs="Times New Roman"/>
                <w:sz w:val="20"/>
                <w:szCs w:val="20"/>
              </w:rPr>
              <w:t>map3</w:t>
            </w:r>
            <w:r w:rsidRPr="00D9301F">
              <w:rPr>
                <w:rFonts w:cs="Times New Roman"/>
                <w:sz w:val="20"/>
                <w:szCs w:val="20"/>
              </w:rPr>
              <w:t xml:space="preserve"> 'stretch', 0.01, 'bend', 1</w:t>
            </w:r>
          </w:p>
        </w:tc>
        <w:tc>
          <w:tcPr>
            <w:tcW w:w="0" w:type="auto"/>
          </w:tcPr>
          <w:p w:rsidR="001D5DD0" w:rsidRPr="00D9301F" w:rsidRDefault="003B1D69" w:rsidP="001D5DD0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3B1D69">
              <w:rPr>
                <w:rFonts w:cs="Times New Roman"/>
                <w:sz w:val="20"/>
                <w:szCs w:val="20"/>
              </w:rPr>
              <w:t>0.030187</w:t>
            </w:r>
          </w:p>
        </w:tc>
      </w:tr>
      <w:tr w:rsidR="001D5DD0" w:rsidRPr="00D9301F" w:rsidTr="00072099">
        <w:trPr>
          <w:jc w:val="center"/>
        </w:trPr>
        <w:tc>
          <w:tcPr>
            <w:tcW w:w="0" w:type="auto"/>
          </w:tcPr>
          <w:p w:rsidR="001D5DD0" w:rsidRPr="00D9301F" w:rsidRDefault="001D5DD0" w:rsidP="001D5DD0">
            <w:pPr>
              <w:ind w:firstLine="0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Fitting map3</w:t>
            </w:r>
            <w:r w:rsidRPr="00D9301F">
              <w:rPr>
                <w:rFonts w:cs="Times New Roman"/>
                <w:sz w:val="20"/>
                <w:szCs w:val="20"/>
              </w:rPr>
              <w:t xml:space="preserve"> 'stretch', 0, 'bend', 1 continuation</w:t>
            </w:r>
          </w:p>
        </w:tc>
        <w:tc>
          <w:tcPr>
            <w:tcW w:w="0" w:type="auto"/>
          </w:tcPr>
          <w:p w:rsidR="001D5DD0" w:rsidRPr="00D9301F" w:rsidRDefault="003B1D69" w:rsidP="001D5DD0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3B1D69">
              <w:rPr>
                <w:rFonts w:cs="Times New Roman"/>
                <w:sz w:val="20"/>
                <w:szCs w:val="20"/>
              </w:rPr>
              <w:t>0.019047</w:t>
            </w:r>
          </w:p>
        </w:tc>
      </w:tr>
      <w:tr w:rsidR="001D5DD0" w:rsidRPr="00D9301F" w:rsidTr="00072099">
        <w:trPr>
          <w:jc w:val="center"/>
        </w:trPr>
        <w:tc>
          <w:tcPr>
            <w:tcW w:w="0" w:type="auto"/>
          </w:tcPr>
          <w:p w:rsidR="001D5DD0" w:rsidRPr="00D9301F" w:rsidRDefault="001D5DD0" w:rsidP="001D5DD0">
            <w:pPr>
              <w:ind w:firstLine="0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Fitting map3</w:t>
            </w:r>
            <w:r w:rsidRPr="00D9301F">
              <w:rPr>
                <w:rFonts w:cs="Times New Roman"/>
                <w:sz w:val="20"/>
                <w:szCs w:val="20"/>
              </w:rPr>
              <w:t xml:space="preserve"> 'stretch', 0, 'bend', 0.5 continuation</w:t>
            </w:r>
          </w:p>
        </w:tc>
        <w:tc>
          <w:tcPr>
            <w:tcW w:w="0" w:type="auto"/>
          </w:tcPr>
          <w:p w:rsidR="001D5DD0" w:rsidRPr="00D9301F" w:rsidRDefault="003B1D69" w:rsidP="001D5DD0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3B1D69">
              <w:rPr>
                <w:rFonts w:cs="Times New Roman"/>
                <w:sz w:val="20"/>
                <w:szCs w:val="20"/>
              </w:rPr>
              <w:t>0.007038</w:t>
            </w:r>
          </w:p>
        </w:tc>
      </w:tr>
      <w:tr w:rsidR="001D5DD0" w:rsidRPr="00D9301F" w:rsidTr="00072099">
        <w:trPr>
          <w:jc w:val="center"/>
        </w:trPr>
        <w:tc>
          <w:tcPr>
            <w:tcW w:w="0" w:type="auto"/>
          </w:tcPr>
          <w:p w:rsidR="001D5DD0" w:rsidRPr="00D9301F" w:rsidRDefault="001D5DD0" w:rsidP="001D5DD0">
            <w:pPr>
              <w:ind w:firstLine="0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Fitting map3</w:t>
            </w:r>
            <w:r w:rsidRPr="00D9301F">
              <w:rPr>
                <w:rFonts w:cs="Times New Roman"/>
                <w:sz w:val="20"/>
                <w:szCs w:val="20"/>
              </w:rPr>
              <w:t xml:space="preserve"> 'stretch', 0, 'bend', 0.1 continuation</w:t>
            </w:r>
          </w:p>
        </w:tc>
        <w:tc>
          <w:tcPr>
            <w:tcW w:w="0" w:type="auto"/>
          </w:tcPr>
          <w:p w:rsidR="001D5DD0" w:rsidRPr="00D9301F" w:rsidRDefault="003B1D69" w:rsidP="001D5DD0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3B1D69">
              <w:rPr>
                <w:rFonts w:cs="Times New Roman"/>
                <w:sz w:val="20"/>
                <w:szCs w:val="20"/>
              </w:rPr>
              <w:t>0.005631</w:t>
            </w:r>
          </w:p>
        </w:tc>
      </w:tr>
      <w:tr w:rsidR="001D5DD0" w:rsidRPr="00D9301F" w:rsidTr="00072099">
        <w:trPr>
          <w:jc w:val="center"/>
        </w:trPr>
        <w:tc>
          <w:tcPr>
            <w:tcW w:w="0" w:type="auto"/>
          </w:tcPr>
          <w:p w:rsidR="001D5DD0" w:rsidRPr="00D9301F" w:rsidRDefault="001D5DD0" w:rsidP="001D5DD0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D9301F">
              <w:rPr>
                <w:rFonts w:cs="Times New Roman"/>
                <w:sz w:val="20"/>
                <w:szCs w:val="20"/>
              </w:rPr>
              <w:t xml:space="preserve">Fitting </w:t>
            </w:r>
            <w:r>
              <w:rPr>
                <w:rFonts w:cs="Times New Roman"/>
                <w:sz w:val="20"/>
                <w:szCs w:val="20"/>
              </w:rPr>
              <w:t>map4</w:t>
            </w:r>
            <w:r w:rsidRPr="00D9301F">
              <w:rPr>
                <w:rFonts w:cs="Times New Roman"/>
                <w:sz w:val="20"/>
                <w:szCs w:val="20"/>
              </w:rPr>
              <w:t xml:space="preserve"> 'stretch', 0.01, 'bend', 1</w:t>
            </w:r>
          </w:p>
        </w:tc>
        <w:tc>
          <w:tcPr>
            <w:tcW w:w="0" w:type="auto"/>
          </w:tcPr>
          <w:p w:rsidR="001D5DD0" w:rsidRPr="00D9301F" w:rsidRDefault="0039016D" w:rsidP="001D5DD0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39016D">
              <w:rPr>
                <w:rFonts w:cs="Times New Roman"/>
                <w:sz w:val="20"/>
                <w:szCs w:val="20"/>
              </w:rPr>
              <w:t>0.043014</w:t>
            </w:r>
          </w:p>
        </w:tc>
      </w:tr>
      <w:tr w:rsidR="001D5DD0" w:rsidRPr="00D9301F" w:rsidTr="00072099">
        <w:trPr>
          <w:jc w:val="center"/>
        </w:trPr>
        <w:tc>
          <w:tcPr>
            <w:tcW w:w="0" w:type="auto"/>
          </w:tcPr>
          <w:p w:rsidR="001D5DD0" w:rsidRPr="00D9301F" w:rsidRDefault="001D5DD0" w:rsidP="001D5DD0">
            <w:pPr>
              <w:ind w:firstLine="0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Fitting map4</w:t>
            </w:r>
            <w:r w:rsidRPr="00D9301F">
              <w:rPr>
                <w:rFonts w:cs="Times New Roman"/>
                <w:sz w:val="20"/>
                <w:szCs w:val="20"/>
              </w:rPr>
              <w:t xml:space="preserve"> 'stretch', 0, 'bend', 1 continuation</w:t>
            </w:r>
          </w:p>
        </w:tc>
        <w:tc>
          <w:tcPr>
            <w:tcW w:w="0" w:type="auto"/>
          </w:tcPr>
          <w:p w:rsidR="001D5DD0" w:rsidRPr="00D9301F" w:rsidRDefault="0039016D" w:rsidP="001D5DD0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39016D">
              <w:rPr>
                <w:rFonts w:cs="Times New Roman"/>
                <w:sz w:val="20"/>
                <w:szCs w:val="20"/>
              </w:rPr>
              <w:t>0.00714</w:t>
            </w:r>
            <w:r>
              <w:rPr>
                <w:rFonts w:cs="Times New Roman"/>
                <w:sz w:val="20"/>
                <w:szCs w:val="20"/>
              </w:rPr>
              <w:t>3</w:t>
            </w:r>
          </w:p>
        </w:tc>
      </w:tr>
      <w:tr w:rsidR="001D5DD0" w:rsidRPr="00D9301F" w:rsidTr="00072099">
        <w:trPr>
          <w:jc w:val="center"/>
        </w:trPr>
        <w:tc>
          <w:tcPr>
            <w:tcW w:w="0" w:type="auto"/>
          </w:tcPr>
          <w:p w:rsidR="001D5DD0" w:rsidRPr="00D9301F" w:rsidRDefault="001D5DD0" w:rsidP="001D5DD0">
            <w:pPr>
              <w:ind w:firstLine="0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Fitting map4</w:t>
            </w:r>
            <w:r w:rsidRPr="00D9301F">
              <w:rPr>
                <w:rFonts w:cs="Times New Roman"/>
                <w:sz w:val="20"/>
                <w:szCs w:val="20"/>
              </w:rPr>
              <w:t xml:space="preserve"> 'stretch', 0, 'bend', 0.5 continuation</w:t>
            </w:r>
          </w:p>
        </w:tc>
        <w:tc>
          <w:tcPr>
            <w:tcW w:w="0" w:type="auto"/>
          </w:tcPr>
          <w:p w:rsidR="001D5DD0" w:rsidRPr="00D9301F" w:rsidRDefault="0039016D" w:rsidP="001D5DD0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39016D">
              <w:rPr>
                <w:rFonts w:cs="Times New Roman"/>
                <w:sz w:val="20"/>
                <w:szCs w:val="20"/>
              </w:rPr>
              <w:t>0.007274</w:t>
            </w:r>
          </w:p>
        </w:tc>
      </w:tr>
      <w:tr w:rsidR="001D5DD0" w:rsidRPr="00D9301F" w:rsidTr="00072099">
        <w:trPr>
          <w:jc w:val="center"/>
        </w:trPr>
        <w:tc>
          <w:tcPr>
            <w:tcW w:w="0" w:type="auto"/>
          </w:tcPr>
          <w:p w:rsidR="001D5DD0" w:rsidRPr="00D9301F" w:rsidRDefault="001D5DD0" w:rsidP="001D5DD0">
            <w:pPr>
              <w:ind w:firstLine="0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Fitting map4</w:t>
            </w:r>
            <w:r w:rsidRPr="00D9301F">
              <w:rPr>
                <w:rFonts w:cs="Times New Roman"/>
                <w:sz w:val="20"/>
                <w:szCs w:val="20"/>
              </w:rPr>
              <w:t xml:space="preserve"> 'stretch', 0, 'bend', 0.1 continuation</w:t>
            </w:r>
          </w:p>
        </w:tc>
        <w:tc>
          <w:tcPr>
            <w:tcW w:w="0" w:type="auto"/>
          </w:tcPr>
          <w:p w:rsidR="001D5DD0" w:rsidRPr="00D9301F" w:rsidRDefault="0039016D" w:rsidP="001D5DD0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39016D">
              <w:rPr>
                <w:rFonts w:cs="Times New Roman"/>
                <w:sz w:val="20"/>
                <w:szCs w:val="20"/>
              </w:rPr>
              <w:t>0.007410</w:t>
            </w:r>
          </w:p>
        </w:tc>
      </w:tr>
      <w:tr w:rsidR="001D5DD0" w:rsidRPr="00D9301F" w:rsidTr="00072099">
        <w:trPr>
          <w:jc w:val="center"/>
        </w:trPr>
        <w:tc>
          <w:tcPr>
            <w:tcW w:w="0" w:type="auto"/>
          </w:tcPr>
          <w:p w:rsidR="001D5DD0" w:rsidRPr="00D9301F" w:rsidRDefault="001D5DD0" w:rsidP="001D5DD0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D9301F">
              <w:rPr>
                <w:rFonts w:cs="Times New Roman"/>
                <w:sz w:val="20"/>
                <w:szCs w:val="20"/>
              </w:rPr>
              <w:t>Internal projection to nodes map 1</w:t>
            </w:r>
          </w:p>
        </w:tc>
        <w:tc>
          <w:tcPr>
            <w:tcW w:w="0" w:type="auto"/>
          </w:tcPr>
          <w:p w:rsidR="001D5DD0" w:rsidRPr="00D9301F" w:rsidRDefault="001D5DD0" w:rsidP="001D5DD0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1C4BEE">
              <w:rPr>
                <w:rFonts w:cs="Times New Roman"/>
                <w:sz w:val="20"/>
                <w:szCs w:val="20"/>
              </w:rPr>
              <w:t>0.240064</w:t>
            </w:r>
          </w:p>
        </w:tc>
      </w:tr>
      <w:tr w:rsidR="001D5DD0" w:rsidRPr="00D9301F" w:rsidTr="00072099">
        <w:trPr>
          <w:jc w:val="center"/>
        </w:trPr>
        <w:tc>
          <w:tcPr>
            <w:tcW w:w="0" w:type="auto"/>
          </w:tcPr>
          <w:p w:rsidR="001D5DD0" w:rsidRPr="00D9301F" w:rsidRDefault="001D5DD0" w:rsidP="001D5DD0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D9301F">
              <w:rPr>
                <w:rFonts w:cs="Times New Roman"/>
                <w:sz w:val="20"/>
                <w:szCs w:val="20"/>
              </w:rPr>
              <w:t>Internal projection to nodes map 2</w:t>
            </w:r>
          </w:p>
        </w:tc>
        <w:tc>
          <w:tcPr>
            <w:tcW w:w="0" w:type="auto"/>
          </w:tcPr>
          <w:p w:rsidR="001D5DD0" w:rsidRPr="00D9301F" w:rsidRDefault="001D5DD0" w:rsidP="001D5DD0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1C4BEE">
              <w:rPr>
                <w:rFonts w:cs="Times New Roman"/>
                <w:sz w:val="20"/>
                <w:szCs w:val="20"/>
              </w:rPr>
              <w:t>0.312912</w:t>
            </w:r>
          </w:p>
        </w:tc>
      </w:tr>
      <w:tr w:rsidR="001D5DD0" w:rsidRPr="00D9301F" w:rsidTr="00072099">
        <w:trPr>
          <w:jc w:val="center"/>
        </w:trPr>
        <w:tc>
          <w:tcPr>
            <w:tcW w:w="0" w:type="auto"/>
          </w:tcPr>
          <w:p w:rsidR="001D5DD0" w:rsidRPr="00D9301F" w:rsidRDefault="001D5DD0" w:rsidP="001D5DD0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D9301F">
              <w:rPr>
                <w:rFonts w:cs="Times New Roman"/>
                <w:sz w:val="20"/>
                <w:szCs w:val="20"/>
              </w:rPr>
              <w:t>Internal projection to edges map 1</w:t>
            </w:r>
          </w:p>
        </w:tc>
        <w:tc>
          <w:tcPr>
            <w:tcW w:w="0" w:type="auto"/>
          </w:tcPr>
          <w:p w:rsidR="001D5DD0" w:rsidRPr="00D9301F" w:rsidRDefault="001D5DD0" w:rsidP="001D5DD0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1C4BEE">
              <w:rPr>
                <w:rFonts w:cs="Times New Roman"/>
                <w:sz w:val="20"/>
                <w:szCs w:val="20"/>
              </w:rPr>
              <w:t>0.115541</w:t>
            </w:r>
          </w:p>
        </w:tc>
      </w:tr>
      <w:tr w:rsidR="001D5DD0" w:rsidRPr="00D9301F" w:rsidTr="00072099">
        <w:trPr>
          <w:jc w:val="center"/>
        </w:trPr>
        <w:tc>
          <w:tcPr>
            <w:tcW w:w="0" w:type="auto"/>
          </w:tcPr>
          <w:p w:rsidR="001D5DD0" w:rsidRPr="00D9301F" w:rsidRDefault="001D5DD0" w:rsidP="001D5DD0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D9301F">
              <w:rPr>
                <w:rFonts w:cs="Times New Roman"/>
                <w:sz w:val="20"/>
                <w:szCs w:val="20"/>
              </w:rPr>
              <w:t>Internal projection to edges map 2</w:t>
            </w:r>
          </w:p>
        </w:tc>
        <w:tc>
          <w:tcPr>
            <w:tcW w:w="0" w:type="auto"/>
          </w:tcPr>
          <w:p w:rsidR="001D5DD0" w:rsidRPr="00D9301F" w:rsidRDefault="001D5DD0" w:rsidP="001D5DD0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1C4BEE">
              <w:rPr>
                <w:rFonts w:cs="Times New Roman"/>
                <w:sz w:val="20"/>
                <w:szCs w:val="20"/>
              </w:rPr>
              <w:t>0.196807</w:t>
            </w:r>
          </w:p>
        </w:tc>
      </w:tr>
      <w:tr w:rsidR="001D5DD0" w:rsidRPr="00D9301F" w:rsidTr="00072099">
        <w:trPr>
          <w:jc w:val="center"/>
        </w:trPr>
        <w:tc>
          <w:tcPr>
            <w:tcW w:w="0" w:type="auto"/>
          </w:tcPr>
          <w:p w:rsidR="001D5DD0" w:rsidRPr="00D9301F" w:rsidRDefault="001D5DD0" w:rsidP="001D5DD0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D9301F">
              <w:rPr>
                <w:rFonts w:cs="Times New Roman"/>
                <w:sz w:val="20"/>
                <w:szCs w:val="20"/>
              </w:rPr>
              <w:t>Internal projection to faces map 1</w:t>
            </w:r>
          </w:p>
        </w:tc>
        <w:tc>
          <w:tcPr>
            <w:tcW w:w="0" w:type="auto"/>
          </w:tcPr>
          <w:p w:rsidR="001D5DD0" w:rsidRPr="00D9301F" w:rsidRDefault="001D5DD0" w:rsidP="001D5DD0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1C4BEE">
              <w:rPr>
                <w:rFonts w:cs="Times New Roman"/>
                <w:sz w:val="20"/>
                <w:szCs w:val="20"/>
              </w:rPr>
              <w:t>0.118485</w:t>
            </w:r>
          </w:p>
        </w:tc>
      </w:tr>
      <w:tr w:rsidR="001D5DD0" w:rsidRPr="00D9301F" w:rsidTr="00072099">
        <w:trPr>
          <w:jc w:val="center"/>
        </w:trPr>
        <w:tc>
          <w:tcPr>
            <w:tcW w:w="0" w:type="auto"/>
          </w:tcPr>
          <w:p w:rsidR="001D5DD0" w:rsidRPr="00D9301F" w:rsidRDefault="001D5DD0" w:rsidP="001D5DD0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D9301F">
              <w:rPr>
                <w:rFonts w:cs="Times New Roman"/>
                <w:sz w:val="20"/>
                <w:szCs w:val="20"/>
              </w:rPr>
              <w:t>Internal projection to faces map 2</w:t>
            </w:r>
          </w:p>
        </w:tc>
        <w:tc>
          <w:tcPr>
            <w:tcW w:w="0" w:type="auto"/>
          </w:tcPr>
          <w:p w:rsidR="001D5DD0" w:rsidRPr="00D9301F" w:rsidRDefault="001D5DD0" w:rsidP="001D5DD0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1C4BEE">
              <w:rPr>
                <w:rFonts w:cs="Times New Roman"/>
                <w:sz w:val="20"/>
                <w:szCs w:val="20"/>
              </w:rPr>
              <w:t>0.255333</w:t>
            </w:r>
          </w:p>
        </w:tc>
      </w:tr>
    </w:tbl>
    <w:p w:rsidR="00EF19C4" w:rsidRDefault="004A1912" w:rsidP="00AA501B">
      <w:pPr>
        <w:spacing w:before="240"/>
        <w:ind w:firstLine="0"/>
      </w:pPr>
      <w:r>
        <w:rPr>
          <w:noProof/>
          <w:lang w:eastAsia="en-GB"/>
        </w:rPr>
        <w:drawing>
          <wp:inline distT="0" distB="0" distL="0" distR="0" wp14:anchorId="6D9A310A" wp14:editId="7CAA62A5">
            <wp:extent cx="2592000" cy="2289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22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5DD0">
        <w:t xml:space="preserve"> </w:t>
      </w:r>
      <w:r>
        <w:rPr>
          <w:noProof/>
          <w:lang w:eastAsia="en-GB"/>
        </w:rPr>
        <w:drawing>
          <wp:inline distT="0" distB="0" distL="0" distR="0" wp14:anchorId="0BE48032" wp14:editId="0F881DBF">
            <wp:extent cx="2592000" cy="2289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22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9C4" w:rsidRDefault="00EF19C4" w:rsidP="00EF19C4">
      <w:pPr>
        <w:pStyle w:val="Caption"/>
      </w:pPr>
      <w:proofErr w:type="gramStart"/>
      <w:r>
        <w:t xml:space="preserve">Figure </w:t>
      </w:r>
      <w:fldSimple w:instr=" SEQ Figure \* ARABIC ">
        <w:r w:rsidR="00BF762D">
          <w:rPr>
            <w:noProof/>
          </w:rPr>
          <w:t>1</w:t>
        </w:r>
      </w:fldSimple>
      <w:r>
        <w:t>.</w:t>
      </w:r>
      <w:proofErr w:type="gramEnd"/>
      <w:r>
        <w:t xml:space="preserve"> Data points in the space of the first two PCs (left) and first three PCs (right)</w:t>
      </w:r>
    </w:p>
    <w:p w:rsidR="007F6B84" w:rsidRDefault="00E86CAF" w:rsidP="00E86CAF">
      <w:pPr>
        <w:spacing w:before="240"/>
      </w:pPr>
      <w:r>
        <w:lastRenderedPageBreak/>
        <w:t xml:space="preserve">Result of the first strategy of map training is presented in </w:t>
      </w:r>
      <w:r w:rsidR="007F6B84">
        <w:fldChar w:fldCharType="begin"/>
      </w:r>
      <w:r w:rsidR="007F6B84">
        <w:instrText xml:space="preserve"> REF _Ref516750254 \h </w:instrText>
      </w:r>
      <w:r w:rsidR="007F6B84">
        <w:fldChar w:fldCharType="separate"/>
      </w:r>
      <w:r w:rsidR="00BF762D">
        <w:t xml:space="preserve">Figure </w:t>
      </w:r>
      <w:r w:rsidR="00BF762D">
        <w:rPr>
          <w:noProof/>
        </w:rPr>
        <w:t>2</w:t>
      </w:r>
      <w:r w:rsidR="007F6B84">
        <w:fldChar w:fldCharType="end"/>
      </w:r>
      <w:r w:rsidR="007F6B84">
        <w:t>.</w:t>
      </w:r>
      <w:r w:rsidR="0094561B">
        <w:t xml:space="preserve"> </w:t>
      </w:r>
      <w:r>
        <w:t>This</w:t>
      </w:r>
      <w:r w:rsidR="0094561B">
        <w:t xml:space="preserve"> map is called map1.</w:t>
      </w:r>
    </w:p>
    <w:p w:rsidR="002F1226" w:rsidRDefault="00E86CAF" w:rsidP="007F6B84">
      <w:pPr>
        <w:ind w:firstLine="0"/>
        <w:rPr>
          <w:sz w:val="20"/>
          <w:szCs w:val="20"/>
        </w:rPr>
      </w:pPr>
      <w:proofErr w:type="gramStart"/>
      <w:r w:rsidRPr="00E86CAF">
        <w:rPr>
          <w:sz w:val="20"/>
          <w:szCs w:val="20"/>
        </w:rPr>
        <w:t>a</w:t>
      </w:r>
      <w:proofErr w:type="gramEnd"/>
      <w:r w:rsidR="001C4BEE">
        <w:rPr>
          <w:sz w:val="20"/>
          <w:szCs w:val="20"/>
        </w:rPr>
        <w:t xml:space="preserve"> </w:t>
      </w:r>
      <w:r w:rsidR="001C4BEE">
        <w:rPr>
          <w:noProof/>
          <w:lang w:eastAsia="en-GB"/>
        </w:rPr>
        <w:drawing>
          <wp:inline distT="0" distB="0" distL="0" distR="0" wp14:anchorId="6E7E6193" wp14:editId="00C3D23C">
            <wp:extent cx="1364400" cy="1206000"/>
            <wp:effectExtent l="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BEE">
        <w:rPr>
          <w:sz w:val="20"/>
          <w:szCs w:val="20"/>
        </w:rPr>
        <w:t xml:space="preserve"> </w:t>
      </w:r>
      <w:r w:rsidR="001C4BEE">
        <w:rPr>
          <w:noProof/>
          <w:lang w:eastAsia="en-GB"/>
        </w:rPr>
        <w:drawing>
          <wp:inline distT="0" distB="0" distL="0" distR="0" wp14:anchorId="69147C5E" wp14:editId="5E0182A8">
            <wp:extent cx="1364400" cy="1206000"/>
            <wp:effectExtent l="0" t="0" r="762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BEE">
        <w:rPr>
          <w:sz w:val="20"/>
          <w:szCs w:val="20"/>
        </w:rPr>
        <w:t xml:space="preserve"> </w:t>
      </w:r>
      <w:r w:rsidR="001C4BEE">
        <w:rPr>
          <w:noProof/>
          <w:lang w:eastAsia="en-GB"/>
        </w:rPr>
        <w:drawing>
          <wp:inline distT="0" distB="0" distL="0" distR="0" wp14:anchorId="538F1E8C" wp14:editId="7F183F9E">
            <wp:extent cx="1364400" cy="1206000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BEE">
        <w:rPr>
          <w:sz w:val="20"/>
          <w:szCs w:val="20"/>
        </w:rPr>
        <w:t xml:space="preserve"> </w:t>
      </w:r>
      <w:r w:rsidR="001C4BEE">
        <w:rPr>
          <w:noProof/>
          <w:lang w:eastAsia="en-GB"/>
        </w:rPr>
        <w:drawing>
          <wp:inline distT="0" distB="0" distL="0" distR="0" wp14:anchorId="734BF8D1" wp14:editId="22CE5F81">
            <wp:extent cx="1364400" cy="1206000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1C4" w:rsidRDefault="002F1226" w:rsidP="007F6B84">
      <w:pPr>
        <w:ind w:firstLine="0"/>
        <w:rPr>
          <w:sz w:val="20"/>
          <w:szCs w:val="20"/>
        </w:rPr>
      </w:pPr>
      <w:proofErr w:type="gramStart"/>
      <w:r>
        <w:rPr>
          <w:sz w:val="20"/>
          <w:szCs w:val="20"/>
        </w:rPr>
        <w:t>b</w:t>
      </w:r>
      <w:proofErr w:type="gramEnd"/>
      <w:r w:rsidR="00424C4B">
        <w:rPr>
          <w:sz w:val="20"/>
          <w:szCs w:val="20"/>
        </w:rPr>
        <w:t xml:space="preserve"> </w:t>
      </w:r>
      <w:r w:rsidR="00424C4B">
        <w:rPr>
          <w:noProof/>
          <w:lang w:eastAsia="en-GB"/>
        </w:rPr>
        <w:drawing>
          <wp:inline distT="0" distB="0" distL="0" distR="0" wp14:anchorId="0BCAF7F6" wp14:editId="30E1056B">
            <wp:extent cx="1364400" cy="120600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C4B">
        <w:rPr>
          <w:sz w:val="20"/>
          <w:szCs w:val="20"/>
        </w:rPr>
        <w:t xml:space="preserve"> </w:t>
      </w:r>
      <w:r w:rsidR="00424C4B">
        <w:rPr>
          <w:noProof/>
          <w:lang w:eastAsia="en-GB"/>
        </w:rPr>
        <w:drawing>
          <wp:inline distT="0" distB="0" distL="0" distR="0" wp14:anchorId="605E07C8" wp14:editId="75B49348">
            <wp:extent cx="1364400" cy="120600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C4B">
        <w:rPr>
          <w:sz w:val="20"/>
          <w:szCs w:val="20"/>
        </w:rPr>
        <w:t xml:space="preserve"> </w:t>
      </w:r>
      <w:r w:rsidR="00424C4B">
        <w:rPr>
          <w:noProof/>
          <w:lang w:eastAsia="en-GB"/>
        </w:rPr>
        <w:drawing>
          <wp:inline distT="0" distB="0" distL="0" distR="0" wp14:anchorId="005B9C6F" wp14:editId="208DA9A3">
            <wp:extent cx="1364400" cy="120600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C4B">
        <w:rPr>
          <w:sz w:val="20"/>
          <w:szCs w:val="20"/>
        </w:rPr>
        <w:t xml:space="preserve"> </w:t>
      </w:r>
      <w:r w:rsidR="00424C4B">
        <w:rPr>
          <w:noProof/>
          <w:lang w:eastAsia="en-GB"/>
        </w:rPr>
        <w:drawing>
          <wp:inline distT="0" distB="0" distL="0" distR="0" wp14:anchorId="4FB4EFA5" wp14:editId="0CF36BB4">
            <wp:extent cx="1364400" cy="120600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C4B" w:rsidRDefault="002F1226" w:rsidP="007F6B84">
      <w:pPr>
        <w:ind w:firstLine="0"/>
        <w:rPr>
          <w:sz w:val="20"/>
          <w:szCs w:val="20"/>
        </w:rPr>
      </w:pPr>
      <w:proofErr w:type="gramStart"/>
      <w:r>
        <w:rPr>
          <w:sz w:val="20"/>
          <w:szCs w:val="20"/>
        </w:rPr>
        <w:t>c</w:t>
      </w:r>
      <w:proofErr w:type="gramEnd"/>
      <w:r w:rsidR="00424C4B">
        <w:rPr>
          <w:sz w:val="20"/>
          <w:szCs w:val="20"/>
        </w:rPr>
        <w:t xml:space="preserve"> </w:t>
      </w:r>
      <w:r>
        <w:rPr>
          <w:noProof/>
          <w:lang w:eastAsia="en-GB"/>
        </w:rPr>
        <w:drawing>
          <wp:inline distT="0" distB="0" distL="0" distR="0" wp14:anchorId="447EDDE1" wp14:editId="409F0832">
            <wp:extent cx="1364400" cy="120600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  <w:r w:rsidR="00424C4B">
        <w:rPr>
          <w:noProof/>
          <w:lang w:eastAsia="en-GB"/>
        </w:rPr>
        <w:drawing>
          <wp:inline distT="0" distB="0" distL="0" distR="0" wp14:anchorId="05FEAF22" wp14:editId="16E8988C">
            <wp:extent cx="1364400" cy="120600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  <w:r w:rsidR="00424C4B">
        <w:rPr>
          <w:noProof/>
          <w:lang w:eastAsia="en-GB"/>
        </w:rPr>
        <w:drawing>
          <wp:inline distT="0" distB="0" distL="0" distR="0" wp14:anchorId="05DAFD33" wp14:editId="4DFE070E">
            <wp:extent cx="1364400" cy="120600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  <w:r w:rsidR="00424C4B">
        <w:rPr>
          <w:noProof/>
          <w:lang w:eastAsia="en-GB"/>
        </w:rPr>
        <w:drawing>
          <wp:inline distT="0" distB="0" distL="0" distR="0" wp14:anchorId="1B92B4F4" wp14:editId="6B225306">
            <wp:extent cx="1364400" cy="120600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226" w:rsidRDefault="002F1226" w:rsidP="007F6B84">
      <w:pPr>
        <w:ind w:firstLine="0"/>
        <w:rPr>
          <w:sz w:val="20"/>
          <w:szCs w:val="20"/>
        </w:rPr>
      </w:pPr>
      <w:proofErr w:type="gramStart"/>
      <w:r>
        <w:rPr>
          <w:sz w:val="20"/>
          <w:szCs w:val="20"/>
        </w:rPr>
        <w:t>d</w:t>
      </w:r>
      <w:proofErr w:type="gramEnd"/>
      <w:r>
        <w:rPr>
          <w:sz w:val="20"/>
          <w:szCs w:val="20"/>
        </w:rPr>
        <w:t xml:space="preserve"> </w:t>
      </w:r>
      <w:r>
        <w:rPr>
          <w:noProof/>
          <w:lang w:eastAsia="en-GB"/>
        </w:rPr>
        <w:drawing>
          <wp:inline distT="0" distB="0" distL="0" distR="0" wp14:anchorId="6200B132" wp14:editId="639ECDDB">
            <wp:extent cx="1364400" cy="1206000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  <w:r>
        <w:rPr>
          <w:noProof/>
          <w:lang w:eastAsia="en-GB"/>
        </w:rPr>
        <w:drawing>
          <wp:inline distT="0" distB="0" distL="0" distR="0" wp14:anchorId="00D40A7E" wp14:editId="73526EAE">
            <wp:extent cx="1364400" cy="1206000"/>
            <wp:effectExtent l="0" t="0" r="762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  <w:r>
        <w:rPr>
          <w:noProof/>
          <w:lang w:eastAsia="en-GB"/>
        </w:rPr>
        <w:drawing>
          <wp:inline distT="0" distB="0" distL="0" distR="0" wp14:anchorId="4E7417F9" wp14:editId="4FF82109">
            <wp:extent cx="1364400" cy="1206000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  <w:r>
        <w:rPr>
          <w:noProof/>
          <w:lang w:eastAsia="en-GB"/>
        </w:rPr>
        <w:drawing>
          <wp:inline distT="0" distB="0" distL="0" distR="0" wp14:anchorId="094372A1" wp14:editId="508FB8CC">
            <wp:extent cx="1364400" cy="1206000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226" w:rsidRDefault="002F1226" w:rsidP="007F6B84">
      <w:pPr>
        <w:ind w:firstLine="0"/>
        <w:rPr>
          <w:sz w:val="20"/>
          <w:szCs w:val="20"/>
        </w:rPr>
      </w:pPr>
      <w:proofErr w:type="gramStart"/>
      <w:r>
        <w:rPr>
          <w:sz w:val="20"/>
          <w:szCs w:val="20"/>
        </w:rPr>
        <w:t>e</w:t>
      </w:r>
      <w:proofErr w:type="gramEnd"/>
      <w:r>
        <w:rPr>
          <w:sz w:val="20"/>
          <w:szCs w:val="20"/>
        </w:rPr>
        <w:t xml:space="preserve"> </w:t>
      </w:r>
      <w:r>
        <w:rPr>
          <w:noProof/>
          <w:lang w:eastAsia="en-GB"/>
        </w:rPr>
        <w:drawing>
          <wp:inline distT="0" distB="0" distL="0" distR="0" wp14:anchorId="1934523E" wp14:editId="108F77E1">
            <wp:extent cx="1364400" cy="1206000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31951D6A" wp14:editId="63ADB01B">
            <wp:extent cx="1364400" cy="1206000"/>
            <wp:effectExtent l="0" t="0" r="762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538F2784" wp14:editId="385EB0B5">
            <wp:extent cx="1364400" cy="1206000"/>
            <wp:effectExtent l="0" t="0" r="762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5C2C4306" wp14:editId="467F3998">
            <wp:extent cx="1364400" cy="1206000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226" w:rsidRPr="00E86CAF" w:rsidRDefault="002F1226" w:rsidP="007F6B84">
      <w:pPr>
        <w:ind w:firstLine="0"/>
        <w:rPr>
          <w:sz w:val="20"/>
          <w:szCs w:val="20"/>
        </w:rPr>
      </w:pPr>
      <w:proofErr w:type="gramStart"/>
      <w:r>
        <w:rPr>
          <w:sz w:val="20"/>
          <w:szCs w:val="20"/>
        </w:rPr>
        <w:t>f</w:t>
      </w:r>
      <w:proofErr w:type="gramEnd"/>
      <w:r>
        <w:rPr>
          <w:sz w:val="20"/>
          <w:szCs w:val="20"/>
        </w:rPr>
        <w:t xml:space="preserve"> </w:t>
      </w:r>
      <w:r>
        <w:rPr>
          <w:noProof/>
          <w:lang w:eastAsia="en-GB"/>
        </w:rPr>
        <w:drawing>
          <wp:inline distT="0" distB="0" distL="0" distR="0" wp14:anchorId="40FE88A2" wp14:editId="38E31158">
            <wp:extent cx="1364400" cy="1206000"/>
            <wp:effectExtent l="0" t="0" r="762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58E0E985" wp14:editId="3F045893">
            <wp:extent cx="1364400" cy="1206000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5BF422B4" wp14:editId="7EFBB75F">
            <wp:extent cx="1364400" cy="1206000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2F5CE175" wp14:editId="4590A54C">
            <wp:extent cx="1364400" cy="1206000"/>
            <wp:effectExtent l="0" t="0" r="762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BF7" w:rsidRDefault="004C3BF7" w:rsidP="004C3BF7">
      <w:pPr>
        <w:pStyle w:val="Caption"/>
      </w:pPr>
      <w:bookmarkStart w:id="2" w:name="_Ref516750254"/>
      <w:proofErr w:type="gramStart"/>
      <w:r>
        <w:t xml:space="preserve">Figure </w:t>
      </w:r>
      <w:fldSimple w:instr=" SEQ Figure \* ARABIC ">
        <w:r w:rsidR="00BF762D">
          <w:rPr>
            <w:noProof/>
          </w:rPr>
          <w:t>2</w:t>
        </w:r>
      </w:fldSimple>
      <w:bookmarkEnd w:id="2"/>
      <w:r>
        <w:t>.</w:t>
      </w:r>
      <w:proofErr w:type="gramEnd"/>
      <w:r>
        <w:t xml:space="preserve"> </w:t>
      </w:r>
      <w:r w:rsidR="00E86CAF">
        <w:t xml:space="preserve">Fitting of </w:t>
      </w:r>
      <w:proofErr w:type="spellStart"/>
      <w:r w:rsidR="00E86CAF">
        <w:t>ElMap</w:t>
      </w:r>
      <w:proofErr w:type="spellEnd"/>
      <w:r w:rsidR="00E86CAF">
        <w:t xml:space="preserve"> without restart for (top down) with (left to right) 3D image, projection onto nodes, onto edges and onto faces; </w:t>
      </w:r>
      <w:r w:rsidR="002F1226">
        <w:t>a – without training; b</w:t>
      </w:r>
      <w:r w:rsidR="00E86CAF">
        <w:t xml:space="preserve"> – </w:t>
      </w:r>
      <w:r w:rsidRPr="004C3BF7">
        <w:t>'stretch', 0.01, 'bend', 0.1</w:t>
      </w:r>
      <w:r w:rsidR="00424C4B">
        <w:t xml:space="preserve">; </w:t>
      </w:r>
      <w:r w:rsidR="002F1226">
        <w:t>c</w:t>
      </w:r>
      <w:r w:rsidR="00424C4B">
        <w:t xml:space="preserve"> – </w:t>
      </w:r>
      <w:r w:rsidR="00424C4B" w:rsidRPr="004C3BF7">
        <w:t>'stretch', 0, 'bend', 0.1</w:t>
      </w:r>
      <w:r w:rsidR="00424C4B">
        <w:t>;</w:t>
      </w:r>
      <w:r w:rsidR="00424C4B" w:rsidRPr="00424C4B">
        <w:t xml:space="preserve"> </w:t>
      </w:r>
      <w:r w:rsidR="002F1226">
        <w:t xml:space="preserve">d </w:t>
      </w:r>
      <w:r w:rsidR="00424C4B">
        <w:t xml:space="preserve">– </w:t>
      </w:r>
      <w:r w:rsidR="00424C4B" w:rsidRPr="004C3BF7">
        <w:t>'stretch', 0, 'bend', 0.</w:t>
      </w:r>
      <w:r w:rsidR="002F1226">
        <w:t>0</w:t>
      </w:r>
      <w:r w:rsidR="00424C4B" w:rsidRPr="004C3BF7">
        <w:t>1</w:t>
      </w:r>
      <w:r w:rsidR="00424C4B">
        <w:t>;</w:t>
      </w:r>
      <w:r w:rsidR="00424C4B" w:rsidRPr="00424C4B">
        <w:t xml:space="preserve"> </w:t>
      </w:r>
      <w:r w:rsidR="002F1226">
        <w:t>e </w:t>
      </w:r>
      <w:r w:rsidR="00424C4B">
        <w:t xml:space="preserve">– </w:t>
      </w:r>
      <w:r w:rsidR="00424C4B" w:rsidRPr="004C3BF7">
        <w:t>'stretch', 0</w:t>
      </w:r>
      <w:r w:rsidR="002F1226">
        <w:t>, 'bend', 0.2</w:t>
      </w:r>
      <w:r w:rsidR="00424C4B">
        <w:t>;</w:t>
      </w:r>
      <w:r w:rsidR="002F1226">
        <w:t xml:space="preserve"> f</w:t>
      </w:r>
      <w:r w:rsidR="00424C4B" w:rsidRPr="00424C4B">
        <w:t xml:space="preserve"> </w:t>
      </w:r>
      <w:r w:rsidR="00424C4B">
        <w:t xml:space="preserve">– </w:t>
      </w:r>
      <w:r w:rsidR="00424C4B" w:rsidRPr="004C3BF7">
        <w:t>'stretch', 0, 'bend', 0.</w:t>
      </w:r>
      <w:r w:rsidR="002F1226">
        <w:t>5</w:t>
      </w:r>
    </w:p>
    <w:p w:rsidR="002011C4" w:rsidRDefault="006C5C14" w:rsidP="0094561B">
      <w:pPr>
        <w:spacing w:before="240"/>
      </w:pPr>
      <w:r>
        <w:lastRenderedPageBreak/>
        <w:t>The next experiment is attempt to form map by other trajectory: originally we use stronger parameters and then will soften it.</w:t>
      </w:r>
      <w:r w:rsidR="005C2CDE">
        <w:t xml:space="preserve"> Results are presented in</w:t>
      </w:r>
      <w:r w:rsidR="001C4BEE">
        <w:t xml:space="preserve"> </w:t>
      </w:r>
      <w:r w:rsidR="001C4BEE">
        <w:fldChar w:fldCharType="begin"/>
      </w:r>
      <w:r w:rsidR="001C4BEE">
        <w:instrText xml:space="preserve"> REF _Ref517445747 \h </w:instrText>
      </w:r>
      <w:r w:rsidR="001C4BEE">
        <w:fldChar w:fldCharType="separate"/>
      </w:r>
      <w:r w:rsidR="00BF762D">
        <w:t xml:space="preserve">Figure </w:t>
      </w:r>
      <w:r w:rsidR="00BF762D">
        <w:rPr>
          <w:noProof/>
        </w:rPr>
        <w:t>3</w:t>
      </w:r>
      <w:r w:rsidR="001C4BEE">
        <w:fldChar w:fldCharType="end"/>
      </w:r>
      <w:r w:rsidR="005C2CDE">
        <w:t>.</w:t>
      </w:r>
      <w:r w:rsidR="0094561B">
        <w:t xml:space="preserve"> This map is called map 2.</w:t>
      </w:r>
    </w:p>
    <w:p w:rsidR="001C4BEE" w:rsidRPr="00AB21B9" w:rsidRDefault="001C4BEE" w:rsidP="00AB21B9">
      <w:pPr>
        <w:ind w:firstLine="0"/>
        <w:rPr>
          <w:sz w:val="20"/>
          <w:szCs w:val="20"/>
        </w:rPr>
      </w:pPr>
      <w:proofErr w:type="gramStart"/>
      <w:r w:rsidRPr="00AB21B9">
        <w:rPr>
          <w:sz w:val="20"/>
          <w:szCs w:val="20"/>
        </w:rPr>
        <w:t>a</w:t>
      </w:r>
      <w:proofErr w:type="gramEnd"/>
      <w:r w:rsidRPr="00AB21B9">
        <w:rPr>
          <w:sz w:val="20"/>
          <w:szCs w:val="20"/>
        </w:rPr>
        <w:t xml:space="preserve">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6353FB73" wp14:editId="27E25A6C">
            <wp:extent cx="1364400" cy="1206000"/>
            <wp:effectExtent l="0" t="0" r="762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1B9">
        <w:rPr>
          <w:sz w:val="20"/>
          <w:szCs w:val="20"/>
        </w:rPr>
        <w:t xml:space="preserve">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31B3AD70" wp14:editId="5511711C">
            <wp:extent cx="1364400" cy="1206000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1B9">
        <w:rPr>
          <w:sz w:val="20"/>
          <w:szCs w:val="20"/>
        </w:rPr>
        <w:t xml:space="preserve">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192D2DB2" wp14:editId="753EB611">
            <wp:extent cx="1364400" cy="1206000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1B9">
        <w:rPr>
          <w:sz w:val="20"/>
          <w:szCs w:val="20"/>
        </w:rPr>
        <w:t xml:space="preserve">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01DB910E" wp14:editId="5F5888B2">
            <wp:extent cx="1364400" cy="1206000"/>
            <wp:effectExtent l="0" t="0" r="762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CDE" w:rsidRPr="00AB21B9" w:rsidRDefault="001C4BEE" w:rsidP="00AB21B9">
      <w:pPr>
        <w:ind w:firstLine="0"/>
        <w:rPr>
          <w:sz w:val="20"/>
          <w:szCs w:val="20"/>
        </w:rPr>
      </w:pPr>
      <w:proofErr w:type="gramStart"/>
      <w:r w:rsidRPr="00AB21B9">
        <w:rPr>
          <w:sz w:val="20"/>
          <w:szCs w:val="20"/>
        </w:rPr>
        <w:t>b</w:t>
      </w:r>
      <w:proofErr w:type="gramEnd"/>
      <w:r w:rsidRPr="00AB21B9">
        <w:rPr>
          <w:sz w:val="20"/>
          <w:szCs w:val="20"/>
        </w:rPr>
        <w:t xml:space="preserve">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7ED85B18" wp14:editId="4BCCA192">
            <wp:extent cx="1364400" cy="1206000"/>
            <wp:effectExtent l="0" t="0" r="762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1B9">
        <w:rPr>
          <w:sz w:val="20"/>
          <w:szCs w:val="20"/>
        </w:rPr>
        <w:t xml:space="preserve">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67030374" wp14:editId="649059BA">
            <wp:extent cx="1364400" cy="1206000"/>
            <wp:effectExtent l="0" t="0" r="762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1B9">
        <w:rPr>
          <w:sz w:val="20"/>
          <w:szCs w:val="20"/>
        </w:rPr>
        <w:t xml:space="preserve">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4AF81BFC" wp14:editId="75125E15">
            <wp:extent cx="1364400" cy="1206000"/>
            <wp:effectExtent l="0" t="0" r="762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1B9">
        <w:rPr>
          <w:sz w:val="20"/>
          <w:szCs w:val="20"/>
        </w:rPr>
        <w:t xml:space="preserve">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007BF6C5" wp14:editId="6F816B75">
            <wp:extent cx="1364400" cy="1206000"/>
            <wp:effectExtent l="0" t="0" r="762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BEE" w:rsidRPr="00AB21B9" w:rsidRDefault="001C4BEE" w:rsidP="00AB21B9">
      <w:pPr>
        <w:ind w:firstLine="0"/>
        <w:rPr>
          <w:sz w:val="20"/>
          <w:szCs w:val="20"/>
        </w:rPr>
      </w:pPr>
      <w:proofErr w:type="gramStart"/>
      <w:r w:rsidRPr="00AB21B9">
        <w:rPr>
          <w:sz w:val="20"/>
          <w:szCs w:val="20"/>
        </w:rPr>
        <w:t>c</w:t>
      </w:r>
      <w:proofErr w:type="gramEnd"/>
      <w:r w:rsidRPr="00AB21B9">
        <w:rPr>
          <w:sz w:val="20"/>
          <w:szCs w:val="20"/>
        </w:rPr>
        <w:t xml:space="preserve"> </w:t>
      </w:r>
      <w:r w:rsidR="00AB21B9" w:rsidRPr="00AB21B9">
        <w:rPr>
          <w:noProof/>
          <w:sz w:val="20"/>
          <w:szCs w:val="20"/>
          <w:lang w:eastAsia="en-GB"/>
        </w:rPr>
        <w:drawing>
          <wp:inline distT="0" distB="0" distL="0" distR="0" wp14:anchorId="125873E2" wp14:editId="0E8839D9">
            <wp:extent cx="1364400" cy="1206000"/>
            <wp:effectExtent l="0" t="0" r="762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1B9" w:rsidRPr="00AB21B9">
        <w:rPr>
          <w:sz w:val="20"/>
          <w:szCs w:val="20"/>
        </w:rPr>
        <w:t xml:space="preserve"> </w:t>
      </w:r>
      <w:r w:rsidR="00AB21B9" w:rsidRPr="00AB21B9">
        <w:rPr>
          <w:noProof/>
          <w:sz w:val="20"/>
          <w:szCs w:val="20"/>
          <w:lang w:eastAsia="en-GB"/>
        </w:rPr>
        <w:drawing>
          <wp:inline distT="0" distB="0" distL="0" distR="0" wp14:anchorId="38D32F4E" wp14:editId="41B82547">
            <wp:extent cx="1364400" cy="1206000"/>
            <wp:effectExtent l="0" t="0" r="762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1B9" w:rsidRPr="00AB21B9">
        <w:rPr>
          <w:sz w:val="20"/>
          <w:szCs w:val="20"/>
        </w:rPr>
        <w:t xml:space="preserve"> </w:t>
      </w:r>
      <w:r w:rsidR="00AB21B9" w:rsidRPr="00AB21B9">
        <w:rPr>
          <w:noProof/>
          <w:sz w:val="20"/>
          <w:szCs w:val="20"/>
          <w:lang w:eastAsia="en-GB"/>
        </w:rPr>
        <w:drawing>
          <wp:inline distT="0" distB="0" distL="0" distR="0" wp14:anchorId="6980482C" wp14:editId="4F0A6068">
            <wp:extent cx="1364400" cy="1206000"/>
            <wp:effectExtent l="0" t="0" r="762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1B9" w:rsidRPr="00AB21B9">
        <w:rPr>
          <w:sz w:val="20"/>
          <w:szCs w:val="20"/>
        </w:rPr>
        <w:t xml:space="preserve"> </w:t>
      </w:r>
      <w:r w:rsidR="00AB21B9" w:rsidRPr="00AB21B9">
        <w:rPr>
          <w:noProof/>
          <w:sz w:val="20"/>
          <w:szCs w:val="20"/>
          <w:lang w:eastAsia="en-GB"/>
        </w:rPr>
        <w:drawing>
          <wp:inline distT="0" distB="0" distL="0" distR="0" wp14:anchorId="2D0C6FF0" wp14:editId="50B3C8EA">
            <wp:extent cx="1364400" cy="1206000"/>
            <wp:effectExtent l="0" t="0" r="762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1B9" w:rsidRPr="00AB21B9" w:rsidRDefault="00AB21B9" w:rsidP="00AB21B9">
      <w:pPr>
        <w:ind w:firstLine="0"/>
        <w:rPr>
          <w:sz w:val="20"/>
          <w:szCs w:val="20"/>
        </w:rPr>
      </w:pPr>
      <w:r w:rsidRPr="00AB21B9">
        <w:rPr>
          <w:sz w:val="20"/>
          <w:szCs w:val="20"/>
        </w:rPr>
        <w:t xml:space="preserve">d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7591C526" wp14:editId="2AABED36">
            <wp:extent cx="1364400" cy="1206000"/>
            <wp:effectExtent l="0" t="0" r="762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1B9">
        <w:rPr>
          <w:sz w:val="20"/>
          <w:szCs w:val="20"/>
        </w:rPr>
        <w:t xml:space="preserve">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65A49095" wp14:editId="3D949297">
            <wp:extent cx="1364400" cy="1206000"/>
            <wp:effectExtent l="0" t="0" r="762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1B9">
        <w:rPr>
          <w:sz w:val="20"/>
          <w:szCs w:val="20"/>
        </w:rPr>
        <w:t xml:space="preserve">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4DD2A305" wp14:editId="3BD2E73C">
            <wp:extent cx="1364400" cy="1206000"/>
            <wp:effectExtent l="0" t="0" r="762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1B9">
        <w:rPr>
          <w:sz w:val="20"/>
          <w:szCs w:val="20"/>
        </w:rPr>
        <w:t xml:space="preserve">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2FA88EE3" wp14:editId="536DC9A3">
            <wp:extent cx="1364400" cy="1206000"/>
            <wp:effectExtent l="0" t="0" r="762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1B9" w:rsidRPr="00AB21B9" w:rsidRDefault="00AB21B9" w:rsidP="00AB21B9">
      <w:pPr>
        <w:ind w:firstLine="0"/>
        <w:rPr>
          <w:sz w:val="20"/>
          <w:szCs w:val="20"/>
          <w:lang w:eastAsia="en-GB"/>
        </w:rPr>
      </w:pPr>
      <w:r w:rsidRPr="00AB21B9">
        <w:rPr>
          <w:noProof/>
          <w:sz w:val="20"/>
          <w:szCs w:val="20"/>
          <w:lang w:eastAsia="en-GB"/>
        </w:rPr>
        <w:t xml:space="preserve">e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396B04C8" wp14:editId="28583BC0">
            <wp:extent cx="1364400" cy="1206000"/>
            <wp:effectExtent l="0" t="0" r="762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1B9">
        <w:rPr>
          <w:noProof/>
          <w:sz w:val="20"/>
          <w:szCs w:val="20"/>
          <w:lang w:eastAsia="en-GB"/>
        </w:rPr>
        <w:t xml:space="preserve">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7E3D181F" wp14:editId="7AFA3A00">
            <wp:extent cx="1364400" cy="1206000"/>
            <wp:effectExtent l="0" t="0" r="762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1B9">
        <w:rPr>
          <w:noProof/>
          <w:sz w:val="20"/>
          <w:szCs w:val="20"/>
          <w:lang w:eastAsia="en-GB"/>
        </w:rPr>
        <w:t xml:space="preserve">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51394CCF" wp14:editId="37A008B7">
            <wp:extent cx="1364400" cy="1206000"/>
            <wp:effectExtent l="0" t="0" r="762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1B9">
        <w:rPr>
          <w:noProof/>
          <w:sz w:val="20"/>
          <w:szCs w:val="20"/>
          <w:lang w:eastAsia="en-GB"/>
        </w:rPr>
        <w:t xml:space="preserve">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6AF9ABD8" wp14:editId="682BB3E8">
            <wp:extent cx="1364400" cy="1206000"/>
            <wp:effectExtent l="0" t="0" r="762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BEE" w:rsidRDefault="001C4BEE" w:rsidP="001C4BEE">
      <w:pPr>
        <w:pStyle w:val="Caption"/>
      </w:pPr>
      <w:bookmarkStart w:id="3" w:name="_Ref517445747"/>
      <w:bookmarkStart w:id="4" w:name="_Ref516763118"/>
      <w:proofErr w:type="gramStart"/>
      <w:r>
        <w:t xml:space="preserve">Figure </w:t>
      </w:r>
      <w:fldSimple w:instr=" SEQ Figure \* ARABIC ">
        <w:r w:rsidR="00BF762D">
          <w:rPr>
            <w:noProof/>
          </w:rPr>
          <w:t>3</w:t>
        </w:r>
      </w:fldSimple>
      <w:bookmarkEnd w:id="3"/>
      <w:r>
        <w:t>.</w:t>
      </w:r>
      <w:proofErr w:type="gramEnd"/>
      <w:r>
        <w:t xml:space="preserve"> Fitting of </w:t>
      </w:r>
      <w:proofErr w:type="spellStart"/>
      <w:r>
        <w:t>ElMap</w:t>
      </w:r>
      <w:proofErr w:type="spellEnd"/>
      <w:r>
        <w:t xml:space="preserve"> without restart for with (left to right) 3D image, projection onto nodes, onto edges and onto faces; a – without training; b – </w:t>
      </w:r>
      <w:r w:rsidRPr="004C3BF7">
        <w:t>'stretch', 0.01, 'bend', 1</w:t>
      </w:r>
      <w:r>
        <w:t xml:space="preserve">; c – </w:t>
      </w:r>
      <w:r w:rsidRPr="004C3BF7">
        <w:t>'stretch', 0, 'bend', 1</w:t>
      </w:r>
      <w:r>
        <w:t>;</w:t>
      </w:r>
      <w:r w:rsidRPr="00424C4B">
        <w:t xml:space="preserve"> </w:t>
      </w:r>
      <w:r>
        <w:t xml:space="preserve">d – </w:t>
      </w:r>
      <w:r w:rsidRPr="004C3BF7">
        <w:t>'stretch', 0, 'bend', 0.</w:t>
      </w:r>
      <w:r>
        <w:t>5;</w:t>
      </w:r>
      <w:r w:rsidRPr="00424C4B">
        <w:t xml:space="preserve"> </w:t>
      </w:r>
      <w:r>
        <w:t xml:space="preserve">e – </w:t>
      </w:r>
      <w:r w:rsidRPr="004C3BF7">
        <w:t>'stretch', 0</w:t>
      </w:r>
      <w:r>
        <w:t>, 'bend', 0.1</w:t>
      </w:r>
    </w:p>
    <w:p w:rsidR="001D5DD0" w:rsidRDefault="00AB21B9" w:rsidP="00AB21B9">
      <w:pPr>
        <w:spacing w:before="240"/>
      </w:pPr>
      <w:r>
        <w:t>The next experiment use</w:t>
      </w:r>
      <w:r w:rsidR="001D5DD0">
        <w:t>s</w:t>
      </w:r>
      <w:r>
        <w:t xml:space="preserve"> the same series of modules but with </w:t>
      </w:r>
      <w:r w:rsidR="001D5DD0">
        <w:t>PQSQ L1 data attraction. This map is called map3.</w:t>
      </w:r>
    </w:p>
    <w:p w:rsidR="001D5DD0" w:rsidRDefault="001D5DD0" w:rsidP="001D5DD0">
      <w:r>
        <w:br w:type="page"/>
      </w:r>
    </w:p>
    <w:p w:rsidR="001D5DD0" w:rsidRPr="00AB21B9" w:rsidRDefault="001D5DD0" w:rsidP="008270B4">
      <w:pPr>
        <w:ind w:firstLine="0"/>
        <w:jc w:val="center"/>
        <w:rPr>
          <w:sz w:val="20"/>
          <w:szCs w:val="20"/>
        </w:rPr>
      </w:pPr>
      <w:proofErr w:type="gramStart"/>
      <w:r w:rsidRPr="00AB21B9">
        <w:rPr>
          <w:sz w:val="20"/>
          <w:szCs w:val="20"/>
        </w:rPr>
        <w:lastRenderedPageBreak/>
        <w:t>a</w:t>
      </w:r>
      <w:proofErr w:type="gramEnd"/>
      <w:r w:rsidRPr="00AB21B9">
        <w:rPr>
          <w:sz w:val="20"/>
          <w:szCs w:val="20"/>
        </w:rPr>
        <w:t xml:space="preserve">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6B10656C" wp14:editId="6F0FD08D">
            <wp:extent cx="1364400" cy="1206000"/>
            <wp:effectExtent l="0" t="0" r="762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1B9">
        <w:rPr>
          <w:sz w:val="20"/>
          <w:szCs w:val="20"/>
        </w:rPr>
        <w:t xml:space="preserve">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4CC095DA" wp14:editId="1341A3F0">
            <wp:extent cx="1364400" cy="1206000"/>
            <wp:effectExtent l="0" t="0" r="762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1B9">
        <w:rPr>
          <w:sz w:val="20"/>
          <w:szCs w:val="20"/>
        </w:rPr>
        <w:t xml:space="preserve">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583AFC90" wp14:editId="69F7FA00">
            <wp:extent cx="1364400" cy="1206000"/>
            <wp:effectExtent l="0" t="0" r="762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1B9">
        <w:rPr>
          <w:sz w:val="20"/>
          <w:szCs w:val="20"/>
        </w:rPr>
        <w:t xml:space="preserve">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693EBC19" wp14:editId="26C2ECB7">
            <wp:extent cx="1364400" cy="1206000"/>
            <wp:effectExtent l="0" t="0" r="762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DD0" w:rsidRDefault="001D5DD0" w:rsidP="001D5DD0">
      <w:pPr>
        <w:pStyle w:val="Caption"/>
      </w:pPr>
      <w:proofErr w:type="gramStart"/>
      <w:r>
        <w:t>b</w:t>
      </w:r>
      <w:proofErr w:type="gramEnd"/>
      <w:r w:rsidR="008270B4">
        <w:t xml:space="preserve"> </w:t>
      </w:r>
      <w:r w:rsidR="003B1D69">
        <w:rPr>
          <w:noProof/>
          <w:lang w:eastAsia="en-GB"/>
        </w:rPr>
        <w:drawing>
          <wp:inline distT="0" distB="0" distL="0" distR="0" wp14:anchorId="76B4BD5D" wp14:editId="09E6BF15">
            <wp:extent cx="1364400" cy="1206000"/>
            <wp:effectExtent l="0" t="0" r="762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B4">
        <w:t xml:space="preserve"> </w:t>
      </w:r>
      <w:r w:rsidR="003B1D69">
        <w:rPr>
          <w:noProof/>
          <w:lang w:eastAsia="en-GB"/>
        </w:rPr>
        <w:drawing>
          <wp:inline distT="0" distB="0" distL="0" distR="0" wp14:anchorId="52819991" wp14:editId="6C3D906E">
            <wp:extent cx="1364400" cy="1206000"/>
            <wp:effectExtent l="0" t="0" r="762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B4">
        <w:t xml:space="preserve"> </w:t>
      </w:r>
      <w:r w:rsidR="003B1D69">
        <w:rPr>
          <w:noProof/>
          <w:lang w:eastAsia="en-GB"/>
        </w:rPr>
        <w:drawing>
          <wp:inline distT="0" distB="0" distL="0" distR="0" wp14:anchorId="65825817" wp14:editId="2B50CA13">
            <wp:extent cx="1364400" cy="1206000"/>
            <wp:effectExtent l="0" t="0" r="762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B4">
        <w:t xml:space="preserve"> </w:t>
      </w:r>
      <w:r w:rsidR="003B1D69">
        <w:rPr>
          <w:noProof/>
          <w:lang w:eastAsia="en-GB"/>
        </w:rPr>
        <w:drawing>
          <wp:inline distT="0" distB="0" distL="0" distR="0" wp14:anchorId="51EC51A2" wp14:editId="03A3E4B5">
            <wp:extent cx="1364400" cy="1206000"/>
            <wp:effectExtent l="0" t="0" r="762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DD0" w:rsidRDefault="001D5DD0" w:rsidP="001D5DD0">
      <w:pPr>
        <w:pStyle w:val="Caption"/>
      </w:pPr>
      <w:proofErr w:type="gramStart"/>
      <w:r>
        <w:t>c</w:t>
      </w:r>
      <w:proofErr w:type="gramEnd"/>
      <w:r w:rsidR="008270B4">
        <w:t xml:space="preserve"> </w:t>
      </w:r>
      <w:r w:rsidR="003B1D69">
        <w:rPr>
          <w:noProof/>
          <w:lang w:eastAsia="en-GB"/>
        </w:rPr>
        <w:drawing>
          <wp:inline distT="0" distB="0" distL="0" distR="0" wp14:anchorId="03561B17" wp14:editId="3EB188F6">
            <wp:extent cx="1364400" cy="1206000"/>
            <wp:effectExtent l="0" t="0" r="762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B4">
        <w:t xml:space="preserve"> </w:t>
      </w:r>
      <w:r w:rsidR="003B1D69">
        <w:rPr>
          <w:noProof/>
          <w:lang w:eastAsia="en-GB"/>
        </w:rPr>
        <w:drawing>
          <wp:inline distT="0" distB="0" distL="0" distR="0" wp14:anchorId="2FA13F3E" wp14:editId="27F7E23E">
            <wp:extent cx="1364400" cy="1206000"/>
            <wp:effectExtent l="0" t="0" r="762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B4">
        <w:t xml:space="preserve"> </w:t>
      </w:r>
      <w:r w:rsidR="003B1D69">
        <w:rPr>
          <w:noProof/>
          <w:lang w:eastAsia="en-GB"/>
        </w:rPr>
        <w:drawing>
          <wp:inline distT="0" distB="0" distL="0" distR="0" wp14:anchorId="47074696" wp14:editId="0D65BD9B">
            <wp:extent cx="1364400" cy="1206000"/>
            <wp:effectExtent l="0" t="0" r="762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B4">
        <w:rPr>
          <w:noProof/>
          <w:lang w:eastAsia="en-GB"/>
        </w:rPr>
        <w:t xml:space="preserve"> </w:t>
      </w:r>
      <w:r w:rsidR="003B1D69">
        <w:rPr>
          <w:noProof/>
          <w:lang w:eastAsia="en-GB"/>
        </w:rPr>
        <w:drawing>
          <wp:inline distT="0" distB="0" distL="0" distR="0" wp14:anchorId="143481BC" wp14:editId="03D837CE">
            <wp:extent cx="1364400" cy="1206000"/>
            <wp:effectExtent l="0" t="0" r="762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DD0" w:rsidRDefault="001D5DD0" w:rsidP="001D5DD0">
      <w:pPr>
        <w:pStyle w:val="Caption"/>
      </w:pPr>
      <w:proofErr w:type="gramStart"/>
      <w:r>
        <w:t>d</w:t>
      </w:r>
      <w:proofErr w:type="gramEnd"/>
      <w:r w:rsidR="008270B4">
        <w:t xml:space="preserve"> </w:t>
      </w:r>
      <w:r w:rsidR="003B1D69">
        <w:rPr>
          <w:noProof/>
          <w:lang w:eastAsia="en-GB"/>
        </w:rPr>
        <w:drawing>
          <wp:inline distT="0" distB="0" distL="0" distR="0" wp14:anchorId="25EF65A7" wp14:editId="699989CF">
            <wp:extent cx="1364400" cy="1206000"/>
            <wp:effectExtent l="0" t="0" r="762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B4">
        <w:t xml:space="preserve"> </w:t>
      </w:r>
      <w:r w:rsidR="003B1D69">
        <w:rPr>
          <w:noProof/>
          <w:lang w:eastAsia="en-GB"/>
        </w:rPr>
        <w:drawing>
          <wp:inline distT="0" distB="0" distL="0" distR="0" wp14:anchorId="08EFD5CA" wp14:editId="4F545C6B">
            <wp:extent cx="1364400" cy="1206000"/>
            <wp:effectExtent l="0" t="0" r="762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B4">
        <w:t xml:space="preserve"> </w:t>
      </w:r>
      <w:r w:rsidR="003B1D69">
        <w:rPr>
          <w:noProof/>
          <w:lang w:eastAsia="en-GB"/>
        </w:rPr>
        <w:drawing>
          <wp:inline distT="0" distB="0" distL="0" distR="0" wp14:anchorId="389F301B" wp14:editId="19E7F35E">
            <wp:extent cx="1364400" cy="1206000"/>
            <wp:effectExtent l="0" t="0" r="762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B4">
        <w:t xml:space="preserve"> </w:t>
      </w:r>
      <w:r w:rsidR="003B1D69">
        <w:rPr>
          <w:noProof/>
          <w:lang w:eastAsia="en-GB"/>
        </w:rPr>
        <w:drawing>
          <wp:inline distT="0" distB="0" distL="0" distR="0" wp14:anchorId="31A214A9" wp14:editId="2CA91435">
            <wp:extent cx="1364400" cy="1206000"/>
            <wp:effectExtent l="0" t="0" r="762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DD0" w:rsidRDefault="001D5DD0" w:rsidP="001D5DD0">
      <w:pPr>
        <w:pStyle w:val="Caption"/>
      </w:pPr>
      <w:proofErr w:type="gramStart"/>
      <w:r>
        <w:t>e</w:t>
      </w:r>
      <w:proofErr w:type="gramEnd"/>
      <w:r w:rsidR="008270B4">
        <w:t xml:space="preserve"> </w:t>
      </w:r>
      <w:r w:rsidR="003B1D69">
        <w:rPr>
          <w:noProof/>
          <w:lang w:eastAsia="en-GB"/>
        </w:rPr>
        <w:drawing>
          <wp:inline distT="0" distB="0" distL="0" distR="0" wp14:anchorId="3B9AA2D0" wp14:editId="10D0C6E7">
            <wp:extent cx="1364400" cy="1206000"/>
            <wp:effectExtent l="0" t="0" r="762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B4">
        <w:t xml:space="preserve"> </w:t>
      </w:r>
      <w:r w:rsidR="003B1D69">
        <w:rPr>
          <w:noProof/>
          <w:lang w:eastAsia="en-GB"/>
        </w:rPr>
        <w:drawing>
          <wp:inline distT="0" distB="0" distL="0" distR="0" wp14:anchorId="3A8D3A79" wp14:editId="2C6C3B47">
            <wp:extent cx="1364400" cy="1206000"/>
            <wp:effectExtent l="0" t="0" r="762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B4">
        <w:t xml:space="preserve"> </w:t>
      </w:r>
      <w:r w:rsidR="003B1D69">
        <w:rPr>
          <w:noProof/>
          <w:lang w:eastAsia="en-GB"/>
        </w:rPr>
        <w:drawing>
          <wp:inline distT="0" distB="0" distL="0" distR="0" wp14:anchorId="67ABF949" wp14:editId="4F8AC375">
            <wp:extent cx="1364400" cy="1206000"/>
            <wp:effectExtent l="0" t="0" r="762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B4">
        <w:t xml:space="preserve"> </w:t>
      </w:r>
      <w:r w:rsidR="003B1D69">
        <w:rPr>
          <w:noProof/>
          <w:lang w:eastAsia="en-GB"/>
        </w:rPr>
        <w:drawing>
          <wp:inline distT="0" distB="0" distL="0" distR="0" wp14:anchorId="02EA6B5B" wp14:editId="422E1F55">
            <wp:extent cx="1364400" cy="1206000"/>
            <wp:effectExtent l="0" t="0" r="762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DD0" w:rsidRDefault="001D5DD0" w:rsidP="001D5DD0">
      <w:pPr>
        <w:pStyle w:val="Caption"/>
      </w:pPr>
      <w:proofErr w:type="gramStart"/>
      <w:r>
        <w:t xml:space="preserve">Figure </w:t>
      </w:r>
      <w:fldSimple w:instr=" SEQ Figure \* ARABIC ">
        <w:r w:rsidR="00BF762D">
          <w:rPr>
            <w:noProof/>
          </w:rPr>
          <w:t>4</w:t>
        </w:r>
      </w:fldSimple>
      <w:r>
        <w:t>.</w:t>
      </w:r>
      <w:proofErr w:type="gramEnd"/>
      <w:r>
        <w:t xml:space="preserve"> Fitting of </w:t>
      </w:r>
      <w:proofErr w:type="spellStart"/>
      <w:r>
        <w:t>ElMap</w:t>
      </w:r>
      <w:proofErr w:type="spellEnd"/>
      <w:r>
        <w:t xml:space="preserve"> without restart for with (left to right) 3D image, projection onto nodes, onto edges and onto faces, data attraction defined as 'potential', @L1, '</w:t>
      </w:r>
      <w:proofErr w:type="spellStart"/>
      <w:r>
        <w:t>Number_of_intervals</w:t>
      </w:r>
      <w:proofErr w:type="spellEnd"/>
      <w:r>
        <w:t xml:space="preserve">', 5; a – without training; b – </w:t>
      </w:r>
      <w:r w:rsidRPr="004C3BF7">
        <w:t>'stretch', 0.01, 'bend', 1</w:t>
      </w:r>
      <w:r>
        <w:t xml:space="preserve">; c – </w:t>
      </w:r>
      <w:r w:rsidRPr="004C3BF7">
        <w:t>'stretch', 0, 'bend', 1</w:t>
      </w:r>
      <w:r>
        <w:t>;</w:t>
      </w:r>
      <w:r w:rsidRPr="00424C4B">
        <w:t xml:space="preserve"> </w:t>
      </w:r>
      <w:r>
        <w:t xml:space="preserve">d – </w:t>
      </w:r>
      <w:r w:rsidRPr="004C3BF7">
        <w:t>'stretch', 0, 'bend', 0.</w:t>
      </w:r>
      <w:r>
        <w:t>5;</w:t>
      </w:r>
      <w:r w:rsidRPr="00424C4B">
        <w:t xml:space="preserve"> </w:t>
      </w:r>
      <w:r>
        <w:t xml:space="preserve">e – </w:t>
      </w:r>
      <w:r w:rsidRPr="004C3BF7">
        <w:t>'stretch', 0</w:t>
      </w:r>
      <w:r>
        <w:t>, 'bend', 0.1</w:t>
      </w:r>
    </w:p>
    <w:p w:rsidR="003B1D69" w:rsidRDefault="003B1D69" w:rsidP="003B1D69">
      <w:pPr>
        <w:spacing w:before="240"/>
      </w:pPr>
      <w:r>
        <w:t>The next experiment uses the same series of modules but with PQSQ L2 data attraction with trimming. This map is called map4.</w:t>
      </w:r>
    </w:p>
    <w:p w:rsidR="003B1D69" w:rsidRDefault="003B1D69" w:rsidP="003B1D69">
      <w:r>
        <w:br w:type="page"/>
      </w:r>
    </w:p>
    <w:p w:rsidR="00836C8A" w:rsidRDefault="00836C8A" w:rsidP="008270B4">
      <w:pPr>
        <w:ind w:firstLine="0"/>
        <w:jc w:val="center"/>
        <w:rPr>
          <w:sz w:val="20"/>
          <w:szCs w:val="20"/>
        </w:rPr>
      </w:pPr>
      <w:proofErr w:type="gramStart"/>
      <w:r w:rsidRPr="00E86CAF">
        <w:rPr>
          <w:sz w:val="20"/>
          <w:szCs w:val="20"/>
        </w:rPr>
        <w:lastRenderedPageBreak/>
        <w:t>a</w:t>
      </w:r>
      <w:proofErr w:type="gramEnd"/>
      <w:r>
        <w:rPr>
          <w:sz w:val="20"/>
          <w:szCs w:val="20"/>
        </w:rPr>
        <w:t xml:space="preserve"> </w:t>
      </w:r>
      <w:r>
        <w:rPr>
          <w:noProof/>
          <w:lang w:eastAsia="en-GB"/>
        </w:rPr>
        <w:drawing>
          <wp:inline distT="0" distB="0" distL="0" distR="0" wp14:anchorId="46E724A4" wp14:editId="2C75956D">
            <wp:extent cx="1364400" cy="1206000"/>
            <wp:effectExtent l="0" t="0" r="762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  <w:r>
        <w:rPr>
          <w:noProof/>
          <w:lang w:eastAsia="en-GB"/>
        </w:rPr>
        <w:drawing>
          <wp:inline distT="0" distB="0" distL="0" distR="0" wp14:anchorId="35F23504" wp14:editId="27E899B2">
            <wp:extent cx="1364400" cy="1206000"/>
            <wp:effectExtent l="0" t="0" r="762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  <w:r>
        <w:rPr>
          <w:noProof/>
          <w:lang w:eastAsia="en-GB"/>
        </w:rPr>
        <w:drawing>
          <wp:inline distT="0" distB="0" distL="0" distR="0" wp14:anchorId="215D00D5" wp14:editId="07F5A394">
            <wp:extent cx="1364400" cy="1206000"/>
            <wp:effectExtent l="0" t="0" r="762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  <w:r>
        <w:rPr>
          <w:noProof/>
          <w:lang w:eastAsia="en-GB"/>
        </w:rPr>
        <w:drawing>
          <wp:inline distT="0" distB="0" distL="0" distR="0" wp14:anchorId="75912114" wp14:editId="5BAF04EF">
            <wp:extent cx="1364400" cy="1206000"/>
            <wp:effectExtent l="0" t="0" r="762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C8A" w:rsidRDefault="00836C8A" w:rsidP="003B1D69">
      <w:pPr>
        <w:pStyle w:val="Caption"/>
      </w:pPr>
      <w:proofErr w:type="gramStart"/>
      <w:r>
        <w:t>b</w:t>
      </w:r>
      <w:proofErr w:type="gramEnd"/>
      <w:r w:rsidR="0039016D" w:rsidRPr="0039016D">
        <w:rPr>
          <w:noProof/>
          <w:lang w:eastAsia="en-GB"/>
        </w:rPr>
        <w:t xml:space="preserve"> </w:t>
      </w:r>
      <w:r w:rsidR="0039016D">
        <w:rPr>
          <w:noProof/>
          <w:lang w:eastAsia="en-GB"/>
        </w:rPr>
        <w:drawing>
          <wp:inline distT="0" distB="0" distL="0" distR="0" wp14:anchorId="6B8C0CE1" wp14:editId="60A974DB">
            <wp:extent cx="1364400" cy="1206000"/>
            <wp:effectExtent l="0" t="0" r="762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16D" w:rsidRPr="0039016D">
        <w:rPr>
          <w:noProof/>
          <w:lang w:eastAsia="en-GB"/>
        </w:rPr>
        <w:t xml:space="preserve"> </w:t>
      </w:r>
      <w:r w:rsidR="0039016D">
        <w:rPr>
          <w:noProof/>
          <w:lang w:eastAsia="en-GB"/>
        </w:rPr>
        <w:drawing>
          <wp:inline distT="0" distB="0" distL="0" distR="0" wp14:anchorId="531F51C6" wp14:editId="7D4A2716">
            <wp:extent cx="1364400" cy="1206000"/>
            <wp:effectExtent l="0" t="0" r="762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16D" w:rsidRPr="0039016D">
        <w:rPr>
          <w:noProof/>
          <w:lang w:eastAsia="en-GB"/>
        </w:rPr>
        <w:t xml:space="preserve"> </w:t>
      </w:r>
      <w:r w:rsidR="0039016D">
        <w:rPr>
          <w:noProof/>
          <w:lang w:eastAsia="en-GB"/>
        </w:rPr>
        <w:drawing>
          <wp:inline distT="0" distB="0" distL="0" distR="0" wp14:anchorId="4F8F7C74" wp14:editId="03D12DBD">
            <wp:extent cx="1364400" cy="1206000"/>
            <wp:effectExtent l="0" t="0" r="762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16D" w:rsidRPr="0039016D">
        <w:rPr>
          <w:noProof/>
          <w:lang w:eastAsia="en-GB"/>
        </w:rPr>
        <w:t xml:space="preserve"> </w:t>
      </w:r>
      <w:r w:rsidR="0039016D">
        <w:rPr>
          <w:noProof/>
          <w:lang w:eastAsia="en-GB"/>
        </w:rPr>
        <w:drawing>
          <wp:inline distT="0" distB="0" distL="0" distR="0" wp14:anchorId="07F6F827" wp14:editId="5C666A1E">
            <wp:extent cx="1364400" cy="1206000"/>
            <wp:effectExtent l="0" t="0" r="762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C8A" w:rsidRDefault="00836C8A" w:rsidP="003B1D69">
      <w:pPr>
        <w:pStyle w:val="Caption"/>
      </w:pPr>
      <w:proofErr w:type="gramStart"/>
      <w:r>
        <w:t>c</w:t>
      </w:r>
      <w:proofErr w:type="gramEnd"/>
      <w:r w:rsidR="0039016D" w:rsidRPr="0039016D">
        <w:rPr>
          <w:noProof/>
          <w:lang w:eastAsia="en-GB"/>
        </w:rPr>
        <w:t xml:space="preserve"> </w:t>
      </w:r>
      <w:r w:rsidR="0039016D">
        <w:rPr>
          <w:noProof/>
          <w:lang w:eastAsia="en-GB"/>
        </w:rPr>
        <w:drawing>
          <wp:inline distT="0" distB="0" distL="0" distR="0" wp14:anchorId="40E838FD" wp14:editId="68C5D015">
            <wp:extent cx="1364400" cy="1206000"/>
            <wp:effectExtent l="0" t="0" r="762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16D" w:rsidRPr="0039016D">
        <w:rPr>
          <w:noProof/>
          <w:lang w:eastAsia="en-GB"/>
        </w:rPr>
        <w:t xml:space="preserve"> </w:t>
      </w:r>
      <w:r w:rsidR="0039016D">
        <w:rPr>
          <w:noProof/>
          <w:lang w:eastAsia="en-GB"/>
        </w:rPr>
        <w:drawing>
          <wp:inline distT="0" distB="0" distL="0" distR="0" wp14:anchorId="2BBE2077" wp14:editId="15185555">
            <wp:extent cx="1364400" cy="1206000"/>
            <wp:effectExtent l="0" t="0" r="762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16D" w:rsidRPr="0039016D">
        <w:rPr>
          <w:noProof/>
          <w:lang w:eastAsia="en-GB"/>
        </w:rPr>
        <w:t xml:space="preserve"> </w:t>
      </w:r>
      <w:r w:rsidR="0039016D">
        <w:rPr>
          <w:noProof/>
          <w:lang w:eastAsia="en-GB"/>
        </w:rPr>
        <w:drawing>
          <wp:inline distT="0" distB="0" distL="0" distR="0" wp14:anchorId="2B8FD080" wp14:editId="25BAEC6B">
            <wp:extent cx="1364400" cy="1206000"/>
            <wp:effectExtent l="0" t="0" r="762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16D" w:rsidRPr="0039016D">
        <w:rPr>
          <w:noProof/>
          <w:lang w:eastAsia="en-GB"/>
        </w:rPr>
        <w:t xml:space="preserve"> </w:t>
      </w:r>
      <w:r w:rsidR="0039016D">
        <w:rPr>
          <w:noProof/>
          <w:lang w:eastAsia="en-GB"/>
        </w:rPr>
        <w:drawing>
          <wp:inline distT="0" distB="0" distL="0" distR="0" wp14:anchorId="7ECCC93A" wp14:editId="5F092C6C">
            <wp:extent cx="1364400" cy="1206000"/>
            <wp:effectExtent l="0" t="0" r="762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C8A" w:rsidRDefault="00836C8A" w:rsidP="003B1D69">
      <w:pPr>
        <w:pStyle w:val="Caption"/>
      </w:pPr>
      <w:proofErr w:type="gramStart"/>
      <w:r>
        <w:t>d</w:t>
      </w:r>
      <w:proofErr w:type="gramEnd"/>
      <w:r w:rsidR="0039016D" w:rsidRPr="0039016D">
        <w:rPr>
          <w:noProof/>
          <w:lang w:eastAsia="en-GB"/>
        </w:rPr>
        <w:t xml:space="preserve"> </w:t>
      </w:r>
      <w:r w:rsidR="0039016D">
        <w:rPr>
          <w:noProof/>
          <w:lang w:eastAsia="en-GB"/>
        </w:rPr>
        <w:drawing>
          <wp:inline distT="0" distB="0" distL="0" distR="0" wp14:anchorId="3528BF89" wp14:editId="042260D3">
            <wp:extent cx="1364400" cy="1206000"/>
            <wp:effectExtent l="0" t="0" r="762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16D" w:rsidRPr="0039016D">
        <w:rPr>
          <w:noProof/>
          <w:lang w:eastAsia="en-GB"/>
        </w:rPr>
        <w:t xml:space="preserve"> </w:t>
      </w:r>
      <w:r w:rsidR="0039016D">
        <w:rPr>
          <w:noProof/>
          <w:lang w:eastAsia="en-GB"/>
        </w:rPr>
        <w:drawing>
          <wp:inline distT="0" distB="0" distL="0" distR="0" wp14:anchorId="275DE11F" wp14:editId="0491A7E4">
            <wp:extent cx="1364400" cy="1206000"/>
            <wp:effectExtent l="0" t="0" r="762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16D" w:rsidRPr="0039016D">
        <w:rPr>
          <w:noProof/>
          <w:lang w:eastAsia="en-GB"/>
        </w:rPr>
        <w:t xml:space="preserve"> </w:t>
      </w:r>
      <w:r w:rsidR="0039016D">
        <w:rPr>
          <w:noProof/>
          <w:lang w:eastAsia="en-GB"/>
        </w:rPr>
        <w:drawing>
          <wp:inline distT="0" distB="0" distL="0" distR="0" wp14:anchorId="6B9517B0" wp14:editId="6D6ED19E">
            <wp:extent cx="1364400" cy="1206000"/>
            <wp:effectExtent l="0" t="0" r="762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16D" w:rsidRPr="0039016D">
        <w:rPr>
          <w:noProof/>
          <w:lang w:eastAsia="en-GB"/>
        </w:rPr>
        <w:t xml:space="preserve"> </w:t>
      </w:r>
      <w:r w:rsidR="0039016D">
        <w:rPr>
          <w:noProof/>
          <w:lang w:eastAsia="en-GB"/>
        </w:rPr>
        <w:drawing>
          <wp:inline distT="0" distB="0" distL="0" distR="0" wp14:anchorId="018D1E1E" wp14:editId="4C161D59">
            <wp:extent cx="1364400" cy="1206000"/>
            <wp:effectExtent l="0" t="0" r="762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C8A" w:rsidRDefault="00836C8A" w:rsidP="003B1D69">
      <w:pPr>
        <w:pStyle w:val="Caption"/>
      </w:pPr>
      <w:proofErr w:type="gramStart"/>
      <w:r>
        <w:t>e</w:t>
      </w:r>
      <w:proofErr w:type="gramEnd"/>
      <w:r w:rsidR="0039016D" w:rsidRPr="0039016D">
        <w:rPr>
          <w:noProof/>
          <w:lang w:eastAsia="en-GB"/>
        </w:rPr>
        <w:t xml:space="preserve"> </w:t>
      </w:r>
      <w:r w:rsidR="0039016D">
        <w:rPr>
          <w:noProof/>
          <w:lang w:eastAsia="en-GB"/>
        </w:rPr>
        <w:drawing>
          <wp:inline distT="0" distB="0" distL="0" distR="0" wp14:anchorId="6D3AA596" wp14:editId="3D3BD3A5">
            <wp:extent cx="1364400" cy="1206000"/>
            <wp:effectExtent l="0" t="0" r="762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16D" w:rsidRPr="0039016D">
        <w:rPr>
          <w:noProof/>
          <w:lang w:eastAsia="en-GB"/>
        </w:rPr>
        <w:t xml:space="preserve"> </w:t>
      </w:r>
      <w:r w:rsidR="0039016D">
        <w:rPr>
          <w:noProof/>
          <w:lang w:eastAsia="en-GB"/>
        </w:rPr>
        <w:drawing>
          <wp:inline distT="0" distB="0" distL="0" distR="0" wp14:anchorId="59C8F277" wp14:editId="6A1301A6">
            <wp:extent cx="1364400" cy="1206000"/>
            <wp:effectExtent l="0" t="0" r="762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16D" w:rsidRPr="0039016D">
        <w:rPr>
          <w:noProof/>
          <w:lang w:eastAsia="en-GB"/>
        </w:rPr>
        <w:t xml:space="preserve"> </w:t>
      </w:r>
      <w:r w:rsidR="0039016D">
        <w:rPr>
          <w:noProof/>
          <w:lang w:eastAsia="en-GB"/>
        </w:rPr>
        <w:drawing>
          <wp:inline distT="0" distB="0" distL="0" distR="0" wp14:anchorId="0DDCB865" wp14:editId="1DF63F59">
            <wp:extent cx="1364400" cy="1206000"/>
            <wp:effectExtent l="0" t="0" r="762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16D" w:rsidRPr="0039016D">
        <w:rPr>
          <w:noProof/>
          <w:lang w:eastAsia="en-GB"/>
        </w:rPr>
        <w:t xml:space="preserve"> </w:t>
      </w:r>
      <w:r w:rsidR="0039016D">
        <w:rPr>
          <w:noProof/>
          <w:lang w:eastAsia="en-GB"/>
        </w:rPr>
        <w:drawing>
          <wp:inline distT="0" distB="0" distL="0" distR="0" wp14:anchorId="6B04ABF0" wp14:editId="78923A32">
            <wp:extent cx="1364400" cy="1206000"/>
            <wp:effectExtent l="0" t="0" r="762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D69" w:rsidRDefault="003B1D69" w:rsidP="003B1D69">
      <w:pPr>
        <w:pStyle w:val="Caption"/>
      </w:pPr>
      <w:proofErr w:type="gramStart"/>
      <w:r>
        <w:t xml:space="preserve">Figure </w:t>
      </w:r>
      <w:fldSimple w:instr=" SEQ Figure \* ARABIC ">
        <w:r w:rsidR="00BF762D">
          <w:rPr>
            <w:noProof/>
          </w:rPr>
          <w:t>5</w:t>
        </w:r>
      </w:fldSimple>
      <w:r>
        <w:t>.</w:t>
      </w:r>
      <w:proofErr w:type="gramEnd"/>
      <w:r>
        <w:t xml:space="preserve"> Fitting of </w:t>
      </w:r>
      <w:proofErr w:type="spellStart"/>
      <w:r>
        <w:t>ElMap</w:t>
      </w:r>
      <w:proofErr w:type="spellEnd"/>
      <w:r>
        <w:t xml:space="preserve"> without restart for with (left to right) 3D image, projection onto nodes, onto edges and onto faces, data attraction defined as 'potential', @L2, '</w:t>
      </w:r>
      <w:proofErr w:type="spellStart"/>
      <w:r>
        <w:t>Number_of_intervals</w:t>
      </w:r>
      <w:proofErr w:type="spellEnd"/>
      <w:r>
        <w:t xml:space="preserve">', 2, </w:t>
      </w:r>
      <w:r w:rsidR="00836C8A">
        <w:t>'</w:t>
      </w:r>
      <w:proofErr w:type="spellStart"/>
      <w:r w:rsidR="00836C8A">
        <w:t>intshrinkage</w:t>
      </w:r>
      <w:proofErr w:type="spellEnd"/>
      <w:r w:rsidR="00836C8A">
        <w:t>', 0.</w:t>
      </w:r>
      <w:r w:rsidR="0039016D">
        <w:t>7</w:t>
      </w:r>
      <w:r w:rsidR="00836C8A">
        <w:t>5</w:t>
      </w:r>
      <w:r>
        <w:t xml:space="preserve">; a – without training; b – </w:t>
      </w:r>
      <w:r w:rsidRPr="004C3BF7">
        <w:t>'stretch', 0.01, 'bend', 1</w:t>
      </w:r>
      <w:r>
        <w:t xml:space="preserve">; c – </w:t>
      </w:r>
      <w:r w:rsidRPr="004C3BF7">
        <w:t>'stretch', 0, 'bend', 1</w:t>
      </w:r>
      <w:r>
        <w:t>;</w:t>
      </w:r>
      <w:r w:rsidRPr="00424C4B">
        <w:t xml:space="preserve"> </w:t>
      </w:r>
      <w:r>
        <w:t xml:space="preserve">d – </w:t>
      </w:r>
      <w:r w:rsidRPr="004C3BF7">
        <w:t>'stretch', 0, 'bend', 0.</w:t>
      </w:r>
      <w:r>
        <w:t>5;</w:t>
      </w:r>
      <w:r w:rsidRPr="00424C4B">
        <w:t xml:space="preserve"> </w:t>
      </w:r>
      <w:r>
        <w:t xml:space="preserve">e – </w:t>
      </w:r>
      <w:r w:rsidRPr="004C3BF7">
        <w:t>'stretch', 0</w:t>
      </w:r>
      <w:r>
        <w:t>, 'bend', 0.1</w:t>
      </w:r>
    </w:p>
    <w:p w:rsidR="001D5DD0" w:rsidRDefault="008270B4" w:rsidP="008270B4">
      <w:pPr>
        <w:pStyle w:val="Heading1"/>
      </w:pPr>
      <w:r>
        <w:t>Comparison of four maps</w:t>
      </w:r>
    </w:p>
    <w:p w:rsidR="008270B4" w:rsidRDefault="008270B4" w:rsidP="008270B4">
      <w:r>
        <w:t xml:space="preserve">The finale </w:t>
      </w:r>
      <w:proofErr w:type="gramStart"/>
      <w:r>
        <w:t>state of four formed maps are</w:t>
      </w:r>
      <w:proofErr w:type="gramEnd"/>
      <w:r>
        <w:t xml:space="preserve"> presented in </w:t>
      </w:r>
      <w:r>
        <w:fldChar w:fldCharType="begin"/>
      </w:r>
      <w:r>
        <w:instrText xml:space="preserve"> REF _Ref517451737 \h </w:instrText>
      </w:r>
      <w:r>
        <w:fldChar w:fldCharType="separate"/>
      </w:r>
      <w:r w:rsidR="00BF762D">
        <w:t xml:space="preserve">Table </w:t>
      </w:r>
      <w:r w:rsidR="00BF762D">
        <w:rPr>
          <w:noProof/>
        </w:rPr>
        <w:t>2</w:t>
      </w:r>
      <w:r>
        <w:fldChar w:fldCharType="end"/>
      </w:r>
      <w:r>
        <w:t>. All four maps show three groups of points and one outlier in magenta.</w:t>
      </w:r>
      <w:r w:rsidR="009F4467">
        <w:t xml:space="preserve"> Maps 1, 2 and 4 show the two groups of points in blue. Maps 1, </w:t>
      </w:r>
      <w:proofErr w:type="gramStart"/>
      <w:r w:rsidR="009F4467">
        <w:t>2</w:t>
      </w:r>
      <w:proofErr w:type="gramEnd"/>
      <w:r w:rsidR="009F4467">
        <w:t xml:space="preserve"> and 3 shows two groups in green.</w:t>
      </w:r>
    </w:p>
    <w:p w:rsidR="009F4467" w:rsidRDefault="009F4467" w:rsidP="008270B4">
      <w:r>
        <w:t xml:space="preserve">Maps 2, </w:t>
      </w:r>
      <w:proofErr w:type="gramStart"/>
      <w:r>
        <w:t>3</w:t>
      </w:r>
      <w:proofErr w:type="gramEnd"/>
      <w:r>
        <w:t xml:space="preserve"> and 4 completely separate blue and green (there is no node with two points of different types which are associated with this node).</w:t>
      </w:r>
    </w:p>
    <w:p w:rsidR="008270B4" w:rsidRPr="008270B4" w:rsidRDefault="008270B4" w:rsidP="008270B4">
      <w:pPr>
        <w:pStyle w:val="Caption"/>
        <w:keepNext/>
        <w:spacing w:before="240"/>
      </w:pPr>
      <w:bookmarkStart w:id="5" w:name="_Ref517451737"/>
      <w:proofErr w:type="gramStart"/>
      <w:r>
        <w:lastRenderedPageBreak/>
        <w:t xml:space="preserve">Table </w:t>
      </w:r>
      <w:fldSimple w:instr=" SEQ Table \* ARABIC ">
        <w:r w:rsidR="00BF762D">
          <w:rPr>
            <w:noProof/>
          </w:rPr>
          <w:t>2</w:t>
        </w:r>
      </w:fldSimple>
      <w:bookmarkEnd w:id="5"/>
      <w:r>
        <w:t>.</w:t>
      </w:r>
      <w:proofErr w:type="gramEnd"/>
      <w:r>
        <w:t xml:space="preserve"> Comparison of four maps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36"/>
        <w:gridCol w:w="2376"/>
        <w:gridCol w:w="2376"/>
      </w:tblGrid>
      <w:tr w:rsidR="008270B4" w:rsidTr="008270B4">
        <w:trPr>
          <w:jc w:val="center"/>
        </w:trPr>
        <w:tc>
          <w:tcPr>
            <w:tcW w:w="0" w:type="auto"/>
          </w:tcPr>
          <w:p w:rsidR="008270B4" w:rsidRDefault="008270B4" w:rsidP="008270B4">
            <w:pPr>
              <w:keepNext/>
              <w:ind w:firstLine="0"/>
              <w:jc w:val="center"/>
            </w:pPr>
            <w:r>
              <w:t>Map</w:t>
            </w:r>
          </w:p>
        </w:tc>
        <w:tc>
          <w:tcPr>
            <w:tcW w:w="0" w:type="auto"/>
          </w:tcPr>
          <w:p w:rsidR="008270B4" w:rsidRDefault="008270B4" w:rsidP="008270B4">
            <w:pPr>
              <w:ind w:firstLine="0"/>
              <w:jc w:val="center"/>
            </w:pPr>
            <w:r>
              <w:t>3D</w:t>
            </w:r>
          </w:p>
        </w:tc>
        <w:tc>
          <w:tcPr>
            <w:tcW w:w="0" w:type="auto"/>
          </w:tcPr>
          <w:p w:rsidR="008270B4" w:rsidRDefault="008270B4" w:rsidP="008270B4">
            <w:pPr>
              <w:ind w:firstLine="0"/>
              <w:jc w:val="center"/>
            </w:pPr>
            <w:r>
              <w:t>Projection onto nodes</w:t>
            </w:r>
          </w:p>
        </w:tc>
      </w:tr>
      <w:tr w:rsidR="008270B4" w:rsidTr="008270B4">
        <w:trPr>
          <w:jc w:val="center"/>
        </w:trPr>
        <w:tc>
          <w:tcPr>
            <w:tcW w:w="0" w:type="auto"/>
          </w:tcPr>
          <w:p w:rsidR="008270B4" w:rsidRDefault="008270B4" w:rsidP="008270B4">
            <w:pPr>
              <w:ind w:firstLine="0"/>
            </w:pPr>
            <w:r>
              <w:t>Map 1</w:t>
            </w:r>
          </w:p>
        </w:tc>
        <w:tc>
          <w:tcPr>
            <w:tcW w:w="0" w:type="auto"/>
          </w:tcPr>
          <w:p w:rsidR="008270B4" w:rsidRDefault="008270B4" w:rsidP="008270B4">
            <w:pPr>
              <w:ind w:firstLine="0"/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2CCA822F" wp14:editId="6FF111A6">
                  <wp:extent cx="1364400" cy="1206000"/>
                  <wp:effectExtent l="0" t="0" r="7620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400" cy="12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:rsidR="008270B4" w:rsidRDefault="008270B4" w:rsidP="008270B4">
            <w:pPr>
              <w:ind w:firstLine="0"/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6C852D90" wp14:editId="4C31E606">
                  <wp:extent cx="1364400" cy="1206000"/>
                  <wp:effectExtent l="0" t="0" r="7620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400" cy="12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70B4" w:rsidTr="008270B4">
        <w:trPr>
          <w:jc w:val="center"/>
        </w:trPr>
        <w:tc>
          <w:tcPr>
            <w:tcW w:w="0" w:type="auto"/>
          </w:tcPr>
          <w:p w:rsidR="008270B4" w:rsidRDefault="008270B4" w:rsidP="008270B4">
            <w:pPr>
              <w:ind w:firstLine="0"/>
            </w:pPr>
            <w:r>
              <w:t>Map 2</w:t>
            </w:r>
          </w:p>
        </w:tc>
        <w:tc>
          <w:tcPr>
            <w:tcW w:w="0" w:type="auto"/>
          </w:tcPr>
          <w:p w:rsidR="008270B4" w:rsidRDefault="008270B4" w:rsidP="008270B4">
            <w:pPr>
              <w:ind w:firstLine="0"/>
              <w:jc w:val="center"/>
            </w:pPr>
            <w:r w:rsidRPr="00AB21B9">
              <w:rPr>
                <w:noProof/>
                <w:sz w:val="20"/>
                <w:szCs w:val="20"/>
                <w:lang w:eastAsia="en-GB"/>
              </w:rPr>
              <w:drawing>
                <wp:inline distT="0" distB="0" distL="0" distR="0" wp14:anchorId="2E40E04E" wp14:editId="09E9DA98">
                  <wp:extent cx="1364400" cy="1206000"/>
                  <wp:effectExtent l="0" t="0" r="7620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400" cy="12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:rsidR="008270B4" w:rsidRDefault="008270B4" w:rsidP="008270B4">
            <w:pPr>
              <w:ind w:firstLine="0"/>
              <w:jc w:val="center"/>
            </w:pPr>
            <w:r w:rsidRPr="00AB21B9">
              <w:rPr>
                <w:noProof/>
                <w:sz w:val="20"/>
                <w:szCs w:val="20"/>
                <w:lang w:eastAsia="en-GB"/>
              </w:rPr>
              <w:drawing>
                <wp:inline distT="0" distB="0" distL="0" distR="0" wp14:anchorId="20F68AE1" wp14:editId="2D3AAF28">
                  <wp:extent cx="1364400" cy="1206000"/>
                  <wp:effectExtent l="0" t="0" r="7620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400" cy="12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70B4" w:rsidTr="008270B4">
        <w:trPr>
          <w:jc w:val="center"/>
        </w:trPr>
        <w:tc>
          <w:tcPr>
            <w:tcW w:w="0" w:type="auto"/>
          </w:tcPr>
          <w:p w:rsidR="008270B4" w:rsidRDefault="008270B4" w:rsidP="008270B4">
            <w:pPr>
              <w:ind w:firstLine="0"/>
            </w:pPr>
            <w:r>
              <w:t>Map 3</w:t>
            </w:r>
          </w:p>
        </w:tc>
        <w:tc>
          <w:tcPr>
            <w:tcW w:w="0" w:type="auto"/>
          </w:tcPr>
          <w:p w:rsidR="008270B4" w:rsidRDefault="008270B4" w:rsidP="008270B4">
            <w:pPr>
              <w:ind w:firstLine="0"/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62B646FF" wp14:editId="05CE860C">
                  <wp:extent cx="1364400" cy="1206000"/>
                  <wp:effectExtent l="0" t="0" r="762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400" cy="12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:rsidR="008270B4" w:rsidRDefault="008270B4" w:rsidP="008270B4">
            <w:pPr>
              <w:ind w:firstLine="0"/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09AEA877" wp14:editId="0C819E92">
                  <wp:extent cx="1364400" cy="1206000"/>
                  <wp:effectExtent l="0" t="0" r="7620" b="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400" cy="12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70B4" w:rsidTr="008270B4">
        <w:trPr>
          <w:jc w:val="center"/>
        </w:trPr>
        <w:tc>
          <w:tcPr>
            <w:tcW w:w="0" w:type="auto"/>
          </w:tcPr>
          <w:p w:rsidR="008270B4" w:rsidRDefault="008270B4" w:rsidP="008270B4">
            <w:pPr>
              <w:ind w:firstLine="0"/>
            </w:pPr>
            <w:r>
              <w:t>Map 4</w:t>
            </w:r>
          </w:p>
        </w:tc>
        <w:tc>
          <w:tcPr>
            <w:tcW w:w="0" w:type="auto"/>
          </w:tcPr>
          <w:p w:rsidR="008270B4" w:rsidRDefault="008270B4" w:rsidP="008270B4">
            <w:pPr>
              <w:ind w:firstLine="0"/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22D74C04" wp14:editId="388C0600">
                  <wp:extent cx="1364400" cy="1206000"/>
                  <wp:effectExtent l="0" t="0" r="7620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400" cy="12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:rsidR="008270B4" w:rsidRDefault="009F4467" w:rsidP="008270B4">
            <w:pPr>
              <w:ind w:firstLine="0"/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11499915" wp14:editId="4F826DA8">
                  <wp:extent cx="1364400" cy="1206000"/>
                  <wp:effectExtent l="0" t="0" r="7620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400" cy="12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4"/>
    </w:tbl>
    <w:p w:rsidR="008270B4" w:rsidRDefault="008270B4" w:rsidP="008270B4">
      <w:pPr>
        <w:rPr>
          <w:noProof/>
          <w:sz w:val="20"/>
          <w:szCs w:val="20"/>
          <w:lang w:eastAsia="en-GB"/>
        </w:rPr>
      </w:pPr>
    </w:p>
    <w:sectPr w:rsidR="008270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B31890"/>
    <w:multiLevelType w:val="hybridMultilevel"/>
    <w:tmpl w:val="7A2A3DDA"/>
    <w:lvl w:ilvl="0" w:tplc="795E87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250898"/>
    <w:multiLevelType w:val="multilevel"/>
    <w:tmpl w:val="BECAFD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4F5B1F0E"/>
    <w:multiLevelType w:val="multilevel"/>
    <w:tmpl w:val="B9AECE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51D1119E"/>
    <w:multiLevelType w:val="multilevel"/>
    <w:tmpl w:val="99C80534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3"/>
  </w:num>
  <w:num w:numId="2">
    <w:abstractNumId w:val="3"/>
  </w:num>
  <w:num w:numId="3">
    <w:abstractNumId w:val="2"/>
  </w:num>
  <w:num w:numId="4">
    <w:abstractNumId w:val="3"/>
  </w:num>
  <w:num w:numId="5">
    <w:abstractNumId w:val="3"/>
  </w:num>
  <w:num w:numId="6">
    <w:abstractNumId w:val="3"/>
  </w:num>
  <w:num w:numId="7">
    <w:abstractNumId w:val="1"/>
  </w:num>
  <w:num w:numId="8">
    <w:abstractNumId w:val="0"/>
  </w:num>
  <w:num w:numId="9">
    <w:abstractNumId w:val="0"/>
  </w:num>
  <w:num w:numId="10">
    <w:abstractNumId w:val="3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79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56A9"/>
    <w:rsid w:val="0004330B"/>
    <w:rsid w:val="001559AA"/>
    <w:rsid w:val="0018163B"/>
    <w:rsid w:val="001C4BEE"/>
    <w:rsid w:val="001D5DD0"/>
    <w:rsid w:val="001F6E3D"/>
    <w:rsid w:val="002011C4"/>
    <w:rsid w:val="002401F5"/>
    <w:rsid w:val="002D075D"/>
    <w:rsid w:val="002F1226"/>
    <w:rsid w:val="00334C5D"/>
    <w:rsid w:val="003466C6"/>
    <w:rsid w:val="003532CF"/>
    <w:rsid w:val="0039016D"/>
    <w:rsid w:val="003B1D69"/>
    <w:rsid w:val="003E7D8C"/>
    <w:rsid w:val="00424C4B"/>
    <w:rsid w:val="004A1912"/>
    <w:rsid w:val="004C3BF7"/>
    <w:rsid w:val="005A74D5"/>
    <w:rsid w:val="005C17BB"/>
    <w:rsid w:val="005C2CDE"/>
    <w:rsid w:val="005E2CC6"/>
    <w:rsid w:val="0064527B"/>
    <w:rsid w:val="006A4205"/>
    <w:rsid w:val="006C5C14"/>
    <w:rsid w:val="00736895"/>
    <w:rsid w:val="00786263"/>
    <w:rsid w:val="007F6B84"/>
    <w:rsid w:val="008270B4"/>
    <w:rsid w:val="00836C8A"/>
    <w:rsid w:val="008479A1"/>
    <w:rsid w:val="008756A9"/>
    <w:rsid w:val="00885509"/>
    <w:rsid w:val="008E2022"/>
    <w:rsid w:val="00925D71"/>
    <w:rsid w:val="0094561B"/>
    <w:rsid w:val="009700E9"/>
    <w:rsid w:val="009F4467"/>
    <w:rsid w:val="00A24832"/>
    <w:rsid w:val="00A51B35"/>
    <w:rsid w:val="00A84B4A"/>
    <w:rsid w:val="00AA501B"/>
    <w:rsid w:val="00AB21B9"/>
    <w:rsid w:val="00AD66A4"/>
    <w:rsid w:val="00AE5CB4"/>
    <w:rsid w:val="00B85076"/>
    <w:rsid w:val="00BF762D"/>
    <w:rsid w:val="00BF7F2D"/>
    <w:rsid w:val="00C94A76"/>
    <w:rsid w:val="00CB1130"/>
    <w:rsid w:val="00D66B21"/>
    <w:rsid w:val="00D9301F"/>
    <w:rsid w:val="00DA7C88"/>
    <w:rsid w:val="00DC4C42"/>
    <w:rsid w:val="00E13F35"/>
    <w:rsid w:val="00E31E26"/>
    <w:rsid w:val="00E86CAF"/>
    <w:rsid w:val="00E9250D"/>
    <w:rsid w:val="00EF19C4"/>
    <w:rsid w:val="00EF6322"/>
    <w:rsid w:val="00F431B7"/>
    <w:rsid w:val="00FA26B9"/>
    <w:rsid w:val="00FC3145"/>
    <w:rsid w:val="00FC56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A3AF845-1FB3-48CF-8406-7A6B5ED19B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F6E3D"/>
    <w:pPr>
      <w:spacing w:after="0" w:line="240" w:lineRule="auto"/>
      <w:ind w:firstLine="720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1F6E3D"/>
    <w:pPr>
      <w:keepNext/>
      <w:keepLines/>
      <w:numPr>
        <w:numId w:val="11"/>
      </w:numPr>
      <w:spacing w:before="480" w:after="200"/>
      <w:jc w:val="center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F6E3D"/>
    <w:pPr>
      <w:keepNext/>
      <w:keepLines/>
      <w:numPr>
        <w:ilvl w:val="1"/>
        <w:numId w:val="11"/>
      </w:numPr>
      <w:spacing w:before="240" w:after="200"/>
      <w:jc w:val="center"/>
      <w:outlineLvl w:val="1"/>
    </w:pPr>
    <w:rPr>
      <w:rFonts w:ascii="Arial" w:eastAsiaTheme="majorEastAsia" w:hAnsi="Arial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F6E3D"/>
    <w:pPr>
      <w:keepNext/>
      <w:keepLines/>
      <w:numPr>
        <w:ilvl w:val="2"/>
        <w:numId w:val="11"/>
      </w:numPr>
      <w:spacing w:before="240"/>
      <w:jc w:val="center"/>
      <w:outlineLvl w:val="2"/>
    </w:pPr>
    <w:rPr>
      <w:rFonts w:eastAsiaTheme="majorEastAsia" w:cstheme="majorBidi"/>
      <w:b/>
      <w:sz w:val="26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6E3D"/>
    <w:pPr>
      <w:keepNext/>
      <w:keepLines/>
      <w:numPr>
        <w:ilvl w:val="3"/>
        <w:numId w:val="1"/>
      </w:numPr>
      <w:spacing w:before="40"/>
      <w:jc w:val="center"/>
      <w:outlineLvl w:val="3"/>
    </w:pPr>
    <w:rPr>
      <w:rFonts w:ascii="Arial Unicode MS" w:eastAsiaTheme="majorEastAsia" w:hAnsi="Arial Unicode MS" w:cstheme="majorBidi"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479A1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customStyle="1" w:styleId="Software">
    <w:name w:val="Software"/>
    <w:basedOn w:val="Normal"/>
    <w:qFormat/>
    <w:rsid w:val="0004330B"/>
    <w:pPr>
      <w:spacing w:before="120" w:after="120"/>
      <w:ind w:left="720" w:hanging="720"/>
      <w:contextualSpacing/>
    </w:pPr>
    <w:rPr>
      <w:rFonts w:ascii="Courier New" w:hAnsi="Courier New"/>
      <w:sz w:val="20"/>
    </w:rPr>
  </w:style>
  <w:style w:type="character" w:customStyle="1" w:styleId="Heading3Char">
    <w:name w:val="Heading 3 Char"/>
    <w:basedOn w:val="DefaultParagraphFont"/>
    <w:link w:val="Heading3"/>
    <w:uiPriority w:val="9"/>
    <w:rsid w:val="001F6E3D"/>
    <w:rPr>
      <w:rFonts w:ascii="Times New Roman" w:eastAsiaTheme="majorEastAsia" w:hAnsi="Times New Roman" w:cstheme="majorBidi"/>
      <w:b/>
      <w:sz w:val="26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04330B"/>
    <w:pPr>
      <w:contextualSpacing/>
      <w:jc w:val="center"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4330B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8479A1"/>
    <w:rPr>
      <w:rFonts w:ascii="Arial" w:eastAsiaTheme="majorEastAsia" w:hAnsi="Arial" w:cstheme="majorBidi"/>
      <w:b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1F6E3D"/>
    <w:pPr>
      <w:ind w:firstLine="0"/>
      <w:jc w:val="center"/>
    </w:pPr>
    <w:rPr>
      <w:bCs/>
      <w:sz w:val="20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6E3D"/>
    <w:rPr>
      <w:rFonts w:ascii="Arial Unicode MS" w:eastAsiaTheme="majorEastAsia" w:hAnsi="Arial Unicode MS" w:cstheme="majorBidi"/>
      <w:i/>
      <w:iCs/>
      <w:sz w:val="24"/>
    </w:rPr>
  </w:style>
  <w:style w:type="paragraph" w:styleId="TOC1">
    <w:name w:val="toc 1"/>
    <w:basedOn w:val="Normal"/>
    <w:next w:val="Normal"/>
    <w:autoRedefine/>
    <w:uiPriority w:val="39"/>
    <w:unhideWhenUsed/>
    <w:rsid w:val="00C94A76"/>
    <w:pPr>
      <w:spacing w:after="100"/>
      <w:ind w:firstLine="0"/>
    </w:pPr>
  </w:style>
  <w:style w:type="paragraph" w:styleId="TOCHeading">
    <w:name w:val="TOC Heading"/>
    <w:basedOn w:val="Heading1"/>
    <w:next w:val="Normal"/>
    <w:uiPriority w:val="39"/>
    <w:unhideWhenUsed/>
    <w:qFormat/>
    <w:rsid w:val="009700E9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auto"/>
      <w:sz w:val="3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E9250D"/>
    <w:pPr>
      <w:spacing w:after="100"/>
      <w:ind w:left="238" w:firstLine="0"/>
    </w:pPr>
  </w:style>
  <w:style w:type="character" w:styleId="Hyperlink">
    <w:name w:val="Hyperlink"/>
    <w:basedOn w:val="DefaultParagraphFont"/>
    <w:uiPriority w:val="99"/>
    <w:unhideWhenUsed/>
    <w:rsid w:val="008756A9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334C5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5913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3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hyperlink" Target="http://www.ihes.fr/~zinovyev/princmanif2006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E5B86E-7608-4124-8813-6A15BBAB23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A01E6893.dotm</Template>
  <TotalTime>3463</TotalTime>
  <Pages>6</Pages>
  <Words>672</Words>
  <Characters>3833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Leicester</Company>
  <LinksUpToDate>false</LinksUpToDate>
  <CharactersWithSpaces>4497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Mirkes, Evgeny (Dr.)</dc:creator>
  <cp:keywords/>
  <dc:description/>
  <cp:lastModifiedBy>Mirkes, Evgeny (Dr.)</cp:lastModifiedBy>
  <cp:revision>19</cp:revision>
  <dcterms:created xsi:type="dcterms:W3CDTF">2018-06-14T08:40:00Z</dcterms:created>
  <dcterms:modified xsi:type="dcterms:W3CDTF">2018-06-23T09:36:00Z</dcterms:modified>
</cp:coreProperties>
</file>